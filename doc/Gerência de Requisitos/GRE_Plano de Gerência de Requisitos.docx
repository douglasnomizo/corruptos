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612" w:rsidRPr="001F5247" w:rsidRDefault="004E3612" w:rsidP="00540D94">
      <w:pPr>
        <w:spacing w:before="0" w:after="0"/>
        <w:ind w:right="-1"/>
        <w:jc w:val="center"/>
        <w:rPr>
          <w:b/>
          <w:sz w:val="40"/>
        </w:rPr>
      </w:pPr>
    </w:p>
    <w:p w:rsidR="00A24BB7" w:rsidRPr="001F5247" w:rsidRDefault="00D25A21" w:rsidP="00540D94">
      <w:pPr>
        <w:spacing w:before="1920" w:after="0"/>
        <w:ind w:right="-1"/>
        <w:jc w:val="center"/>
        <w:rPr>
          <w:b/>
          <w:sz w:val="40"/>
        </w:rPr>
      </w:pPr>
      <w:r w:rsidRPr="001F5247">
        <w:rPr>
          <w:b/>
          <w:sz w:val="40"/>
        </w:rPr>
        <w:t>Corruptos</w:t>
      </w:r>
    </w:p>
    <w:p w:rsidR="00D25A21" w:rsidRPr="00D121AB" w:rsidRDefault="00833544" w:rsidP="00D121AB">
      <w:pPr>
        <w:spacing w:before="240" w:after="0"/>
        <w:ind w:right="-1"/>
        <w:jc w:val="center"/>
        <w:rPr>
          <w:b/>
          <w:sz w:val="40"/>
        </w:rPr>
      </w:pPr>
      <w:r w:rsidRPr="001F5247">
        <w:rPr>
          <w:b/>
          <w:sz w:val="40"/>
        </w:rPr>
        <w:t>Especificação de Objetivos e Requisitos</w:t>
      </w:r>
    </w:p>
    <w:p w:rsidR="00D25A21" w:rsidRPr="001F5247" w:rsidRDefault="00D121AB" w:rsidP="00540D94">
      <w:pPr>
        <w:pStyle w:val="Ttulo"/>
        <w:spacing w:before="2160" w:after="0"/>
        <w:ind w:right="-1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noProof/>
          <w:sz w:val="24"/>
        </w:rPr>
        <w:drawing>
          <wp:inline distT="0" distB="0" distL="0" distR="0">
            <wp:extent cx="5054600" cy="1955800"/>
            <wp:effectExtent l="0" t="0" r="0" b="0"/>
            <wp:docPr id="1" name="Picture 1" descr="FILIPEGODOI:roger:corrupto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IPEGODOI:roger:corruptos 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1AB" w:rsidRDefault="00D121AB" w:rsidP="00540D94">
      <w:pPr>
        <w:pStyle w:val="Ttulo"/>
        <w:spacing w:before="2160" w:after="0"/>
        <w:ind w:right="-1"/>
        <w:rPr>
          <w:rFonts w:ascii="Times New Roman" w:hAnsi="Times New Roman"/>
          <w:b w:val="0"/>
          <w:sz w:val="24"/>
        </w:rPr>
      </w:pPr>
    </w:p>
    <w:p w:rsidR="004E3612" w:rsidRPr="001F5247" w:rsidRDefault="00D25A21" w:rsidP="00540D94">
      <w:pPr>
        <w:pStyle w:val="Ttulo"/>
        <w:spacing w:before="2160" w:after="0"/>
        <w:ind w:right="-1"/>
        <w:rPr>
          <w:rFonts w:ascii="Times New Roman" w:hAnsi="Times New Roman"/>
          <w:b w:val="0"/>
          <w:sz w:val="24"/>
        </w:rPr>
      </w:pPr>
      <w:r w:rsidRPr="001F5247">
        <w:rPr>
          <w:rFonts w:ascii="Times New Roman" w:hAnsi="Times New Roman"/>
          <w:b w:val="0"/>
          <w:sz w:val="24"/>
        </w:rPr>
        <w:t>Goiânia - 2012</w:t>
      </w:r>
    </w:p>
    <w:p w:rsidR="005F544B" w:rsidRPr="001F5247" w:rsidRDefault="004E3612" w:rsidP="00540D94">
      <w:pPr>
        <w:pStyle w:val="Ttulo"/>
        <w:spacing w:after="0"/>
        <w:jc w:val="left"/>
        <w:rPr>
          <w:rFonts w:ascii="Times New Roman" w:hAnsi="Times New Roman"/>
          <w:szCs w:val="32"/>
        </w:rPr>
      </w:pPr>
      <w:r w:rsidRPr="001F5247">
        <w:rPr>
          <w:rFonts w:ascii="Times New Roman" w:hAnsi="Times New Roman"/>
        </w:rPr>
        <w:br w:type="page"/>
      </w:r>
      <w:bookmarkStart w:id="0" w:name="_Toc388432856"/>
      <w:r w:rsidR="005F544B" w:rsidRPr="001F5247">
        <w:rPr>
          <w:rFonts w:ascii="Times New Roman" w:hAnsi="Times New Roman"/>
          <w:szCs w:val="32"/>
        </w:rPr>
        <w:lastRenderedPageBreak/>
        <w:t>Revisões</w:t>
      </w:r>
      <w:r w:rsidR="00B37C25" w:rsidRPr="001F5247">
        <w:rPr>
          <w:rFonts w:ascii="Times New Roman" w:hAnsi="Times New Roman"/>
          <w:szCs w:val="32"/>
        </w:rPr>
        <w:t xml:space="preserve"> Realizadas</w:t>
      </w:r>
    </w:p>
    <w:p w:rsidR="00B5266A" w:rsidRPr="001F5247" w:rsidRDefault="00B5266A" w:rsidP="00540D94">
      <w:pPr>
        <w:pStyle w:val="Ttulo"/>
        <w:spacing w:after="0"/>
        <w:jc w:val="left"/>
        <w:rPr>
          <w:rFonts w:ascii="Times New Roman" w:hAnsi="Times New Roman"/>
          <w:szCs w:val="32"/>
        </w:rPr>
      </w:pPr>
    </w:p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5103"/>
        <w:gridCol w:w="1985"/>
      </w:tblGrid>
      <w:tr w:rsidR="005F544B" w:rsidRPr="001F5247" w:rsidTr="00EA0D13">
        <w:tc>
          <w:tcPr>
            <w:tcW w:w="1276" w:type="dxa"/>
          </w:tcPr>
          <w:p w:rsidR="005F544B" w:rsidRPr="001F5247" w:rsidRDefault="005F544B" w:rsidP="00540D94">
            <w:pPr>
              <w:spacing w:after="0"/>
              <w:rPr>
                <w:rStyle w:val="nfase"/>
                <w:szCs w:val="24"/>
              </w:rPr>
            </w:pPr>
            <w:r w:rsidRPr="001F5247">
              <w:rPr>
                <w:rStyle w:val="nfase"/>
                <w:szCs w:val="24"/>
              </w:rPr>
              <w:t>Data</w:t>
            </w:r>
          </w:p>
        </w:tc>
        <w:tc>
          <w:tcPr>
            <w:tcW w:w="5103" w:type="dxa"/>
          </w:tcPr>
          <w:p w:rsidR="005F544B" w:rsidRPr="001F5247" w:rsidRDefault="005F544B" w:rsidP="00540D94">
            <w:pPr>
              <w:spacing w:after="0"/>
              <w:rPr>
                <w:rStyle w:val="nfase"/>
                <w:szCs w:val="24"/>
              </w:rPr>
            </w:pPr>
            <w:r w:rsidRPr="001F5247">
              <w:rPr>
                <w:rStyle w:val="nfase"/>
                <w:szCs w:val="24"/>
              </w:rPr>
              <w:t>Descrição</w:t>
            </w:r>
          </w:p>
        </w:tc>
        <w:tc>
          <w:tcPr>
            <w:tcW w:w="1985" w:type="dxa"/>
          </w:tcPr>
          <w:p w:rsidR="005F544B" w:rsidRPr="001F5247" w:rsidRDefault="005F544B" w:rsidP="00540D94">
            <w:pPr>
              <w:spacing w:after="0"/>
              <w:rPr>
                <w:rStyle w:val="nfase"/>
                <w:szCs w:val="24"/>
              </w:rPr>
            </w:pPr>
            <w:r w:rsidRPr="001F5247">
              <w:rPr>
                <w:rStyle w:val="nfase"/>
                <w:szCs w:val="24"/>
              </w:rPr>
              <w:t>Autor</w:t>
            </w:r>
          </w:p>
        </w:tc>
      </w:tr>
      <w:tr w:rsidR="00CE619C" w:rsidRPr="001F5247" w:rsidTr="00EA0D13">
        <w:tc>
          <w:tcPr>
            <w:tcW w:w="1276" w:type="dxa"/>
          </w:tcPr>
          <w:p w:rsidR="00CE619C" w:rsidRPr="001F5247" w:rsidRDefault="00CE619C" w:rsidP="00540D94">
            <w:pPr>
              <w:spacing w:after="0"/>
              <w:jc w:val="left"/>
              <w:rPr>
                <w:szCs w:val="24"/>
              </w:rPr>
            </w:pPr>
            <w:r w:rsidRPr="001F5247">
              <w:rPr>
                <w:szCs w:val="24"/>
              </w:rPr>
              <w:t>20/09/2012</w:t>
            </w:r>
          </w:p>
        </w:tc>
        <w:tc>
          <w:tcPr>
            <w:tcW w:w="5103" w:type="dxa"/>
          </w:tcPr>
          <w:p w:rsidR="00CE619C" w:rsidRPr="001F5247" w:rsidRDefault="00CE619C" w:rsidP="00540D94">
            <w:pPr>
              <w:spacing w:after="0"/>
              <w:jc w:val="left"/>
              <w:rPr>
                <w:szCs w:val="24"/>
              </w:rPr>
            </w:pPr>
            <w:r w:rsidRPr="001F5247">
              <w:rPr>
                <w:szCs w:val="24"/>
              </w:rPr>
              <w:t>Primeira versão da especificação de requisitos</w:t>
            </w:r>
          </w:p>
        </w:tc>
        <w:tc>
          <w:tcPr>
            <w:tcW w:w="1985" w:type="dxa"/>
          </w:tcPr>
          <w:p w:rsidR="00536616" w:rsidRPr="001F5247" w:rsidRDefault="00536616" w:rsidP="00540D94">
            <w:pPr>
              <w:spacing w:after="0"/>
              <w:jc w:val="left"/>
              <w:rPr>
                <w:szCs w:val="24"/>
              </w:rPr>
            </w:pPr>
            <w:r w:rsidRPr="001F5247">
              <w:rPr>
                <w:szCs w:val="24"/>
              </w:rPr>
              <w:t>Breno Viana</w:t>
            </w:r>
          </w:p>
          <w:p w:rsidR="00CE619C" w:rsidRPr="001F5247" w:rsidRDefault="00CE619C" w:rsidP="00540D94">
            <w:pPr>
              <w:spacing w:after="0"/>
              <w:jc w:val="left"/>
              <w:rPr>
                <w:szCs w:val="24"/>
              </w:rPr>
            </w:pPr>
            <w:r w:rsidRPr="001F5247">
              <w:rPr>
                <w:szCs w:val="24"/>
              </w:rPr>
              <w:t xml:space="preserve">Douglas </w:t>
            </w:r>
            <w:proofErr w:type="spellStart"/>
            <w:r w:rsidRPr="001F5247">
              <w:rPr>
                <w:szCs w:val="24"/>
              </w:rPr>
              <w:t>Nomizo</w:t>
            </w:r>
            <w:proofErr w:type="spellEnd"/>
          </w:p>
          <w:p w:rsidR="00536616" w:rsidRPr="001F5247" w:rsidRDefault="00536616" w:rsidP="00540D94">
            <w:pPr>
              <w:spacing w:after="0"/>
              <w:jc w:val="left"/>
              <w:rPr>
                <w:szCs w:val="24"/>
              </w:rPr>
            </w:pPr>
            <w:proofErr w:type="spellStart"/>
            <w:r w:rsidRPr="001F5247">
              <w:rPr>
                <w:szCs w:val="24"/>
              </w:rPr>
              <w:t>Rhawan</w:t>
            </w:r>
            <w:proofErr w:type="spellEnd"/>
            <w:r w:rsidRPr="001F5247">
              <w:rPr>
                <w:szCs w:val="24"/>
              </w:rPr>
              <w:t xml:space="preserve"> </w:t>
            </w:r>
            <w:proofErr w:type="spellStart"/>
            <w:r w:rsidRPr="001F5247">
              <w:rPr>
                <w:szCs w:val="24"/>
              </w:rPr>
              <w:t>Brenner</w:t>
            </w:r>
            <w:proofErr w:type="spellEnd"/>
          </w:p>
          <w:p w:rsidR="009D7270" w:rsidRPr="001F5247" w:rsidRDefault="009D7270" w:rsidP="00540D94">
            <w:pPr>
              <w:spacing w:after="0"/>
              <w:jc w:val="left"/>
              <w:rPr>
                <w:szCs w:val="24"/>
              </w:rPr>
            </w:pPr>
            <w:r w:rsidRPr="001F5247">
              <w:rPr>
                <w:szCs w:val="24"/>
              </w:rPr>
              <w:t>Roger Fugisse</w:t>
            </w:r>
          </w:p>
          <w:p w:rsidR="00536616" w:rsidRPr="001F5247" w:rsidRDefault="00536616" w:rsidP="00540D94">
            <w:pPr>
              <w:spacing w:after="0"/>
              <w:jc w:val="left"/>
              <w:rPr>
                <w:szCs w:val="24"/>
              </w:rPr>
            </w:pPr>
          </w:p>
        </w:tc>
      </w:tr>
      <w:tr w:rsidR="005F544B" w:rsidRPr="001F5247" w:rsidTr="00EA0D13">
        <w:tc>
          <w:tcPr>
            <w:tcW w:w="1276" w:type="dxa"/>
          </w:tcPr>
          <w:p w:rsidR="005F544B" w:rsidRPr="001F5247" w:rsidRDefault="00B5266A" w:rsidP="00540D94">
            <w:pPr>
              <w:spacing w:after="0"/>
              <w:jc w:val="left"/>
              <w:rPr>
                <w:szCs w:val="24"/>
              </w:rPr>
            </w:pPr>
            <w:r w:rsidRPr="001F5247">
              <w:rPr>
                <w:szCs w:val="24"/>
              </w:rPr>
              <w:t>27/09/2012</w:t>
            </w:r>
          </w:p>
        </w:tc>
        <w:tc>
          <w:tcPr>
            <w:tcW w:w="5103" w:type="dxa"/>
          </w:tcPr>
          <w:p w:rsidR="005F544B" w:rsidRPr="001F5247" w:rsidRDefault="00B903C8" w:rsidP="00540D94">
            <w:pPr>
              <w:spacing w:after="0"/>
              <w:jc w:val="left"/>
              <w:rPr>
                <w:szCs w:val="24"/>
              </w:rPr>
            </w:pPr>
            <w:r w:rsidRPr="001F5247">
              <w:rPr>
                <w:szCs w:val="24"/>
              </w:rPr>
              <w:t xml:space="preserve">Aplicação de novo modelo de </w:t>
            </w:r>
            <w:r w:rsidR="00B5266A" w:rsidRPr="001F5247">
              <w:rPr>
                <w:szCs w:val="24"/>
              </w:rPr>
              <w:t>documento</w:t>
            </w:r>
            <w:r w:rsidR="00EA0D13" w:rsidRPr="001F5247">
              <w:rPr>
                <w:szCs w:val="24"/>
              </w:rPr>
              <w:t xml:space="preserve"> de requisitos</w:t>
            </w:r>
            <w:r w:rsidRPr="001F5247">
              <w:rPr>
                <w:szCs w:val="24"/>
              </w:rPr>
              <w:t>.</w:t>
            </w:r>
          </w:p>
          <w:p w:rsidR="00B903C8" w:rsidRPr="001F5247" w:rsidRDefault="00B903C8" w:rsidP="00540D94">
            <w:pPr>
              <w:spacing w:after="0"/>
              <w:jc w:val="left"/>
              <w:rPr>
                <w:szCs w:val="24"/>
              </w:rPr>
            </w:pPr>
            <w:r w:rsidRPr="001F5247">
              <w:rPr>
                <w:szCs w:val="24"/>
              </w:rPr>
              <w:t>Separação de requisitos funcionais e casos de uso.</w:t>
            </w:r>
          </w:p>
          <w:p w:rsidR="00B903C8" w:rsidRPr="001F5247" w:rsidRDefault="00B903C8" w:rsidP="00540D94">
            <w:pPr>
              <w:spacing w:after="0"/>
              <w:jc w:val="left"/>
              <w:rPr>
                <w:szCs w:val="24"/>
              </w:rPr>
            </w:pPr>
            <w:r w:rsidRPr="001F5247">
              <w:rPr>
                <w:szCs w:val="24"/>
              </w:rPr>
              <w:t>Adição do autor (analista que descreveu) n</w:t>
            </w:r>
            <w:r w:rsidR="00011B0B" w:rsidRPr="001F5247">
              <w:rPr>
                <w:szCs w:val="24"/>
              </w:rPr>
              <w:t xml:space="preserve">a descrição dos </w:t>
            </w:r>
            <w:r w:rsidRPr="001F5247">
              <w:rPr>
                <w:szCs w:val="24"/>
              </w:rPr>
              <w:t xml:space="preserve">requisitos e </w:t>
            </w:r>
            <w:r w:rsidR="00932A90" w:rsidRPr="001F5247">
              <w:rPr>
                <w:szCs w:val="24"/>
              </w:rPr>
              <w:t xml:space="preserve">dos </w:t>
            </w:r>
            <w:r w:rsidRPr="001F5247">
              <w:rPr>
                <w:szCs w:val="24"/>
              </w:rPr>
              <w:t>casos de uso</w:t>
            </w:r>
          </w:p>
        </w:tc>
        <w:tc>
          <w:tcPr>
            <w:tcW w:w="1985" w:type="dxa"/>
          </w:tcPr>
          <w:p w:rsidR="005F544B" w:rsidRPr="001F5247" w:rsidRDefault="00F73D62" w:rsidP="00540D94">
            <w:pPr>
              <w:spacing w:after="0"/>
              <w:jc w:val="left"/>
              <w:rPr>
                <w:szCs w:val="24"/>
              </w:rPr>
            </w:pPr>
            <w:r w:rsidRPr="001F5247">
              <w:rPr>
                <w:szCs w:val="24"/>
              </w:rPr>
              <w:t xml:space="preserve">Douglas </w:t>
            </w:r>
            <w:proofErr w:type="spellStart"/>
            <w:r w:rsidRPr="001F5247">
              <w:rPr>
                <w:szCs w:val="24"/>
              </w:rPr>
              <w:t>Nomizo</w:t>
            </w:r>
            <w:proofErr w:type="spellEnd"/>
          </w:p>
        </w:tc>
      </w:tr>
    </w:tbl>
    <w:p w:rsidR="009D2182" w:rsidRPr="001F5247" w:rsidRDefault="009D2182" w:rsidP="00540D94">
      <w:pPr>
        <w:pStyle w:val="Introduo"/>
        <w:spacing w:after="0"/>
        <w:jc w:val="left"/>
        <w:rPr>
          <w:szCs w:val="32"/>
        </w:rPr>
      </w:pPr>
    </w:p>
    <w:p w:rsidR="00820574" w:rsidRPr="001F5247" w:rsidRDefault="00B610B8" w:rsidP="00540D94">
      <w:pPr>
        <w:pStyle w:val="Introduo"/>
        <w:spacing w:after="0"/>
        <w:jc w:val="left"/>
        <w:rPr>
          <w:szCs w:val="32"/>
        </w:rPr>
      </w:pPr>
      <w:r w:rsidRPr="001F5247">
        <w:rPr>
          <w:szCs w:val="32"/>
        </w:rPr>
        <w:t>Revisões Futuras</w:t>
      </w:r>
    </w:p>
    <w:p w:rsidR="004A3B0A" w:rsidRPr="001F5247" w:rsidRDefault="004A3B0A" w:rsidP="004A3B0A">
      <w:pPr>
        <w:rPr>
          <w:b/>
          <w:sz w:val="32"/>
          <w:szCs w:val="32"/>
        </w:rPr>
      </w:pPr>
    </w:p>
    <w:p w:rsidR="004A3B0A" w:rsidRPr="001F5247" w:rsidRDefault="004A3B0A" w:rsidP="004A3B0A">
      <w:pPr>
        <w:rPr>
          <w:szCs w:val="24"/>
        </w:rPr>
      </w:pPr>
      <w:r w:rsidRPr="001F5247">
        <w:rPr>
          <w:szCs w:val="24"/>
        </w:rPr>
        <w:t xml:space="preserve">Abaixo são descritas as melhorias e correções </w:t>
      </w:r>
      <w:r w:rsidR="006A2050" w:rsidRPr="001F5247">
        <w:rPr>
          <w:szCs w:val="24"/>
        </w:rPr>
        <w:t xml:space="preserve">solicitadas para </w:t>
      </w:r>
      <w:r w:rsidRPr="001F5247">
        <w:rPr>
          <w:szCs w:val="24"/>
        </w:rPr>
        <w:t>próxima</w:t>
      </w:r>
      <w:r w:rsidR="006A2050" w:rsidRPr="001F5247">
        <w:rPr>
          <w:szCs w:val="24"/>
        </w:rPr>
        <w:t>s</w:t>
      </w:r>
      <w:r w:rsidRPr="001F5247">
        <w:rPr>
          <w:szCs w:val="24"/>
        </w:rPr>
        <w:t xml:space="preserve"> revis</w:t>
      </w:r>
      <w:r w:rsidR="006401EB" w:rsidRPr="001F5247">
        <w:rPr>
          <w:szCs w:val="24"/>
        </w:rPr>
        <w:t>ões</w:t>
      </w:r>
      <w:r w:rsidRPr="001F5247">
        <w:rPr>
          <w:szCs w:val="24"/>
        </w:rPr>
        <w:t xml:space="preserve"> do documento:</w:t>
      </w:r>
    </w:p>
    <w:p w:rsidR="004A3B0A" w:rsidRPr="001F5247" w:rsidRDefault="004A3B0A" w:rsidP="004A3B0A">
      <w:pPr>
        <w:rPr>
          <w:szCs w:val="24"/>
        </w:rPr>
      </w:pPr>
    </w:p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5103"/>
        <w:gridCol w:w="1985"/>
      </w:tblGrid>
      <w:tr w:rsidR="004A3B0A" w:rsidRPr="001F5247" w:rsidTr="007F4C18">
        <w:tc>
          <w:tcPr>
            <w:tcW w:w="1276" w:type="dxa"/>
          </w:tcPr>
          <w:p w:rsidR="004A3B0A" w:rsidRPr="001F5247" w:rsidRDefault="004A3B0A" w:rsidP="007F4C18">
            <w:pPr>
              <w:spacing w:after="0"/>
              <w:rPr>
                <w:rStyle w:val="nfase"/>
                <w:szCs w:val="24"/>
              </w:rPr>
            </w:pPr>
            <w:r w:rsidRPr="001F5247">
              <w:rPr>
                <w:rStyle w:val="nfase"/>
                <w:szCs w:val="24"/>
              </w:rPr>
              <w:t>Data</w:t>
            </w:r>
          </w:p>
        </w:tc>
        <w:tc>
          <w:tcPr>
            <w:tcW w:w="5103" w:type="dxa"/>
          </w:tcPr>
          <w:p w:rsidR="004A3B0A" w:rsidRPr="001F5247" w:rsidRDefault="004A3B0A" w:rsidP="007F4C18">
            <w:pPr>
              <w:spacing w:after="0"/>
              <w:rPr>
                <w:rStyle w:val="nfase"/>
                <w:szCs w:val="24"/>
              </w:rPr>
            </w:pPr>
            <w:r w:rsidRPr="001F5247">
              <w:rPr>
                <w:rStyle w:val="nfase"/>
                <w:szCs w:val="24"/>
              </w:rPr>
              <w:t>Descrição</w:t>
            </w:r>
          </w:p>
        </w:tc>
        <w:tc>
          <w:tcPr>
            <w:tcW w:w="1985" w:type="dxa"/>
          </w:tcPr>
          <w:p w:rsidR="004A3B0A" w:rsidRPr="001F5247" w:rsidRDefault="008A0A80" w:rsidP="007F4C18">
            <w:pPr>
              <w:spacing w:after="0"/>
              <w:rPr>
                <w:rStyle w:val="nfase"/>
                <w:szCs w:val="24"/>
              </w:rPr>
            </w:pPr>
            <w:r w:rsidRPr="001F5247">
              <w:rPr>
                <w:rStyle w:val="nfase"/>
                <w:szCs w:val="24"/>
              </w:rPr>
              <w:t>Solicitante</w:t>
            </w:r>
          </w:p>
        </w:tc>
      </w:tr>
      <w:tr w:rsidR="004A3B0A" w:rsidRPr="001F5247" w:rsidTr="007F4C18">
        <w:tc>
          <w:tcPr>
            <w:tcW w:w="1276" w:type="dxa"/>
          </w:tcPr>
          <w:p w:rsidR="004A3B0A" w:rsidRPr="001F5247" w:rsidRDefault="004A3B0A" w:rsidP="00F9702F">
            <w:pPr>
              <w:spacing w:after="0"/>
              <w:jc w:val="left"/>
              <w:rPr>
                <w:szCs w:val="24"/>
              </w:rPr>
            </w:pPr>
            <w:r w:rsidRPr="001F5247">
              <w:rPr>
                <w:szCs w:val="24"/>
              </w:rPr>
              <w:t>2</w:t>
            </w:r>
            <w:r w:rsidR="00F9702F" w:rsidRPr="001F5247">
              <w:rPr>
                <w:szCs w:val="24"/>
              </w:rPr>
              <w:t>7</w:t>
            </w:r>
            <w:r w:rsidRPr="001F5247">
              <w:rPr>
                <w:szCs w:val="24"/>
              </w:rPr>
              <w:t>/09/2012</w:t>
            </w:r>
          </w:p>
        </w:tc>
        <w:tc>
          <w:tcPr>
            <w:tcW w:w="5103" w:type="dxa"/>
          </w:tcPr>
          <w:p w:rsidR="004A3B0A" w:rsidRPr="001F5247" w:rsidRDefault="009C5163" w:rsidP="00555DAE">
            <w:pPr>
              <w:spacing w:after="0"/>
              <w:jc w:val="left"/>
              <w:rPr>
                <w:szCs w:val="24"/>
              </w:rPr>
            </w:pPr>
            <w:r w:rsidRPr="001F5247">
              <w:rPr>
                <w:szCs w:val="24"/>
              </w:rPr>
              <w:t xml:space="preserve">Adicionar </w:t>
            </w:r>
            <w:r w:rsidR="005B6143" w:rsidRPr="001F5247">
              <w:rPr>
                <w:szCs w:val="24"/>
              </w:rPr>
              <w:t>uma</w:t>
            </w:r>
            <w:r w:rsidRPr="001F5247">
              <w:rPr>
                <w:szCs w:val="24"/>
              </w:rPr>
              <w:t xml:space="preserve"> lista </w:t>
            </w:r>
            <w:r w:rsidR="00555DAE" w:rsidRPr="001F5247">
              <w:rPr>
                <w:szCs w:val="24"/>
              </w:rPr>
              <w:t>com as</w:t>
            </w:r>
            <w:r w:rsidRPr="001F5247">
              <w:rPr>
                <w:szCs w:val="24"/>
              </w:rPr>
              <w:t xml:space="preserve"> mensagens do sistema em uma tabela e referenciá-la nos fluxos dos casos de uso.</w:t>
            </w:r>
          </w:p>
        </w:tc>
        <w:tc>
          <w:tcPr>
            <w:tcW w:w="1985" w:type="dxa"/>
          </w:tcPr>
          <w:p w:rsidR="004A3B0A" w:rsidRPr="001F5247" w:rsidRDefault="004A3B0A" w:rsidP="007F4C18">
            <w:pPr>
              <w:spacing w:after="0"/>
              <w:jc w:val="left"/>
              <w:rPr>
                <w:szCs w:val="24"/>
              </w:rPr>
            </w:pPr>
            <w:r w:rsidRPr="001F5247">
              <w:rPr>
                <w:szCs w:val="24"/>
              </w:rPr>
              <w:t xml:space="preserve">Douglas </w:t>
            </w:r>
            <w:proofErr w:type="spellStart"/>
            <w:r w:rsidRPr="001F5247">
              <w:rPr>
                <w:szCs w:val="24"/>
              </w:rPr>
              <w:t>Nomizo</w:t>
            </w:r>
            <w:proofErr w:type="spellEnd"/>
          </w:p>
          <w:p w:rsidR="004A3B0A" w:rsidRPr="001F5247" w:rsidRDefault="004A3B0A" w:rsidP="00F9702F">
            <w:pPr>
              <w:spacing w:after="0"/>
              <w:jc w:val="left"/>
              <w:rPr>
                <w:szCs w:val="24"/>
              </w:rPr>
            </w:pPr>
          </w:p>
        </w:tc>
      </w:tr>
    </w:tbl>
    <w:p w:rsidR="00687F19" w:rsidRDefault="00687F19" w:rsidP="00A8581E">
      <w:pPr>
        <w:pStyle w:val="Introduo"/>
        <w:spacing w:after="0"/>
        <w:rPr>
          <w:sz w:val="24"/>
          <w:szCs w:val="24"/>
        </w:rPr>
      </w:pPr>
    </w:p>
    <w:p w:rsidR="00A8581E" w:rsidRDefault="00687F19" w:rsidP="00687F19">
      <w:pPr>
        <w:pStyle w:val="Introduo"/>
        <w:spacing w:after="0"/>
        <w:jc w:val="left"/>
        <w:rPr>
          <w:szCs w:val="24"/>
        </w:rPr>
      </w:pPr>
      <w:r w:rsidRPr="00687F19">
        <w:rPr>
          <w:szCs w:val="24"/>
        </w:rPr>
        <w:t>Equipe</w:t>
      </w:r>
    </w:p>
    <w:p w:rsidR="00A8581E" w:rsidRDefault="00A8581E" w:rsidP="00687F19">
      <w:pPr>
        <w:pStyle w:val="Introduo"/>
        <w:spacing w:after="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Douglas </w:t>
      </w:r>
      <w:proofErr w:type="spellStart"/>
      <w:r>
        <w:rPr>
          <w:b w:val="0"/>
          <w:sz w:val="24"/>
          <w:szCs w:val="24"/>
        </w:rPr>
        <w:t>Nomizo</w:t>
      </w:r>
      <w:proofErr w:type="spellEnd"/>
    </w:p>
    <w:p w:rsidR="00A8581E" w:rsidRDefault="00A8581E" w:rsidP="00687F19">
      <w:pPr>
        <w:pStyle w:val="Introduo"/>
        <w:spacing w:after="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Breno Viana</w:t>
      </w:r>
    </w:p>
    <w:p w:rsidR="00A8581E" w:rsidRDefault="00A8581E" w:rsidP="00687F19">
      <w:pPr>
        <w:pStyle w:val="Introduo"/>
        <w:spacing w:after="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Roger Fugisse</w:t>
      </w:r>
    </w:p>
    <w:p w:rsidR="00A8581E" w:rsidRDefault="00A8581E" w:rsidP="00687F19">
      <w:pPr>
        <w:pStyle w:val="Introduo"/>
        <w:spacing w:after="0"/>
        <w:jc w:val="left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Welder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Carrijo</w:t>
      </w:r>
      <w:proofErr w:type="spellEnd"/>
    </w:p>
    <w:p w:rsidR="00A8581E" w:rsidRDefault="00A8581E" w:rsidP="00687F19">
      <w:pPr>
        <w:pStyle w:val="Introduo"/>
        <w:spacing w:after="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Filipe Godoi</w:t>
      </w:r>
    </w:p>
    <w:p w:rsidR="00A8581E" w:rsidRDefault="00A8581E" w:rsidP="00687F19">
      <w:pPr>
        <w:pStyle w:val="Introduo"/>
        <w:spacing w:after="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Graciano Alves</w:t>
      </w:r>
    </w:p>
    <w:p w:rsidR="005F544B" w:rsidRPr="001F5247" w:rsidRDefault="00A8581E" w:rsidP="00687F19">
      <w:pPr>
        <w:pStyle w:val="Introduo"/>
        <w:spacing w:after="0"/>
        <w:jc w:val="left"/>
        <w:rPr>
          <w:szCs w:val="32"/>
        </w:rPr>
      </w:pPr>
      <w:proofErr w:type="spellStart"/>
      <w:r>
        <w:rPr>
          <w:b w:val="0"/>
          <w:sz w:val="24"/>
          <w:szCs w:val="24"/>
        </w:rPr>
        <w:t>Rhawan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Brenner</w:t>
      </w:r>
      <w:proofErr w:type="spellEnd"/>
      <w:r w:rsidR="009D2182" w:rsidRPr="00687F19">
        <w:rPr>
          <w:szCs w:val="24"/>
        </w:rPr>
        <w:br w:type="column"/>
      </w:r>
      <w:r w:rsidR="005F544B" w:rsidRPr="001F5247">
        <w:rPr>
          <w:szCs w:val="32"/>
        </w:rPr>
        <w:lastRenderedPageBreak/>
        <w:t>Conteúdo</w:t>
      </w:r>
    </w:p>
    <w:p w:rsidR="004E3612" w:rsidRPr="001F5247" w:rsidRDefault="004E3612" w:rsidP="00540D94">
      <w:pPr>
        <w:spacing w:after="0"/>
        <w:ind w:left="720"/>
      </w:pPr>
    </w:p>
    <w:bookmarkStart w:id="1" w:name="_Toc390225017"/>
    <w:bookmarkStart w:id="2" w:name="_Toc390225351"/>
    <w:p w:rsidR="00FB2236" w:rsidRPr="007F4C18" w:rsidRDefault="00465D84">
      <w:pPr>
        <w:pStyle w:val="Sumrio1"/>
        <w:tabs>
          <w:tab w:val="left" w:pos="720"/>
        </w:tabs>
        <w:rPr>
          <w:noProof/>
          <w:sz w:val="22"/>
          <w:szCs w:val="22"/>
        </w:rPr>
      </w:pPr>
      <w:r w:rsidRPr="001F5247">
        <w:rPr>
          <w:b/>
          <w:sz w:val="20"/>
        </w:rPr>
        <w:fldChar w:fldCharType="begin"/>
      </w:r>
      <w:r w:rsidR="003A273C" w:rsidRPr="001F5247">
        <w:rPr>
          <w:b/>
          <w:sz w:val="20"/>
        </w:rPr>
        <w:instrText xml:space="preserve"> TOC \o "1-3" </w:instrText>
      </w:r>
      <w:r w:rsidRPr="001F5247">
        <w:rPr>
          <w:b/>
          <w:sz w:val="20"/>
        </w:rPr>
        <w:fldChar w:fldCharType="separate"/>
      </w:r>
      <w:r w:rsidR="00FB2236" w:rsidRPr="001F5247">
        <w:rPr>
          <w:noProof/>
        </w:rPr>
        <w:t>1.</w:t>
      </w:r>
      <w:r w:rsidR="00FB2236" w:rsidRPr="007F4C18">
        <w:rPr>
          <w:noProof/>
          <w:sz w:val="22"/>
          <w:szCs w:val="22"/>
        </w:rPr>
        <w:tab/>
      </w:r>
      <w:r w:rsidR="00FB2236" w:rsidRPr="001F5247">
        <w:rPr>
          <w:noProof/>
        </w:rPr>
        <w:t>Introdução</w:t>
      </w:r>
      <w:r w:rsidR="00FB2236" w:rsidRPr="001F5247">
        <w:rPr>
          <w:noProof/>
        </w:rPr>
        <w:tab/>
      </w:r>
      <w:r w:rsidRPr="001F5247">
        <w:rPr>
          <w:noProof/>
        </w:rPr>
        <w:fldChar w:fldCharType="begin"/>
      </w:r>
      <w:r w:rsidR="00FB2236" w:rsidRPr="001F5247">
        <w:rPr>
          <w:noProof/>
        </w:rPr>
        <w:instrText xml:space="preserve"> PAGEREF _Toc336524964 \h </w:instrText>
      </w:r>
      <w:r w:rsidRPr="001F5247">
        <w:rPr>
          <w:noProof/>
        </w:rPr>
      </w:r>
      <w:r w:rsidRPr="001F5247">
        <w:rPr>
          <w:noProof/>
        </w:rPr>
        <w:fldChar w:fldCharType="separate"/>
      </w:r>
      <w:r w:rsidR="00FB2236" w:rsidRPr="001F5247">
        <w:rPr>
          <w:noProof/>
        </w:rPr>
        <w:t>4</w:t>
      </w:r>
      <w:r w:rsidRPr="001F5247">
        <w:rPr>
          <w:noProof/>
        </w:rPr>
        <w:fldChar w:fldCharType="end"/>
      </w:r>
    </w:p>
    <w:p w:rsidR="00FB2236" w:rsidRPr="007F4C18" w:rsidRDefault="00FB2236">
      <w:pPr>
        <w:pStyle w:val="Sumrio2"/>
        <w:tabs>
          <w:tab w:val="left" w:pos="960"/>
        </w:tabs>
        <w:rPr>
          <w:noProof/>
          <w:sz w:val="22"/>
          <w:szCs w:val="22"/>
        </w:rPr>
      </w:pPr>
      <w:r w:rsidRPr="001F5247">
        <w:rPr>
          <w:bCs/>
          <w:noProof/>
        </w:rPr>
        <w:t>1.1.</w:t>
      </w:r>
      <w:r w:rsidRPr="007F4C18">
        <w:rPr>
          <w:noProof/>
          <w:sz w:val="22"/>
          <w:szCs w:val="22"/>
        </w:rPr>
        <w:tab/>
      </w:r>
      <w:r w:rsidRPr="001F5247">
        <w:rPr>
          <w:noProof/>
        </w:rPr>
        <w:t>Objetivos</w:t>
      </w:r>
      <w:r w:rsidRPr="001F5247">
        <w:rPr>
          <w:noProof/>
        </w:rPr>
        <w:tab/>
      </w:r>
      <w:r w:rsidR="00465D84" w:rsidRPr="001F5247">
        <w:rPr>
          <w:noProof/>
        </w:rPr>
        <w:fldChar w:fldCharType="begin"/>
      </w:r>
      <w:r w:rsidRPr="001F5247">
        <w:rPr>
          <w:noProof/>
        </w:rPr>
        <w:instrText xml:space="preserve"> PAGEREF _Toc336524965 \h </w:instrText>
      </w:r>
      <w:r w:rsidR="00465D84" w:rsidRPr="001F5247">
        <w:rPr>
          <w:noProof/>
        </w:rPr>
      </w:r>
      <w:r w:rsidR="00465D84" w:rsidRPr="001F5247">
        <w:rPr>
          <w:noProof/>
        </w:rPr>
        <w:fldChar w:fldCharType="separate"/>
      </w:r>
      <w:r w:rsidRPr="001F5247">
        <w:rPr>
          <w:noProof/>
        </w:rPr>
        <w:t>4</w:t>
      </w:r>
      <w:r w:rsidR="00465D84" w:rsidRPr="001F5247">
        <w:rPr>
          <w:noProof/>
        </w:rPr>
        <w:fldChar w:fldCharType="end"/>
      </w:r>
    </w:p>
    <w:p w:rsidR="00FB2236" w:rsidRPr="007F4C18" w:rsidRDefault="00FB2236">
      <w:pPr>
        <w:pStyle w:val="Sumrio2"/>
        <w:tabs>
          <w:tab w:val="left" w:pos="960"/>
        </w:tabs>
        <w:rPr>
          <w:noProof/>
          <w:sz w:val="22"/>
          <w:szCs w:val="22"/>
        </w:rPr>
      </w:pPr>
      <w:r w:rsidRPr="001F5247">
        <w:rPr>
          <w:bCs/>
          <w:noProof/>
        </w:rPr>
        <w:t>1.2.</w:t>
      </w:r>
      <w:r w:rsidRPr="007F4C18">
        <w:rPr>
          <w:noProof/>
          <w:sz w:val="22"/>
          <w:szCs w:val="22"/>
        </w:rPr>
        <w:tab/>
      </w:r>
      <w:r w:rsidRPr="001F5247">
        <w:rPr>
          <w:noProof/>
        </w:rPr>
        <w:t>Público Alvo</w:t>
      </w:r>
      <w:r w:rsidRPr="001F5247">
        <w:rPr>
          <w:noProof/>
        </w:rPr>
        <w:tab/>
      </w:r>
      <w:r w:rsidR="00465D84" w:rsidRPr="001F5247">
        <w:rPr>
          <w:noProof/>
        </w:rPr>
        <w:fldChar w:fldCharType="begin"/>
      </w:r>
      <w:r w:rsidRPr="001F5247">
        <w:rPr>
          <w:noProof/>
        </w:rPr>
        <w:instrText xml:space="preserve"> PAGEREF _Toc336524966 \h </w:instrText>
      </w:r>
      <w:r w:rsidR="00465D84" w:rsidRPr="001F5247">
        <w:rPr>
          <w:noProof/>
        </w:rPr>
      </w:r>
      <w:r w:rsidR="00465D84" w:rsidRPr="001F5247">
        <w:rPr>
          <w:noProof/>
        </w:rPr>
        <w:fldChar w:fldCharType="separate"/>
      </w:r>
      <w:r w:rsidRPr="001F5247">
        <w:rPr>
          <w:noProof/>
        </w:rPr>
        <w:t>4</w:t>
      </w:r>
      <w:r w:rsidR="00465D84" w:rsidRPr="001F5247">
        <w:rPr>
          <w:noProof/>
        </w:rPr>
        <w:fldChar w:fldCharType="end"/>
      </w:r>
    </w:p>
    <w:p w:rsidR="00FB2236" w:rsidRPr="007F4C18" w:rsidRDefault="00FB2236">
      <w:pPr>
        <w:pStyle w:val="Sumrio2"/>
        <w:tabs>
          <w:tab w:val="left" w:pos="960"/>
        </w:tabs>
        <w:rPr>
          <w:noProof/>
          <w:sz w:val="22"/>
          <w:szCs w:val="22"/>
        </w:rPr>
      </w:pPr>
      <w:r w:rsidRPr="001F5247">
        <w:rPr>
          <w:bCs/>
          <w:noProof/>
        </w:rPr>
        <w:t>1.3.</w:t>
      </w:r>
      <w:r w:rsidRPr="007F4C18">
        <w:rPr>
          <w:noProof/>
          <w:sz w:val="22"/>
          <w:szCs w:val="22"/>
        </w:rPr>
        <w:tab/>
      </w:r>
      <w:r w:rsidRPr="001F5247">
        <w:rPr>
          <w:noProof/>
        </w:rPr>
        <w:t>Organização do documento</w:t>
      </w:r>
      <w:r w:rsidRPr="001F5247">
        <w:rPr>
          <w:noProof/>
        </w:rPr>
        <w:tab/>
      </w:r>
      <w:r w:rsidR="00465D84" w:rsidRPr="001F5247">
        <w:rPr>
          <w:noProof/>
        </w:rPr>
        <w:fldChar w:fldCharType="begin"/>
      </w:r>
      <w:r w:rsidRPr="001F5247">
        <w:rPr>
          <w:noProof/>
        </w:rPr>
        <w:instrText xml:space="preserve"> PAGEREF _Toc336524967 \h </w:instrText>
      </w:r>
      <w:r w:rsidR="00465D84" w:rsidRPr="001F5247">
        <w:rPr>
          <w:noProof/>
        </w:rPr>
      </w:r>
      <w:r w:rsidR="00465D84" w:rsidRPr="001F5247">
        <w:rPr>
          <w:noProof/>
        </w:rPr>
        <w:fldChar w:fldCharType="separate"/>
      </w:r>
      <w:r w:rsidRPr="001F5247">
        <w:rPr>
          <w:noProof/>
        </w:rPr>
        <w:t>4</w:t>
      </w:r>
      <w:r w:rsidR="00465D84" w:rsidRPr="001F5247">
        <w:rPr>
          <w:noProof/>
        </w:rPr>
        <w:fldChar w:fldCharType="end"/>
      </w:r>
    </w:p>
    <w:p w:rsidR="00FB2236" w:rsidRPr="007F4C18" w:rsidRDefault="00FB2236">
      <w:pPr>
        <w:pStyle w:val="Sumrio1"/>
        <w:tabs>
          <w:tab w:val="left" w:pos="720"/>
        </w:tabs>
        <w:rPr>
          <w:noProof/>
          <w:sz w:val="22"/>
          <w:szCs w:val="22"/>
        </w:rPr>
      </w:pPr>
      <w:r w:rsidRPr="001F5247">
        <w:rPr>
          <w:bCs/>
          <w:noProof/>
        </w:rPr>
        <w:t>2.</w:t>
      </w:r>
      <w:r w:rsidRPr="007F4C18">
        <w:rPr>
          <w:noProof/>
          <w:sz w:val="22"/>
          <w:szCs w:val="22"/>
        </w:rPr>
        <w:tab/>
      </w:r>
      <w:r w:rsidRPr="001F5247">
        <w:rPr>
          <w:bCs/>
          <w:noProof/>
        </w:rPr>
        <w:t>Casos de Uso</w:t>
      </w:r>
      <w:r w:rsidRPr="001F5247">
        <w:rPr>
          <w:noProof/>
        </w:rPr>
        <w:tab/>
      </w:r>
      <w:r w:rsidR="00465D84" w:rsidRPr="001F5247">
        <w:rPr>
          <w:noProof/>
        </w:rPr>
        <w:fldChar w:fldCharType="begin"/>
      </w:r>
      <w:r w:rsidRPr="001F5247">
        <w:rPr>
          <w:noProof/>
        </w:rPr>
        <w:instrText xml:space="preserve"> PAGEREF _Toc336524968 \h </w:instrText>
      </w:r>
      <w:r w:rsidR="00465D84" w:rsidRPr="001F5247">
        <w:rPr>
          <w:noProof/>
        </w:rPr>
      </w:r>
      <w:r w:rsidR="00465D84" w:rsidRPr="001F5247">
        <w:rPr>
          <w:noProof/>
        </w:rPr>
        <w:fldChar w:fldCharType="separate"/>
      </w:r>
      <w:r w:rsidRPr="001F5247">
        <w:rPr>
          <w:noProof/>
        </w:rPr>
        <w:t>5</w:t>
      </w:r>
      <w:r w:rsidR="00465D84" w:rsidRPr="001F5247">
        <w:rPr>
          <w:noProof/>
        </w:rPr>
        <w:fldChar w:fldCharType="end"/>
      </w:r>
    </w:p>
    <w:p w:rsidR="00FB2236" w:rsidRPr="007F4C18" w:rsidRDefault="00FB2236">
      <w:pPr>
        <w:pStyle w:val="Sumrio2"/>
        <w:tabs>
          <w:tab w:val="left" w:pos="960"/>
        </w:tabs>
        <w:rPr>
          <w:noProof/>
          <w:sz w:val="22"/>
          <w:szCs w:val="22"/>
        </w:rPr>
      </w:pPr>
      <w:r w:rsidRPr="001F5247">
        <w:rPr>
          <w:bCs/>
          <w:noProof/>
        </w:rPr>
        <w:t>2.1.</w:t>
      </w:r>
      <w:r w:rsidRPr="007F4C18">
        <w:rPr>
          <w:noProof/>
          <w:sz w:val="22"/>
          <w:szCs w:val="22"/>
        </w:rPr>
        <w:tab/>
      </w:r>
      <w:r w:rsidRPr="001F5247">
        <w:rPr>
          <w:bCs/>
          <w:noProof/>
        </w:rPr>
        <w:t>Atores</w:t>
      </w:r>
      <w:r w:rsidRPr="001F5247">
        <w:rPr>
          <w:noProof/>
        </w:rPr>
        <w:tab/>
      </w:r>
      <w:r w:rsidR="00465D84" w:rsidRPr="001F5247">
        <w:rPr>
          <w:noProof/>
        </w:rPr>
        <w:fldChar w:fldCharType="begin"/>
      </w:r>
      <w:r w:rsidRPr="001F5247">
        <w:rPr>
          <w:noProof/>
        </w:rPr>
        <w:instrText xml:space="preserve"> PAGEREF _Toc336524969 \h </w:instrText>
      </w:r>
      <w:r w:rsidR="00465D84" w:rsidRPr="001F5247">
        <w:rPr>
          <w:noProof/>
        </w:rPr>
      </w:r>
      <w:r w:rsidR="00465D84" w:rsidRPr="001F5247">
        <w:rPr>
          <w:noProof/>
        </w:rPr>
        <w:fldChar w:fldCharType="separate"/>
      </w:r>
      <w:r w:rsidRPr="001F5247">
        <w:rPr>
          <w:noProof/>
        </w:rPr>
        <w:t>5</w:t>
      </w:r>
      <w:r w:rsidR="00465D84" w:rsidRPr="001F5247">
        <w:rPr>
          <w:noProof/>
        </w:rPr>
        <w:fldChar w:fldCharType="end"/>
      </w:r>
    </w:p>
    <w:p w:rsidR="00FB2236" w:rsidRPr="007F4C18" w:rsidRDefault="00FB2236">
      <w:pPr>
        <w:pStyle w:val="Sumrio2"/>
        <w:tabs>
          <w:tab w:val="left" w:pos="960"/>
        </w:tabs>
        <w:rPr>
          <w:noProof/>
          <w:sz w:val="22"/>
          <w:szCs w:val="22"/>
        </w:rPr>
      </w:pPr>
      <w:r w:rsidRPr="001F5247">
        <w:rPr>
          <w:bCs/>
          <w:noProof/>
        </w:rPr>
        <w:t>2.2.</w:t>
      </w:r>
      <w:r w:rsidRPr="007F4C18">
        <w:rPr>
          <w:noProof/>
          <w:sz w:val="22"/>
          <w:szCs w:val="22"/>
        </w:rPr>
        <w:tab/>
      </w:r>
      <w:r w:rsidRPr="001F5247">
        <w:rPr>
          <w:bCs/>
          <w:noProof/>
        </w:rPr>
        <w:t>Lista de casos de uso</w:t>
      </w:r>
      <w:r w:rsidRPr="001F5247">
        <w:rPr>
          <w:noProof/>
        </w:rPr>
        <w:tab/>
      </w:r>
      <w:r w:rsidR="00465D84" w:rsidRPr="001F5247">
        <w:rPr>
          <w:noProof/>
        </w:rPr>
        <w:fldChar w:fldCharType="begin"/>
      </w:r>
      <w:r w:rsidRPr="001F5247">
        <w:rPr>
          <w:noProof/>
        </w:rPr>
        <w:instrText xml:space="preserve"> PAGEREF _Toc336524970 \h </w:instrText>
      </w:r>
      <w:r w:rsidR="00465D84" w:rsidRPr="001F5247">
        <w:rPr>
          <w:noProof/>
        </w:rPr>
      </w:r>
      <w:r w:rsidR="00465D84" w:rsidRPr="001F5247">
        <w:rPr>
          <w:noProof/>
        </w:rPr>
        <w:fldChar w:fldCharType="separate"/>
      </w:r>
      <w:r w:rsidRPr="001F5247">
        <w:rPr>
          <w:noProof/>
        </w:rPr>
        <w:t>5</w:t>
      </w:r>
      <w:r w:rsidR="00465D84" w:rsidRPr="001F5247">
        <w:rPr>
          <w:noProof/>
        </w:rPr>
        <w:fldChar w:fldCharType="end"/>
      </w:r>
    </w:p>
    <w:p w:rsidR="00FB2236" w:rsidRPr="007F4C18" w:rsidRDefault="00FB2236">
      <w:pPr>
        <w:pStyle w:val="Sumrio2"/>
        <w:tabs>
          <w:tab w:val="left" w:pos="960"/>
        </w:tabs>
        <w:rPr>
          <w:noProof/>
          <w:sz w:val="22"/>
          <w:szCs w:val="22"/>
        </w:rPr>
      </w:pPr>
      <w:r w:rsidRPr="001F5247">
        <w:rPr>
          <w:bCs/>
          <w:noProof/>
        </w:rPr>
        <w:t>2.3.</w:t>
      </w:r>
      <w:r w:rsidRPr="007F4C18">
        <w:rPr>
          <w:noProof/>
          <w:sz w:val="22"/>
          <w:szCs w:val="22"/>
        </w:rPr>
        <w:tab/>
      </w:r>
      <w:r w:rsidRPr="001F5247">
        <w:rPr>
          <w:bCs/>
          <w:noProof/>
        </w:rPr>
        <w:t>Descrição de Casos de Uso</w:t>
      </w:r>
      <w:r w:rsidRPr="001F5247">
        <w:rPr>
          <w:noProof/>
        </w:rPr>
        <w:tab/>
      </w:r>
      <w:r w:rsidR="00465D84" w:rsidRPr="001F5247">
        <w:rPr>
          <w:noProof/>
        </w:rPr>
        <w:fldChar w:fldCharType="begin"/>
      </w:r>
      <w:r w:rsidRPr="001F5247">
        <w:rPr>
          <w:noProof/>
        </w:rPr>
        <w:instrText xml:space="preserve"> PAGEREF _Toc336524971 \h </w:instrText>
      </w:r>
      <w:r w:rsidR="00465D84" w:rsidRPr="001F5247">
        <w:rPr>
          <w:noProof/>
        </w:rPr>
      </w:r>
      <w:r w:rsidR="00465D84" w:rsidRPr="001F5247">
        <w:rPr>
          <w:noProof/>
        </w:rPr>
        <w:fldChar w:fldCharType="separate"/>
      </w:r>
      <w:r w:rsidRPr="001F5247">
        <w:rPr>
          <w:noProof/>
        </w:rPr>
        <w:t>7</w:t>
      </w:r>
      <w:r w:rsidR="00465D84" w:rsidRPr="001F5247">
        <w:rPr>
          <w:noProof/>
        </w:rPr>
        <w:fldChar w:fldCharType="end"/>
      </w:r>
    </w:p>
    <w:p w:rsidR="00FB2236" w:rsidRPr="007F4C18" w:rsidRDefault="00FB2236">
      <w:pPr>
        <w:pStyle w:val="Sumrio2"/>
        <w:tabs>
          <w:tab w:val="left" w:pos="960"/>
        </w:tabs>
        <w:rPr>
          <w:noProof/>
          <w:sz w:val="22"/>
          <w:szCs w:val="22"/>
        </w:rPr>
      </w:pPr>
      <w:r w:rsidRPr="001F5247">
        <w:rPr>
          <w:bCs/>
          <w:noProof/>
        </w:rPr>
        <w:t>2.4.</w:t>
      </w:r>
      <w:r w:rsidRPr="007F4C18">
        <w:rPr>
          <w:noProof/>
          <w:sz w:val="22"/>
          <w:szCs w:val="22"/>
        </w:rPr>
        <w:tab/>
      </w:r>
      <w:r w:rsidRPr="001F5247">
        <w:rPr>
          <w:bCs/>
          <w:noProof/>
        </w:rPr>
        <w:t>Lista de requisitos</w:t>
      </w:r>
      <w:r w:rsidRPr="001F5247">
        <w:rPr>
          <w:noProof/>
        </w:rPr>
        <w:tab/>
      </w:r>
      <w:r w:rsidR="00465D84" w:rsidRPr="001F5247">
        <w:rPr>
          <w:noProof/>
        </w:rPr>
        <w:fldChar w:fldCharType="begin"/>
      </w:r>
      <w:r w:rsidRPr="001F5247">
        <w:rPr>
          <w:noProof/>
        </w:rPr>
        <w:instrText xml:space="preserve"> PAGEREF _Toc336524972 \h </w:instrText>
      </w:r>
      <w:r w:rsidR="00465D84" w:rsidRPr="001F5247">
        <w:rPr>
          <w:noProof/>
        </w:rPr>
      </w:r>
      <w:r w:rsidR="00465D84" w:rsidRPr="001F5247">
        <w:rPr>
          <w:noProof/>
        </w:rPr>
        <w:fldChar w:fldCharType="separate"/>
      </w:r>
      <w:r w:rsidRPr="001F5247">
        <w:rPr>
          <w:noProof/>
        </w:rPr>
        <w:t>15</w:t>
      </w:r>
      <w:r w:rsidR="00465D84" w:rsidRPr="001F5247">
        <w:rPr>
          <w:noProof/>
        </w:rPr>
        <w:fldChar w:fldCharType="end"/>
      </w:r>
    </w:p>
    <w:p w:rsidR="00FB2236" w:rsidRPr="007F4C18" w:rsidRDefault="00FB2236">
      <w:pPr>
        <w:pStyle w:val="Sumrio2"/>
        <w:tabs>
          <w:tab w:val="left" w:pos="960"/>
        </w:tabs>
        <w:rPr>
          <w:noProof/>
          <w:sz w:val="22"/>
          <w:szCs w:val="22"/>
        </w:rPr>
      </w:pPr>
      <w:r w:rsidRPr="001F5247">
        <w:rPr>
          <w:bCs/>
          <w:noProof/>
        </w:rPr>
        <w:t>2.5.</w:t>
      </w:r>
      <w:r w:rsidRPr="007F4C18">
        <w:rPr>
          <w:noProof/>
          <w:sz w:val="22"/>
          <w:szCs w:val="22"/>
        </w:rPr>
        <w:tab/>
      </w:r>
      <w:r w:rsidRPr="001F5247">
        <w:rPr>
          <w:noProof/>
        </w:rPr>
        <w:t>Descrição de Requisitos Funcionais</w:t>
      </w:r>
      <w:r w:rsidRPr="001F5247">
        <w:rPr>
          <w:noProof/>
        </w:rPr>
        <w:tab/>
      </w:r>
      <w:r w:rsidR="00465D84" w:rsidRPr="001F5247">
        <w:rPr>
          <w:noProof/>
        </w:rPr>
        <w:fldChar w:fldCharType="begin"/>
      </w:r>
      <w:r w:rsidRPr="001F5247">
        <w:rPr>
          <w:noProof/>
        </w:rPr>
        <w:instrText xml:space="preserve"> PAGEREF _Toc336524973 \h </w:instrText>
      </w:r>
      <w:r w:rsidR="00465D84" w:rsidRPr="001F5247">
        <w:rPr>
          <w:noProof/>
        </w:rPr>
      </w:r>
      <w:r w:rsidR="00465D84" w:rsidRPr="001F5247">
        <w:rPr>
          <w:noProof/>
        </w:rPr>
        <w:fldChar w:fldCharType="separate"/>
      </w:r>
      <w:r w:rsidRPr="001F5247">
        <w:rPr>
          <w:noProof/>
        </w:rPr>
        <w:t>16</w:t>
      </w:r>
      <w:r w:rsidR="00465D84" w:rsidRPr="001F5247">
        <w:rPr>
          <w:noProof/>
        </w:rPr>
        <w:fldChar w:fldCharType="end"/>
      </w:r>
    </w:p>
    <w:p w:rsidR="00FB2236" w:rsidRPr="007F4C18" w:rsidRDefault="00FB2236">
      <w:pPr>
        <w:pStyle w:val="Sumrio1"/>
        <w:tabs>
          <w:tab w:val="left" w:pos="720"/>
        </w:tabs>
        <w:rPr>
          <w:noProof/>
          <w:sz w:val="22"/>
          <w:szCs w:val="22"/>
        </w:rPr>
      </w:pPr>
      <w:r w:rsidRPr="001F5247">
        <w:rPr>
          <w:bCs/>
          <w:noProof/>
        </w:rPr>
        <w:t>3.</w:t>
      </w:r>
      <w:r w:rsidRPr="007F4C18">
        <w:rPr>
          <w:noProof/>
          <w:sz w:val="22"/>
          <w:szCs w:val="22"/>
        </w:rPr>
        <w:tab/>
      </w:r>
      <w:r w:rsidRPr="001F5247">
        <w:rPr>
          <w:bCs/>
          <w:noProof/>
        </w:rPr>
        <w:t>Requisitos e restrições não funcionais</w:t>
      </w:r>
      <w:r w:rsidRPr="001F5247">
        <w:rPr>
          <w:noProof/>
        </w:rPr>
        <w:tab/>
      </w:r>
      <w:r w:rsidR="00465D84" w:rsidRPr="001F5247">
        <w:rPr>
          <w:noProof/>
        </w:rPr>
        <w:fldChar w:fldCharType="begin"/>
      </w:r>
      <w:r w:rsidRPr="001F5247">
        <w:rPr>
          <w:noProof/>
        </w:rPr>
        <w:instrText xml:space="preserve"> PAGEREF _Toc336524974 \h </w:instrText>
      </w:r>
      <w:r w:rsidR="00465D84" w:rsidRPr="001F5247">
        <w:rPr>
          <w:noProof/>
        </w:rPr>
      </w:r>
      <w:r w:rsidR="00465D84" w:rsidRPr="001F5247">
        <w:rPr>
          <w:noProof/>
        </w:rPr>
        <w:fldChar w:fldCharType="separate"/>
      </w:r>
      <w:r w:rsidRPr="001F5247">
        <w:rPr>
          <w:noProof/>
        </w:rPr>
        <w:t>17</w:t>
      </w:r>
      <w:r w:rsidR="00465D84" w:rsidRPr="001F5247">
        <w:rPr>
          <w:noProof/>
        </w:rPr>
        <w:fldChar w:fldCharType="end"/>
      </w:r>
    </w:p>
    <w:p w:rsidR="00FB2236" w:rsidRPr="007F4C18" w:rsidRDefault="00FB2236">
      <w:pPr>
        <w:pStyle w:val="Sumrio2"/>
        <w:tabs>
          <w:tab w:val="left" w:pos="960"/>
        </w:tabs>
        <w:rPr>
          <w:noProof/>
          <w:sz w:val="22"/>
          <w:szCs w:val="22"/>
        </w:rPr>
      </w:pPr>
      <w:r w:rsidRPr="001F5247">
        <w:rPr>
          <w:bCs/>
          <w:noProof/>
        </w:rPr>
        <w:t>3.1.</w:t>
      </w:r>
      <w:r w:rsidRPr="007F4C18">
        <w:rPr>
          <w:noProof/>
          <w:sz w:val="22"/>
          <w:szCs w:val="22"/>
        </w:rPr>
        <w:tab/>
      </w:r>
      <w:r w:rsidRPr="001F5247">
        <w:rPr>
          <w:noProof/>
        </w:rPr>
        <w:t>Requisitos e restrições de informação (RINF)</w:t>
      </w:r>
      <w:r w:rsidRPr="001F5247">
        <w:rPr>
          <w:noProof/>
        </w:rPr>
        <w:tab/>
      </w:r>
      <w:r w:rsidR="00465D84" w:rsidRPr="001F5247">
        <w:rPr>
          <w:noProof/>
        </w:rPr>
        <w:fldChar w:fldCharType="begin"/>
      </w:r>
      <w:r w:rsidRPr="001F5247">
        <w:rPr>
          <w:noProof/>
        </w:rPr>
        <w:instrText xml:space="preserve"> PAGEREF _Toc336524975 \h </w:instrText>
      </w:r>
      <w:r w:rsidR="00465D84" w:rsidRPr="001F5247">
        <w:rPr>
          <w:noProof/>
        </w:rPr>
      </w:r>
      <w:r w:rsidR="00465D84" w:rsidRPr="001F5247">
        <w:rPr>
          <w:noProof/>
        </w:rPr>
        <w:fldChar w:fldCharType="separate"/>
      </w:r>
      <w:r w:rsidRPr="001F5247">
        <w:rPr>
          <w:noProof/>
        </w:rPr>
        <w:t>17</w:t>
      </w:r>
      <w:r w:rsidR="00465D84" w:rsidRPr="001F5247">
        <w:rPr>
          <w:noProof/>
        </w:rPr>
        <w:fldChar w:fldCharType="end"/>
      </w:r>
    </w:p>
    <w:p w:rsidR="00FB2236" w:rsidRPr="007F4C18" w:rsidRDefault="00FB2236">
      <w:pPr>
        <w:pStyle w:val="Sumrio2"/>
        <w:tabs>
          <w:tab w:val="left" w:pos="960"/>
        </w:tabs>
        <w:rPr>
          <w:noProof/>
          <w:sz w:val="22"/>
          <w:szCs w:val="22"/>
        </w:rPr>
      </w:pPr>
      <w:r w:rsidRPr="001F5247">
        <w:rPr>
          <w:noProof/>
        </w:rPr>
        <w:t>4.1</w:t>
      </w:r>
      <w:r w:rsidRPr="007F4C18">
        <w:rPr>
          <w:noProof/>
          <w:sz w:val="22"/>
          <w:szCs w:val="22"/>
        </w:rPr>
        <w:tab/>
      </w:r>
      <w:r w:rsidRPr="001F5247">
        <w:rPr>
          <w:noProof/>
        </w:rPr>
        <w:t>Requisitos e restrições de interface Homem-Computador (RHIC)</w:t>
      </w:r>
      <w:r w:rsidRPr="001F5247">
        <w:rPr>
          <w:noProof/>
        </w:rPr>
        <w:tab/>
      </w:r>
      <w:r w:rsidR="00465D84" w:rsidRPr="001F5247">
        <w:rPr>
          <w:noProof/>
        </w:rPr>
        <w:fldChar w:fldCharType="begin"/>
      </w:r>
      <w:r w:rsidRPr="001F5247">
        <w:rPr>
          <w:noProof/>
        </w:rPr>
        <w:instrText xml:space="preserve"> PAGEREF _Toc336524976 \h </w:instrText>
      </w:r>
      <w:r w:rsidR="00465D84" w:rsidRPr="001F5247">
        <w:rPr>
          <w:noProof/>
        </w:rPr>
      </w:r>
      <w:r w:rsidR="00465D84" w:rsidRPr="001F5247">
        <w:rPr>
          <w:noProof/>
        </w:rPr>
        <w:fldChar w:fldCharType="separate"/>
      </w:r>
      <w:r w:rsidRPr="001F5247">
        <w:rPr>
          <w:noProof/>
        </w:rPr>
        <w:t>17</w:t>
      </w:r>
      <w:r w:rsidR="00465D84" w:rsidRPr="001F5247">
        <w:rPr>
          <w:noProof/>
        </w:rPr>
        <w:fldChar w:fldCharType="end"/>
      </w:r>
    </w:p>
    <w:p w:rsidR="00FB2236" w:rsidRPr="007F4C18" w:rsidRDefault="00FB2236">
      <w:pPr>
        <w:pStyle w:val="Sumrio2"/>
        <w:tabs>
          <w:tab w:val="left" w:pos="960"/>
        </w:tabs>
        <w:rPr>
          <w:noProof/>
          <w:sz w:val="22"/>
          <w:szCs w:val="22"/>
        </w:rPr>
      </w:pPr>
      <w:r w:rsidRPr="001F5247">
        <w:rPr>
          <w:noProof/>
        </w:rPr>
        <w:t>4.2</w:t>
      </w:r>
      <w:r w:rsidRPr="007F4C18">
        <w:rPr>
          <w:noProof/>
          <w:sz w:val="22"/>
          <w:szCs w:val="22"/>
        </w:rPr>
        <w:tab/>
      </w:r>
      <w:r w:rsidRPr="001F5247">
        <w:rPr>
          <w:noProof/>
        </w:rPr>
        <w:t>Requisitos de Interface Externa (RIEX)</w:t>
      </w:r>
      <w:r w:rsidRPr="001F5247">
        <w:rPr>
          <w:noProof/>
        </w:rPr>
        <w:tab/>
      </w:r>
      <w:r w:rsidR="00465D84" w:rsidRPr="001F5247">
        <w:rPr>
          <w:noProof/>
        </w:rPr>
        <w:fldChar w:fldCharType="begin"/>
      </w:r>
      <w:r w:rsidRPr="001F5247">
        <w:rPr>
          <w:noProof/>
        </w:rPr>
        <w:instrText xml:space="preserve"> PAGEREF _Toc336524977 \h </w:instrText>
      </w:r>
      <w:r w:rsidR="00465D84" w:rsidRPr="001F5247">
        <w:rPr>
          <w:noProof/>
        </w:rPr>
      </w:r>
      <w:r w:rsidR="00465D84" w:rsidRPr="001F5247">
        <w:rPr>
          <w:noProof/>
        </w:rPr>
        <w:fldChar w:fldCharType="separate"/>
      </w:r>
      <w:r w:rsidRPr="001F5247">
        <w:rPr>
          <w:noProof/>
        </w:rPr>
        <w:t>18</w:t>
      </w:r>
      <w:r w:rsidR="00465D84" w:rsidRPr="001F5247">
        <w:rPr>
          <w:noProof/>
        </w:rPr>
        <w:fldChar w:fldCharType="end"/>
      </w:r>
    </w:p>
    <w:p w:rsidR="00FB2236" w:rsidRPr="007F4C18" w:rsidRDefault="00FB2236">
      <w:pPr>
        <w:pStyle w:val="Sumrio2"/>
        <w:tabs>
          <w:tab w:val="left" w:pos="960"/>
        </w:tabs>
        <w:rPr>
          <w:noProof/>
          <w:sz w:val="22"/>
          <w:szCs w:val="22"/>
        </w:rPr>
      </w:pPr>
      <w:r w:rsidRPr="001F5247">
        <w:rPr>
          <w:bCs/>
          <w:noProof/>
        </w:rPr>
        <w:t>4.3</w:t>
      </w:r>
      <w:r w:rsidRPr="007F4C18">
        <w:rPr>
          <w:noProof/>
          <w:sz w:val="22"/>
          <w:szCs w:val="22"/>
        </w:rPr>
        <w:tab/>
      </w:r>
      <w:r w:rsidRPr="001F5247">
        <w:rPr>
          <w:bCs/>
          <w:noProof/>
        </w:rPr>
        <w:t>Requisitos e Restrições de Projeto (RPRO)</w:t>
      </w:r>
      <w:r w:rsidRPr="001F5247">
        <w:rPr>
          <w:noProof/>
        </w:rPr>
        <w:tab/>
      </w:r>
      <w:r w:rsidR="00465D84" w:rsidRPr="001F5247">
        <w:rPr>
          <w:noProof/>
        </w:rPr>
        <w:fldChar w:fldCharType="begin"/>
      </w:r>
      <w:r w:rsidRPr="001F5247">
        <w:rPr>
          <w:noProof/>
        </w:rPr>
        <w:instrText xml:space="preserve"> PAGEREF _Toc336524978 \h </w:instrText>
      </w:r>
      <w:r w:rsidR="00465D84" w:rsidRPr="001F5247">
        <w:rPr>
          <w:noProof/>
        </w:rPr>
      </w:r>
      <w:r w:rsidR="00465D84" w:rsidRPr="001F5247">
        <w:rPr>
          <w:noProof/>
        </w:rPr>
        <w:fldChar w:fldCharType="separate"/>
      </w:r>
      <w:r w:rsidRPr="001F5247">
        <w:rPr>
          <w:noProof/>
        </w:rPr>
        <w:t>18</w:t>
      </w:r>
      <w:r w:rsidR="00465D84" w:rsidRPr="001F5247">
        <w:rPr>
          <w:noProof/>
        </w:rPr>
        <w:fldChar w:fldCharType="end"/>
      </w:r>
    </w:p>
    <w:p w:rsidR="00FB2236" w:rsidRPr="007F4C18" w:rsidRDefault="00FB2236">
      <w:pPr>
        <w:pStyle w:val="Sumrio2"/>
        <w:tabs>
          <w:tab w:val="left" w:pos="960"/>
        </w:tabs>
        <w:rPr>
          <w:noProof/>
          <w:sz w:val="22"/>
          <w:szCs w:val="22"/>
        </w:rPr>
      </w:pPr>
      <w:r w:rsidRPr="001F5247">
        <w:rPr>
          <w:bCs/>
          <w:noProof/>
        </w:rPr>
        <w:t>4.4</w:t>
      </w:r>
      <w:r w:rsidRPr="007F4C18">
        <w:rPr>
          <w:noProof/>
          <w:sz w:val="22"/>
          <w:szCs w:val="22"/>
        </w:rPr>
        <w:tab/>
      </w:r>
      <w:r w:rsidRPr="001F5247">
        <w:rPr>
          <w:bCs/>
          <w:noProof/>
        </w:rPr>
        <w:t>Requisitos e restrições de arquitetura de software (RARQ)</w:t>
      </w:r>
      <w:r w:rsidRPr="001F5247">
        <w:rPr>
          <w:noProof/>
        </w:rPr>
        <w:tab/>
      </w:r>
      <w:r w:rsidR="00465D84" w:rsidRPr="001F5247">
        <w:rPr>
          <w:noProof/>
        </w:rPr>
        <w:fldChar w:fldCharType="begin"/>
      </w:r>
      <w:r w:rsidRPr="001F5247">
        <w:rPr>
          <w:noProof/>
        </w:rPr>
        <w:instrText xml:space="preserve"> PAGEREF _Toc336524979 \h </w:instrText>
      </w:r>
      <w:r w:rsidR="00465D84" w:rsidRPr="001F5247">
        <w:rPr>
          <w:noProof/>
        </w:rPr>
      </w:r>
      <w:r w:rsidR="00465D84" w:rsidRPr="001F5247">
        <w:rPr>
          <w:noProof/>
        </w:rPr>
        <w:fldChar w:fldCharType="separate"/>
      </w:r>
      <w:r w:rsidRPr="001F5247">
        <w:rPr>
          <w:noProof/>
        </w:rPr>
        <w:t>19</w:t>
      </w:r>
      <w:r w:rsidR="00465D84" w:rsidRPr="001F5247">
        <w:rPr>
          <w:noProof/>
        </w:rPr>
        <w:fldChar w:fldCharType="end"/>
      </w:r>
    </w:p>
    <w:p w:rsidR="00FB2236" w:rsidRPr="007F4C18" w:rsidRDefault="00FB2236">
      <w:pPr>
        <w:pStyle w:val="Sumrio2"/>
        <w:tabs>
          <w:tab w:val="left" w:pos="960"/>
        </w:tabs>
        <w:rPr>
          <w:noProof/>
          <w:sz w:val="22"/>
          <w:szCs w:val="22"/>
        </w:rPr>
      </w:pPr>
      <w:r w:rsidRPr="001F5247">
        <w:rPr>
          <w:bCs/>
          <w:noProof/>
        </w:rPr>
        <w:t>4.5</w:t>
      </w:r>
      <w:r w:rsidRPr="007F4C18">
        <w:rPr>
          <w:noProof/>
          <w:sz w:val="22"/>
          <w:szCs w:val="22"/>
        </w:rPr>
        <w:tab/>
      </w:r>
      <w:r w:rsidRPr="001F5247">
        <w:rPr>
          <w:bCs/>
          <w:noProof/>
        </w:rPr>
        <w:t>Requisitos e restrições de plataforma de hardware (RPHW)</w:t>
      </w:r>
      <w:r w:rsidRPr="001F5247">
        <w:rPr>
          <w:noProof/>
        </w:rPr>
        <w:tab/>
      </w:r>
      <w:r w:rsidR="00465D84" w:rsidRPr="001F5247">
        <w:rPr>
          <w:noProof/>
        </w:rPr>
        <w:fldChar w:fldCharType="begin"/>
      </w:r>
      <w:r w:rsidRPr="001F5247">
        <w:rPr>
          <w:noProof/>
        </w:rPr>
        <w:instrText xml:space="preserve"> PAGEREF _Toc336524980 \h </w:instrText>
      </w:r>
      <w:r w:rsidR="00465D84" w:rsidRPr="001F5247">
        <w:rPr>
          <w:noProof/>
        </w:rPr>
      </w:r>
      <w:r w:rsidR="00465D84" w:rsidRPr="001F5247">
        <w:rPr>
          <w:noProof/>
        </w:rPr>
        <w:fldChar w:fldCharType="separate"/>
      </w:r>
      <w:r w:rsidRPr="001F5247">
        <w:rPr>
          <w:noProof/>
        </w:rPr>
        <w:t>19</w:t>
      </w:r>
      <w:r w:rsidR="00465D84" w:rsidRPr="001F5247">
        <w:rPr>
          <w:noProof/>
        </w:rPr>
        <w:fldChar w:fldCharType="end"/>
      </w:r>
    </w:p>
    <w:p w:rsidR="00FB2236" w:rsidRPr="007F4C18" w:rsidRDefault="00FB2236">
      <w:pPr>
        <w:pStyle w:val="Sumrio2"/>
        <w:tabs>
          <w:tab w:val="left" w:pos="960"/>
        </w:tabs>
        <w:rPr>
          <w:noProof/>
          <w:sz w:val="22"/>
          <w:szCs w:val="22"/>
        </w:rPr>
      </w:pPr>
      <w:r w:rsidRPr="001F5247">
        <w:rPr>
          <w:bCs/>
          <w:noProof/>
        </w:rPr>
        <w:t>4.6</w:t>
      </w:r>
      <w:r w:rsidRPr="007F4C18">
        <w:rPr>
          <w:noProof/>
          <w:sz w:val="22"/>
          <w:szCs w:val="22"/>
        </w:rPr>
        <w:tab/>
      </w:r>
      <w:r w:rsidRPr="001F5247">
        <w:rPr>
          <w:bCs/>
          <w:noProof/>
        </w:rPr>
        <w:t>Requisitos e restrições de plataforma de software (RPSW)</w:t>
      </w:r>
      <w:r w:rsidRPr="001F5247">
        <w:rPr>
          <w:noProof/>
        </w:rPr>
        <w:tab/>
      </w:r>
      <w:r w:rsidR="00465D84" w:rsidRPr="001F5247">
        <w:rPr>
          <w:noProof/>
        </w:rPr>
        <w:fldChar w:fldCharType="begin"/>
      </w:r>
      <w:r w:rsidRPr="001F5247">
        <w:rPr>
          <w:noProof/>
        </w:rPr>
        <w:instrText xml:space="preserve"> PAGEREF _Toc336524981 \h </w:instrText>
      </w:r>
      <w:r w:rsidR="00465D84" w:rsidRPr="001F5247">
        <w:rPr>
          <w:noProof/>
        </w:rPr>
      </w:r>
      <w:r w:rsidR="00465D84" w:rsidRPr="001F5247">
        <w:rPr>
          <w:noProof/>
        </w:rPr>
        <w:fldChar w:fldCharType="separate"/>
      </w:r>
      <w:r w:rsidRPr="001F5247">
        <w:rPr>
          <w:noProof/>
        </w:rPr>
        <w:t>19</w:t>
      </w:r>
      <w:r w:rsidR="00465D84" w:rsidRPr="001F5247">
        <w:rPr>
          <w:noProof/>
        </w:rPr>
        <w:fldChar w:fldCharType="end"/>
      </w:r>
    </w:p>
    <w:p w:rsidR="00FB2236" w:rsidRPr="007F4C18" w:rsidRDefault="00FB2236">
      <w:pPr>
        <w:pStyle w:val="Sumrio2"/>
        <w:tabs>
          <w:tab w:val="left" w:pos="960"/>
        </w:tabs>
        <w:rPr>
          <w:noProof/>
          <w:sz w:val="22"/>
          <w:szCs w:val="22"/>
        </w:rPr>
      </w:pPr>
      <w:r w:rsidRPr="001F5247">
        <w:rPr>
          <w:bCs/>
          <w:noProof/>
        </w:rPr>
        <w:t>4.7</w:t>
      </w:r>
      <w:r w:rsidRPr="007F4C18">
        <w:rPr>
          <w:noProof/>
          <w:sz w:val="22"/>
          <w:szCs w:val="22"/>
        </w:rPr>
        <w:tab/>
      </w:r>
      <w:r w:rsidRPr="001F5247">
        <w:rPr>
          <w:bCs/>
          <w:noProof/>
        </w:rPr>
        <w:t>Requisitos e restrições de desempenho (RDES)</w:t>
      </w:r>
      <w:r w:rsidRPr="001F5247">
        <w:rPr>
          <w:noProof/>
        </w:rPr>
        <w:tab/>
      </w:r>
      <w:r w:rsidR="00465D84" w:rsidRPr="001F5247">
        <w:rPr>
          <w:noProof/>
        </w:rPr>
        <w:fldChar w:fldCharType="begin"/>
      </w:r>
      <w:r w:rsidRPr="001F5247">
        <w:rPr>
          <w:noProof/>
        </w:rPr>
        <w:instrText xml:space="preserve"> PAGEREF _Toc336524982 \h </w:instrText>
      </w:r>
      <w:r w:rsidR="00465D84" w:rsidRPr="001F5247">
        <w:rPr>
          <w:noProof/>
        </w:rPr>
      </w:r>
      <w:r w:rsidR="00465D84" w:rsidRPr="001F5247">
        <w:rPr>
          <w:noProof/>
        </w:rPr>
        <w:fldChar w:fldCharType="separate"/>
      </w:r>
      <w:r w:rsidRPr="001F5247">
        <w:rPr>
          <w:noProof/>
        </w:rPr>
        <w:t>19</w:t>
      </w:r>
      <w:r w:rsidR="00465D84" w:rsidRPr="001F5247">
        <w:rPr>
          <w:noProof/>
        </w:rPr>
        <w:fldChar w:fldCharType="end"/>
      </w:r>
    </w:p>
    <w:p w:rsidR="00FB2236" w:rsidRPr="007F4C18" w:rsidRDefault="00FB2236">
      <w:pPr>
        <w:pStyle w:val="Sumrio2"/>
        <w:tabs>
          <w:tab w:val="left" w:pos="960"/>
        </w:tabs>
        <w:rPr>
          <w:noProof/>
          <w:sz w:val="22"/>
          <w:szCs w:val="22"/>
        </w:rPr>
      </w:pPr>
      <w:r w:rsidRPr="001F5247">
        <w:rPr>
          <w:bCs/>
          <w:noProof/>
        </w:rPr>
        <w:t>4.8</w:t>
      </w:r>
      <w:r w:rsidRPr="007F4C18">
        <w:rPr>
          <w:noProof/>
          <w:sz w:val="22"/>
          <w:szCs w:val="22"/>
        </w:rPr>
        <w:tab/>
      </w:r>
      <w:r w:rsidRPr="001F5247">
        <w:rPr>
          <w:bCs/>
          <w:noProof/>
        </w:rPr>
        <w:t>Requisitos e restrições de disponibilidade (RDIS)</w:t>
      </w:r>
      <w:r w:rsidRPr="001F5247">
        <w:rPr>
          <w:noProof/>
        </w:rPr>
        <w:tab/>
      </w:r>
      <w:r w:rsidR="00465D84" w:rsidRPr="001F5247">
        <w:rPr>
          <w:noProof/>
        </w:rPr>
        <w:fldChar w:fldCharType="begin"/>
      </w:r>
      <w:r w:rsidRPr="001F5247">
        <w:rPr>
          <w:noProof/>
        </w:rPr>
        <w:instrText xml:space="preserve"> PAGEREF _Toc336524983 \h </w:instrText>
      </w:r>
      <w:r w:rsidR="00465D84" w:rsidRPr="001F5247">
        <w:rPr>
          <w:noProof/>
        </w:rPr>
      </w:r>
      <w:r w:rsidR="00465D84" w:rsidRPr="001F5247">
        <w:rPr>
          <w:noProof/>
        </w:rPr>
        <w:fldChar w:fldCharType="separate"/>
      </w:r>
      <w:r w:rsidRPr="001F5247">
        <w:rPr>
          <w:noProof/>
        </w:rPr>
        <w:t>20</w:t>
      </w:r>
      <w:r w:rsidR="00465D84" w:rsidRPr="001F5247">
        <w:rPr>
          <w:noProof/>
        </w:rPr>
        <w:fldChar w:fldCharType="end"/>
      </w:r>
    </w:p>
    <w:p w:rsidR="00FB2236" w:rsidRPr="007F4C18" w:rsidRDefault="00FB2236">
      <w:pPr>
        <w:pStyle w:val="Sumrio2"/>
        <w:tabs>
          <w:tab w:val="left" w:pos="960"/>
        </w:tabs>
        <w:rPr>
          <w:noProof/>
          <w:sz w:val="22"/>
          <w:szCs w:val="22"/>
        </w:rPr>
      </w:pPr>
      <w:r w:rsidRPr="001F5247">
        <w:rPr>
          <w:bCs/>
          <w:noProof/>
        </w:rPr>
        <w:t>4.9</w:t>
      </w:r>
      <w:r w:rsidRPr="007F4C18">
        <w:rPr>
          <w:noProof/>
          <w:sz w:val="22"/>
          <w:szCs w:val="22"/>
        </w:rPr>
        <w:tab/>
      </w:r>
      <w:r w:rsidRPr="001F5247">
        <w:rPr>
          <w:bCs/>
          <w:noProof/>
        </w:rPr>
        <w:t>Requisitos e restrições de segurança (RSEG)</w:t>
      </w:r>
      <w:r w:rsidRPr="001F5247">
        <w:rPr>
          <w:noProof/>
        </w:rPr>
        <w:tab/>
      </w:r>
      <w:r w:rsidR="00465D84" w:rsidRPr="001F5247">
        <w:rPr>
          <w:noProof/>
        </w:rPr>
        <w:fldChar w:fldCharType="begin"/>
      </w:r>
      <w:r w:rsidRPr="001F5247">
        <w:rPr>
          <w:noProof/>
        </w:rPr>
        <w:instrText xml:space="preserve"> PAGEREF _Toc336524984 \h </w:instrText>
      </w:r>
      <w:r w:rsidR="00465D84" w:rsidRPr="001F5247">
        <w:rPr>
          <w:noProof/>
        </w:rPr>
      </w:r>
      <w:r w:rsidR="00465D84" w:rsidRPr="001F5247">
        <w:rPr>
          <w:noProof/>
        </w:rPr>
        <w:fldChar w:fldCharType="separate"/>
      </w:r>
      <w:r w:rsidRPr="001F5247">
        <w:rPr>
          <w:noProof/>
        </w:rPr>
        <w:t>20</w:t>
      </w:r>
      <w:r w:rsidR="00465D84" w:rsidRPr="001F5247">
        <w:rPr>
          <w:noProof/>
        </w:rPr>
        <w:fldChar w:fldCharType="end"/>
      </w:r>
    </w:p>
    <w:p w:rsidR="00FB2236" w:rsidRPr="007F4C18" w:rsidRDefault="00FB2236">
      <w:pPr>
        <w:pStyle w:val="Sumrio2"/>
        <w:tabs>
          <w:tab w:val="left" w:pos="960"/>
        </w:tabs>
        <w:rPr>
          <w:noProof/>
          <w:sz w:val="22"/>
          <w:szCs w:val="22"/>
        </w:rPr>
      </w:pPr>
      <w:r w:rsidRPr="001F5247">
        <w:rPr>
          <w:bCs/>
          <w:noProof/>
        </w:rPr>
        <w:t>4.10</w:t>
      </w:r>
      <w:r w:rsidRPr="007F4C18">
        <w:rPr>
          <w:noProof/>
          <w:sz w:val="22"/>
          <w:szCs w:val="22"/>
        </w:rPr>
        <w:tab/>
      </w:r>
      <w:r w:rsidRPr="001F5247">
        <w:rPr>
          <w:bCs/>
          <w:noProof/>
        </w:rPr>
        <w:t>Requisitos e restrições de manutenibilidade (RMAN)</w:t>
      </w:r>
      <w:r w:rsidRPr="001F5247">
        <w:rPr>
          <w:noProof/>
        </w:rPr>
        <w:tab/>
      </w:r>
      <w:r w:rsidR="00465D84" w:rsidRPr="001F5247">
        <w:rPr>
          <w:noProof/>
        </w:rPr>
        <w:fldChar w:fldCharType="begin"/>
      </w:r>
      <w:r w:rsidRPr="001F5247">
        <w:rPr>
          <w:noProof/>
        </w:rPr>
        <w:instrText xml:space="preserve"> PAGEREF _Toc336524985 \h </w:instrText>
      </w:r>
      <w:r w:rsidR="00465D84" w:rsidRPr="001F5247">
        <w:rPr>
          <w:noProof/>
        </w:rPr>
      </w:r>
      <w:r w:rsidR="00465D84" w:rsidRPr="001F5247">
        <w:rPr>
          <w:noProof/>
        </w:rPr>
        <w:fldChar w:fldCharType="separate"/>
      </w:r>
      <w:r w:rsidRPr="001F5247">
        <w:rPr>
          <w:noProof/>
        </w:rPr>
        <w:t>21</w:t>
      </w:r>
      <w:r w:rsidR="00465D84" w:rsidRPr="001F5247">
        <w:rPr>
          <w:noProof/>
        </w:rPr>
        <w:fldChar w:fldCharType="end"/>
      </w:r>
    </w:p>
    <w:p w:rsidR="00FB2236" w:rsidRPr="007F4C18" w:rsidRDefault="00FB2236">
      <w:pPr>
        <w:pStyle w:val="Sumrio2"/>
        <w:tabs>
          <w:tab w:val="left" w:pos="960"/>
        </w:tabs>
        <w:rPr>
          <w:noProof/>
          <w:sz w:val="22"/>
          <w:szCs w:val="22"/>
        </w:rPr>
      </w:pPr>
      <w:r w:rsidRPr="001F5247">
        <w:rPr>
          <w:bCs/>
          <w:noProof/>
        </w:rPr>
        <w:t>4.11</w:t>
      </w:r>
      <w:r w:rsidRPr="007F4C18">
        <w:rPr>
          <w:noProof/>
          <w:sz w:val="22"/>
          <w:szCs w:val="22"/>
        </w:rPr>
        <w:tab/>
      </w:r>
      <w:r w:rsidRPr="001F5247">
        <w:rPr>
          <w:bCs/>
          <w:noProof/>
        </w:rPr>
        <w:t>Requisitos e restrições de portabilidade (RPOR)</w:t>
      </w:r>
      <w:r w:rsidRPr="001F5247">
        <w:rPr>
          <w:noProof/>
        </w:rPr>
        <w:tab/>
      </w:r>
      <w:r w:rsidR="00465D84" w:rsidRPr="001F5247">
        <w:rPr>
          <w:noProof/>
        </w:rPr>
        <w:fldChar w:fldCharType="begin"/>
      </w:r>
      <w:r w:rsidRPr="001F5247">
        <w:rPr>
          <w:noProof/>
        </w:rPr>
        <w:instrText xml:space="preserve"> PAGEREF _Toc336524986 \h </w:instrText>
      </w:r>
      <w:r w:rsidR="00465D84" w:rsidRPr="001F5247">
        <w:rPr>
          <w:noProof/>
        </w:rPr>
      </w:r>
      <w:r w:rsidR="00465D84" w:rsidRPr="001F5247">
        <w:rPr>
          <w:noProof/>
        </w:rPr>
        <w:fldChar w:fldCharType="separate"/>
      </w:r>
      <w:r w:rsidRPr="001F5247">
        <w:rPr>
          <w:noProof/>
        </w:rPr>
        <w:t>21</w:t>
      </w:r>
      <w:r w:rsidR="00465D84" w:rsidRPr="001F5247">
        <w:rPr>
          <w:noProof/>
        </w:rPr>
        <w:fldChar w:fldCharType="end"/>
      </w:r>
    </w:p>
    <w:p w:rsidR="00FB2236" w:rsidRPr="007F4C18" w:rsidRDefault="00FB2236">
      <w:pPr>
        <w:pStyle w:val="Sumrio2"/>
        <w:tabs>
          <w:tab w:val="left" w:pos="960"/>
        </w:tabs>
        <w:rPr>
          <w:noProof/>
          <w:sz w:val="22"/>
          <w:szCs w:val="22"/>
        </w:rPr>
      </w:pPr>
      <w:r w:rsidRPr="001F5247">
        <w:rPr>
          <w:bCs/>
          <w:noProof/>
        </w:rPr>
        <w:t>4.12</w:t>
      </w:r>
      <w:r w:rsidRPr="007F4C18">
        <w:rPr>
          <w:noProof/>
          <w:sz w:val="22"/>
          <w:szCs w:val="22"/>
        </w:rPr>
        <w:tab/>
      </w:r>
      <w:r w:rsidRPr="001F5247">
        <w:rPr>
          <w:bCs/>
          <w:noProof/>
        </w:rPr>
        <w:t>Requisitos de documentação (RDOC)</w:t>
      </w:r>
      <w:r w:rsidRPr="001F5247">
        <w:rPr>
          <w:noProof/>
        </w:rPr>
        <w:tab/>
      </w:r>
      <w:r w:rsidR="00465D84" w:rsidRPr="001F5247">
        <w:rPr>
          <w:noProof/>
        </w:rPr>
        <w:fldChar w:fldCharType="begin"/>
      </w:r>
      <w:r w:rsidRPr="001F5247">
        <w:rPr>
          <w:noProof/>
        </w:rPr>
        <w:instrText xml:space="preserve"> PAGEREF _Toc336524987 \h </w:instrText>
      </w:r>
      <w:r w:rsidR="00465D84" w:rsidRPr="001F5247">
        <w:rPr>
          <w:noProof/>
        </w:rPr>
      </w:r>
      <w:r w:rsidR="00465D84" w:rsidRPr="001F5247">
        <w:rPr>
          <w:noProof/>
        </w:rPr>
        <w:fldChar w:fldCharType="separate"/>
      </w:r>
      <w:r w:rsidRPr="001F5247">
        <w:rPr>
          <w:noProof/>
        </w:rPr>
        <w:t>21</w:t>
      </w:r>
      <w:r w:rsidR="00465D84" w:rsidRPr="001F5247">
        <w:rPr>
          <w:noProof/>
        </w:rPr>
        <w:fldChar w:fldCharType="end"/>
      </w:r>
    </w:p>
    <w:p w:rsidR="00FB2236" w:rsidRPr="007F4C18" w:rsidRDefault="00FB2236">
      <w:pPr>
        <w:pStyle w:val="Sumrio1"/>
        <w:tabs>
          <w:tab w:val="left" w:pos="720"/>
        </w:tabs>
        <w:rPr>
          <w:noProof/>
          <w:sz w:val="22"/>
          <w:szCs w:val="22"/>
        </w:rPr>
      </w:pPr>
      <w:r w:rsidRPr="001F5247">
        <w:rPr>
          <w:noProof/>
        </w:rPr>
        <w:t>4.</w:t>
      </w:r>
      <w:r w:rsidRPr="007F4C18">
        <w:rPr>
          <w:noProof/>
          <w:sz w:val="22"/>
          <w:szCs w:val="22"/>
        </w:rPr>
        <w:tab/>
      </w:r>
      <w:r w:rsidRPr="001F5247">
        <w:rPr>
          <w:noProof/>
        </w:rPr>
        <w:t>Referências cruzadas complementares</w:t>
      </w:r>
      <w:r w:rsidRPr="001F5247">
        <w:rPr>
          <w:noProof/>
        </w:rPr>
        <w:tab/>
      </w:r>
      <w:r w:rsidR="00465D84" w:rsidRPr="001F5247">
        <w:rPr>
          <w:noProof/>
        </w:rPr>
        <w:fldChar w:fldCharType="begin"/>
      </w:r>
      <w:r w:rsidRPr="001F5247">
        <w:rPr>
          <w:noProof/>
        </w:rPr>
        <w:instrText xml:space="preserve"> PAGEREF _Toc336524988 \h </w:instrText>
      </w:r>
      <w:r w:rsidR="00465D84" w:rsidRPr="001F5247">
        <w:rPr>
          <w:noProof/>
        </w:rPr>
      </w:r>
      <w:r w:rsidR="00465D84" w:rsidRPr="001F5247">
        <w:rPr>
          <w:noProof/>
        </w:rPr>
        <w:fldChar w:fldCharType="separate"/>
      </w:r>
      <w:r w:rsidRPr="001F5247">
        <w:rPr>
          <w:noProof/>
        </w:rPr>
        <w:t>23</w:t>
      </w:r>
      <w:r w:rsidR="00465D84" w:rsidRPr="001F5247">
        <w:rPr>
          <w:noProof/>
        </w:rPr>
        <w:fldChar w:fldCharType="end"/>
      </w:r>
    </w:p>
    <w:p w:rsidR="00FB2236" w:rsidRPr="007F4C18" w:rsidRDefault="00FB2236">
      <w:pPr>
        <w:pStyle w:val="Sumrio1"/>
        <w:tabs>
          <w:tab w:val="left" w:pos="720"/>
        </w:tabs>
        <w:rPr>
          <w:noProof/>
          <w:sz w:val="22"/>
          <w:szCs w:val="22"/>
        </w:rPr>
      </w:pPr>
      <w:r w:rsidRPr="001F5247">
        <w:rPr>
          <w:noProof/>
        </w:rPr>
        <w:t>5.</w:t>
      </w:r>
      <w:r w:rsidRPr="007F4C18">
        <w:rPr>
          <w:noProof/>
          <w:sz w:val="22"/>
          <w:szCs w:val="22"/>
        </w:rPr>
        <w:tab/>
      </w:r>
      <w:r w:rsidRPr="001F5247">
        <w:rPr>
          <w:noProof/>
        </w:rPr>
        <w:t>Aprovação Formal</w:t>
      </w:r>
      <w:r w:rsidRPr="001F5247">
        <w:rPr>
          <w:noProof/>
        </w:rPr>
        <w:tab/>
      </w:r>
      <w:r w:rsidR="00465D84" w:rsidRPr="001F5247">
        <w:rPr>
          <w:noProof/>
        </w:rPr>
        <w:fldChar w:fldCharType="begin"/>
      </w:r>
      <w:r w:rsidRPr="001F5247">
        <w:rPr>
          <w:noProof/>
        </w:rPr>
        <w:instrText xml:space="preserve"> PAGEREF _Toc336524989 \h </w:instrText>
      </w:r>
      <w:r w:rsidR="00465D84" w:rsidRPr="001F5247">
        <w:rPr>
          <w:noProof/>
        </w:rPr>
      </w:r>
      <w:r w:rsidR="00465D84" w:rsidRPr="001F5247">
        <w:rPr>
          <w:noProof/>
        </w:rPr>
        <w:fldChar w:fldCharType="separate"/>
      </w:r>
      <w:r w:rsidRPr="001F5247">
        <w:rPr>
          <w:noProof/>
        </w:rPr>
        <w:t>24</w:t>
      </w:r>
      <w:r w:rsidR="00465D84" w:rsidRPr="001F5247">
        <w:rPr>
          <w:noProof/>
        </w:rPr>
        <w:fldChar w:fldCharType="end"/>
      </w:r>
    </w:p>
    <w:p w:rsidR="00FB2236" w:rsidRPr="007F4C18" w:rsidRDefault="00FB2236">
      <w:pPr>
        <w:pStyle w:val="Sumrio1"/>
        <w:rPr>
          <w:noProof/>
          <w:sz w:val="22"/>
          <w:szCs w:val="22"/>
        </w:rPr>
      </w:pPr>
      <w:r w:rsidRPr="001F5247">
        <w:rPr>
          <w:noProof/>
        </w:rPr>
        <w:t>Bibliografia</w:t>
      </w:r>
      <w:r w:rsidRPr="001F5247">
        <w:rPr>
          <w:noProof/>
        </w:rPr>
        <w:tab/>
      </w:r>
      <w:r w:rsidR="00465D84" w:rsidRPr="001F5247">
        <w:rPr>
          <w:noProof/>
        </w:rPr>
        <w:fldChar w:fldCharType="begin"/>
      </w:r>
      <w:r w:rsidRPr="001F5247">
        <w:rPr>
          <w:noProof/>
        </w:rPr>
        <w:instrText xml:space="preserve"> PAGEREF _Toc336524990 \h </w:instrText>
      </w:r>
      <w:r w:rsidR="00465D84" w:rsidRPr="001F5247">
        <w:rPr>
          <w:noProof/>
        </w:rPr>
      </w:r>
      <w:r w:rsidR="00465D84" w:rsidRPr="001F5247">
        <w:rPr>
          <w:noProof/>
        </w:rPr>
        <w:fldChar w:fldCharType="separate"/>
      </w:r>
      <w:r w:rsidRPr="001F5247">
        <w:rPr>
          <w:noProof/>
        </w:rPr>
        <w:t>24</w:t>
      </w:r>
      <w:r w:rsidR="00465D84" w:rsidRPr="001F5247">
        <w:rPr>
          <w:noProof/>
        </w:rPr>
        <w:fldChar w:fldCharType="end"/>
      </w:r>
    </w:p>
    <w:p w:rsidR="00FB2236" w:rsidRPr="007F4C18" w:rsidRDefault="00FB2236">
      <w:pPr>
        <w:pStyle w:val="Sumrio1"/>
        <w:rPr>
          <w:noProof/>
          <w:sz w:val="22"/>
          <w:szCs w:val="22"/>
        </w:rPr>
      </w:pPr>
      <w:r w:rsidRPr="001F5247">
        <w:rPr>
          <w:noProof/>
        </w:rPr>
        <w:t>Anexos</w:t>
      </w:r>
      <w:r w:rsidRPr="001F5247">
        <w:rPr>
          <w:noProof/>
        </w:rPr>
        <w:tab/>
      </w:r>
      <w:r w:rsidR="00465D84" w:rsidRPr="001F5247">
        <w:rPr>
          <w:noProof/>
        </w:rPr>
        <w:fldChar w:fldCharType="begin"/>
      </w:r>
      <w:r w:rsidRPr="001F5247">
        <w:rPr>
          <w:noProof/>
        </w:rPr>
        <w:instrText xml:space="preserve"> PAGEREF _Toc336524991 \h </w:instrText>
      </w:r>
      <w:r w:rsidR="00465D84" w:rsidRPr="001F5247">
        <w:rPr>
          <w:noProof/>
        </w:rPr>
      </w:r>
      <w:r w:rsidR="00465D84" w:rsidRPr="001F5247">
        <w:rPr>
          <w:noProof/>
        </w:rPr>
        <w:fldChar w:fldCharType="separate"/>
      </w:r>
      <w:r w:rsidRPr="001F5247">
        <w:rPr>
          <w:noProof/>
        </w:rPr>
        <w:t>24</w:t>
      </w:r>
      <w:r w:rsidR="00465D84" w:rsidRPr="001F5247">
        <w:rPr>
          <w:noProof/>
        </w:rPr>
        <w:fldChar w:fldCharType="end"/>
      </w:r>
    </w:p>
    <w:p w:rsidR="00734B21" w:rsidRPr="001F5247" w:rsidRDefault="00465D84" w:rsidP="00540D94">
      <w:pPr>
        <w:spacing w:after="0"/>
        <w:rPr>
          <w:b/>
        </w:rPr>
      </w:pPr>
      <w:r w:rsidRPr="001F5247">
        <w:rPr>
          <w:b/>
          <w:sz w:val="20"/>
        </w:rPr>
        <w:fldChar w:fldCharType="end"/>
      </w:r>
      <w:r w:rsidR="004E3612" w:rsidRPr="001F5247">
        <w:rPr>
          <w:b/>
          <w:sz w:val="40"/>
        </w:rPr>
        <w:t xml:space="preserve"> </w:t>
      </w:r>
      <w:r w:rsidR="00DA6589" w:rsidRPr="001F5247">
        <w:rPr>
          <w:b/>
          <w:sz w:val="28"/>
        </w:rPr>
        <w:br w:type="column"/>
      </w:r>
      <w:bookmarkEnd w:id="0"/>
      <w:bookmarkEnd w:id="1"/>
      <w:bookmarkEnd w:id="2"/>
    </w:p>
    <w:p w:rsidR="004E3612" w:rsidRPr="001F5247" w:rsidRDefault="004E3612" w:rsidP="00540D94">
      <w:pPr>
        <w:pStyle w:val="Ttulo1"/>
        <w:tabs>
          <w:tab w:val="left" w:pos="426"/>
        </w:tabs>
        <w:spacing w:after="0"/>
        <w:rPr>
          <w:sz w:val="40"/>
        </w:rPr>
      </w:pPr>
      <w:bookmarkStart w:id="3" w:name="_Toc336524964"/>
      <w:r w:rsidRPr="001F5247">
        <w:rPr>
          <w:sz w:val="32"/>
        </w:rPr>
        <w:t>Introdução</w:t>
      </w:r>
      <w:bookmarkEnd w:id="3"/>
    </w:p>
    <w:p w:rsidR="004E3612" w:rsidRPr="001F5247" w:rsidRDefault="004E3612" w:rsidP="00540D94">
      <w:pPr>
        <w:spacing w:after="0"/>
      </w:pPr>
      <w:r w:rsidRPr="001F5247">
        <w:t xml:space="preserve">Apresentar o documento ao leitor, descrevendo sucintamente o </w:t>
      </w:r>
      <w:r w:rsidR="005609D5" w:rsidRPr="001F5247">
        <w:t>software</w:t>
      </w:r>
      <w:r w:rsidRPr="001F5247">
        <w:t xml:space="preserve"> que é objeto deste projeto e as informações contidas neste documento.</w:t>
      </w:r>
    </w:p>
    <w:p w:rsidR="00B53BAB" w:rsidRPr="001F5247" w:rsidRDefault="00B53BAB" w:rsidP="00540D94">
      <w:pPr>
        <w:spacing w:after="0"/>
      </w:pPr>
      <w:r w:rsidRPr="001F5247">
        <w:t xml:space="preserve">O </w:t>
      </w:r>
      <w:r w:rsidR="00F23F22" w:rsidRPr="001F5247">
        <w:t xml:space="preserve">sistema </w:t>
      </w:r>
      <w:r w:rsidRPr="001F5247">
        <w:t>tem por objetivo permitir ao cliente simular o processo de cadastramento eleitoral e apuraçã</w:t>
      </w:r>
      <w:r w:rsidR="00F23F22" w:rsidRPr="001F5247">
        <w:t>o de votos do sistema brasileiro</w:t>
      </w:r>
      <w:r w:rsidR="0039405E" w:rsidRPr="001F5247">
        <w:t>.</w:t>
      </w:r>
      <w:r w:rsidR="00F23F22" w:rsidRPr="001F5247">
        <w:t xml:space="preserve"> </w:t>
      </w:r>
      <w:r w:rsidR="004C1961" w:rsidRPr="001F5247">
        <w:t xml:space="preserve">Esse documento especifica os requisitos levantados junto aos clientes para atendimento de suas necessidades. </w:t>
      </w:r>
      <w:r w:rsidR="009311B9" w:rsidRPr="001F5247">
        <w:t xml:space="preserve">Apresenta os casos de uso, requisitos funcionais e </w:t>
      </w:r>
      <w:proofErr w:type="spellStart"/>
      <w:proofErr w:type="gramStart"/>
      <w:r w:rsidR="009311B9" w:rsidRPr="001F5247">
        <w:t>n</w:t>
      </w:r>
      <w:r w:rsidR="00BE3818" w:rsidRPr="001F5247">
        <w:t>ão-funcionais</w:t>
      </w:r>
      <w:proofErr w:type="spellEnd"/>
      <w:proofErr w:type="gramEnd"/>
      <w:r w:rsidR="00BE3818" w:rsidRPr="001F5247">
        <w:t>, referências e os patrocinadores que aprovaram o documento.</w:t>
      </w:r>
    </w:p>
    <w:p w:rsidR="00B53BAB" w:rsidRPr="001F5247" w:rsidRDefault="00B53BAB" w:rsidP="00540D94">
      <w:pPr>
        <w:spacing w:after="0"/>
      </w:pPr>
    </w:p>
    <w:p w:rsidR="004E3612" w:rsidRPr="001F5247" w:rsidRDefault="003C1EC0" w:rsidP="00540D94">
      <w:pPr>
        <w:pStyle w:val="Ttulo2"/>
        <w:tabs>
          <w:tab w:val="num" w:pos="426"/>
        </w:tabs>
        <w:spacing w:after="0"/>
        <w:rPr>
          <w:sz w:val="28"/>
        </w:rPr>
      </w:pPr>
      <w:r w:rsidRPr="001F5247">
        <w:rPr>
          <w:sz w:val="28"/>
        </w:rPr>
        <w:t xml:space="preserve"> </w:t>
      </w:r>
      <w:bookmarkStart w:id="4" w:name="_Toc336524965"/>
      <w:r w:rsidR="004E3612" w:rsidRPr="001F5247">
        <w:rPr>
          <w:sz w:val="28"/>
        </w:rPr>
        <w:t>Objetivos</w:t>
      </w:r>
      <w:bookmarkEnd w:id="4"/>
    </w:p>
    <w:p w:rsidR="004E3612" w:rsidRPr="001F5247" w:rsidRDefault="00994C6F" w:rsidP="00540D94">
      <w:pPr>
        <w:spacing w:after="0"/>
      </w:pPr>
      <w:r w:rsidRPr="001F5247">
        <w:t>O objetivo deste documento de requisitos é servir como base para o desenvolvimento do sistema. Servirá também como acordo entre as partes interessadas de que os requisitos para o produto foram entendidos e aprovados.</w:t>
      </w:r>
    </w:p>
    <w:p w:rsidR="00302773" w:rsidRPr="001F5247" w:rsidRDefault="00302773" w:rsidP="00540D94">
      <w:pPr>
        <w:spacing w:after="0"/>
      </w:pPr>
    </w:p>
    <w:p w:rsidR="004E3612" w:rsidRPr="001F5247" w:rsidRDefault="003C1EC0" w:rsidP="002802C5">
      <w:pPr>
        <w:pStyle w:val="Ttulo2"/>
        <w:numPr>
          <w:ilvl w:val="1"/>
          <w:numId w:val="2"/>
        </w:numPr>
        <w:tabs>
          <w:tab w:val="num" w:pos="426"/>
        </w:tabs>
        <w:spacing w:after="0"/>
        <w:rPr>
          <w:sz w:val="28"/>
        </w:rPr>
      </w:pPr>
      <w:r w:rsidRPr="001F5247">
        <w:rPr>
          <w:sz w:val="28"/>
        </w:rPr>
        <w:t xml:space="preserve"> </w:t>
      </w:r>
      <w:bookmarkStart w:id="5" w:name="_Toc336524966"/>
      <w:r w:rsidR="004E3612" w:rsidRPr="001F5247">
        <w:rPr>
          <w:sz w:val="28"/>
        </w:rPr>
        <w:t>Público Alvo</w:t>
      </w:r>
      <w:bookmarkEnd w:id="5"/>
    </w:p>
    <w:p w:rsidR="004E3612" w:rsidRPr="001F5247" w:rsidRDefault="0021626B" w:rsidP="00540D94">
      <w:pPr>
        <w:spacing w:after="0"/>
      </w:pPr>
      <w:r w:rsidRPr="001F5247">
        <w:t xml:space="preserve">Todas as partes interessadas: </w:t>
      </w:r>
      <w:r w:rsidR="0098723F" w:rsidRPr="001F5247">
        <w:t xml:space="preserve">patrocinadores, </w:t>
      </w:r>
      <w:r w:rsidR="00322ACE" w:rsidRPr="001F5247">
        <w:t>client</w:t>
      </w:r>
      <w:r w:rsidR="0098723F" w:rsidRPr="001F5247">
        <w:t>es</w:t>
      </w:r>
      <w:r w:rsidR="00322ACE" w:rsidRPr="001F5247">
        <w:t>, equipe</w:t>
      </w:r>
      <w:r w:rsidR="00864351" w:rsidRPr="001F5247">
        <w:t xml:space="preserve"> de desenvolvimento e </w:t>
      </w:r>
      <w:r w:rsidR="00BB692F" w:rsidRPr="001F5247">
        <w:t>gerente do projeto.</w:t>
      </w:r>
    </w:p>
    <w:p w:rsidR="00302773" w:rsidRPr="001F5247" w:rsidRDefault="00302773" w:rsidP="00540D94">
      <w:pPr>
        <w:spacing w:after="0"/>
      </w:pPr>
    </w:p>
    <w:p w:rsidR="004E3612" w:rsidRPr="001F5247" w:rsidRDefault="00D47FC7" w:rsidP="00540D94">
      <w:pPr>
        <w:pStyle w:val="Ttulo2"/>
        <w:tabs>
          <w:tab w:val="num" w:pos="426"/>
        </w:tabs>
        <w:spacing w:after="0"/>
        <w:rPr>
          <w:sz w:val="28"/>
        </w:rPr>
      </w:pPr>
      <w:r w:rsidRPr="001F5247">
        <w:rPr>
          <w:sz w:val="28"/>
        </w:rPr>
        <w:t xml:space="preserve"> </w:t>
      </w:r>
      <w:bookmarkStart w:id="6" w:name="_Toc336524967"/>
      <w:r w:rsidR="004E3612" w:rsidRPr="001F5247">
        <w:rPr>
          <w:sz w:val="28"/>
        </w:rPr>
        <w:t>Organização do documento</w:t>
      </w:r>
      <w:bookmarkEnd w:id="6"/>
    </w:p>
    <w:p w:rsidR="004E3612" w:rsidRPr="001F5247" w:rsidRDefault="006C26B6" w:rsidP="00540D94">
      <w:pPr>
        <w:spacing w:after="0"/>
      </w:pPr>
      <w:r w:rsidRPr="001F5247">
        <w:t xml:space="preserve">Esse </w:t>
      </w:r>
      <w:r w:rsidR="005D5882" w:rsidRPr="001F5247">
        <w:t xml:space="preserve">documento </w:t>
      </w:r>
      <w:r w:rsidR="00295D0C" w:rsidRPr="001F5247">
        <w:t xml:space="preserve">apresenta </w:t>
      </w:r>
      <w:r w:rsidR="00095080" w:rsidRPr="001F5247">
        <w:t xml:space="preserve">nesta sequência: </w:t>
      </w:r>
      <w:r w:rsidR="00295D0C" w:rsidRPr="001F5247">
        <w:t xml:space="preserve">a matriz de </w:t>
      </w:r>
      <w:proofErr w:type="spellStart"/>
      <w:r w:rsidR="00295D0C" w:rsidRPr="001F5247">
        <w:t>rastreabilidade</w:t>
      </w:r>
      <w:proofErr w:type="spellEnd"/>
      <w:r w:rsidR="00295D0C" w:rsidRPr="001F5247">
        <w:t xml:space="preserve"> de requisitos e casos de uso, os casos de uso do sistema e suas respectivas descrições, os requisitos funcionais que atenderão aos casos de uso, e por fim os requisitos </w:t>
      </w:r>
      <w:r w:rsidR="00E5521D" w:rsidRPr="001F5247">
        <w:t>não funcionais</w:t>
      </w:r>
      <w:r w:rsidR="00295D0C" w:rsidRPr="001F5247">
        <w:t xml:space="preserve"> que orientarão a equipe para qualidade do sistema ao cliente.</w:t>
      </w:r>
    </w:p>
    <w:p w:rsidR="0079348F" w:rsidRPr="001F5247" w:rsidRDefault="005C7C6C" w:rsidP="00540D94">
      <w:pPr>
        <w:pStyle w:val="Ttulo1"/>
        <w:numPr>
          <w:ilvl w:val="0"/>
          <w:numId w:val="1"/>
        </w:numPr>
        <w:tabs>
          <w:tab w:val="clear" w:pos="0"/>
          <w:tab w:val="num" w:pos="426"/>
        </w:tabs>
        <w:spacing w:after="0"/>
        <w:rPr>
          <w:bCs/>
          <w:sz w:val="32"/>
          <w:szCs w:val="32"/>
        </w:rPr>
      </w:pPr>
      <w:bookmarkStart w:id="7" w:name="_Toc94061554"/>
      <w:r w:rsidRPr="001F5247">
        <w:rPr>
          <w:bCs/>
          <w:sz w:val="32"/>
          <w:szCs w:val="32"/>
        </w:rPr>
        <w:br w:type="column"/>
      </w:r>
      <w:bookmarkStart w:id="8" w:name="_Toc336524968"/>
      <w:r w:rsidR="0079348F" w:rsidRPr="001F5247">
        <w:rPr>
          <w:bCs/>
          <w:sz w:val="32"/>
          <w:szCs w:val="32"/>
        </w:rPr>
        <w:lastRenderedPageBreak/>
        <w:t>Casos de Uso</w:t>
      </w:r>
      <w:bookmarkEnd w:id="7"/>
      <w:bookmarkEnd w:id="8"/>
    </w:p>
    <w:p w:rsidR="0079348F" w:rsidRPr="001F5247" w:rsidRDefault="0079348F" w:rsidP="00540D94">
      <w:pPr>
        <w:spacing w:after="0"/>
      </w:pPr>
      <w:r w:rsidRPr="001F5247">
        <w:t>Nesta seção devem ser identificados os casos de uso do software que será desenvolvido, os atores neles envolvidos e os requisitos funcionais e não funcionais neles tratados.</w:t>
      </w:r>
    </w:p>
    <w:p w:rsidR="0079348F" w:rsidRPr="001F5247" w:rsidRDefault="0079348F" w:rsidP="00540D94">
      <w:pPr>
        <w:pStyle w:val="Ttulo2"/>
        <w:numPr>
          <w:ilvl w:val="1"/>
          <w:numId w:val="1"/>
        </w:numPr>
        <w:spacing w:after="0"/>
        <w:rPr>
          <w:bCs/>
          <w:sz w:val="28"/>
        </w:rPr>
      </w:pPr>
      <w:bookmarkStart w:id="9" w:name="_Toc94061555"/>
      <w:bookmarkStart w:id="10" w:name="_Toc336524969"/>
      <w:r w:rsidRPr="001F5247">
        <w:rPr>
          <w:bCs/>
          <w:sz w:val="28"/>
        </w:rPr>
        <w:t>Atores</w:t>
      </w:r>
      <w:bookmarkEnd w:id="9"/>
      <w:bookmarkEnd w:id="10"/>
    </w:p>
    <w:p w:rsidR="0079348F" w:rsidRPr="001F5247" w:rsidRDefault="004D199F" w:rsidP="00540D94">
      <w:pPr>
        <w:spacing w:after="0"/>
      </w:pPr>
      <w:r w:rsidRPr="001F5247">
        <w:t>Lista de atores</w:t>
      </w:r>
      <w:r w:rsidR="00B42360" w:rsidRPr="001F5247">
        <w:t>:</w:t>
      </w:r>
    </w:p>
    <w:p w:rsidR="00B42360" w:rsidRPr="001F5247" w:rsidRDefault="00D037BC" w:rsidP="002802C5">
      <w:pPr>
        <w:numPr>
          <w:ilvl w:val="0"/>
          <w:numId w:val="5"/>
        </w:numPr>
        <w:spacing w:after="0"/>
      </w:pPr>
      <w:r w:rsidRPr="001F5247">
        <w:t>Usuário</w:t>
      </w:r>
    </w:p>
    <w:p w:rsidR="0079348F" w:rsidRPr="001F5247" w:rsidRDefault="00C66A60" w:rsidP="002802C5">
      <w:pPr>
        <w:numPr>
          <w:ilvl w:val="0"/>
          <w:numId w:val="5"/>
        </w:numPr>
        <w:spacing w:after="0"/>
      </w:pPr>
      <w:r w:rsidRPr="001F5247">
        <w:t>Sistema</w:t>
      </w:r>
    </w:p>
    <w:p w:rsidR="0079348F" w:rsidRPr="001F5247" w:rsidRDefault="00B42360" w:rsidP="002802C5">
      <w:pPr>
        <w:numPr>
          <w:ilvl w:val="0"/>
          <w:numId w:val="5"/>
        </w:numPr>
        <w:spacing w:after="0"/>
      </w:pPr>
      <w:proofErr w:type="spellStart"/>
      <w:r w:rsidRPr="001F5247">
        <w:t>Webservice</w:t>
      </w:r>
      <w:proofErr w:type="spellEnd"/>
      <w:r w:rsidRPr="001F5247">
        <w:t xml:space="preserve"> de CEP</w:t>
      </w:r>
    </w:p>
    <w:p w:rsidR="0079348F" w:rsidRPr="001F5247" w:rsidRDefault="0079348F" w:rsidP="00540D94">
      <w:pPr>
        <w:pStyle w:val="Ttulo2"/>
        <w:numPr>
          <w:ilvl w:val="1"/>
          <w:numId w:val="1"/>
        </w:numPr>
        <w:spacing w:after="0"/>
        <w:rPr>
          <w:bCs/>
          <w:sz w:val="28"/>
        </w:rPr>
      </w:pPr>
      <w:bookmarkStart w:id="11" w:name="_Toc94061556"/>
      <w:bookmarkStart w:id="12" w:name="_Toc336524970"/>
      <w:r w:rsidRPr="001F5247">
        <w:rPr>
          <w:bCs/>
          <w:sz w:val="28"/>
        </w:rPr>
        <w:t>Lista de casos de uso</w:t>
      </w:r>
      <w:bookmarkEnd w:id="11"/>
      <w:bookmarkEnd w:id="12"/>
    </w:p>
    <w:p w:rsidR="0079348F" w:rsidRPr="001F5247" w:rsidRDefault="003E391F" w:rsidP="00540D94">
      <w:pPr>
        <w:spacing w:after="0"/>
      </w:pPr>
      <w:r w:rsidRPr="001F5247">
        <w:t xml:space="preserve">Abaixo segue </w:t>
      </w:r>
      <w:r w:rsidR="00AA658D" w:rsidRPr="001F5247">
        <w:t xml:space="preserve">a </w:t>
      </w:r>
      <w:r w:rsidRPr="001F5247">
        <w:t xml:space="preserve">lista </w:t>
      </w:r>
      <w:r w:rsidR="00AA658D" w:rsidRPr="001F5247">
        <w:t xml:space="preserve">com os </w:t>
      </w:r>
      <w:r w:rsidRPr="001F5247">
        <w:t>caso</w:t>
      </w:r>
      <w:r w:rsidR="00722A3D" w:rsidRPr="001F5247">
        <w:t>s</w:t>
      </w:r>
      <w:r w:rsidRPr="001F5247">
        <w:t xml:space="preserve"> de uso identificados para o sistema.</w:t>
      </w:r>
      <w:r w:rsidR="00DD1E7E" w:rsidRPr="001F5247">
        <w:t xml:space="preserve"> </w:t>
      </w:r>
      <w:proofErr w:type="spellStart"/>
      <w:r w:rsidR="003A49C4" w:rsidRPr="001F5247">
        <w:rPr>
          <w:b/>
        </w:rPr>
        <w:t>Ref</w:t>
      </w:r>
      <w:proofErr w:type="spellEnd"/>
      <w:r w:rsidR="003A49C4" w:rsidRPr="001F5247">
        <w:rPr>
          <w:b/>
        </w:rPr>
        <w:t xml:space="preserve"> </w:t>
      </w:r>
      <w:r w:rsidR="00DD1E7E" w:rsidRPr="001F5247">
        <w:t xml:space="preserve">é </w:t>
      </w:r>
      <w:r w:rsidR="00F05C34" w:rsidRPr="001F5247">
        <w:t xml:space="preserve">a referência ou </w:t>
      </w:r>
      <w:r w:rsidR="00DD1E7E" w:rsidRPr="001F5247">
        <w:t>identificador do caso de uso e categoria se refere a sua importância (Primário</w:t>
      </w:r>
      <w:r w:rsidR="008F03E1" w:rsidRPr="001F5247">
        <w:t xml:space="preserve"> ou </w:t>
      </w:r>
      <w:r w:rsidR="00DD1E7E" w:rsidRPr="001F5247">
        <w:t>Secundário).</w:t>
      </w:r>
    </w:p>
    <w:p w:rsidR="0079348F" w:rsidRPr="001F5247" w:rsidRDefault="0079348F" w:rsidP="00540D94">
      <w:pPr>
        <w:spacing w:after="0"/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0"/>
        <w:gridCol w:w="3958"/>
        <w:gridCol w:w="1296"/>
        <w:gridCol w:w="1381"/>
      </w:tblGrid>
      <w:tr w:rsidR="009D2DA8" w:rsidRPr="001F5247">
        <w:tc>
          <w:tcPr>
            <w:tcW w:w="880" w:type="dxa"/>
          </w:tcPr>
          <w:p w:rsidR="009D2DA8" w:rsidRPr="001F5247" w:rsidRDefault="001C67A2" w:rsidP="00540D94">
            <w:pPr>
              <w:spacing w:after="0"/>
              <w:rPr>
                <w:b/>
              </w:rPr>
            </w:pPr>
            <w:r w:rsidRPr="001F5247">
              <w:rPr>
                <w:b/>
              </w:rPr>
              <w:t>Ref.</w:t>
            </w:r>
          </w:p>
        </w:tc>
        <w:tc>
          <w:tcPr>
            <w:tcW w:w="3958" w:type="dxa"/>
          </w:tcPr>
          <w:p w:rsidR="009D2DA8" w:rsidRPr="001F5247" w:rsidRDefault="009D2DA8" w:rsidP="00540D94">
            <w:pPr>
              <w:spacing w:after="0"/>
              <w:rPr>
                <w:b/>
              </w:rPr>
            </w:pPr>
            <w:r w:rsidRPr="001F5247">
              <w:rPr>
                <w:b/>
              </w:rPr>
              <w:t>Descrição</w:t>
            </w:r>
          </w:p>
        </w:tc>
        <w:tc>
          <w:tcPr>
            <w:tcW w:w="1296" w:type="dxa"/>
          </w:tcPr>
          <w:p w:rsidR="009D2DA8" w:rsidRPr="001F5247" w:rsidRDefault="009D2DA8" w:rsidP="00540D94">
            <w:pPr>
              <w:spacing w:after="0"/>
              <w:rPr>
                <w:b/>
              </w:rPr>
            </w:pPr>
            <w:r w:rsidRPr="001F5247">
              <w:rPr>
                <w:b/>
              </w:rPr>
              <w:t>Atores</w:t>
            </w:r>
          </w:p>
        </w:tc>
        <w:tc>
          <w:tcPr>
            <w:tcW w:w="1381" w:type="dxa"/>
          </w:tcPr>
          <w:p w:rsidR="009D2DA8" w:rsidRPr="001F5247" w:rsidRDefault="009D2DA8" w:rsidP="00540D94">
            <w:pPr>
              <w:spacing w:after="0"/>
              <w:rPr>
                <w:b/>
              </w:rPr>
            </w:pPr>
            <w:r w:rsidRPr="001F5247">
              <w:rPr>
                <w:b/>
              </w:rPr>
              <w:t>Categoria</w:t>
            </w:r>
          </w:p>
        </w:tc>
      </w:tr>
      <w:tr w:rsidR="009D2DA8" w:rsidRPr="001F5247">
        <w:tc>
          <w:tcPr>
            <w:tcW w:w="880" w:type="dxa"/>
          </w:tcPr>
          <w:p w:rsidR="009D2DA8" w:rsidRPr="001F5247" w:rsidRDefault="00D36A08" w:rsidP="00540D94">
            <w:pPr>
              <w:spacing w:after="0"/>
            </w:pPr>
            <w:r w:rsidRPr="001F5247">
              <w:t>UC 01</w:t>
            </w:r>
          </w:p>
        </w:tc>
        <w:tc>
          <w:tcPr>
            <w:tcW w:w="3958" w:type="dxa"/>
          </w:tcPr>
          <w:p w:rsidR="009D2DA8" w:rsidRPr="001F5247" w:rsidRDefault="00085E0E" w:rsidP="00540D94">
            <w:pPr>
              <w:spacing w:after="0"/>
            </w:pPr>
            <w:r w:rsidRPr="001F5247">
              <w:t>Cadastrar Zona Eleitoral</w:t>
            </w:r>
          </w:p>
        </w:tc>
        <w:tc>
          <w:tcPr>
            <w:tcW w:w="1296" w:type="dxa"/>
          </w:tcPr>
          <w:p w:rsidR="009D2DA8" w:rsidRPr="001F5247" w:rsidRDefault="00D037BC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9D2DA8" w:rsidRPr="001F5247" w:rsidRDefault="00FC4B2A" w:rsidP="00540D94">
            <w:pPr>
              <w:spacing w:after="0"/>
            </w:pPr>
            <w:r w:rsidRPr="001F5247">
              <w:t>Primário</w:t>
            </w:r>
          </w:p>
        </w:tc>
      </w:tr>
      <w:tr w:rsidR="00FC4B2A" w:rsidRPr="001F5247">
        <w:tc>
          <w:tcPr>
            <w:tcW w:w="880" w:type="dxa"/>
          </w:tcPr>
          <w:p w:rsidR="00FC4B2A" w:rsidRPr="001F5247" w:rsidRDefault="00FC4B2A" w:rsidP="00540D94">
            <w:pPr>
              <w:spacing w:after="0"/>
            </w:pPr>
            <w:r w:rsidRPr="001F5247">
              <w:t>UC 02</w:t>
            </w:r>
          </w:p>
        </w:tc>
        <w:tc>
          <w:tcPr>
            <w:tcW w:w="3958" w:type="dxa"/>
          </w:tcPr>
          <w:p w:rsidR="00FC4B2A" w:rsidRPr="001F5247" w:rsidRDefault="00FC4B2A" w:rsidP="00540D94">
            <w:pPr>
              <w:spacing w:after="0"/>
            </w:pPr>
            <w:r w:rsidRPr="001F5247">
              <w:t>Alterar Zona Eleitoral</w:t>
            </w:r>
          </w:p>
        </w:tc>
        <w:tc>
          <w:tcPr>
            <w:tcW w:w="1296" w:type="dxa"/>
          </w:tcPr>
          <w:p w:rsidR="00FC4B2A" w:rsidRPr="001F5247" w:rsidRDefault="00FC4B2A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FC4B2A" w:rsidRPr="001F5247" w:rsidRDefault="00FC4B2A" w:rsidP="00540D94">
            <w:pPr>
              <w:spacing w:after="0"/>
            </w:pPr>
            <w:r w:rsidRPr="001F5247">
              <w:t>Primário</w:t>
            </w:r>
          </w:p>
        </w:tc>
      </w:tr>
      <w:tr w:rsidR="00FC4B2A" w:rsidRPr="001F5247">
        <w:tc>
          <w:tcPr>
            <w:tcW w:w="880" w:type="dxa"/>
          </w:tcPr>
          <w:p w:rsidR="00FC4B2A" w:rsidRPr="001F5247" w:rsidRDefault="00FC4B2A" w:rsidP="00540D94">
            <w:pPr>
              <w:spacing w:after="0"/>
            </w:pPr>
            <w:r w:rsidRPr="001F5247">
              <w:t>UC 03</w:t>
            </w:r>
          </w:p>
        </w:tc>
        <w:tc>
          <w:tcPr>
            <w:tcW w:w="3958" w:type="dxa"/>
          </w:tcPr>
          <w:p w:rsidR="00FC4B2A" w:rsidRPr="001F5247" w:rsidRDefault="00FC4B2A" w:rsidP="00540D94">
            <w:pPr>
              <w:spacing w:after="0"/>
            </w:pPr>
            <w:r w:rsidRPr="001F5247">
              <w:t>Pesquisar Zona Eleitoral</w:t>
            </w:r>
          </w:p>
        </w:tc>
        <w:tc>
          <w:tcPr>
            <w:tcW w:w="1296" w:type="dxa"/>
          </w:tcPr>
          <w:p w:rsidR="00FC4B2A" w:rsidRPr="001F5247" w:rsidRDefault="00FC4B2A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FC4B2A" w:rsidRPr="001F5247" w:rsidRDefault="00FC4B2A" w:rsidP="00540D94">
            <w:pPr>
              <w:spacing w:after="0"/>
            </w:pPr>
            <w:r w:rsidRPr="001F5247">
              <w:t>Primário</w:t>
            </w:r>
          </w:p>
        </w:tc>
      </w:tr>
      <w:tr w:rsidR="00FC4B2A" w:rsidRPr="001F5247">
        <w:tc>
          <w:tcPr>
            <w:tcW w:w="880" w:type="dxa"/>
          </w:tcPr>
          <w:p w:rsidR="00FC4B2A" w:rsidRPr="001F5247" w:rsidRDefault="00FC4B2A" w:rsidP="00540D94">
            <w:pPr>
              <w:spacing w:after="0"/>
            </w:pPr>
            <w:r w:rsidRPr="001F5247">
              <w:t>UC 04</w:t>
            </w:r>
          </w:p>
        </w:tc>
        <w:tc>
          <w:tcPr>
            <w:tcW w:w="3958" w:type="dxa"/>
          </w:tcPr>
          <w:p w:rsidR="00FC4B2A" w:rsidRPr="001F5247" w:rsidRDefault="00FC4B2A" w:rsidP="00540D94">
            <w:pPr>
              <w:spacing w:after="0"/>
            </w:pPr>
            <w:r w:rsidRPr="001F5247">
              <w:t>Excluir Zona Eleitoral</w:t>
            </w:r>
          </w:p>
        </w:tc>
        <w:tc>
          <w:tcPr>
            <w:tcW w:w="1296" w:type="dxa"/>
          </w:tcPr>
          <w:p w:rsidR="00FC4B2A" w:rsidRPr="001F5247" w:rsidRDefault="00FC4B2A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FC4B2A" w:rsidRPr="001F5247" w:rsidRDefault="00FC4B2A" w:rsidP="00540D94">
            <w:pPr>
              <w:spacing w:after="0"/>
            </w:pPr>
            <w:r w:rsidRPr="001F5247">
              <w:t>Primário</w:t>
            </w:r>
          </w:p>
        </w:tc>
      </w:tr>
      <w:tr w:rsidR="00FC4B2A" w:rsidRPr="001F5247">
        <w:tc>
          <w:tcPr>
            <w:tcW w:w="880" w:type="dxa"/>
          </w:tcPr>
          <w:p w:rsidR="00FC4B2A" w:rsidRPr="001F5247" w:rsidRDefault="00FC4B2A" w:rsidP="00540D94">
            <w:pPr>
              <w:spacing w:after="0"/>
            </w:pPr>
            <w:r w:rsidRPr="001F5247">
              <w:t>UC 05</w:t>
            </w:r>
          </w:p>
        </w:tc>
        <w:tc>
          <w:tcPr>
            <w:tcW w:w="3958" w:type="dxa"/>
          </w:tcPr>
          <w:p w:rsidR="00FC4B2A" w:rsidRPr="001F5247" w:rsidRDefault="00FC4B2A" w:rsidP="00540D94">
            <w:pPr>
              <w:spacing w:after="0"/>
            </w:pPr>
            <w:r w:rsidRPr="001F5247">
              <w:t>Cadastrar Seção Eleitoral</w:t>
            </w:r>
          </w:p>
        </w:tc>
        <w:tc>
          <w:tcPr>
            <w:tcW w:w="1296" w:type="dxa"/>
          </w:tcPr>
          <w:p w:rsidR="00FC4B2A" w:rsidRPr="001F5247" w:rsidRDefault="00FC4B2A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FC4B2A" w:rsidRPr="001F5247" w:rsidRDefault="00FC4B2A" w:rsidP="00540D94">
            <w:pPr>
              <w:spacing w:after="0"/>
            </w:pPr>
            <w:r w:rsidRPr="001F5247">
              <w:t>Primário</w:t>
            </w:r>
          </w:p>
        </w:tc>
      </w:tr>
      <w:tr w:rsidR="00FC4B2A" w:rsidRPr="001F5247">
        <w:tc>
          <w:tcPr>
            <w:tcW w:w="880" w:type="dxa"/>
          </w:tcPr>
          <w:p w:rsidR="00FC4B2A" w:rsidRPr="001F5247" w:rsidRDefault="00FC4B2A" w:rsidP="00540D94">
            <w:pPr>
              <w:spacing w:after="0"/>
            </w:pPr>
            <w:r w:rsidRPr="001F5247">
              <w:t>UC 06</w:t>
            </w:r>
          </w:p>
        </w:tc>
        <w:tc>
          <w:tcPr>
            <w:tcW w:w="3958" w:type="dxa"/>
          </w:tcPr>
          <w:p w:rsidR="00FC4B2A" w:rsidRPr="001F5247" w:rsidRDefault="00FC4B2A" w:rsidP="00540D94">
            <w:pPr>
              <w:spacing w:after="0"/>
            </w:pPr>
            <w:r w:rsidRPr="001F5247">
              <w:t>Alterar Seção a Eleitoral</w:t>
            </w:r>
          </w:p>
        </w:tc>
        <w:tc>
          <w:tcPr>
            <w:tcW w:w="1296" w:type="dxa"/>
          </w:tcPr>
          <w:p w:rsidR="00FC4B2A" w:rsidRPr="001F5247" w:rsidRDefault="00FC4B2A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FC4B2A" w:rsidRPr="001F5247" w:rsidRDefault="00FC4B2A" w:rsidP="00540D94">
            <w:pPr>
              <w:spacing w:after="0"/>
            </w:pPr>
            <w:r w:rsidRPr="001F5247">
              <w:t>Primário</w:t>
            </w:r>
          </w:p>
        </w:tc>
      </w:tr>
      <w:tr w:rsidR="00FC4B2A" w:rsidRPr="001F5247">
        <w:tc>
          <w:tcPr>
            <w:tcW w:w="880" w:type="dxa"/>
          </w:tcPr>
          <w:p w:rsidR="00FC4B2A" w:rsidRPr="001F5247" w:rsidRDefault="00FC4B2A" w:rsidP="00540D94">
            <w:pPr>
              <w:spacing w:after="0"/>
            </w:pPr>
            <w:r w:rsidRPr="001F5247">
              <w:t>UC 07</w:t>
            </w:r>
          </w:p>
        </w:tc>
        <w:tc>
          <w:tcPr>
            <w:tcW w:w="3958" w:type="dxa"/>
          </w:tcPr>
          <w:p w:rsidR="00FC4B2A" w:rsidRPr="001F5247" w:rsidRDefault="00FC4B2A" w:rsidP="00540D94">
            <w:pPr>
              <w:spacing w:after="0"/>
            </w:pPr>
            <w:r w:rsidRPr="001F5247">
              <w:t>Pesquisar Seção Eleitoral</w:t>
            </w:r>
          </w:p>
        </w:tc>
        <w:tc>
          <w:tcPr>
            <w:tcW w:w="1296" w:type="dxa"/>
          </w:tcPr>
          <w:p w:rsidR="00FC4B2A" w:rsidRPr="001F5247" w:rsidRDefault="00FC4B2A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FC4B2A" w:rsidRPr="001F5247" w:rsidRDefault="00FC4B2A" w:rsidP="00540D94">
            <w:pPr>
              <w:spacing w:after="0"/>
            </w:pPr>
            <w:r w:rsidRPr="001F5247">
              <w:t>Primário</w:t>
            </w:r>
          </w:p>
        </w:tc>
      </w:tr>
      <w:tr w:rsidR="00FC4B2A" w:rsidRPr="001F5247">
        <w:tc>
          <w:tcPr>
            <w:tcW w:w="880" w:type="dxa"/>
          </w:tcPr>
          <w:p w:rsidR="00FC4B2A" w:rsidRPr="001F5247" w:rsidRDefault="00FC4B2A" w:rsidP="00540D94">
            <w:pPr>
              <w:spacing w:after="0"/>
            </w:pPr>
            <w:r w:rsidRPr="001F5247">
              <w:t>UC 08</w:t>
            </w:r>
          </w:p>
        </w:tc>
        <w:tc>
          <w:tcPr>
            <w:tcW w:w="3958" w:type="dxa"/>
          </w:tcPr>
          <w:p w:rsidR="00FC4B2A" w:rsidRPr="001F5247" w:rsidRDefault="00FC4B2A" w:rsidP="00540D94">
            <w:pPr>
              <w:spacing w:after="0"/>
            </w:pPr>
            <w:r w:rsidRPr="001F5247">
              <w:t>Excluir Seção Eleitoral</w:t>
            </w:r>
          </w:p>
        </w:tc>
        <w:tc>
          <w:tcPr>
            <w:tcW w:w="1296" w:type="dxa"/>
          </w:tcPr>
          <w:p w:rsidR="00FC4B2A" w:rsidRPr="001F5247" w:rsidRDefault="00FC4B2A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FC4B2A" w:rsidRPr="001F5247" w:rsidRDefault="00FC4B2A" w:rsidP="00540D94">
            <w:pPr>
              <w:spacing w:after="0"/>
            </w:pPr>
            <w:r w:rsidRPr="001F5247">
              <w:t>Primário</w:t>
            </w:r>
          </w:p>
        </w:tc>
      </w:tr>
      <w:tr w:rsidR="00FC4B2A" w:rsidRPr="001F5247">
        <w:tc>
          <w:tcPr>
            <w:tcW w:w="880" w:type="dxa"/>
          </w:tcPr>
          <w:p w:rsidR="00FC4B2A" w:rsidRPr="001F5247" w:rsidRDefault="00FC4B2A" w:rsidP="00540D94">
            <w:pPr>
              <w:spacing w:after="0"/>
            </w:pPr>
            <w:r w:rsidRPr="001F5247">
              <w:t>UC 09</w:t>
            </w:r>
          </w:p>
        </w:tc>
        <w:tc>
          <w:tcPr>
            <w:tcW w:w="3958" w:type="dxa"/>
          </w:tcPr>
          <w:p w:rsidR="00FC4B2A" w:rsidRPr="001F5247" w:rsidRDefault="00FC4B2A" w:rsidP="00540D94">
            <w:pPr>
              <w:spacing w:after="0"/>
            </w:pPr>
            <w:r w:rsidRPr="001F5247">
              <w:t xml:space="preserve">Cadastrar </w:t>
            </w:r>
            <w:r w:rsidR="00501C9F" w:rsidRPr="001F5247">
              <w:t>Título Eleitoral</w:t>
            </w:r>
          </w:p>
        </w:tc>
        <w:tc>
          <w:tcPr>
            <w:tcW w:w="1296" w:type="dxa"/>
          </w:tcPr>
          <w:p w:rsidR="00FC4B2A" w:rsidRPr="001F5247" w:rsidRDefault="00FC4B2A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FC4B2A" w:rsidRPr="001F5247" w:rsidRDefault="00FC4B2A" w:rsidP="00540D94">
            <w:pPr>
              <w:spacing w:after="0"/>
            </w:pPr>
            <w:r w:rsidRPr="001F5247">
              <w:t>Primário</w:t>
            </w:r>
          </w:p>
        </w:tc>
      </w:tr>
      <w:tr w:rsidR="00FC4B2A" w:rsidRPr="001F5247">
        <w:tc>
          <w:tcPr>
            <w:tcW w:w="880" w:type="dxa"/>
          </w:tcPr>
          <w:p w:rsidR="00FC4B2A" w:rsidRPr="001F5247" w:rsidRDefault="00FC4B2A" w:rsidP="00540D94">
            <w:pPr>
              <w:spacing w:after="0"/>
            </w:pPr>
            <w:r w:rsidRPr="001F5247">
              <w:t>UC 10</w:t>
            </w:r>
          </w:p>
        </w:tc>
        <w:tc>
          <w:tcPr>
            <w:tcW w:w="3958" w:type="dxa"/>
          </w:tcPr>
          <w:p w:rsidR="00FC4B2A" w:rsidRPr="001F5247" w:rsidRDefault="00FC4B2A" w:rsidP="00540D94">
            <w:pPr>
              <w:spacing w:after="0"/>
            </w:pPr>
            <w:r w:rsidRPr="001F5247">
              <w:t>Alterar</w:t>
            </w:r>
            <w:r w:rsidR="00501C9F" w:rsidRPr="001F5247">
              <w:t xml:space="preserve"> Título</w:t>
            </w:r>
            <w:r w:rsidRPr="001F5247">
              <w:t xml:space="preserve"> Eleitor</w:t>
            </w:r>
            <w:r w:rsidR="00501C9F" w:rsidRPr="001F5247">
              <w:t>al</w:t>
            </w:r>
          </w:p>
        </w:tc>
        <w:tc>
          <w:tcPr>
            <w:tcW w:w="1296" w:type="dxa"/>
          </w:tcPr>
          <w:p w:rsidR="00FC4B2A" w:rsidRPr="001F5247" w:rsidRDefault="00FC4B2A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FC4B2A" w:rsidRPr="001F5247" w:rsidRDefault="00FC4B2A" w:rsidP="00540D94">
            <w:pPr>
              <w:spacing w:after="0"/>
            </w:pPr>
            <w:r w:rsidRPr="001F5247">
              <w:t>Primário</w:t>
            </w:r>
          </w:p>
        </w:tc>
      </w:tr>
      <w:tr w:rsidR="00FC4B2A" w:rsidRPr="001F5247">
        <w:tc>
          <w:tcPr>
            <w:tcW w:w="880" w:type="dxa"/>
          </w:tcPr>
          <w:p w:rsidR="00FC4B2A" w:rsidRPr="001F5247" w:rsidRDefault="00FC4B2A" w:rsidP="00540D94">
            <w:pPr>
              <w:spacing w:after="0"/>
            </w:pPr>
            <w:r w:rsidRPr="001F5247">
              <w:t>UC 11</w:t>
            </w:r>
          </w:p>
        </w:tc>
        <w:tc>
          <w:tcPr>
            <w:tcW w:w="3958" w:type="dxa"/>
          </w:tcPr>
          <w:p w:rsidR="00FC4B2A" w:rsidRPr="001F5247" w:rsidRDefault="00FC4B2A" w:rsidP="00540D94">
            <w:pPr>
              <w:spacing w:after="0"/>
            </w:pPr>
            <w:r w:rsidRPr="001F5247">
              <w:t xml:space="preserve">Pesquisar </w:t>
            </w:r>
            <w:r w:rsidR="00501C9F" w:rsidRPr="001F5247">
              <w:t>Título Eleitoral</w:t>
            </w:r>
          </w:p>
        </w:tc>
        <w:tc>
          <w:tcPr>
            <w:tcW w:w="1296" w:type="dxa"/>
          </w:tcPr>
          <w:p w:rsidR="00FC4B2A" w:rsidRPr="001F5247" w:rsidRDefault="00FC4B2A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FC4B2A" w:rsidRPr="001F5247" w:rsidRDefault="00FC4B2A" w:rsidP="00540D94">
            <w:pPr>
              <w:spacing w:after="0"/>
            </w:pPr>
            <w:r w:rsidRPr="001F5247">
              <w:t>Primário</w:t>
            </w:r>
          </w:p>
        </w:tc>
      </w:tr>
      <w:tr w:rsidR="00FC4B2A" w:rsidRPr="001F5247">
        <w:tc>
          <w:tcPr>
            <w:tcW w:w="880" w:type="dxa"/>
          </w:tcPr>
          <w:p w:rsidR="00FC4B2A" w:rsidRPr="001F5247" w:rsidRDefault="00FC4B2A" w:rsidP="00540D94">
            <w:pPr>
              <w:spacing w:after="0"/>
            </w:pPr>
            <w:r w:rsidRPr="001F5247">
              <w:t>UC 12</w:t>
            </w:r>
          </w:p>
        </w:tc>
        <w:tc>
          <w:tcPr>
            <w:tcW w:w="3958" w:type="dxa"/>
          </w:tcPr>
          <w:p w:rsidR="00FC4B2A" w:rsidRPr="001F5247" w:rsidRDefault="00FC4B2A" w:rsidP="00540D94">
            <w:pPr>
              <w:spacing w:after="0"/>
            </w:pPr>
            <w:r w:rsidRPr="001F5247">
              <w:t xml:space="preserve">Excluir </w:t>
            </w:r>
            <w:r w:rsidR="00501C9F" w:rsidRPr="001F5247">
              <w:t>Título Eleitoral</w:t>
            </w:r>
          </w:p>
        </w:tc>
        <w:tc>
          <w:tcPr>
            <w:tcW w:w="1296" w:type="dxa"/>
          </w:tcPr>
          <w:p w:rsidR="00FC4B2A" w:rsidRPr="001F5247" w:rsidRDefault="00FC4B2A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FC4B2A" w:rsidRPr="001F5247" w:rsidRDefault="00FC4B2A" w:rsidP="00540D94">
            <w:pPr>
              <w:spacing w:after="0"/>
            </w:pPr>
            <w:r w:rsidRPr="001F5247">
              <w:t>Primário</w:t>
            </w:r>
          </w:p>
        </w:tc>
      </w:tr>
      <w:tr w:rsidR="00FC4B2A" w:rsidRPr="001F5247">
        <w:tc>
          <w:tcPr>
            <w:tcW w:w="880" w:type="dxa"/>
          </w:tcPr>
          <w:p w:rsidR="00FC4B2A" w:rsidRPr="001F5247" w:rsidRDefault="00FC4B2A" w:rsidP="00540D94">
            <w:pPr>
              <w:spacing w:after="0"/>
            </w:pPr>
            <w:r w:rsidRPr="001F5247">
              <w:t>UC 13</w:t>
            </w:r>
          </w:p>
        </w:tc>
        <w:tc>
          <w:tcPr>
            <w:tcW w:w="3958" w:type="dxa"/>
          </w:tcPr>
          <w:p w:rsidR="00FC4B2A" w:rsidRPr="001F5247" w:rsidRDefault="00FC4B2A" w:rsidP="00540D94">
            <w:pPr>
              <w:spacing w:after="0"/>
            </w:pPr>
            <w:r w:rsidRPr="001F5247">
              <w:t>Cadastrar Candidato</w:t>
            </w:r>
          </w:p>
        </w:tc>
        <w:tc>
          <w:tcPr>
            <w:tcW w:w="1296" w:type="dxa"/>
          </w:tcPr>
          <w:p w:rsidR="00FC4B2A" w:rsidRPr="001F5247" w:rsidRDefault="00FC4B2A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FC4B2A" w:rsidRPr="001F5247" w:rsidRDefault="00FC4B2A" w:rsidP="00540D94">
            <w:pPr>
              <w:spacing w:after="0"/>
            </w:pPr>
            <w:r w:rsidRPr="001F5247">
              <w:t>Primário</w:t>
            </w:r>
          </w:p>
        </w:tc>
      </w:tr>
      <w:tr w:rsidR="00FC4B2A" w:rsidRPr="001F5247">
        <w:tc>
          <w:tcPr>
            <w:tcW w:w="880" w:type="dxa"/>
          </w:tcPr>
          <w:p w:rsidR="00FC4B2A" w:rsidRPr="001F5247" w:rsidRDefault="00FC4B2A" w:rsidP="00540D94">
            <w:pPr>
              <w:spacing w:after="0"/>
            </w:pPr>
            <w:r w:rsidRPr="001F5247">
              <w:t>UC 14</w:t>
            </w:r>
          </w:p>
        </w:tc>
        <w:tc>
          <w:tcPr>
            <w:tcW w:w="3958" w:type="dxa"/>
          </w:tcPr>
          <w:p w:rsidR="00FC4B2A" w:rsidRPr="001F5247" w:rsidRDefault="00FC4B2A" w:rsidP="00540D94">
            <w:pPr>
              <w:spacing w:after="0"/>
            </w:pPr>
            <w:r w:rsidRPr="001F5247">
              <w:t>Alterar Candidato</w:t>
            </w:r>
          </w:p>
        </w:tc>
        <w:tc>
          <w:tcPr>
            <w:tcW w:w="1296" w:type="dxa"/>
          </w:tcPr>
          <w:p w:rsidR="00FC4B2A" w:rsidRPr="001F5247" w:rsidRDefault="00FC4B2A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FC4B2A" w:rsidRPr="001F5247" w:rsidRDefault="00FC4B2A" w:rsidP="00540D94">
            <w:pPr>
              <w:spacing w:after="0"/>
            </w:pPr>
            <w:r w:rsidRPr="001F5247">
              <w:t>Primário</w:t>
            </w:r>
          </w:p>
        </w:tc>
      </w:tr>
      <w:tr w:rsidR="00FC4B2A" w:rsidRPr="001F5247">
        <w:tc>
          <w:tcPr>
            <w:tcW w:w="880" w:type="dxa"/>
          </w:tcPr>
          <w:p w:rsidR="00FC4B2A" w:rsidRPr="001F5247" w:rsidRDefault="00FC4B2A" w:rsidP="00540D94">
            <w:pPr>
              <w:spacing w:after="0"/>
            </w:pPr>
            <w:r w:rsidRPr="001F5247">
              <w:t>UC 15</w:t>
            </w:r>
          </w:p>
        </w:tc>
        <w:tc>
          <w:tcPr>
            <w:tcW w:w="3958" w:type="dxa"/>
          </w:tcPr>
          <w:p w:rsidR="00FC4B2A" w:rsidRPr="001F5247" w:rsidRDefault="00FC4B2A" w:rsidP="00540D94">
            <w:pPr>
              <w:spacing w:after="0"/>
            </w:pPr>
            <w:r w:rsidRPr="001F5247">
              <w:t>Pesquisar Candidato</w:t>
            </w:r>
          </w:p>
        </w:tc>
        <w:tc>
          <w:tcPr>
            <w:tcW w:w="1296" w:type="dxa"/>
          </w:tcPr>
          <w:p w:rsidR="00FC4B2A" w:rsidRPr="001F5247" w:rsidRDefault="00FC4B2A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FC4B2A" w:rsidRPr="001F5247" w:rsidRDefault="00FC4B2A" w:rsidP="00540D94">
            <w:pPr>
              <w:spacing w:after="0"/>
            </w:pPr>
            <w:r w:rsidRPr="001F5247">
              <w:t>Primário</w:t>
            </w:r>
          </w:p>
        </w:tc>
      </w:tr>
      <w:tr w:rsidR="00FC4B2A" w:rsidRPr="001F5247">
        <w:tc>
          <w:tcPr>
            <w:tcW w:w="880" w:type="dxa"/>
          </w:tcPr>
          <w:p w:rsidR="00FC4B2A" w:rsidRPr="001F5247" w:rsidRDefault="00FC4B2A" w:rsidP="00540D94">
            <w:pPr>
              <w:spacing w:after="0"/>
            </w:pPr>
            <w:r w:rsidRPr="001F5247">
              <w:t>UC 16</w:t>
            </w:r>
          </w:p>
        </w:tc>
        <w:tc>
          <w:tcPr>
            <w:tcW w:w="3958" w:type="dxa"/>
          </w:tcPr>
          <w:p w:rsidR="00FC4B2A" w:rsidRPr="001F5247" w:rsidRDefault="00FC4B2A" w:rsidP="00540D94">
            <w:pPr>
              <w:spacing w:after="0"/>
            </w:pPr>
            <w:r w:rsidRPr="001F5247">
              <w:t>Excluir Candidato</w:t>
            </w:r>
          </w:p>
        </w:tc>
        <w:tc>
          <w:tcPr>
            <w:tcW w:w="1296" w:type="dxa"/>
          </w:tcPr>
          <w:p w:rsidR="00FC4B2A" w:rsidRPr="001F5247" w:rsidRDefault="00FC4B2A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FC4B2A" w:rsidRPr="001F5247" w:rsidRDefault="00FC4B2A" w:rsidP="00540D94">
            <w:pPr>
              <w:spacing w:after="0"/>
            </w:pPr>
            <w:r w:rsidRPr="001F5247">
              <w:t>Primário</w:t>
            </w:r>
          </w:p>
        </w:tc>
      </w:tr>
      <w:tr w:rsidR="00FF5876" w:rsidRPr="001F5247">
        <w:tc>
          <w:tcPr>
            <w:tcW w:w="880" w:type="dxa"/>
          </w:tcPr>
          <w:p w:rsidR="00FF5876" w:rsidRPr="001F5247" w:rsidRDefault="00FF5876" w:rsidP="00540D94">
            <w:pPr>
              <w:spacing w:after="0"/>
            </w:pPr>
            <w:r w:rsidRPr="001F5247">
              <w:t>UC 17</w:t>
            </w:r>
          </w:p>
        </w:tc>
        <w:tc>
          <w:tcPr>
            <w:tcW w:w="3958" w:type="dxa"/>
          </w:tcPr>
          <w:p w:rsidR="00FF5876" w:rsidRPr="001F5247" w:rsidRDefault="00FF5876" w:rsidP="00540D94">
            <w:pPr>
              <w:spacing w:after="0"/>
            </w:pPr>
            <w:r w:rsidRPr="001F5247">
              <w:t>Cadastrar Usuário</w:t>
            </w:r>
          </w:p>
        </w:tc>
        <w:tc>
          <w:tcPr>
            <w:tcW w:w="1296" w:type="dxa"/>
          </w:tcPr>
          <w:p w:rsidR="00FF5876" w:rsidRPr="001F5247" w:rsidRDefault="00FF5876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FF5876" w:rsidRPr="001F5247" w:rsidRDefault="00FF5876" w:rsidP="00540D94">
            <w:pPr>
              <w:spacing w:after="0"/>
            </w:pPr>
            <w:r w:rsidRPr="001F5247">
              <w:t>Secundário</w:t>
            </w:r>
          </w:p>
        </w:tc>
      </w:tr>
      <w:tr w:rsidR="00FF5876" w:rsidRPr="001F5247" w:rsidTr="007F4C18">
        <w:tc>
          <w:tcPr>
            <w:tcW w:w="880" w:type="dxa"/>
          </w:tcPr>
          <w:p w:rsidR="00FF5876" w:rsidRPr="001F5247" w:rsidRDefault="00FF5876" w:rsidP="00540D94">
            <w:pPr>
              <w:spacing w:after="0"/>
            </w:pPr>
            <w:bookmarkStart w:id="13" w:name="_Toc94061558"/>
            <w:r w:rsidRPr="001F5247">
              <w:t>UC 18</w:t>
            </w:r>
          </w:p>
        </w:tc>
        <w:tc>
          <w:tcPr>
            <w:tcW w:w="3958" w:type="dxa"/>
          </w:tcPr>
          <w:p w:rsidR="00FF5876" w:rsidRPr="001F5247" w:rsidRDefault="00FF5876" w:rsidP="00540D94">
            <w:pPr>
              <w:spacing w:after="0"/>
            </w:pPr>
            <w:r w:rsidRPr="001F5247">
              <w:t>Alterar Usuário</w:t>
            </w:r>
          </w:p>
        </w:tc>
        <w:tc>
          <w:tcPr>
            <w:tcW w:w="1296" w:type="dxa"/>
          </w:tcPr>
          <w:p w:rsidR="00FF5876" w:rsidRPr="001F5247" w:rsidRDefault="00FF5876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FF5876" w:rsidRPr="001F5247" w:rsidRDefault="00FF5876" w:rsidP="00540D94">
            <w:pPr>
              <w:spacing w:after="0"/>
            </w:pPr>
            <w:r w:rsidRPr="001F5247">
              <w:t>Secundário</w:t>
            </w:r>
          </w:p>
        </w:tc>
      </w:tr>
      <w:tr w:rsidR="00FF5876" w:rsidRPr="001F5247" w:rsidTr="007F4C18">
        <w:tc>
          <w:tcPr>
            <w:tcW w:w="880" w:type="dxa"/>
          </w:tcPr>
          <w:p w:rsidR="00FF5876" w:rsidRPr="001F5247" w:rsidRDefault="00FF5876" w:rsidP="00540D94">
            <w:pPr>
              <w:spacing w:after="0"/>
            </w:pPr>
            <w:r w:rsidRPr="001F5247">
              <w:t>UC 19</w:t>
            </w:r>
          </w:p>
        </w:tc>
        <w:tc>
          <w:tcPr>
            <w:tcW w:w="3958" w:type="dxa"/>
          </w:tcPr>
          <w:p w:rsidR="00FF5876" w:rsidRPr="001F5247" w:rsidRDefault="00FF5876" w:rsidP="00540D94">
            <w:pPr>
              <w:spacing w:after="0"/>
            </w:pPr>
            <w:r w:rsidRPr="001F5247">
              <w:t>Pesquisar Usuário</w:t>
            </w:r>
          </w:p>
        </w:tc>
        <w:tc>
          <w:tcPr>
            <w:tcW w:w="1296" w:type="dxa"/>
          </w:tcPr>
          <w:p w:rsidR="00FF5876" w:rsidRPr="001F5247" w:rsidRDefault="00FF5876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FF5876" w:rsidRPr="001F5247" w:rsidRDefault="00FF5876" w:rsidP="00540D94">
            <w:pPr>
              <w:spacing w:after="0"/>
            </w:pPr>
            <w:r w:rsidRPr="001F5247">
              <w:t>Secundário</w:t>
            </w:r>
          </w:p>
        </w:tc>
      </w:tr>
      <w:tr w:rsidR="00FF5876" w:rsidRPr="001F5247" w:rsidTr="007F4C18">
        <w:tc>
          <w:tcPr>
            <w:tcW w:w="880" w:type="dxa"/>
          </w:tcPr>
          <w:p w:rsidR="00FF5876" w:rsidRPr="001F5247" w:rsidRDefault="00FF5876" w:rsidP="00540D94">
            <w:pPr>
              <w:spacing w:after="0"/>
            </w:pPr>
            <w:r w:rsidRPr="001F5247">
              <w:t>UC 20</w:t>
            </w:r>
          </w:p>
        </w:tc>
        <w:tc>
          <w:tcPr>
            <w:tcW w:w="3958" w:type="dxa"/>
          </w:tcPr>
          <w:p w:rsidR="00FF5876" w:rsidRPr="001F5247" w:rsidRDefault="00FF5876" w:rsidP="00540D94">
            <w:pPr>
              <w:spacing w:after="0"/>
            </w:pPr>
            <w:r w:rsidRPr="001F5247">
              <w:t>Excluir Usuário</w:t>
            </w:r>
          </w:p>
        </w:tc>
        <w:tc>
          <w:tcPr>
            <w:tcW w:w="1296" w:type="dxa"/>
          </w:tcPr>
          <w:p w:rsidR="00FF5876" w:rsidRPr="001F5247" w:rsidRDefault="00FF5876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FF5876" w:rsidRPr="001F5247" w:rsidRDefault="00FF5876" w:rsidP="00540D94">
            <w:pPr>
              <w:spacing w:after="0"/>
            </w:pPr>
            <w:r w:rsidRPr="001F5247">
              <w:t>Secundário</w:t>
            </w:r>
          </w:p>
        </w:tc>
      </w:tr>
      <w:tr w:rsidR="004A588F" w:rsidRPr="001F5247" w:rsidTr="007F4C18">
        <w:tc>
          <w:tcPr>
            <w:tcW w:w="880" w:type="dxa"/>
          </w:tcPr>
          <w:p w:rsidR="004A588F" w:rsidRPr="001F5247" w:rsidRDefault="004A588F" w:rsidP="00540D94">
            <w:pPr>
              <w:spacing w:after="0"/>
            </w:pPr>
            <w:r w:rsidRPr="001F5247">
              <w:t>UC 21</w:t>
            </w:r>
          </w:p>
        </w:tc>
        <w:tc>
          <w:tcPr>
            <w:tcW w:w="3958" w:type="dxa"/>
          </w:tcPr>
          <w:p w:rsidR="004A588F" w:rsidRPr="001F5247" w:rsidRDefault="004A588F" w:rsidP="00540D94">
            <w:pPr>
              <w:spacing w:after="0"/>
            </w:pPr>
            <w:r w:rsidRPr="001F5247">
              <w:t>Cadastrar Partido</w:t>
            </w:r>
          </w:p>
        </w:tc>
        <w:tc>
          <w:tcPr>
            <w:tcW w:w="1296" w:type="dxa"/>
          </w:tcPr>
          <w:p w:rsidR="004A588F" w:rsidRPr="001F5247" w:rsidRDefault="004A588F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4A588F" w:rsidRPr="001F5247" w:rsidRDefault="004A588F" w:rsidP="00540D94">
            <w:pPr>
              <w:spacing w:after="0"/>
            </w:pPr>
            <w:r w:rsidRPr="001F5247">
              <w:t>Primário</w:t>
            </w:r>
          </w:p>
        </w:tc>
      </w:tr>
      <w:tr w:rsidR="004A588F" w:rsidRPr="001F5247" w:rsidTr="007F4C18">
        <w:tc>
          <w:tcPr>
            <w:tcW w:w="880" w:type="dxa"/>
          </w:tcPr>
          <w:p w:rsidR="004A588F" w:rsidRPr="001F5247" w:rsidRDefault="004A588F" w:rsidP="00540D94">
            <w:pPr>
              <w:spacing w:after="0"/>
            </w:pPr>
            <w:r w:rsidRPr="001F5247">
              <w:t>UC 22</w:t>
            </w:r>
          </w:p>
        </w:tc>
        <w:tc>
          <w:tcPr>
            <w:tcW w:w="3958" w:type="dxa"/>
          </w:tcPr>
          <w:p w:rsidR="004A588F" w:rsidRPr="001F5247" w:rsidRDefault="004A588F" w:rsidP="00540D94">
            <w:pPr>
              <w:spacing w:after="0"/>
            </w:pPr>
            <w:r w:rsidRPr="001F5247">
              <w:t>Alterar Partido</w:t>
            </w:r>
          </w:p>
        </w:tc>
        <w:tc>
          <w:tcPr>
            <w:tcW w:w="1296" w:type="dxa"/>
          </w:tcPr>
          <w:p w:rsidR="004A588F" w:rsidRPr="001F5247" w:rsidRDefault="004A588F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4A588F" w:rsidRPr="001F5247" w:rsidRDefault="004A588F" w:rsidP="00540D94">
            <w:pPr>
              <w:spacing w:after="0"/>
            </w:pPr>
            <w:r w:rsidRPr="001F5247">
              <w:t>Primário</w:t>
            </w:r>
          </w:p>
        </w:tc>
      </w:tr>
      <w:tr w:rsidR="004A588F" w:rsidRPr="001F5247" w:rsidTr="007F4C18">
        <w:tc>
          <w:tcPr>
            <w:tcW w:w="880" w:type="dxa"/>
          </w:tcPr>
          <w:p w:rsidR="004A588F" w:rsidRPr="001F5247" w:rsidRDefault="004A588F" w:rsidP="00540D94">
            <w:pPr>
              <w:spacing w:after="0"/>
            </w:pPr>
            <w:r w:rsidRPr="001F5247">
              <w:t>UC 23</w:t>
            </w:r>
          </w:p>
        </w:tc>
        <w:tc>
          <w:tcPr>
            <w:tcW w:w="3958" w:type="dxa"/>
          </w:tcPr>
          <w:p w:rsidR="004A588F" w:rsidRPr="001F5247" w:rsidRDefault="004A588F" w:rsidP="00540D94">
            <w:pPr>
              <w:spacing w:after="0"/>
            </w:pPr>
            <w:r w:rsidRPr="001F5247">
              <w:t>Pesquisar Partido</w:t>
            </w:r>
          </w:p>
        </w:tc>
        <w:tc>
          <w:tcPr>
            <w:tcW w:w="1296" w:type="dxa"/>
          </w:tcPr>
          <w:p w:rsidR="004A588F" w:rsidRPr="001F5247" w:rsidRDefault="004A588F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4A588F" w:rsidRPr="001F5247" w:rsidRDefault="004A588F" w:rsidP="00540D94">
            <w:pPr>
              <w:spacing w:after="0"/>
            </w:pPr>
            <w:r w:rsidRPr="001F5247">
              <w:t>Primário</w:t>
            </w:r>
          </w:p>
        </w:tc>
      </w:tr>
      <w:tr w:rsidR="004A588F" w:rsidRPr="001F5247" w:rsidTr="007F4C18">
        <w:tc>
          <w:tcPr>
            <w:tcW w:w="880" w:type="dxa"/>
          </w:tcPr>
          <w:p w:rsidR="004A588F" w:rsidRPr="001F5247" w:rsidRDefault="004A588F" w:rsidP="00540D94">
            <w:pPr>
              <w:spacing w:after="0"/>
            </w:pPr>
            <w:r w:rsidRPr="001F5247">
              <w:t>UC 24</w:t>
            </w:r>
          </w:p>
        </w:tc>
        <w:tc>
          <w:tcPr>
            <w:tcW w:w="3958" w:type="dxa"/>
          </w:tcPr>
          <w:p w:rsidR="004A588F" w:rsidRPr="001F5247" w:rsidRDefault="004A588F" w:rsidP="00540D94">
            <w:pPr>
              <w:spacing w:after="0"/>
            </w:pPr>
            <w:r w:rsidRPr="001F5247">
              <w:t>Excluir Partido</w:t>
            </w:r>
          </w:p>
        </w:tc>
        <w:tc>
          <w:tcPr>
            <w:tcW w:w="1296" w:type="dxa"/>
          </w:tcPr>
          <w:p w:rsidR="004A588F" w:rsidRPr="001F5247" w:rsidRDefault="004A588F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4A588F" w:rsidRPr="001F5247" w:rsidRDefault="004A588F" w:rsidP="00540D94">
            <w:pPr>
              <w:spacing w:after="0"/>
            </w:pPr>
            <w:r w:rsidRPr="001F5247">
              <w:t>Primário</w:t>
            </w:r>
          </w:p>
        </w:tc>
      </w:tr>
      <w:tr w:rsidR="007C078F" w:rsidRPr="001F5247" w:rsidTr="007F4C18">
        <w:tc>
          <w:tcPr>
            <w:tcW w:w="880" w:type="dxa"/>
          </w:tcPr>
          <w:p w:rsidR="007C078F" w:rsidRPr="001F5247" w:rsidRDefault="007C078F" w:rsidP="007F4C18">
            <w:pPr>
              <w:spacing w:after="0"/>
              <w:rPr>
                <w:b/>
              </w:rPr>
            </w:pPr>
            <w:r w:rsidRPr="001F5247">
              <w:rPr>
                <w:bCs/>
                <w:sz w:val="28"/>
              </w:rPr>
              <w:lastRenderedPageBreak/>
              <w:br w:type="column"/>
            </w:r>
            <w:r w:rsidRPr="001F5247">
              <w:rPr>
                <w:b/>
              </w:rPr>
              <w:t>Ref.</w:t>
            </w:r>
          </w:p>
        </w:tc>
        <w:tc>
          <w:tcPr>
            <w:tcW w:w="3958" w:type="dxa"/>
          </w:tcPr>
          <w:p w:rsidR="007C078F" w:rsidRPr="001F5247" w:rsidRDefault="007C078F" w:rsidP="007F4C18">
            <w:pPr>
              <w:spacing w:after="0"/>
              <w:rPr>
                <w:b/>
              </w:rPr>
            </w:pPr>
            <w:r w:rsidRPr="001F5247">
              <w:rPr>
                <w:b/>
              </w:rPr>
              <w:t>Descrição</w:t>
            </w:r>
          </w:p>
        </w:tc>
        <w:tc>
          <w:tcPr>
            <w:tcW w:w="1296" w:type="dxa"/>
          </w:tcPr>
          <w:p w:rsidR="007C078F" w:rsidRPr="001F5247" w:rsidRDefault="007C078F" w:rsidP="007F4C18">
            <w:pPr>
              <w:spacing w:after="0"/>
              <w:rPr>
                <w:b/>
              </w:rPr>
            </w:pPr>
            <w:r w:rsidRPr="001F5247">
              <w:rPr>
                <w:b/>
              </w:rPr>
              <w:t>Atores</w:t>
            </w:r>
          </w:p>
        </w:tc>
        <w:tc>
          <w:tcPr>
            <w:tcW w:w="1381" w:type="dxa"/>
          </w:tcPr>
          <w:p w:rsidR="007C078F" w:rsidRPr="001F5247" w:rsidRDefault="007C078F" w:rsidP="007F4C18">
            <w:pPr>
              <w:spacing w:after="0"/>
              <w:rPr>
                <w:b/>
              </w:rPr>
            </w:pPr>
            <w:r w:rsidRPr="001F5247">
              <w:rPr>
                <w:b/>
              </w:rPr>
              <w:t>Categoria</w:t>
            </w:r>
          </w:p>
        </w:tc>
      </w:tr>
      <w:tr w:rsidR="004A588F" w:rsidRPr="001F5247" w:rsidTr="007F4C18">
        <w:tc>
          <w:tcPr>
            <w:tcW w:w="880" w:type="dxa"/>
          </w:tcPr>
          <w:p w:rsidR="004A588F" w:rsidRPr="001F5247" w:rsidRDefault="004A588F" w:rsidP="00540D94">
            <w:pPr>
              <w:spacing w:after="0"/>
            </w:pPr>
            <w:r w:rsidRPr="001F5247">
              <w:t>UC 25</w:t>
            </w:r>
          </w:p>
        </w:tc>
        <w:tc>
          <w:tcPr>
            <w:tcW w:w="3958" w:type="dxa"/>
          </w:tcPr>
          <w:p w:rsidR="004A588F" w:rsidRPr="001F5247" w:rsidRDefault="004A588F" w:rsidP="00540D94">
            <w:pPr>
              <w:spacing w:after="0"/>
            </w:pPr>
            <w:r w:rsidRPr="001F5247">
              <w:t xml:space="preserve">Cadastrar </w:t>
            </w:r>
            <w:r w:rsidR="00F4054E" w:rsidRPr="001F5247">
              <w:t>Coligação</w:t>
            </w:r>
          </w:p>
        </w:tc>
        <w:tc>
          <w:tcPr>
            <w:tcW w:w="1296" w:type="dxa"/>
          </w:tcPr>
          <w:p w:rsidR="004A588F" w:rsidRPr="001F5247" w:rsidRDefault="004A588F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4A588F" w:rsidRPr="001F5247" w:rsidRDefault="004A588F" w:rsidP="00540D94">
            <w:pPr>
              <w:spacing w:after="0"/>
            </w:pPr>
            <w:r w:rsidRPr="001F5247">
              <w:t>Primário</w:t>
            </w:r>
          </w:p>
        </w:tc>
      </w:tr>
      <w:tr w:rsidR="004A588F" w:rsidRPr="001F5247" w:rsidTr="007F4C18">
        <w:tc>
          <w:tcPr>
            <w:tcW w:w="880" w:type="dxa"/>
          </w:tcPr>
          <w:p w:rsidR="004A588F" w:rsidRPr="001F5247" w:rsidRDefault="004A588F" w:rsidP="00540D94">
            <w:pPr>
              <w:spacing w:after="0"/>
            </w:pPr>
            <w:r w:rsidRPr="001F5247">
              <w:t>UC 26</w:t>
            </w:r>
          </w:p>
        </w:tc>
        <w:tc>
          <w:tcPr>
            <w:tcW w:w="3958" w:type="dxa"/>
          </w:tcPr>
          <w:p w:rsidR="004A588F" w:rsidRPr="001F5247" w:rsidRDefault="004A588F" w:rsidP="00540D94">
            <w:pPr>
              <w:spacing w:after="0"/>
            </w:pPr>
            <w:r w:rsidRPr="001F5247">
              <w:t xml:space="preserve">Alterar </w:t>
            </w:r>
            <w:r w:rsidR="006C7738" w:rsidRPr="001F5247">
              <w:t>Coligação</w:t>
            </w:r>
          </w:p>
        </w:tc>
        <w:tc>
          <w:tcPr>
            <w:tcW w:w="1296" w:type="dxa"/>
          </w:tcPr>
          <w:p w:rsidR="004A588F" w:rsidRPr="001F5247" w:rsidRDefault="004A588F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4A588F" w:rsidRPr="001F5247" w:rsidRDefault="004A588F" w:rsidP="00540D94">
            <w:pPr>
              <w:spacing w:after="0"/>
            </w:pPr>
            <w:r w:rsidRPr="001F5247">
              <w:t>Primário</w:t>
            </w:r>
          </w:p>
        </w:tc>
      </w:tr>
      <w:tr w:rsidR="004A588F" w:rsidRPr="001F5247" w:rsidTr="007F4C18">
        <w:tc>
          <w:tcPr>
            <w:tcW w:w="880" w:type="dxa"/>
          </w:tcPr>
          <w:p w:rsidR="004A588F" w:rsidRPr="001F5247" w:rsidRDefault="004A588F" w:rsidP="00540D94">
            <w:pPr>
              <w:spacing w:after="0"/>
            </w:pPr>
            <w:r w:rsidRPr="001F5247">
              <w:t>UC 27</w:t>
            </w:r>
          </w:p>
        </w:tc>
        <w:tc>
          <w:tcPr>
            <w:tcW w:w="3958" w:type="dxa"/>
          </w:tcPr>
          <w:p w:rsidR="004A588F" w:rsidRPr="001F5247" w:rsidRDefault="004A588F" w:rsidP="00540D94">
            <w:pPr>
              <w:spacing w:after="0"/>
            </w:pPr>
            <w:r w:rsidRPr="001F5247">
              <w:t xml:space="preserve">Pesquisar </w:t>
            </w:r>
            <w:r w:rsidR="006C7738" w:rsidRPr="001F5247">
              <w:t>Coligação</w:t>
            </w:r>
          </w:p>
        </w:tc>
        <w:tc>
          <w:tcPr>
            <w:tcW w:w="1296" w:type="dxa"/>
          </w:tcPr>
          <w:p w:rsidR="004A588F" w:rsidRPr="001F5247" w:rsidRDefault="004A588F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4A588F" w:rsidRPr="001F5247" w:rsidRDefault="004A588F" w:rsidP="00540D94">
            <w:pPr>
              <w:spacing w:after="0"/>
            </w:pPr>
            <w:r w:rsidRPr="001F5247">
              <w:t>Primário</w:t>
            </w:r>
          </w:p>
        </w:tc>
      </w:tr>
      <w:tr w:rsidR="004A588F" w:rsidRPr="001F5247" w:rsidTr="007F4C18">
        <w:tc>
          <w:tcPr>
            <w:tcW w:w="880" w:type="dxa"/>
          </w:tcPr>
          <w:p w:rsidR="004A588F" w:rsidRPr="001F5247" w:rsidRDefault="004A588F" w:rsidP="00540D94">
            <w:pPr>
              <w:spacing w:after="0"/>
            </w:pPr>
            <w:r w:rsidRPr="001F5247">
              <w:t>UC 28</w:t>
            </w:r>
          </w:p>
        </w:tc>
        <w:tc>
          <w:tcPr>
            <w:tcW w:w="3958" w:type="dxa"/>
          </w:tcPr>
          <w:p w:rsidR="004A588F" w:rsidRPr="001F5247" w:rsidRDefault="004A588F" w:rsidP="00540D94">
            <w:pPr>
              <w:spacing w:after="0"/>
            </w:pPr>
            <w:r w:rsidRPr="001F5247">
              <w:t xml:space="preserve">Excluir </w:t>
            </w:r>
            <w:r w:rsidR="006C7738" w:rsidRPr="001F5247">
              <w:t>Coligação</w:t>
            </w:r>
          </w:p>
        </w:tc>
        <w:tc>
          <w:tcPr>
            <w:tcW w:w="1296" w:type="dxa"/>
          </w:tcPr>
          <w:p w:rsidR="004A588F" w:rsidRPr="001F5247" w:rsidRDefault="004A588F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4A588F" w:rsidRPr="001F5247" w:rsidRDefault="004A588F" w:rsidP="00540D94">
            <w:pPr>
              <w:spacing w:after="0"/>
            </w:pPr>
            <w:r w:rsidRPr="001F5247">
              <w:t>Primário</w:t>
            </w:r>
          </w:p>
        </w:tc>
      </w:tr>
      <w:tr w:rsidR="001F2AAF" w:rsidRPr="001F5247" w:rsidTr="007F4C18">
        <w:tc>
          <w:tcPr>
            <w:tcW w:w="880" w:type="dxa"/>
          </w:tcPr>
          <w:p w:rsidR="001F2AAF" w:rsidRPr="001F5247" w:rsidRDefault="001F2AAF" w:rsidP="00540D94">
            <w:pPr>
              <w:spacing w:after="0"/>
            </w:pPr>
            <w:r w:rsidRPr="001F5247">
              <w:t>UC 29</w:t>
            </w:r>
          </w:p>
        </w:tc>
        <w:tc>
          <w:tcPr>
            <w:tcW w:w="3958" w:type="dxa"/>
          </w:tcPr>
          <w:p w:rsidR="001F2AAF" w:rsidRPr="001F5247" w:rsidRDefault="001F2AAF" w:rsidP="00540D94">
            <w:pPr>
              <w:spacing w:after="0"/>
            </w:pPr>
            <w:r w:rsidRPr="001F5247">
              <w:t>Cadastrar Município</w:t>
            </w:r>
          </w:p>
        </w:tc>
        <w:tc>
          <w:tcPr>
            <w:tcW w:w="1296" w:type="dxa"/>
          </w:tcPr>
          <w:p w:rsidR="001F2AAF" w:rsidRPr="001F5247" w:rsidRDefault="001F2AAF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1F2AAF" w:rsidRPr="001F5247" w:rsidRDefault="001F2AAF" w:rsidP="00540D94">
            <w:pPr>
              <w:spacing w:after="0"/>
            </w:pPr>
            <w:r w:rsidRPr="001F5247">
              <w:t>Secundário</w:t>
            </w:r>
          </w:p>
        </w:tc>
      </w:tr>
      <w:tr w:rsidR="001F2AAF" w:rsidRPr="001F5247" w:rsidTr="007F4C18">
        <w:tc>
          <w:tcPr>
            <w:tcW w:w="880" w:type="dxa"/>
          </w:tcPr>
          <w:p w:rsidR="001F2AAF" w:rsidRPr="001F5247" w:rsidRDefault="001F2AAF" w:rsidP="00540D94">
            <w:pPr>
              <w:spacing w:after="0"/>
            </w:pPr>
            <w:r w:rsidRPr="001F5247">
              <w:t>UC 30</w:t>
            </w:r>
          </w:p>
        </w:tc>
        <w:tc>
          <w:tcPr>
            <w:tcW w:w="3958" w:type="dxa"/>
          </w:tcPr>
          <w:p w:rsidR="001F2AAF" w:rsidRPr="001F5247" w:rsidRDefault="001F2AAF" w:rsidP="00540D94">
            <w:pPr>
              <w:spacing w:after="0"/>
            </w:pPr>
            <w:r w:rsidRPr="001F5247">
              <w:t>Alterar Município</w:t>
            </w:r>
          </w:p>
        </w:tc>
        <w:tc>
          <w:tcPr>
            <w:tcW w:w="1296" w:type="dxa"/>
          </w:tcPr>
          <w:p w:rsidR="001F2AAF" w:rsidRPr="001F5247" w:rsidRDefault="001F2AAF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1F2AAF" w:rsidRPr="001F5247" w:rsidRDefault="001F2AAF" w:rsidP="00540D94">
            <w:pPr>
              <w:spacing w:after="0"/>
            </w:pPr>
            <w:r w:rsidRPr="001F5247">
              <w:t>Secundário</w:t>
            </w:r>
          </w:p>
        </w:tc>
      </w:tr>
      <w:tr w:rsidR="001F2AAF" w:rsidRPr="001F5247" w:rsidTr="007F4C18">
        <w:tc>
          <w:tcPr>
            <w:tcW w:w="880" w:type="dxa"/>
          </w:tcPr>
          <w:p w:rsidR="001F2AAF" w:rsidRPr="001F5247" w:rsidRDefault="001F2AAF" w:rsidP="00540D94">
            <w:pPr>
              <w:spacing w:after="0"/>
            </w:pPr>
            <w:r w:rsidRPr="001F5247">
              <w:t>UC 31</w:t>
            </w:r>
          </w:p>
        </w:tc>
        <w:tc>
          <w:tcPr>
            <w:tcW w:w="3958" w:type="dxa"/>
          </w:tcPr>
          <w:p w:rsidR="001F2AAF" w:rsidRPr="001F5247" w:rsidRDefault="001F2AAF" w:rsidP="00540D94">
            <w:pPr>
              <w:spacing w:after="0"/>
            </w:pPr>
            <w:r w:rsidRPr="001F5247">
              <w:t>Pesquisar Município</w:t>
            </w:r>
          </w:p>
        </w:tc>
        <w:tc>
          <w:tcPr>
            <w:tcW w:w="1296" w:type="dxa"/>
          </w:tcPr>
          <w:p w:rsidR="001F2AAF" w:rsidRPr="001F5247" w:rsidRDefault="001F2AAF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1F2AAF" w:rsidRPr="001F5247" w:rsidRDefault="001F2AAF" w:rsidP="00540D94">
            <w:pPr>
              <w:spacing w:after="0"/>
            </w:pPr>
            <w:r w:rsidRPr="001F5247">
              <w:t>Secundário</w:t>
            </w:r>
          </w:p>
        </w:tc>
      </w:tr>
      <w:tr w:rsidR="001F2AAF" w:rsidRPr="001F5247" w:rsidTr="007F4C18">
        <w:tc>
          <w:tcPr>
            <w:tcW w:w="880" w:type="dxa"/>
          </w:tcPr>
          <w:p w:rsidR="001F2AAF" w:rsidRPr="001F5247" w:rsidRDefault="001F2AAF" w:rsidP="00540D94">
            <w:pPr>
              <w:spacing w:after="0"/>
            </w:pPr>
            <w:r w:rsidRPr="001F5247">
              <w:t>UC 32</w:t>
            </w:r>
          </w:p>
        </w:tc>
        <w:tc>
          <w:tcPr>
            <w:tcW w:w="3958" w:type="dxa"/>
          </w:tcPr>
          <w:p w:rsidR="001F2AAF" w:rsidRPr="001F5247" w:rsidRDefault="001F2AAF" w:rsidP="00540D94">
            <w:pPr>
              <w:spacing w:after="0"/>
            </w:pPr>
            <w:r w:rsidRPr="001F5247">
              <w:t>Excluir Município</w:t>
            </w:r>
          </w:p>
        </w:tc>
        <w:tc>
          <w:tcPr>
            <w:tcW w:w="1296" w:type="dxa"/>
          </w:tcPr>
          <w:p w:rsidR="001F2AAF" w:rsidRPr="001F5247" w:rsidRDefault="001F2AAF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1F2AAF" w:rsidRPr="001F5247" w:rsidRDefault="001F2AAF" w:rsidP="00540D94">
            <w:pPr>
              <w:spacing w:after="0"/>
            </w:pPr>
            <w:r w:rsidRPr="001F5247">
              <w:t>Secundário</w:t>
            </w:r>
          </w:p>
        </w:tc>
      </w:tr>
      <w:tr w:rsidR="008D4296" w:rsidRPr="001F5247" w:rsidTr="007F4C18">
        <w:tc>
          <w:tcPr>
            <w:tcW w:w="880" w:type="dxa"/>
          </w:tcPr>
          <w:p w:rsidR="008D4296" w:rsidRPr="001F5247" w:rsidRDefault="008D4296" w:rsidP="00540D94">
            <w:pPr>
              <w:spacing w:after="0"/>
            </w:pPr>
            <w:r w:rsidRPr="001F5247">
              <w:t>UC 33</w:t>
            </w:r>
          </w:p>
        </w:tc>
        <w:tc>
          <w:tcPr>
            <w:tcW w:w="3958" w:type="dxa"/>
          </w:tcPr>
          <w:p w:rsidR="008D4296" w:rsidRPr="001F5247" w:rsidRDefault="000B7C25" w:rsidP="00540D94">
            <w:pPr>
              <w:spacing w:after="0"/>
            </w:pPr>
            <w:r w:rsidRPr="001F5247">
              <w:t>Abrir</w:t>
            </w:r>
            <w:r w:rsidR="008D4296" w:rsidRPr="001F5247">
              <w:t xml:space="preserve"> Eleição</w:t>
            </w:r>
          </w:p>
        </w:tc>
        <w:tc>
          <w:tcPr>
            <w:tcW w:w="1296" w:type="dxa"/>
          </w:tcPr>
          <w:p w:rsidR="008D4296" w:rsidRPr="001F5247" w:rsidRDefault="008D4296" w:rsidP="00540D94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8D4296" w:rsidRPr="001F5247" w:rsidRDefault="008D4296" w:rsidP="00540D94">
            <w:pPr>
              <w:spacing w:after="0"/>
            </w:pPr>
            <w:r w:rsidRPr="001F5247">
              <w:t>Primário</w:t>
            </w:r>
          </w:p>
        </w:tc>
      </w:tr>
      <w:tr w:rsidR="000B7C25" w:rsidRPr="001F5247" w:rsidTr="007F4C18">
        <w:tc>
          <w:tcPr>
            <w:tcW w:w="880" w:type="dxa"/>
          </w:tcPr>
          <w:p w:rsidR="000B7C25" w:rsidRPr="001F5247" w:rsidRDefault="000B7C25" w:rsidP="00540D94">
            <w:pPr>
              <w:spacing w:after="0"/>
            </w:pPr>
            <w:r w:rsidRPr="001F5247">
              <w:t>UC 34</w:t>
            </w:r>
          </w:p>
        </w:tc>
        <w:tc>
          <w:tcPr>
            <w:tcW w:w="3958" w:type="dxa"/>
          </w:tcPr>
          <w:p w:rsidR="000B7C25" w:rsidRPr="001F5247" w:rsidRDefault="000B7C25" w:rsidP="007F4C18">
            <w:pPr>
              <w:spacing w:after="0"/>
            </w:pPr>
            <w:r w:rsidRPr="001F5247">
              <w:t>Efetuar Login</w:t>
            </w:r>
          </w:p>
        </w:tc>
        <w:tc>
          <w:tcPr>
            <w:tcW w:w="1296" w:type="dxa"/>
          </w:tcPr>
          <w:p w:rsidR="000B7C25" w:rsidRPr="001F5247" w:rsidRDefault="000B7C25" w:rsidP="007F4C18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0B7C25" w:rsidRPr="001F5247" w:rsidRDefault="000B7C25" w:rsidP="007F4C18">
            <w:pPr>
              <w:spacing w:after="0"/>
            </w:pPr>
            <w:r w:rsidRPr="001F5247">
              <w:t>Primário</w:t>
            </w:r>
          </w:p>
        </w:tc>
      </w:tr>
      <w:tr w:rsidR="000B7C25" w:rsidRPr="001F5247" w:rsidTr="007F4C18">
        <w:tc>
          <w:tcPr>
            <w:tcW w:w="880" w:type="dxa"/>
          </w:tcPr>
          <w:p w:rsidR="000B7C25" w:rsidRPr="001F5247" w:rsidRDefault="000B7C25" w:rsidP="00540D94">
            <w:pPr>
              <w:spacing w:after="0"/>
            </w:pPr>
            <w:r w:rsidRPr="001F5247">
              <w:t>UC 35</w:t>
            </w:r>
          </w:p>
        </w:tc>
        <w:tc>
          <w:tcPr>
            <w:tcW w:w="3958" w:type="dxa"/>
          </w:tcPr>
          <w:p w:rsidR="000B7C25" w:rsidRPr="001F5247" w:rsidRDefault="000B7C25" w:rsidP="007F4C18">
            <w:pPr>
              <w:spacing w:after="0"/>
            </w:pPr>
            <w:r w:rsidRPr="001F5247">
              <w:t>Emitir Relatório de Eleitores</w:t>
            </w:r>
          </w:p>
        </w:tc>
        <w:tc>
          <w:tcPr>
            <w:tcW w:w="1296" w:type="dxa"/>
          </w:tcPr>
          <w:p w:rsidR="000B7C25" w:rsidRPr="001F5247" w:rsidRDefault="000B7C25" w:rsidP="007F4C18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0B7C25" w:rsidRPr="001F5247" w:rsidRDefault="000B7C25" w:rsidP="007F4C18">
            <w:pPr>
              <w:spacing w:after="0"/>
            </w:pPr>
            <w:r w:rsidRPr="001F5247">
              <w:t>Primário</w:t>
            </w:r>
          </w:p>
        </w:tc>
      </w:tr>
      <w:tr w:rsidR="000B7C25" w:rsidRPr="001F5247" w:rsidTr="007F4C18">
        <w:tc>
          <w:tcPr>
            <w:tcW w:w="880" w:type="dxa"/>
          </w:tcPr>
          <w:p w:rsidR="000B7C25" w:rsidRPr="001F5247" w:rsidRDefault="000B7C25" w:rsidP="00540D94">
            <w:pPr>
              <w:spacing w:after="0"/>
            </w:pPr>
            <w:r w:rsidRPr="001F5247">
              <w:t>UC 36</w:t>
            </w:r>
          </w:p>
        </w:tc>
        <w:tc>
          <w:tcPr>
            <w:tcW w:w="3958" w:type="dxa"/>
          </w:tcPr>
          <w:p w:rsidR="000B7C25" w:rsidRPr="001F5247" w:rsidRDefault="000B7C25" w:rsidP="007F4C18">
            <w:pPr>
              <w:spacing w:after="0"/>
            </w:pPr>
            <w:r w:rsidRPr="001F5247">
              <w:t>Emitir Relatório de Eleitores Ausentes</w:t>
            </w:r>
          </w:p>
        </w:tc>
        <w:tc>
          <w:tcPr>
            <w:tcW w:w="1296" w:type="dxa"/>
          </w:tcPr>
          <w:p w:rsidR="000B7C25" w:rsidRPr="001F5247" w:rsidRDefault="000B7C25" w:rsidP="007F4C18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0B7C25" w:rsidRPr="001F5247" w:rsidRDefault="000B7C25" w:rsidP="007F4C18">
            <w:pPr>
              <w:spacing w:after="0"/>
            </w:pPr>
            <w:r w:rsidRPr="001F5247">
              <w:t>Primário</w:t>
            </w:r>
          </w:p>
        </w:tc>
      </w:tr>
      <w:tr w:rsidR="000B7C25" w:rsidRPr="001F5247" w:rsidTr="007F4C18">
        <w:tc>
          <w:tcPr>
            <w:tcW w:w="880" w:type="dxa"/>
          </w:tcPr>
          <w:p w:rsidR="000B7C25" w:rsidRPr="001F5247" w:rsidRDefault="000B7C25" w:rsidP="00540D94">
            <w:pPr>
              <w:spacing w:after="0"/>
            </w:pPr>
            <w:r w:rsidRPr="001F5247">
              <w:t>UC 37</w:t>
            </w:r>
          </w:p>
        </w:tc>
        <w:tc>
          <w:tcPr>
            <w:tcW w:w="3958" w:type="dxa"/>
          </w:tcPr>
          <w:p w:rsidR="000B7C25" w:rsidRPr="001F5247" w:rsidRDefault="000B7C25" w:rsidP="007F4C18">
            <w:pPr>
              <w:spacing w:after="0"/>
            </w:pPr>
            <w:r w:rsidRPr="001F5247">
              <w:t>Emitir Relatório de Resultado de Eleição</w:t>
            </w:r>
          </w:p>
        </w:tc>
        <w:tc>
          <w:tcPr>
            <w:tcW w:w="1296" w:type="dxa"/>
          </w:tcPr>
          <w:p w:rsidR="000B7C25" w:rsidRPr="001F5247" w:rsidRDefault="000B7C25" w:rsidP="007F4C18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0B7C25" w:rsidRPr="001F5247" w:rsidRDefault="000B7C25" w:rsidP="007F4C18">
            <w:pPr>
              <w:spacing w:after="0"/>
            </w:pPr>
            <w:r w:rsidRPr="001F5247">
              <w:t>Primário</w:t>
            </w:r>
          </w:p>
        </w:tc>
      </w:tr>
      <w:tr w:rsidR="000B7C25" w:rsidRPr="001F5247" w:rsidTr="007F4C18">
        <w:tc>
          <w:tcPr>
            <w:tcW w:w="880" w:type="dxa"/>
          </w:tcPr>
          <w:p w:rsidR="000B7C25" w:rsidRPr="001F5247" w:rsidRDefault="000B7C25" w:rsidP="00540D94">
            <w:pPr>
              <w:spacing w:after="0"/>
            </w:pPr>
            <w:r w:rsidRPr="001F5247">
              <w:t>UC 38</w:t>
            </w:r>
          </w:p>
        </w:tc>
        <w:tc>
          <w:tcPr>
            <w:tcW w:w="3958" w:type="dxa"/>
          </w:tcPr>
          <w:p w:rsidR="000B7C25" w:rsidRPr="001F5247" w:rsidRDefault="000B7C25" w:rsidP="007F4C18">
            <w:pPr>
              <w:spacing w:after="0"/>
            </w:pPr>
            <w:r w:rsidRPr="001F5247">
              <w:t>Emitir Relatório de Candidatos</w:t>
            </w:r>
          </w:p>
        </w:tc>
        <w:tc>
          <w:tcPr>
            <w:tcW w:w="1296" w:type="dxa"/>
          </w:tcPr>
          <w:p w:rsidR="000B7C25" w:rsidRPr="001F5247" w:rsidRDefault="000B7C25" w:rsidP="007F4C18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0B7C25" w:rsidRPr="001F5247" w:rsidRDefault="000B7C25" w:rsidP="007F4C18">
            <w:pPr>
              <w:spacing w:after="0"/>
            </w:pPr>
            <w:r w:rsidRPr="001F5247">
              <w:t>Primário</w:t>
            </w:r>
          </w:p>
        </w:tc>
      </w:tr>
      <w:tr w:rsidR="000B7C25" w:rsidRPr="001F5247" w:rsidTr="007F4C18">
        <w:tc>
          <w:tcPr>
            <w:tcW w:w="880" w:type="dxa"/>
          </w:tcPr>
          <w:p w:rsidR="000B7C25" w:rsidRPr="001F5247" w:rsidRDefault="000B7C25" w:rsidP="00540D94">
            <w:pPr>
              <w:spacing w:after="0"/>
            </w:pPr>
            <w:r w:rsidRPr="001F5247">
              <w:t>UC 39</w:t>
            </w:r>
          </w:p>
        </w:tc>
        <w:tc>
          <w:tcPr>
            <w:tcW w:w="3958" w:type="dxa"/>
          </w:tcPr>
          <w:p w:rsidR="000B7C25" w:rsidRPr="001F5247" w:rsidRDefault="000B7C25" w:rsidP="007F4C18">
            <w:pPr>
              <w:spacing w:after="0"/>
            </w:pPr>
            <w:r w:rsidRPr="001F5247">
              <w:t>Inserir Dados de Urna</w:t>
            </w:r>
          </w:p>
        </w:tc>
        <w:tc>
          <w:tcPr>
            <w:tcW w:w="1296" w:type="dxa"/>
          </w:tcPr>
          <w:p w:rsidR="000B7C25" w:rsidRPr="001F5247" w:rsidRDefault="000B7C25" w:rsidP="007F4C18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0B7C25" w:rsidRPr="001F5247" w:rsidRDefault="000B7C25" w:rsidP="007F4C18">
            <w:pPr>
              <w:spacing w:after="0"/>
            </w:pPr>
            <w:r w:rsidRPr="001F5247">
              <w:t>Primário</w:t>
            </w:r>
          </w:p>
        </w:tc>
      </w:tr>
      <w:tr w:rsidR="000B7C25" w:rsidRPr="001F5247" w:rsidTr="007F4C18">
        <w:tc>
          <w:tcPr>
            <w:tcW w:w="880" w:type="dxa"/>
          </w:tcPr>
          <w:p w:rsidR="000B7C25" w:rsidRPr="001F5247" w:rsidRDefault="000B7C25" w:rsidP="00540D94">
            <w:pPr>
              <w:spacing w:after="0"/>
            </w:pPr>
            <w:r w:rsidRPr="001F5247">
              <w:t>UC 40</w:t>
            </w:r>
          </w:p>
        </w:tc>
        <w:tc>
          <w:tcPr>
            <w:tcW w:w="3958" w:type="dxa"/>
          </w:tcPr>
          <w:p w:rsidR="000B7C25" w:rsidRPr="001F5247" w:rsidRDefault="000B7C25" w:rsidP="007F4C18">
            <w:pPr>
              <w:spacing w:after="0"/>
            </w:pPr>
            <w:r w:rsidRPr="001F5247">
              <w:t>Buscar Endereço por CEP</w:t>
            </w:r>
          </w:p>
        </w:tc>
        <w:tc>
          <w:tcPr>
            <w:tcW w:w="1296" w:type="dxa"/>
          </w:tcPr>
          <w:p w:rsidR="000B7C25" w:rsidRPr="001F5247" w:rsidRDefault="000B7C25" w:rsidP="007F4C18">
            <w:pPr>
              <w:spacing w:after="0"/>
            </w:pPr>
            <w:r w:rsidRPr="001F5247">
              <w:t>Usuário</w:t>
            </w:r>
          </w:p>
        </w:tc>
        <w:tc>
          <w:tcPr>
            <w:tcW w:w="1381" w:type="dxa"/>
          </w:tcPr>
          <w:p w:rsidR="000B7C25" w:rsidRPr="001F5247" w:rsidRDefault="000B7C25" w:rsidP="007F4C18">
            <w:pPr>
              <w:spacing w:after="0"/>
            </w:pPr>
            <w:r w:rsidRPr="001F5247">
              <w:t>Secundário</w:t>
            </w:r>
          </w:p>
        </w:tc>
      </w:tr>
    </w:tbl>
    <w:p w:rsidR="0052475F" w:rsidRPr="001F5247" w:rsidRDefault="0052475F" w:rsidP="00540D94">
      <w:pPr>
        <w:spacing w:after="0"/>
        <w:rPr>
          <w:b/>
        </w:rPr>
      </w:pPr>
    </w:p>
    <w:p w:rsidR="0079348F" w:rsidRPr="001F5247" w:rsidRDefault="00E02147" w:rsidP="00540D94">
      <w:pPr>
        <w:pStyle w:val="Ttulo2"/>
        <w:numPr>
          <w:ilvl w:val="1"/>
          <w:numId w:val="1"/>
        </w:numPr>
        <w:spacing w:after="0"/>
        <w:rPr>
          <w:bCs/>
          <w:sz w:val="28"/>
        </w:rPr>
      </w:pPr>
      <w:r w:rsidRPr="001F5247">
        <w:rPr>
          <w:bCs/>
          <w:sz w:val="28"/>
        </w:rPr>
        <w:br w:type="column"/>
      </w:r>
      <w:bookmarkStart w:id="14" w:name="_Toc336524971"/>
      <w:r w:rsidR="00CB08AC" w:rsidRPr="001F5247">
        <w:rPr>
          <w:bCs/>
          <w:sz w:val="28"/>
        </w:rPr>
        <w:lastRenderedPageBreak/>
        <w:t>Descrição dos</w:t>
      </w:r>
      <w:r w:rsidR="0079348F" w:rsidRPr="001F5247">
        <w:rPr>
          <w:bCs/>
          <w:sz w:val="28"/>
        </w:rPr>
        <w:t xml:space="preserve"> Casos de Uso</w:t>
      </w:r>
      <w:bookmarkEnd w:id="13"/>
      <w:bookmarkEnd w:id="14"/>
    </w:p>
    <w:p w:rsidR="00C067F3" w:rsidRPr="001F5247" w:rsidRDefault="00C067F3" w:rsidP="00C067F3">
      <w:pPr>
        <w:rPr>
          <w:szCs w:val="24"/>
        </w:rPr>
      </w:pPr>
    </w:p>
    <w:tbl>
      <w:tblPr>
        <w:tblW w:w="0" w:type="auto"/>
        <w:jc w:val="center"/>
        <w:tblLayout w:type="fixed"/>
        <w:tblLook w:val="0000"/>
      </w:tblPr>
      <w:tblGrid>
        <w:gridCol w:w="2442"/>
        <w:gridCol w:w="5969"/>
      </w:tblGrid>
      <w:tr w:rsidR="00093EC1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3EC1" w:rsidRPr="001F5247" w:rsidRDefault="00093EC1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3EC1" w:rsidRPr="001F5247" w:rsidRDefault="00093EC1" w:rsidP="00D92A1D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UC 01 – Cadastrar Zona Eleitoral</w:t>
            </w:r>
          </w:p>
        </w:tc>
      </w:tr>
      <w:tr w:rsidR="00093EC1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3EC1" w:rsidRPr="001F5247" w:rsidRDefault="00093EC1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3EC1" w:rsidRPr="001F5247" w:rsidRDefault="00093EC1" w:rsidP="00D92A1D">
            <w:pPr>
              <w:spacing w:before="0" w:after="0"/>
              <w:rPr>
                <w:szCs w:val="24"/>
              </w:rPr>
            </w:pPr>
            <w:proofErr w:type="spellStart"/>
            <w:r w:rsidRPr="001F5247">
              <w:rPr>
                <w:szCs w:val="24"/>
              </w:rPr>
              <w:t>Welder</w:t>
            </w:r>
            <w:proofErr w:type="spellEnd"/>
            <w:r w:rsidRPr="001F5247">
              <w:rPr>
                <w:szCs w:val="24"/>
              </w:rPr>
              <w:t xml:space="preserve"> </w:t>
            </w:r>
            <w:proofErr w:type="spellStart"/>
            <w:r w:rsidRPr="001F5247">
              <w:rPr>
                <w:szCs w:val="24"/>
              </w:rPr>
              <w:t>Carrijo</w:t>
            </w:r>
            <w:proofErr w:type="spellEnd"/>
          </w:p>
        </w:tc>
      </w:tr>
      <w:tr w:rsidR="00093EC1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3EC1" w:rsidRPr="001F5247" w:rsidRDefault="00093EC1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3EC1" w:rsidRPr="001F5247" w:rsidRDefault="00093EC1" w:rsidP="00D92A1D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2.0</w:t>
            </w:r>
          </w:p>
        </w:tc>
      </w:tr>
      <w:tr w:rsidR="00093EC1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3EC1" w:rsidRPr="001F5247" w:rsidRDefault="00093EC1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3EC1" w:rsidRPr="001F5247" w:rsidRDefault="00093EC1" w:rsidP="00D92A1D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27/09/2012</w:t>
            </w:r>
          </w:p>
        </w:tc>
      </w:tr>
      <w:tr w:rsidR="00093EC1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3EC1" w:rsidRPr="001F5247" w:rsidRDefault="00093EC1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3EC1" w:rsidRPr="001F5247" w:rsidRDefault="00093EC1" w:rsidP="00D92A1D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Usuário</w:t>
            </w:r>
          </w:p>
        </w:tc>
      </w:tr>
      <w:tr w:rsidR="00093EC1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3EC1" w:rsidRPr="001F5247" w:rsidRDefault="00093EC1" w:rsidP="00D92A1D">
            <w:pPr>
              <w:spacing w:before="0" w:after="0"/>
              <w:rPr>
                <w:b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3EC1" w:rsidRPr="001F5247" w:rsidRDefault="00093EC1" w:rsidP="00D92A1D">
            <w:pPr>
              <w:spacing w:before="0" w:after="0"/>
              <w:rPr>
                <w:rFonts w:eastAsia="Arial"/>
                <w:szCs w:val="24"/>
              </w:rPr>
            </w:pPr>
            <w:r w:rsidRPr="001F5247">
              <w:rPr>
                <w:rFonts w:eastAsia="Arial"/>
                <w:szCs w:val="24"/>
              </w:rPr>
              <w:t>Nenhuma.</w:t>
            </w:r>
          </w:p>
        </w:tc>
      </w:tr>
      <w:tr w:rsidR="00093EC1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3EC1" w:rsidRPr="001F5247" w:rsidRDefault="00093EC1" w:rsidP="00D92A1D">
            <w:pPr>
              <w:spacing w:before="0" w:after="0"/>
              <w:rPr>
                <w:b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3EC1" w:rsidRPr="001F5247" w:rsidRDefault="00093EC1" w:rsidP="00D92A1D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A Zona eleitoral estará registrada no banco de dados.</w:t>
            </w:r>
          </w:p>
          <w:p w:rsidR="00093EC1" w:rsidRPr="001F5247" w:rsidRDefault="00093EC1" w:rsidP="00D92A1D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 xml:space="preserve">Uma mensagem </w:t>
            </w:r>
            <w:r w:rsidR="00BF562C" w:rsidRPr="001F5247">
              <w:rPr>
                <w:szCs w:val="24"/>
              </w:rPr>
              <w:t xml:space="preserve">de confirmação </w:t>
            </w:r>
            <w:r w:rsidRPr="001F5247">
              <w:rPr>
                <w:szCs w:val="24"/>
              </w:rPr>
              <w:t>é exibida.</w:t>
            </w:r>
          </w:p>
        </w:tc>
      </w:tr>
      <w:tr w:rsidR="00093EC1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3EC1" w:rsidRPr="001F5247" w:rsidRDefault="00093EC1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3EC1" w:rsidRPr="001F5247" w:rsidRDefault="00093EC1" w:rsidP="002802C5">
            <w:pPr>
              <w:pStyle w:val="PargrafodaLista"/>
              <w:widowControl w:val="0"/>
              <w:numPr>
                <w:ilvl w:val="0"/>
                <w:numId w:val="6"/>
              </w:numPr>
              <w:tabs>
                <w:tab w:val="clear" w:pos="708"/>
              </w:tabs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O usuário seleciona o </w:t>
            </w:r>
            <w:proofErr w:type="gramStart"/>
            <w:r w:rsidRPr="001F5247">
              <w:rPr>
                <w:rFonts w:ascii="Times New Roman" w:hAnsi="Times New Roman"/>
                <w:sz w:val="24"/>
                <w:szCs w:val="24"/>
              </w:rPr>
              <w:t>menu</w:t>
            </w:r>
            <w:proofErr w:type="gramEnd"/>
            <w:r w:rsidRPr="001F5247">
              <w:rPr>
                <w:rFonts w:ascii="Times New Roman" w:hAnsi="Times New Roman"/>
                <w:sz w:val="24"/>
                <w:szCs w:val="24"/>
              </w:rPr>
              <w:t xml:space="preserve"> Cadastros &gt; Manter Zonas Eleitorais;</w:t>
            </w:r>
          </w:p>
          <w:p w:rsidR="00093EC1" w:rsidRPr="001F5247" w:rsidRDefault="00093EC1" w:rsidP="002802C5">
            <w:pPr>
              <w:pStyle w:val="PargrafodaLista"/>
              <w:widowControl w:val="0"/>
              <w:numPr>
                <w:ilvl w:val="0"/>
                <w:numId w:val="6"/>
              </w:numPr>
              <w:tabs>
                <w:tab w:val="clear" w:pos="708"/>
              </w:tabs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O usuário escolhe </w:t>
            </w:r>
            <w:proofErr w:type="gramStart"/>
            <w:r w:rsidRPr="001F5247">
              <w:rPr>
                <w:rFonts w:ascii="Times New Roman" w:hAnsi="Times New Roman"/>
                <w:sz w:val="24"/>
                <w:szCs w:val="24"/>
              </w:rPr>
              <w:t>a opção novo</w:t>
            </w:r>
            <w:proofErr w:type="gramEnd"/>
            <w:r w:rsidRPr="001F524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093EC1" w:rsidRPr="001F5247" w:rsidRDefault="00093EC1" w:rsidP="002802C5">
            <w:pPr>
              <w:pStyle w:val="PargrafodaLista"/>
              <w:widowControl w:val="0"/>
              <w:numPr>
                <w:ilvl w:val="0"/>
                <w:numId w:val="6"/>
              </w:numPr>
              <w:tabs>
                <w:tab w:val="clear" w:pos="708"/>
              </w:tabs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O sistema habilita os campos para cadastro: cidade, </w:t>
            </w:r>
            <w:r w:rsidR="00734781">
              <w:rPr>
                <w:rFonts w:ascii="Times New Roman" w:hAnsi="Times New Roman"/>
                <w:sz w:val="24"/>
                <w:szCs w:val="24"/>
              </w:rPr>
              <w:t>UF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>, CEP e telefone;</w:t>
            </w:r>
          </w:p>
          <w:p w:rsidR="00093EC1" w:rsidRPr="001F5247" w:rsidRDefault="00093EC1" w:rsidP="002802C5">
            <w:pPr>
              <w:pStyle w:val="PargrafodaLista"/>
              <w:widowControl w:val="0"/>
              <w:numPr>
                <w:ilvl w:val="0"/>
                <w:numId w:val="6"/>
              </w:numPr>
              <w:tabs>
                <w:tab w:val="clear" w:pos="708"/>
              </w:tabs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usuário preenche os dados e seleciona gravar (A1);</w:t>
            </w:r>
          </w:p>
          <w:p w:rsidR="00093EC1" w:rsidRPr="001F5247" w:rsidRDefault="00093EC1" w:rsidP="002802C5">
            <w:pPr>
              <w:numPr>
                <w:ilvl w:val="0"/>
                <w:numId w:val="6"/>
              </w:numPr>
              <w:tabs>
                <w:tab w:val="num" w:pos="-403"/>
              </w:tabs>
              <w:spacing w:before="0" w:after="0"/>
              <w:ind w:left="317"/>
              <w:rPr>
                <w:szCs w:val="24"/>
              </w:rPr>
            </w:pPr>
            <w:r w:rsidRPr="001F5247">
              <w:rPr>
                <w:szCs w:val="24"/>
              </w:rPr>
              <w:t>O sistema grava as</w:t>
            </w:r>
            <w:r w:rsidR="00695576" w:rsidRPr="001F5247">
              <w:rPr>
                <w:szCs w:val="24"/>
              </w:rPr>
              <w:t xml:space="preserve"> informações no banco de dados, </w:t>
            </w:r>
            <w:r w:rsidRPr="001F5247">
              <w:rPr>
                <w:szCs w:val="24"/>
              </w:rPr>
              <w:t>impa os campos e exibe a mensagem dizendo “Inclusão efetuada com sucesso”.</w:t>
            </w:r>
          </w:p>
        </w:tc>
      </w:tr>
      <w:tr w:rsidR="00093EC1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3EC1" w:rsidRPr="001F5247" w:rsidRDefault="00093EC1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3EC1" w:rsidRPr="001F5247" w:rsidRDefault="00093EC1" w:rsidP="002802C5">
            <w:pPr>
              <w:widowControl w:val="0"/>
              <w:numPr>
                <w:ilvl w:val="0"/>
                <w:numId w:val="12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Campo em branco</w:t>
            </w:r>
          </w:p>
          <w:p w:rsidR="00093EC1" w:rsidRPr="001F5247" w:rsidRDefault="00C0452C" w:rsidP="002802C5">
            <w:pPr>
              <w:widowControl w:val="0"/>
              <w:numPr>
                <w:ilvl w:val="1"/>
                <w:numId w:val="12"/>
              </w:numPr>
              <w:suppressAutoHyphens/>
              <w:overflowPunct/>
              <w:autoSpaceDE/>
              <w:autoSpaceDN/>
              <w:adjustRightInd/>
              <w:spacing w:before="0" w:after="0"/>
              <w:ind w:left="664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 xml:space="preserve">O </w:t>
            </w:r>
            <w:r w:rsidR="00093EC1" w:rsidRPr="001F5247">
              <w:rPr>
                <w:szCs w:val="24"/>
              </w:rPr>
              <w:t>sistema retorna mensagem indicando que determinado campo não foi preenchido;</w:t>
            </w:r>
          </w:p>
          <w:p w:rsidR="006557E6" w:rsidRPr="001F5247" w:rsidRDefault="006557E6" w:rsidP="002802C5">
            <w:pPr>
              <w:widowControl w:val="0"/>
              <w:numPr>
                <w:ilvl w:val="1"/>
                <w:numId w:val="12"/>
              </w:numPr>
              <w:suppressAutoHyphens/>
              <w:overflowPunct/>
              <w:autoSpaceDE/>
              <w:autoSpaceDN/>
              <w:adjustRightInd/>
              <w:spacing w:before="0" w:after="0"/>
              <w:ind w:left="664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V</w:t>
            </w:r>
            <w:r w:rsidR="00093EC1" w:rsidRPr="001F5247">
              <w:rPr>
                <w:szCs w:val="24"/>
              </w:rPr>
              <w:t>olta para fluxo de origem.</w:t>
            </w:r>
          </w:p>
          <w:p w:rsidR="006557E6" w:rsidRPr="001F5247" w:rsidRDefault="00443170" w:rsidP="002802C5">
            <w:pPr>
              <w:widowControl w:val="0"/>
              <w:numPr>
                <w:ilvl w:val="0"/>
                <w:numId w:val="12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Zona Eleitoral</w:t>
            </w:r>
            <w:r w:rsidR="00D7242B" w:rsidRPr="001F5247">
              <w:rPr>
                <w:szCs w:val="24"/>
              </w:rPr>
              <w:t xml:space="preserve"> já cadastrada</w:t>
            </w:r>
          </w:p>
          <w:p w:rsidR="006557E6" w:rsidRPr="001F5247" w:rsidRDefault="00DF1E08" w:rsidP="002802C5">
            <w:pPr>
              <w:widowControl w:val="0"/>
              <w:numPr>
                <w:ilvl w:val="1"/>
                <w:numId w:val="12"/>
              </w:numPr>
              <w:suppressAutoHyphens/>
              <w:overflowPunct/>
              <w:autoSpaceDE/>
              <w:autoSpaceDN/>
              <w:adjustRightInd/>
              <w:spacing w:before="0" w:after="0"/>
              <w:ind w:left="664"/>
              <w:jc w:val="left"/>
              <w:textAlignment w:val="auto"/>
            </w:pPr>
            <w:r w:rsidRPr="001F5247">
              <w:t xml:space="preserve">O </w:t>
            </w:r>
            <w:r w:rsidR="00093EC1" w:rsidRPr="001F5247">
              <w:t xml:space="preserve">sistema retorna mensagem indicando que </w:t>
            </w:r>
            <w:r w:rsidR="00D00CE8" w:rsidRPr="001F5247">
              <w:t>a</w:t>
            </w:r>
            <w:r w:rsidR="00093EC1" w:rsidRPr="001F5247">
              <w:t xml:space="preserve"> </w:t>
            </w:r>
            <w:r w:rsidR="00D00CE8" w:rsidRPr="001F5247">
              <w:rPr>
                <w:rFonts w:eastAsia="Arial"/>
                <w:szCs w:val="24"/>
              </w:rPr>
              <w:t>Zona Eleitoral</w:t>
            </w:r>
            <w:r w:rsidR="00D00CE8" w:rsidRPr="001F5247">
              <w:t xml:space="preserve"> já está cadastrada</w:t>
            </w:r>
            <w:r w:rsidR="00093EC1" w:rsidRPr="001F5247">
              <w:t>;</w:t>
            </w:r>
          </w:p>
          <w:p w:rsidR="00093EC1" w:rsidRPr="001F5247" w:rsidRDefault="000568DD" w:rsidP="002802C5">
            <w:pPr>
              <w:widowControl w:val="0"/>
              <w:numPr>
                <w:ilvl w:val="1"/>
                <w:numId w:val="12"/>
              </w:numPr>
              <w:suppressAutoHyphens/>
              <w:overflowPunct/>
              <w:autoSpaceDE/>
              <w:autoSpaceDN/>
              <w:adjustRightInd/>
              <w:spacing w:before="0" w:after="0"/>
              <w:ind w:left="664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V</w:t>
            </w:r>
            <w:r w:rsidR="00093EC1" w:rsidRPr="001F5247">
              <w:rPr>
                <w:szCs w:val="24"/>
              </w:rPr>
              <w:t>olta para fluxo de origem.</w:t>
            </w:r>
          </w:p>
        </w:tc>
      </w:tr>
    </w:tbl>
    <w:p w:rsidR="00EC7A97" w:rsidRPr="001F5247" w:rsidRDefault="00EC7A97" w:rsidP="00D92A1D">
      <w:pPr>
        <w:pStyle w:val="Ttulo1"/>
        <w:numPr>
          <w:ilvl w:val="0"/>
          <w:numId w:val="0"/>
        </w:numPr>
        <w:spacing w:before="0" w:after="0"/>
        <w:rPr>
          <w:sz w:val="24"/>
          <w:szCs w:val="24"/>
        </w:rPr>
      </w:pPr>
    </w:p>
    <w:p w:rsidR="00E70F92" w:rsidRPr="001F5247" w:rsidRDefault="00E70F92" w:rsidP="00E70F92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70"/>
      </w:tblGrid>
      <w:tr w:rsidR="00364FB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4FBC" w:rsidRPr="001F5247" w:rsidRDefault="00364FBC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4FBC" w:rsidRPr="001F5247" w:rsidRDefault="00364FBC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UC</w:t>
            </w:r>
            <w:r w:rsidR="007A2C33" w:rsidRPr="001F5247">
              <w:rPr>
                <w:szCs w:val="24"/>
              </w:rPr>
              <w:t xml:space="preserve"> 02</w:t>
            </w:r>
            <w:r w:rsidRPr="001F5247">
              <w:rPr>
                <w:szCs w:val="24"/>
              </w:rPr>
              <w:t xml:space="preserve"> – Alterar Zona </w:t>
            </w:r>
            <w:r w:rsidR="003E252E" w:rsidRPr="001F5247">
              <w:rPr>
                <w:szCs w:val="24"/>
              </w:rPr>
              <w:t>Eleitoral</w:t>
            </w:r>
          </w:p>
        </w:tc>
      </w:tr>
      <w:tr w:rsidR="00364FB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4FBC" w:rsidRPr="001F5247" w:rsidRDefault="00364FBC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4FBC" w:rsidRPr="001F5247" w:rsidRDefault="003E252E" w:rsidP="00D92A1D">
            <w:pPr>
              <w:spacing w:before="0" w:after="0"/>
              <w:rPr>
                <w:b/>
                <w:szCs w:val="24"/>
              </w:rPr>
            </w:pPr>
            <w:proofErr w:type="spellStart"/>
            <w:r w:rsidRPr="001F5247">
              <w:rPr>
                <w:szCs w:val="24"/>
              </w:rPr>
              <w:t>W</w:t>
            </w:r>
            <w:r w:rsidR="00DC40EC" w:rsidRPr="001F5247">
              <w:rPr>
                <w:szCs w:val="24"/>
              </w:rPr>
              <w:t>e</w:t>
            </w:r>
            <w:r w:rsidRPr="001F5247">
              <w:rPr>
                <w:szCs w:val="24"/>
              </w:rPr>
              <w:t>lder</w:t>
            </w:r>
            <w:proofErr w:type="spellEnd"/>
            <w:r w:rsidRPr="001F5247">
              <w:rPr>
                <w:szCs w:val="24"/>
              </w:rPr>
              <w:t xml:space="preserve"> </w:t>
            </w:r>
            <w:proofErr w:type="spellStart"/>
            <w:r w:rsidRPr="001F5247">
              <w:rPr>
                <w:szCs w:val="24"/>
              </w:rPr>
              <w:t>Carrijo</w:t>
            </w:r>
            <w:proofErr w:type="spellEnd"/>
          </w:p>
        </w:tc>
      </w:tr>
      <w:tr w:rsidR="00364FB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4FBC" w:rsidRPr="001F5247" w:rsidRDefault="00364FBC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4FBC" w:rsidRPr="001F5247" w:rsidRDefault="00BF15D8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</w:t>
            </w:r>
            <w:r w:rsidR="00364FBC" w:rsidRPr="001F5247">
              <w:rPr>
                <w:szCs w:val="24"/>
              </w:rPr>
              <w:t>.0</w:t>
            </w:r>
          </w:p>
        </w:tc>
      </w:tr>
      <w:tr w:rsidR="00364FB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4FBC" w:rsidRPr="001F5247" w:rsidRDefault="00364FBC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4FBC" w:rsidRPr="001F5247" w:rsidRDefault="00364FBC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</w:t>
            </w:r>
            <w:r w:rsidR="00BF15D8" w:rsidRPr="001F5247">
              <w:rPr>
                <w:szCs w:val="24"/>
              </w:rPr>
              <w:t>7</w:t>
            </w:r>
            <w:r w:rsidRPr="001F5247">
              <w:rPr>
                <w:szCs w:val="24"/>
              </w:rPr>
              <w:t>/09/2012</w:t>
            </w:r>
          </w:p>
        </w:tc>
      </w:tr>
      <w:tr w:rsidR="00364FB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4FBC" w:rsidRPr="001F5247" w:rsidRDefault="00364FBC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4FBC" w:rsidRPr="001F5247" w:rsidRDefault="0056465F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Usuário</w:t>
            </w:r>
          </w:p>
        </w:tc>
      </w:tr>
      <w:tr w:rsidR="00364FB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4FBC" w:rsidRPr="001F5247" w:rsidRDefault="00364FBC" w:rsidP="00D92A1D">
            <w:pPr>
              <w:spacing w:before="0" w:after="0"/>
              <w:rPr>
                <w:rFonts w:eastAsia="Arial"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4FBC" w:rsidRPr="001F5247" w:rsidRDefault="00364FBC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rFonts w:eastAsia="Arial"/>
                <w:szCs w:val="24"/>
              </w:rPr>
              <w:t xml:space="preserve">O usuário deve </w:t>
            </w:r>
            <w:r w:rsidR="00D66D23" w:rsidRPr="001F5247">
              <w:rPr>
                <w:rFonts w:eastAsia="Arial"/>
                <w:szCs w:val="24"/>
              </w:rPr>
              <w:t>ter executado</w:t>
            </w:r>
            <w:r w:rsidRPr="001F5247">
              <w:rPr>
                <w:rFonts w:eastAsia="Arial"/>
                <w:szCs w:val="24"/>
              </w:rPr>
              <w:t xml:space="preserve"> o caso de uso UC</w:t>
            </w:r>
            <w:r w:rsidR="002D0E44" w:rsidRPr="001F5247">
              <w:rPr>
                <w:rFonts w:eastAsia="Arial"/>
                <w:szCs w:val="24"/>
              </w:rPr>
              <w:t xml:space="preserve"> 03</w:t>
            </w:r>
            <w:r w:rsidRPr="001F5247">
              <w:rPr>
                <w:rFonts w:eastAsia="Arial"/>
                <w:szCs w:val="24"/>
              </w:rPr>
              <w:t xml:space="preserve"> – Pesquisar </w:t>
            </w:r>
            <w:r w:rsidR="000341D9" w:rsidRPr="001F5247">
              <w:rPr>
                <w:rFonts w:eastAsia="Arial"/>
                <w:szCs w:val="24"/>
              </w:rPr>
              <w:t>Zona Eleitoral</w:t>
            </w:r>
            <w:r w:rsidRPr="001F5247">
              <w:rPr>
                <w:rFonts w:eastAsia="Arial"/>
                <w:szCs w:val="24"/>
              </w:rPr>
              <w:t>.</w:t>
            </w:r>
          </w:p>
        </w:tc>
      </w:tr>
      <w:tr w:rsidR="00364FB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4FBC" w:rsidRPr="001F5247" w:rsidRDefault="00364FBC" w:rsidP="00D92A1D">
            <w:pPr>
              <w:spacing w:before="0" w:after="0"/>
              <w:rPr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7DF7" w:rsidRPr="001F5247" w:rsidRDefault="00C72C3F" w:rsidP="00D92A1D">
            <w:pPr>
              <w:tabs>
                <w:tab w:val="left" w:pos="708"/>
              </w:tabs>
              <w:suppressAutoHyphens/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A Zona Eleitoral é</w:t>
            </w:r>
            <w:r w:rsidR="007B60CF" w:rsidRPr="001F5247">
              <w:rPr>
                <w:szCs w:val="24"/>
              </w:rPr>
              <w:t xml:space="preserve"> atualizada</w:t>
            </w:r>
            <w:r w:rsidR="00A57DF7" w:rsidRPr="001F5247">
              <w:rPr>
                <w:szCs w:val="24"/>
              </w:rPr>
              <w:t xml:space="preserve"> no banco de dados.</w:t>
            </w:r>
          </w:p>
          <w:p w:rsidR="00364FBC" w:rsidRPr="001F5247" w:rsidRDefault="00A57DF7" w:rsidP="00D92A1D">
            <w:pPr>
              <w:tabs>
                <w:tab w:val="left" w:pos="708"/>
              </w:tabs>
              <w:suppressAutoHyphens/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</w:t>
            </w:r>
            <w:r w:rsidR="00364FBC" w:rsidRPr="001F5247">
              <w:rPr>
                <w:szCs w:val="24"/>
              </w:rPr>
              <w:t xml:space="preserve">ma mensagem de confirmação </w:t>
            </w:r>
            <w:r w:rsidR="009B09B6" w:rsidRPr="001F5247">
              <w:rPr>
                <w:szCs w:val="24"/>
              </w:rPr>
              <w:t>é exibida</w:t>
            </w:r>
            <w:r w:rsidR="00364FBC" w:rsidRPr="001F5247">
              <w:rPr>
                <w:szCs w:val="24"/>
              </w:rPr>
              <w:t>.</w:t>
            </w:r>
          </w:p>
        </w:tc>
      </w:tr>
      <w:tr w:rsidR="00364FB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4FBC" w:rsidRPr="001F5247" w:rsidRDefault="00364FBC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4FBC" w:rsidRPr="001F5247" w:rsidRDefault="00364FBC" w:rsidP="002802C5">
            <w:pPr>
              <w:pStyle w:val="PargrafodaLista"/>
              <w:widowControl w:val="0"/>
              <w:numPr>
                <w:ilvl w:val="0"/>
                <w:numId w:val="8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usuário selecion</w:t>
            </w:r>
            <w:r w:rsidR="000F1B2E" w:rsidRPr="001F5247">
              <w:rPr>
                <w:rFonts w:ascii="Times New Roman" w:hAnsi="Times New Roman"/>
                <w:sz w:val="24"/>
                <w:szCs w:val="24"/>
              </w:rPr>
              <w:t xml:space="preserve">a uma zona eleitoral 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>na lista;</w:t>
            </w:r>
          </w:p>
          <w:p w:rsidR="00364FBC" w:rsidRPr="001F5247" w:rsidRDefault="00364FBC" w:rsidP="002802C5">
            <w:pPr>
              <w:pStyle w:val="PargrafodaLista"/>
              <w:widowControl w:val="0"/>
              <w:numPr>
                <w:ilvl w:val="0"/>
                <w:numId w:val="8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="0009766F" w:rsidRPr="001F5247">
              <w:rPr>
                <w:rFonts w:ascii="Times New Roman" w:hAnsi="Times New Roman"/>
                <w:sz w:val="24"/>
                <w:szCs w:val="24"/>
              </w:rPr>
              <w:t xml:space="preserve">sistema busca as informações da zona eleitoral 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>e preenche a tela de cadastro;</w:t>
            </w:r>
          </w:p>
          <w:p w:rsidR="00364FBC" w:rsidRPr="001F5247" w:rsidRDefault="00364FBC" w:rsidP="002802C5">
            <w:pPr>
              <w:pStyle w:val="PargrafodaLista"/>
              <w:widowControl w:val="0"/>
              <w:numPr>
                <w:ilvl w:val="0"/>
                <w:numId w:val="8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usuário efetua as al</w:t>
            </w:r>
            <w:r w:rsidR="00E42425" w:rsidRPr="001F5247">
              <w:rPr>
                <w:rFonts w:ascii="Times New Roman" w:hAnsi="Times New Roman"/>
                <w:sz w:val="24"/>
                <w:szCs w:val="24"/>
              </w:rPr>
              <w:t xml:space="preserve">terações desejadas nos dados da zona eleitoral 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>e seleciona gravar (A1</w:t>
            </w:r>
            <w:r w:rsidR="00F03C52" w:rsidRPr="001F5247">
              <w:rPr>
                <w:rFonts w:ascii="Times New Roman" w:hAnsi="Times New Roman"/>
                <w:sz w:val="24"/>
                <w:szCs w:val="24"/>
              </w:rPr>
              <w:t>/A2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:rsidR="00364FBC" w:rsidRPr="001F5247" w:rsidRDefault="00364FBC" w:rsidP="002802C5">
            <w:pPr>
              <w:pStyle w:val="PargrafodaLista"/>
              <w:widowControl w:val="0"/>
              <w:numPr>
                <w:ilvl w:val="0"/>
                <w:numId w:val="8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sistema atualiza as informações no banco de dados, limpa os campos e exibe a mensagem: “</w:t>
            </w:r>
            <w:r w:rsidR="00FE5F74" w:rsidRPr="001F5247">
              <w:rPr>
                <w:rFonts w:ascii="Times New Roman" w:hAnsi="Times New Roman"/>
                <w:sz w:val="24"/>
                <w:szCs w:val="24"/>
              </w:rPr>
              <w:t xml:space="preserve">Alteração efetuada 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>com sucesso”.</w:t>
            </w:r>
          </w:p>
        </w:tc>
      </w:tr>
      <w:tr w:rsidR="00364FB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4FBC" w:rsidRPr="001F5247" w:rsidRDefault="00364FBC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lastRenderedPageBreak/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4FBC" w:rsidRPr="001F5247" w:rsidRDefault="00364FBC" w:rsidP="002802C5">
            <w:pPr>
              <w:widowControl w:val="0"/>
              <w:numPr>
                <w:ilvl w:val="0"/>
                <w:numId w:val="9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Campo em branco</w:t>
            </w:r>
          </w:p>
          <w:p w:rsidR="00364FBC" w:rsidRPr="001F5247" w:rsidRDefault="006C4EA8" w:rsidP="002802C5">
            <w:pPr>
              <w:widowControl w:val="0"/>
              <w:numPr>
                <w:ilvl w:val="1"/>
                <w:numId w:val="13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 xml:space="preserve">O </w:t>
            </w:r>
            <w:r w:rsidR="00364FBC" w:rsidRPr="001F5247">
              <w:rPr>
                <w:szCs w:val="24"/>
              </w:rPr>
              <w:t>sistema retorna mensagem indicando que determinado campo não foi preenchido;</w:t>
            </w:r>
          </w:p>
          <w:p w:rsidR="00364FBC" w:rsidRPr="001F5247" w:rsidRDefault="000721C8" w:rsidP="002802C5">
            <w:pPr>
              <w:widowControl w:val="0"/>
              <w:numPr>
                <w:ilvl w:val="1"/>
                <w:numId w:val="13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V</w:t>
            </w:r>
            <w:r w:rsidR="00364FBC" w:rsidRPr="001F5247">
              <w:rPr>
                <w:szCs w:val="24"/>
              </w:rPr>
              <w:t xml:space="preserve">olta para </w:t>
            </w:r>
            <w:r w:rsidR="00520FE2" w:rsidRPr="001F5247">
              <w:rPr>
                <w:szCs w:val="24"/>
              </w:rPr>
              <w:t>fluxo de origem.</w:t>
            </w:r>
          </w:p>
          <w:p w:rsidR="00364FBC" w:rsidRPr="001F5247" w:rsidRDefault="005D7831" w:rsidP="002802C5">
            <w:pPr>
              <w:widowControl w:val="0"/>
              <w:numPr>
                <w:ilvl w:val="0"/>
                <w:numId w:val="9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Zona Eleitoral</w:t>
            </w:r>
            <w:r w:rsidR="00B935D6" w:rsidRPr="001F5247">
              <w:rPr>
                <w:szCs w:val="24"/>
              </w:rPr>
              <w:t xml:space="preserve"> já cadastrada</w:t>
            </w:r>
          </w:p>
          <w:p w:rsidR="00364FBC" w:rsidRPr="001F5247" w:rsidRDefault="00C27A0B" w:rsidP="002802C5">
            <w:pPr>
              <w:widowControl w:val="0"/>
              <w:numPr>
                <w:ilvl w:val="1"/>
                <w:numId w:val="14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 xml:space="preserve">O </w:t>
            </w:r>
            <w:r w:rsidR="00364FBC" w:rsidRPr="001F5247">
              <w:rPr>
                <w:szCs w:val="24"/>
              </w:rPr>
              <w:t xml:space="preserve">sistema </w:t>
            </w:r>
            <w:r w:rsidR="00D27375" w:rsidRPr="001F5247">
              <w:rPr>
                <w:szCs w:val="24"/>
              </w:rPr>
              <w:t xml:space="preserve">exibe </w:t>
            </w:r>
            <w:r w:rsidR="00364FBC" w:rsidRPr="001F5247">
              <w:rPr>
                <w:szCs w:val="24"/>
              </w:rPr>
              <w:t xml:space="preserve">mensagem indicando que </w:t>
            </w:r>
            <w:r w:rsidR="009F7CEC" w:rsidRPr="001F5247">
              <w:rPr>
                <w:szCs w:val="24"/>
              </w:rPr>
              <w:t>a</w:t>
            </w:r>
            <w:r w:rsidR="00364FBC" w:rsidRPr="001F5247">
              <w:rPr>
                <w:szCs w:val="24"/>
              </w:rPr>
              <w:t xml:space="preserve"> </w:t>
            </w:r>
            <w:r w:rsidR="009F7CEC" w:rsidRPr="001F5247">
              <w:rPr>
                <w:szCs w:val="24"/>
              </w:rPr>
              <w:t>z</w:t>
            </w:r>
            <w:r w:rsidR="009F7CEC" w:rsidRPr="001F5247">
              <w:rPr>
                <w:rFonts w:eastAsia="Arial"/>
                <w:szCs w:val="24"/>
              </w:rPr>
              <w:t>ona eleitoral</w:t>
            </w:r>
            <w:r w:rsidR="009F7CEC" w:rsidRPr="001F5247">
              <w:rPr>
                <w:szCs w:val="24"/>
              </w:rPr>
              <w:t xml:space="preserve"> </w:t>
            </w:r>
            <w:r w:rsidR="00B50D33" w:rsidRPr="001F5247">
              <w:rPr>
                <w:szCs w:val="24"/>
              </w:rPr>
              <w:t>já está cadastrada</w:t>
            </w:r>
            <w:r w:rsidR="00364FBC" w:rsidRPr="001F5247">
              <w:rPr>
                <w:szCs w:val="24"/>
              </w:rPr>
              <w:t>;</w:t>
            </w:r>
          </w:p>
          <w:p w:rsidR="00364FBC" w:rsidRPr="001F5247" w:rsidRDefault="00B33C26" w:rsidP="002802C5">
            <w:pPr>
              <w:widowControl w:val="0"/>
              <w:numPr>
                <w:ilvl w:val="1"/>
                <w:numId w:val="14"/>
              </w:numPr>
              <w:suppressAutoHyphens/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 xml:space="preserve">Volta para </w:t>
            </w:r>
            <w:r w:rsidR="00E91EF0" w:rsidRPr="001F5247">
              <w:rPr>
                <w:szCs w:val="24"/>
              </w:rPr>
              <w:t>fluxo de origem</w:t>
            </w:r>
            <w:r w:rsidR="00364FBC" w:rsidRPr="001F5247">
              <w:rPr>
                <w:szCs w:val="24"/>
              </w:rPr>
              <w:t>.</w:t>
            </w:r>
          </w:p>
        </w:tc>
      </w:tr>
    </w:tbl>
    <w:p w:rsidR="00D73FF3" w:rsidRPr="001F5247" w:rsidRDefault="00D73FF3" w:rsidP="00E70F92">
      <w:pPr>
        <w:pStyle w:val="Ttulo1"/>
        <w:numPr>
          <w:ilvl w:val="0"/>
          <w:numId w:val="0"/>
        </w:numPr>
        <w:spacing w:before="0" w:after="0"/>
        <w:rPr>
          <w:sz w:val="24"/>
          <w:szCs w:val="24"/>
        </w:rPr>
      </w:pPr>
    </w:p>
    <w:p w:rsidR="00E70F92" w:rsidRPr="001F5247" w:rsidRDefault="00E70F92" w:rsidP="00E70F92">
      <w:pPr>
        <w:spacing w:before="0" w:after="0"/>
      </w:pPr>
    </w:p>
    <w:tbl>
      <w:tblPr>
        <w:tblW w:w="0" w:type="auto"/>
        <w:tblInd w:w="108" w:type="dxa"/>
        <w:tblLayout w:type="fixed"/>
        <w:tblLook w:val="0000"/>
      </w:tblPr>
      <w:tblGrid>
        <w:gridCol w:w="2441"/>
        <w:gridCol w:w="5970"/>
      </w:tblGrid>
      <w:tr w:rsidR="00D73FF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73FF3" w:rsidRPr="001F5247" w:rsidRDefault="00D73FF3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3FF3" w:rsidRPr="001F5247" w:rsidRDefault="00D73FF3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UC</w:t>
            </w:r>
            <w:r w:rsidR="00306BA1" w:rsidRPr="001F5247">
              <w:rPr>
                <w:szCs w:val="24"/>
              </w:rPr>
              <w:t xml:space="preserve"> 0</w:t>
            </w:r>
            <w:r w:rsidRPr="001F5247">
              <w:rPr>
                <w:szCs w:val="24"/>
              </w:rPr>
              <w:t xml:space="preserve">3 – Pesquisar </w:t>
            </w:r>
            <w:r w:rsidR="003D529E" w:rsidRPr="001F5247">
              <w:rPr>
                <w:szCs w:val="24"/>
              </w:rPr>
              <w:t>Zona Eleitoral</w:t>
            </w:r>
          </w:p>
        </w:tc>
      </w:tr>
      <w:tr w:rsidR="009C7238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C7238" w:rsidRPr="001F5247" w:rsidRDefault="009C7238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238" w:rsidRPr="001F5247" w:rsidRDefault="009C7238" w:rsidP="00D92A1D">
            <w:pPr>
              <w:spacing w:before="0" w:after="0"/>
              <w:rPr>
                <w:b/>
                <w:szCs w:val="24"/>
              </w:rPr>
            </w:pPr>
            <w:proofErr w:type="spellStart"/>
            <w:r w:rsidRPr="001F5247">
              <w:rPr>
                <w:szCs w:val="24"/>
              </w:rPr>
              <w:t>Welder</w:t>
            </w:r>
            <w:proofErr w:type="spellEnd"/>
            <w:r w:rsidRPr="001F5247">
              <w:rPr>
                <w:szCs w:val="24"/>
              </w:rPr>
              <w:t xml:space="preserve"> </w:t>
            </w:r>
            <w:proofErr w:type="spellStart"/>
            <w:r w:rsidRPr="001F5247">
              <w:rPr>
                <w:szCs w:val="24"/>
              </w:rPr>
              <w:t>Carrijo</w:t>
            </w:r>
            <w:proofErr w:type="spellEnd"/>
          </w:p>
        </w:tc>
      </w:tr>
      <w:tr w:rsidR="009C7238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C7238" w:rsidRPr="001F5247" w:rsidRDefault="009C7238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238" w:rsidRPr="001F5247" w:rsidRDefault="009C7238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2.0</w:t>
            </w:r>
          </w:p>
        </w:tc>
      </w:tr>
      <w:tr w:rsidR="009C7238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C7238" w:rsidRPr="001F5247" w:rsidRDefault="009C7238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C7238" w:rsidRPr="001F5247" w:rsidRDefault="009C7238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27/09/2012</w:t>
            </w:r>
          </w:p>
        </w:tc>
      </w:tr>
      <w:tr w:rsidR="00D73FF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73FF3" w:rsidRPr="001F5247" w:rsidRDefault="00D73FF3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3FF3" w:rsidRPr="001F5247" w:rsidRDefault="00615473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Usuário</w:t>
            </w:r>
          </w:p>
        </w:tc>
      </w:tr>
      <w:tr w:rsidR="00D73FF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73FF3" w:rsidRPr="001F5247" w:rsidRDefault="00D73FF3" w:rsidP="00D92A1D">
            <w:pPr>
              <w:spacing w:before="0" w:after="0"/>
              <w:rPr>
                <w:rFonts w:eastAsia="Arial"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3FF3" w:rsidRPr="001F5247" w:rsidRDefault="00E33869" w:rsidP="00D92A1D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Nenhuma</w:t>
            </w:r>
            <w:r w:rsidR="00C96D25" w:rsidRPr="001F5247">
              <w:rPr>
                <w:szCs w:val="24"/>
              </w:rPr>
              <w:t>.</w:t>
            </w:r>
          </w:p>
        </w:tc>
      </w:tr>
      <w:tr w:rsidR="00D73FF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73FF3" w:rsidRPr="001F5247" w:rsidRDefault="00D73FF3" w:rsidP="00D92A1D">
            <w:pPr>
              <w:spacing w:before="0" w:after="0"/>
              <w:rPr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3FF3" w:rsidRPr="001F5247" w:rsidRDefault="007331D4" w:rsidP="00D92A1D">
            <w:pPr>
              <w:tabs>
                <w:tab w:val="left" w:pos="708"/>
              </w:tabs>
              <w:suppressAutoHyphens/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As informações da</w:t>
            </w:r>
            <w:r w:rsidR="00D73FF3" w:rsidRPr="001F5247">
              <w:rPr>
                <w:szCs w:val="24"/>
              </w:rPr>
              <w:t xml:space="preserve"> </w:t>
            </w:r>
            <w:r w:rsidRPr="001F5247">
              <w:rPr>
                <w:szCs w:val="24"/>
              </w:rPr>
              <w:t xml:space="preserve">zona eleitoral </w:t>
            </w:r>
            <w:r w:rsidR="00D73FF3" w:rsidRPr="001F5247">
              <w:rPr>
                <w:szCs w:val="24"/>
              </w:rPr>
              <w:t xml:space="preserve">são </w:t>
            </w:r>
            <w:r w:rsidR="005D7CA4" w:rsidRPr="001F5247">
              <w:rPr>
                <w:szCs w:val="24"/>
              </w:rPr>
              <w:t>exibidas</w:t>
            </w:r>
            <w:r w:rsidR="00D73FF3" w:rsidRPr="001F5247">
              <w:rPr>
                <w:szCs w:val="24"/>
              </w:rPr>
              <w:t>.</w:t>
            </w:r>
          </w:p>
        </w:tc>
      </w:tr>
      <w:tr w:rsidR="00D73FF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73FF3" w:rsidRPr="001F5247" w:rsidRDefault="00D73FF3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3FF3" w:rsidRPr="001F5247" w:rsidRDefault="00D73FF3" w:rsidP="002802C5">
            <w:pPr>
              <w:pStyle w:val="PargrafodaLista"/>
              <w:widowControl w:val="0"/>
              <w:numPr>
                <w:ilvl w:val="0"/>
                <w:numId w:val="10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O usuário seleciona o </w:t>
            </w:r>
            <w:proofErr w:type="gramStart"/>
            <w:r w:rsidRPr="001F5247">
              <w:rPr>
                <w:rFonts w:ascii="Times New Roman" w:hAnsi="Times New Roman"/>
                <w:sz w:val="24"/>
                <w:szCs w:val="24"/>
              </w:rPr>
              <w:t>menu</w:t>
            </w:r>
            <w:proofErr w:type="gramEnd"/>
            <w:r w:rsidRPr="001F5247">
              <w:rPr>
                <w:rFonts w:ascii="Times New Roman" w:hAnsi="Times New Roman"/>
                <w:sz w:val="24"/>
                <w:szCs w:val="24"/>
              </w:rPr>
              <w:t xml:space="preserve"> Cadastros &gt; Manter </w:t>
            </w:r>
            <w:r w:rsidR="005250CB" w:rsidRPr="001F5247">
              <w:rPr>
                <w:rFonts w:ascii="Times New Roman" w:hAnsi="Times New Roman"/>
                <w:sz w:val="24"/>
                <w:szCs w:val="24"/>
              </w:rPr>
              <w:t>Zonas Eleitorais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D73FF3" w:rsidRPr="001F5247" w:rsidRDefault="00D73FF3" w:rsidP="002802C5">
            <w:pPr>
              <w:pStyle w:val="PargrafodaLista"/>
              <w:widowControl w:val="0"/>
              <w:numPr>
                <w:ilvl w:val="0"/>
                <w:numId w:val="10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O usuário informa os dados do filtro: </w:t>
            </w:r>
            <w:r w:rsidR="001C029A">
              <w:rPr>
                <w:rFonts w:ascii="Times New Roman" w:hAnsi="Times New Roman"/>
                <w:sz w:val="24"/>
                <w:szCs w:val="24"/>
              </w:rPr>
              <w:t>UF</w:t>
            </w:r>
            <w:r w:rsidR="00907CF9" w:rsidRPr="001F5247">
              <w:rPr>
                <w:rFonts w:ascii="Times New Roman" w:hAnsi="Times New Roman"/>
                <w:sz w:val="24"/>
                <w:szCs w:val="24"/>
              </w:rPr>
              <w:t>, cidade ou CEP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 xml:space="preserve"> e clica em consultar;</w:t>
            </w:r>
          </w:p>
          <w:p w:rsidR="00D73FF3" w:rsidRPr="001F5247" w:rsidRDefault="00D73FF3" w:rsidP="002802C5">
            <w:pPr>
              <w:pStyle w:val="PargrafodaLista"/>
              <w:widowControl w:val="0"/>
              <w:numPr>
                <w:ilvl w:val="0"/>
                <w:numId w:val="10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sistema busca as informações no banco de dados de acordo com os dados passados e preenche a lista de partidos</w:t>
            </w:r>
            <w:r w:rsidR="004D3C7A" w:rsidRPr="001F5247">
              <w:rPr>
                <w:rFonts w:ascii="Times New Roman" w:hAnsi="Times New Roman"/>
                <w:sz w:val="24"/>
                <w:szCs w:val="24"/>
              </w:rPr>
              <w:t xml:space="preserve"> (A1)</w:t>
            </w:r>
          </w:p>
        </w:tc>
      </w:tr>
      <w:tr w:rsidR="00D73FF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73FF3" w:rsidRPr="001F5247" w:rsidRDefault="00D73FF3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3FF3" w:rsidRPr="001F5247" w:rsidRDefault="006211DE" w:rsidP="002802C5">
            <w:pPr>
              <w:numPr>
                <w:ilvl w:val="0"/>
                <w:numId w:val="11"/>
              </w:num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Zona Eleitoral não encontrada</w:t>
            </w:r>
          </w:p>
          <w:p w:rsidR="00023611" w:rsidRPr="001F5247" w:rsidRDefault="00023611" w:rsidP="002802C5">
            <w:pPr>
              <w:widowControl w:val="0"/>
              <w:numPr>
                <w:ilvl w:val="1"/>
                <w:numId w:val="11"/>
              </w:numPr>
              <w:suppressAutoHyphens/>
              <w:overflowPunct/>
              <w:autoSpaceDE/>
              <w:autoSpaceDN/>
              <w:adjustRightInd/>
              <w:spacing w:before="0" w:after="0"/>
              <w:ind w:left="712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sistema retorna mensagem indicando</w:t>
            </w:r>
            <w:r w:rsidR="00E125F8" w:rsidRPr="001F5247">
              <w:rPr>
                <w:szCs w:val="24"/>
              </w:rPr>
              <w:t xml:space="preserve"> que</w:t>
            </w:r>
            <w:r w:rsidRPr="001F5247">
              <w:rPr>
                <w:szCs w:val="24"/>
              </w:rPr>
              <w:t xml:space="preserve"> </w:t>
            </w:r>
            <w:r w:rsidR="00A62AB0" w:rsidRPr="001F5247">
              <w:rPr>
                <w:szCs w:val="24"/>
              </w:rPr>
              <w:t xml:space="preserve">a zona </w:t>
            </w:r>
            <w:r w:rsidR="002A57C7" w:rsidRPr="001F5247">
              <w:rPr>
                <w:szCs w:val="24"/>
              </w:rPr>
              <w:t xml:space="preserve">eleitoral </w:t>
            </w:r>
            <w:r w:rsidR="00A62AB0" w:rsidRPr="001F5247">
              <w:rPr>
                <w:szCs w:val="24"/>
              </w:rPr>
              <w:t>não foi encontrada</w:t>
            </w:r>
            <w:r w:rsidRPr="001F5247">
              <w:rPr>
                <w:szCs w:val="24"/>
              </w:rPr>
              <w:t>;</w:t>
            </w:r>
          </w:p>
          <w:p w:rsidR="008E704A" w:rsidRPr="001F5247" w:rsidRDefault="00023611" w:rsidP="002802C5">
            <w:pPr>
              <w:widowControl w:val="0"/>
              <w:numPr>
                <w:ilvl w:val="1"/>
                <w:numId w:val="11"/>
              </w:numPr>
              <w:suppressAutoHyphens/>
              <w:overflowPunct/>
              <w:autoSpaceDE/>
              <w:autoSpaceDN/>
              <w:adjustRightInd/>
              <w:spacing w:before="0" w:after="0"/>
              <w:ind w:left="712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Volta para fluxo de origem.</w:t>
            </w:r>
          </w:p>
        </w:tc>
      </w:tr>
    </w:tbl>
    <w:p w:rsidR="00251AF4" w:rsidRPr="001F5247" w:rsidRDefault="00251AF4" w:rsidP="006E19A0">
      <w:pPr>
        <w:pStyle w:val="Ttulo1"/>
        <w:numPr>
          <w:ilvl w:val="0"/>
          <w:numId w:val="0"/>
        </w:numPr>
        <w:spacing w:before="0" w:after="0"/>
        <w:rPr>
          <w:sz w:val="24"/>
        </w:rPr>
      </w:pPr>
    </w:p>
    <w:p w:rsidR="006E19A0" w:rsidRPr="001F5247" w:rsidRDefault="006E19A0" w:rsidP="006E19A0">
      <w:pPr>
        <w:spacing w:after="0"/>
      </w:pPr>
    </w:p>
    <w:tbl>
      <w:tblPr>
        <w:tblW w:w="0" w:type="auto"/>
        <w:tblInd w:w="108" w:type="dxa"/>
        <w:tblLayout w:type="fixed"/>
        <w:tblLook w:val="0000"/>
      </w:tblPr>
      <w:tblGrid>
        <w:gridCol w:w="2441"/>
        <w:gridCol w:w="5970"/>
      </w:tblGrid>
      <w:tr w:rsidR="00843635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43635" w:rsidRPr="001F5247" w:rsidRDefault="00843635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43635" w:rsidRPr="001F5247" w:rsidRDefault="00843635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UC 0</w:t>
            </w:r>
            <w:r w:rsidR="007D134E" w:rsidRPr="001F5247">
              <w:rPr>
                <w:szCs w:val="24"/>
              </w:rPr>
              <w:t>4</w:t>
            </w:r>
            <w:r w:rsidRPr="001F5247">
              <w:rPr>
                <w:szCs w:val="24"/>
              </w:rPr>
              <w:t xml:space="preserve"> – </w:t>
            </w:r>
            <w:r w:rsidR="00D47186" w:rsidRPr="001F5247">
              <w:rPr>
                <w:szCs w:val="24"/>
              </w:rPr>
              <w:t>Excluir</w:t>
            </w:r>
            <w:r w:rsidRPr="001F5247">
              <w:rPr>
                <w:szCs w:val="24"/>
              </w:rPr>
              <w:t xml:space="preserve"> Zona Eleitoral</w:t>
            </w:r>
          </w:p>
        </w:tc>
      </w:tr>
      <w:tr w:rsidR="005C48C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C48C6" w:rsidRPr="001F5247" w:rsidRDefault="005C48C6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C48C6" w:rsidRPr="001F5247" w:rsidRDefault="005C48C6" w:rsidP="00D92A1D">
            <w:pPr>
              <w:spacing w:before="0" w:after="0"/>
              <w:rPr>
                <w:b/>
                <w:szCs w:val="24"/>
              </w:rPr>
            </w:pPr>
            <w:proofErr w:type="spellStart"/>
            <w:r w:rsidRPr="001F5247">
              <w:rPr>
                <w:szCs w:val="24"/>
              </w:rPr>
              <w:t>Welder</w:t>
            </w:r>
            <w:proofErr w:type="spellEnd"/>
            <w:r w:rsidRPr="001F5247">
              <w:rPr>
                <w:szCs w:val="24"/>
              </w:rPr>
              <w:t xml:space="preserve"> </w:t>
            </w:r>
            <w:proofErr w:type="spellStart"/>
            <w:r w:rsidRPr="001F5247">
              <w:rPr>
                <w:szCs w:val="24"/>
              </w:rPr>
              <w:t>Carrijo</w:t>
            </w:r>
            <w:proofErr w:type="spellEnd"/>
          </w:p>
        </w:tc>
      </w:tr>
      <w:tr w:rsidR="005C48C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C48C6" w:rsidRPr="001F5247" w:rsidRDefault="005C48C6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C48C6" w:rsidRPr="001F5247" w:rsidRDefault="005C48C6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2.0</w:t>
            </w:r>
          </w:p>
        </w:tc>
      </w:tr>
      <w:tr w:rsidR="005C48C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C48C6" w:rsidRPr="001F5247" w:rsidRDefault="005C48C6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C48C6" w:rsidRPr="001F5247" w:rsidRDefault="005C48C6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27/09/2012</w:t>
            </w:r>
          </w:p>
        </w:tc>
      </w:tr>
      <w:tr w:rsidR="005C48C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C48C6" w:rsidRPr="001F5247" w:rsidRDefault="005C48C6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C48C6" w:rsidRPr="001F5247" w:rsidRDefault="005C48C6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Usuário</w:t>
            </w:r>
          </w:p>
        </w:tc>
      </w:tr>
      <w:tr w:rsidR="00552E34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52E34" w:rsidRPr="001F5247" w:rsidRDefault="00552E34" w:rsidP="00D92A1D">
            <w:pPr>
              <w:spacing w:before="0" w:after="0"/>
              <w:rPr>
                <w:rFonts w:eastAsia="Arial"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2E34" w:rsidRPr="001F5247" w:rsidRDefault="00552E34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rFonts w:eastAsia="Arial"/>
                <w:szCs w:val="24"/>
              </w:rPr>
              <w:t>O usuário deve ter executado o caso de uso UC 03 – Pesquisar Zona Eleitoral.</w:t>
            </w:r>
          </w:p>
        </w:tc>
      </w:tr>
      <w:tr w:rsidR="0053101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31012" w:rsidRPr="001F5247" w:rsidRDefault="00531012" w:rsidP="00D92A1D">
            <w:pPr>
              <w:spacing w:before="0" w:after="0"/>
              <w:rPr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31012" w:rsidRPr="001F5247" w:rsidRDefault="00531012" w:rsidP="00D92A1D">
            <w:pPr>
              <w:tabs>
                <w:tab w:val="left" w:pos="708"/>
              </w:tabs>
              <w:suppressAutoHyphens/>
              <w:spacing w:before="0" w:after="200"/>
              <w:rPr>
                <w:b/>
                <w:szCs w:val="24"/>
              </w:rPr>
            </w:pPr>
            <w:r w:rsidRPr="001F5247">
              <w:rPr>
                <w:szCs w:val="24"/>
              </w:rPr>
              <w:t>O cadastro do partido é excluído do banco de dados.</w:t>
            </w:r>
          </w:p>
        </w:tc>
      </w:tr>
      <w:tr w:rsidR="0053101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31012" w:rsidRPr="001F5247" w:rsidRDefault="00531012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31012" w:rsidRPr="001F5247" w:rsidRDefault="00531012" w:rsidP="002802C5">
            <w:pPr>
              <w:pStyle w:val="PargrafodaLista"/>
              <w:widowControl w:val="0"/>
              <w:numPr>
                <w:ilvl w:val="0"/>
                <w:numId w:val="15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usuário seleciona um partido na lista;</w:t>
            </w:r>
          </w:p>
          <w:p w:rsidR="00531012" w:rsidRPr="001F5247" w:rsidRDefault="00531012" w:rsidP="002802C5">
            <w:pPr>
              <w:pStyle w:val="PargrafodaLista"/>
              <w:widowControl w:val="0"/>
              <w:numPr>
                <w:ilvl w:val="0"/>
                <w:numId w:val="15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usuário seleciona excluir;</w:t>
            </w:r>
          </w:p>
          <w:p w:rsidR="00531012" w:rsidRPr="001F5247" w:rsidRDefault="00531012" w:rsidP="002802C5">
            <w:pPr>
              <w:pStyle w:val="PargrafodaLista"/>
              <w:widowControl w:val="0"/>
              <w:numPr>
                <w:ilvl w:val="0"/>
                <w:numId w:val="15"/>
              </w:numPr>
              <w:tabs>
                <w:tab w:val="clear" w:pos="708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sistema pede a confirmação do usuário e em cas</w:t>
            </w:r>
            <w:r w:rsidR="00CF7C93" w:rsidRPr="001F5247">
              <w:rPr>
                <w:rFonts w:ascii="Times New Roman" w:hAnsi="Times New Roman"/>
                <w:sz w:val="24"/>
                <w:szCs w:val="24"/>
              </w:rPr>
              <w:t xml:space="preserve">o positivo, efetua a exclusão 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>no banco de dados e exibe a mensagem: “</w:t>
            </w:r>
            <w:r w:rsidR="00391652" w:rsidRPr="001F5247">
              <w:rPr>
                <w:rFonts w:ascii="Times New Roman" w:hAnsi="Times New Roman"/>
                <w:sz w:val="24"/>
                <w:szCs w:val="24"/>
              </w:rPr>
              <w:t>Exclusão</w:t>
            </w:r>
            <w:r w:rsidR="001D5C62" w:rsidRPr="001F5247">
              <w:rPr>
                <w:rFonts w:ascii="Times New Roman" w:hAnsi="Times New Roman"/>
                <w:sz w:val="24"/>
                <w:szCs w:val="24"/>
              </w:rPr>
              <w:t xml:space="preserve"> efetuada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 xml:space="preserve"> com sucesso”.</w:t>
            </w:r>
          </w:p>
        </w:tc>
      </w:tr>
      <w:tr w:rsidR="0053101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31012" w:rsidRPr="001F5247" w:rsidRDefault="00531012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31012" w:rsidRPr="001F5247" w:rsidRDefault="00361051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rFonts w:eastAsia="Arial"/>
                <w:szCs w:val="24"/>
              </w:rPr>
              <w:t>Nenhum</w:t>
            </w:r>
            <w:r w:rsidR="00FD717B" w:rsidRPr="001F5247">
              <w:rPr>
                <w:rFonts w:eastAsia="Arial"/>
                <w:szCs w:val="24"/>
              </w:rPr>
              <w:t>.</w:t>
            </w:r>
          </w:p>
        </w:tc>
      </w:tr>
    </w:tbl>
    <w:p w:rsidR="00437EFE" w:rsidRPr="001F5247" w:rsidRDefault="00437EFE" w:rsidP="00D92A1D">
      <w:pPr>
        <w:spacing w:before="0"/>
      </w:pPr>
    </w:p>
    <w:p w:rsidR="00F40256" w:rsidRPr="001F5247" w:rsidRDefault="00F40256" w:rsidP="00D92A1D">
      <w:pPr>
        <w:spacing w:before="0"/>
        <w:rPr>
          <w:szCs w:val="24"/>
        </w:rPr>
      </w:pPr>
    </w:p>
    <w:tbl>
      <w:tblPr>
        <w:tblW w:w="0" w:type="auto"/>
        <w:jc w:val="center"/>
        <w:tblLayout w:type="fixed"/>
        <w:tblLook w:val="0000"/>
      </w:tblPr>
      <w:tblGrid>
        <w:gridCol w:w="2442"/>
        <w:gridCol w:w="5969"/>
      </w:tblGrid>
      <w:tr w:rsidR="00F40256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0256" w:rsidRPr="001F5247" w:rsidRDefault="00F40256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0256" w:rsidRPr="001F5247" w:rsidRDefault="00533D30" w:rsidP="00D92A1D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UC 0</w:t>
            </w:r>
            <w:r w:rsidR="00C56889" w:rsidRPr="001F5247">
              <w:rPr>
                <w:szCs w:val="24"/>
              </w:rPr>
              <w:t>5</w:t>
            </w:r>
            <w:r w:rsidR="00F40256" w:rsidRPr="001F5247">
              <w:rPr>
                <w:szCs w:val="24"/>
              </w:rPr>
              <w:t xml:space="preserve"> – Cadastrar </w:t>
            </w:r>
            <w:r w:rsidRPr="001F5247">
              <w:rPr>
                <w:szCs w:val="24"/>
              </w:rPr>
              <w:t>Seção</w:t>
            </w:r>
            <w:r w:rsidR="003F3DC1" w:rsidRPr="001F5247">
              <w:rPr>
                <w:szCs w:val="24"/>
              </w:rPr>
              <w:t xml:space="preserve"> Eleitoral</w:t>
            </w:r>
          </w:p>
        </w:tc>
      </w:tr>
      <w:tr w:rsidR="00F40256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0256" w:rsidRPr="001F5247" w:rsidRDefault="00F40256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0256" w:rsidRPr="001F5247" w:rsidRDefault="00F40256" w:rsidP="00D92A1D">
            <w:pPr>
              <w:spacing w:before="0" w:after="0"/>
              <w:rPr>
                <w:szCs w:val="24"/>
              </w:rPr>
            </w:pPr>
            <w:proofErr w:type="spellStart"/>
            <w:r w:rsidRPr="001F5247">
              <w:rPr>
                <w:szCs w:val="24"/>
              </w:rPr>
              <w:t>Welder</w:t>
            </w:r>
            <w:proofErr w:type="spellEnd"/>
            <w:r w:rsidRPr="001F5247">
              <w:rPr>
                <w:szCs w:val="24"/>
              </w:rPr>
              <w:t xml:space="preserve"> </w:t>
            </w:r>
            <w:proofErr w:type="spellStart"/>
            <w:r w:rsidRPr="001F5247">
              <w:rPr>
                <w:szCs w:val="24"/>
              </w:rPr>
              <w:t>Carrijo</w:t>
            </w:r>
            <w:proofErr w:type="spellEnd"/>
          </w:p>
        </w:tc>
      </w:tr>
      <w:tr w:rsidR="00F40256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0256" w:rsidRPr="001F5247" w:rsidRDefault="00F40256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0256" w:rsidRPr="001F5247" w:rsidRDefault="00F40256" w:rsidP="00D92A1D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2.0</w:t>
            </w:r>
          </w:p>
        </w:tc>
      </w:tr>
      <w:tr w:rsidR="00F40256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0256" w:rsidRPr="001F5247" w:rsidRDefault="00F40256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0256" w:rsidRPr="001F5247" w:rsidRDefault="00F40256" w:rsidP="00D92A1D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27/09/2012</w:t>
            </w:r>
          </w:p>
        </w:tc>
      </w:tr>
      <w:tr w:rsidR="00F40256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0256" w:rsidRPr="001F5247" w:rsidRDefault="00F40256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0256" w:rsidRPr="001F5247" w:rsidRDefault="00F40256" w:rsidP="00D92A1D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Usuário</w:t>
            </w:r>
          </w:p>
        </w:tc>
      </w:tr>
      <w:tr w:rsidR="00F40256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0256" w:rsidRPr="001F5247" w:rsidRDefault="00F40256" w:rsidP="00D92A1D">
            <w:pPr>
              <w:spacing w:before="0" w:after="0"/>
              <w:rPr>
                <w:b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0256" w:rsidRPr="001F5247" w:rsidRDefault="00F40256" w:rsidP="00D92A1D">
            <w:pPr>
              <w:spacing w:before="0" w:after="0"/>
              <w:rPr>
                <w:rFonts w:eastAsia="Arial"/>
                <w:szCs w:val="24"/>
              </w:rPr>
            </w:pPr>
            <w:r w:rsidRPr="001F5247">
              <w:rPr>
                <w:rFonts w:eastAsia="Arial"/>
                <w:szCs w:val="24"/>
              </w:rPr>
              <w:t>Nenhuma.</w:t>
            </w:r>
          </w:p>
        </w:tc>
      </w:tr>
      <w:tr w:rsidR="00F40256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0256" w:rsidRPr="001F5247" w:rsidRDefault="00F40256" w:rsidP="00D92A1D">
            <w:pPr>
              <w:spacing w:before="0" w:after="0"/>
              <w:rPr>
                <w:b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0256" w:rsidRPr="001F5247" w:rsidRDefault="00F40256" w:rsidP="00D92A1D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 xml:space="preserve">A </w:t>
            </w:r>
            <w:r w:rsidR="00045C9B" w:rsidRPr="001F5247">
              <w:rPr>
                <w:szCs w:val="24"/>
              </w:rPr>
              <w:t>seção</w:t>
            </w:r>
            <w:r w:rsidRPr="001F5247">
              <w:rPr>
                <w:szCs w:val="24"/>
              </w:rPr>
              <w:t xml:space="preserve"> eleitoral estará registrada no banco de dados.</w:t>
            </w:r>
          </w:p>
          <w:p w:rsidR="00F40256" w:rsidRPr="001F5247" w:rsidRDefault="00F40256" w:rsidP="00D92A1D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Uma mensagem de confirmação é exibida.</w:t>
            </w:r>
          </w:p>
        </w:tc>
      </w:tr>
      <w:tr w:rsidR="00F40256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0256" w:rsidRPr="001F5247" w:rsidRDefault="00F40256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0256" w:rsidRPr="001F5247" w:rsidRDefault="00F40256" w:rsidP="002802C5">
            <w:pPr>
              <w:pStyle w:val="PargrafodaLista"/>
              <w:widowControl w:val="0"/>
              <w:numPr>
                <w:ilvl w:val="0"/>
                <w:numId w:val="31"/>
              </w:numPr>
              <w:tabs>
                <w:tab w:val="clear" w:pos="708"/>
              </w:tabs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O usuário seleciona o </w:t>
            </w:r>
            <w:proofErr w:type="gramStart"/>
            <w:r w:rsidRPr="001F5247">
              <w:rPr>
                <w:rFonts w:ascii="Times New Roman" w:hAnsi="Times New Roman"/>
                <w:sz w:val="24"/>
                <w:szCs w:val="24"/>
              </w:rPr>
              <w:t>menu</w:t>
            </w:r>
            <w:proofErr w:type="gramEnd"/>
            <w:r w:rsidRPr="001F5247">
              <w:rPr>
                <w:rFonts w:ascii="Times New Roman" w:hAnsi="Times New Roman"/>
                <w:sz w:val="24"/>
                <w:szCs w:val="24"/>
              </w:rPr>
              <w:t xml:space="preserve"> Cadastros &gt; Manter </w:t>
            </w:r>
            <w:r w:rsidR="0092061D" w:rsidRPr="001F5247">
              <w:rPr>
                <w:rFonts w:ascii="Times New Roman" w:hAnsi="Times New Roman"/>
                <w:sz w:val="24"/>
                <w:szCs w:val="24"/>
              </w:rPr>
              <w:t xml:space="preserve">Seções 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>Eleitorais;</w:t>
            </w:r>
          </w:p>
          <w:p w:rsidR="00F40256" w:rsidRPr="001F5247" w:rsidRDefault="00F40256" w:rsidP="002802C5">
            <w:pPr>
              <w:pStyle w:val="PargrafodaLista"/>
              <w:widowControl w:val="0"/>
              <w:numPr>
                <w:ilvl w:val="0"/>
                <w:numId w:val="31"/>
              </w:numPr>
              <w:tabs>
                <w:tab w:val="clear" w:pos="708"/>
              </w:tabs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O usuário escolhe </w:t>
            </w:r>
            <w:proofErr w:type="gramStart"/>
            <w:r w:rsidRPr="001F5247">
              <w:rPr>
                <w:rFonts w:ascii="Times New Roman" w:hAnsi="Times New Roman"/>
                <w:sz w:val="24"/>
                <w:szCs w:val="24"/>
              </w:rPr>
              <w:t>a opção novo</w:t>
            </w:r>
            <w:proofErr w:type="gramEnd"/>
            <w:r w:rsidRPr="001F524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F40256" w:rsidRPr="001F5247" w:rsidRDefault="00F40256" w:rsidP="002802C5">
            <w:pPr>
              <w:pStyle w:val="PargrafodaLista"/>
              <w:widowControl w:val="0"/>
              <w:numPr>
                <w:ilvl w:val="0"/>
                <w:numId w:val="31"/>
              </w:numPr>
              <w:tabs>
                <w:tab w:val="clear" w:pos="708"/>
              </w:tabs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O sistema habilita os campos para cadastro: </w:t>
            </w:r>
            <w:r w:rsidR="001C029A">
              <w:rPr>
                <w:rFonts w:ascii="Times New Roman" w:hAnsi="Times New Roman"/>
                <w:sz w:val="24"/>
                <w:szCs w:val="24"/>
              </w:rPr>
              <w:t>UF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1C2D7B" w:rsidRPr="001F5247">
              <w:rPr>
                <w:rFonts w:ascii="Times New Roman" w:hAnsi="Times New Roman"/>
                <w:sz w:val="24"/>
                <w:szCs w:val="24"/>
              </w:rPr>
              <w:t>zona eleitoral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092087" w:rsidRPr="001F5247">
              <w:rPr>
                <w:rFonts w:ascii="Times New Roman" w:hAnsi="Times New Roman"/>
                <w:sz w:val="24"/>
                <w:szCs w:val="24"/>
              </w:rPr>
              <w:t>código</w:t>
            </w:r>
            <w:r w:rsidR="00C44C95" w:rsidRPr="001F5247">
              <w:rPr>
                <w:rFonts w:ascii="Times New Roman" w:hAnsi="Times New Roman"/>
                <w:sz w:val="24"/>
                <w:szCs w:val="24"/>
              </w:rPr>
              <w:t xml:space="preserve"> e </w:t>
            </w:r>
            <w:r w:rsidR="00293DE6" w:rsidRPr="001F5247">
              <w:rPr>
                <w:rFonts w:ascii="Times New Roman" w:hAnsi="Times New Roman"/>
                <w:sz w:val="24"/>
                <w:szCs w:val="24"/>
              </w:rPr>
              <w:t>número de eleitores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F40256" w:rsidRPr="001F5247" w:rsidRDefault="00F40256" w:rsidP="002802C5">
            <w:pPr>
              <w:pStyle w:val="PargrafodaLista"/>
              <w:widowControl w:val="0"/>
              <w:numPr>
                <w:ilvl w:val="0"/>
                <w:numId w:val="31"/>
              </w:numPr>
              <w:tabs>
                <w:tab w:val="clear" w:pos="708"/>
              </w:tabs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usuário preenche os dados e seleciona gravar (A1</w:t>
            </w:r>
            <w:r w:rsidR="00123EAA" w:rsidRPr="001F5247">
              <w:rPr>
                <w:rFonts w:ascii="Times New Roman" w:hAnsi="Times New Roman"/>
                <w:sz w:val="24"/>
                <w:szCs w:val="24"/>
              </w:rPr>
              <w:t>/A2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:rsidR="00F40256" w:rsidRPr="001F5247" w:rsidRDefault="00F40256" w:rsidP="002802C5">
            <w:pPr>
              <w:numPr>
                <w:ilvl w:val="0"/>
                <w:numId w:val="31"/>
              </w:numPr>
              <w:tabs>
                <w:tab w:val="clear" w:pos="0"/>
                <w:tab w:val="num" w:pos="-403"/>
              </w:tabs>
              <w:spacing w:before="0" w:after="0"/>
              <w:ind w:left="317"/>
              <w:rPr>
                <w:szCs w:val="24"/>
              </w:rPr>
            </w:pPr>
            <w:r w:rsidRPr="001F5247">
              <w:rPr>
                <w:szCs w:val="24"/>
              </w:rPr>
              <w:t>O sistema grava as informações no banco de dados, impa os campos e exibe a mensagem dizendo “Inclusão efetuada com sucesso”.</w:t>
            </w:r>
          </w:p>
        </w:tc>
      </w:tr>
      <w:tr w:rsidR="00F40256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0256" w:rsidRPr="001F5247" w:rsidRDefault="00F40256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0256" w:rsidRPr="001F5247" w:rsidRDefault="00F40256" w:rsidP="002802C5">
            <w:pPr>
              <w:widowControl w:val="0"/>
              <w:numPr>
                <w:ilvl w:val="0"/>
                <w:numId w:val="32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Campo em branco</w:t>
            </w:r>
          </w:p>
          <w:p w:rsidR="00F40256" w:rsidRPr="001F5247" w:rsidRDefault="00F40256" w:rsidP="002802C5">
            <w:pPr>
              <w:widowControl w:val="0"/>
              <w:numPr>
                <w:ilvl w:val="1"/>
                <w:numId w:val="32"/>
              </w:numPr>
              <w:suppressAutoHyphens/>
              <w:overflowPunct/>
              <w:autoSpaceDE/>
              <w:autoSpaceDN/>
              <w:adjustRightInd/>
              <w:spacing w:before="0" w:after="0"/>
              <w:ind w:left="664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sistema retorna mensagem indicando que determinado campo não foi preenchido;</w:t>
            </w:r>
          </w:p>
          <w:p w:rsidR="00F40256" w:rsidRPr="001F5247" w:rsidRDefault="00F40256" w:rsidP="002802C5">
            <w:pPr>
              <w:widowControl w:val="0"/>
              <w:numPr>
                <w:ilvl w:val="1"/>
                <w:numId w:val="32"/>
              </w:numPr>
              <w:suppressAutoHyphens/>
              <w:overflowPunct/>
              <w:autoSpaceDE/>
              <w:autoSpaceDN/>
              <w:adjustRightInd/>
              <w:spacing w:before="0" w:after="0"/>
              <w:ind w:left="664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Volta para fluxo de origem.</w:t>
            </w:r>
          </w:p>
          <w:p w:rsidR="00F40256" w:rsidRPr="001F5247" w:rsidRDefault="00431B4C" w:rsidP="002802C5">
            <w:pPr>
              <w:widowControl w:val="0"/>
              <w:numPr>
                <w:ilvl w:val="0"/>
                <w:numId w:val="32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Seção</w:t>
            </w:r>
            <w:r w:rsidR="00C86B10" w:rsidRPr="001F5247">
              <w:rPr>
                <w:szCs w:val="24"/>
              </w:rPr>
              <w:t xml:space="preserve"> Eleitoral</w:t>
            </w:r>
            <w:r w:rsidR="002639CB" w:rsidRPr="001F5247">
              <w:rPr>
                <w:szCs w:val="24"/>
              </w:rPr>
              <w:t xml:space="preserve"> já cadastrada</w:t>
            </w:r>
          </w:p>
          <w:p w:rsidR="00F40256" w:rsidRPr="001F5247" w:rsidRDefault="00F40256" w:rsidP="002802C5">
            <w:pPr>
              <w:widowControl w:val="0"/>
              <w:numPr>
                <w:ilvl w:val="1"/>
                <w:numId w:val="32"/>
              </w:numPr>
              <w:suppressAutoHyphens/>
              <w:overflowPunct/>
              <w:autoSpaceDE/>
              <w:autoSpaceDN/>
              <w:adjustRightInd/>
              <w:spacing w:before="0" w:after="0"/>
              <w:ind w:left="664"/>
              <w:jc w:val="left"/>
              <w:textAlignment w:val="auto"/>
            </w:pPr>
            <w:r w:rsidRPr="001F5247">
              <w:t>O sistema r</w:t>
            </w:r>
            <w:r w:rsidR="00B801D4" w:rsidRPr="001F5247">
              <w:t xml:space="preserve">etorna mensagem indicando que </w:t>
            </w:r>
            <w:proofErr w:type="gramStart"/>
            <w:r w:rsidR="00B801D4" w:rsidRPr="001F5247">
              <w:t xml:space="preserve">a seção </w:t>
            </w:r>
            <w:r w:rsidR="005D1C97" w:rsidRPr="001F5247">
              <w:t>partido</w:t>
            </w:r>
            <w:proofErr w:type="gramEnd"/>
            <w:r w:rsidR="005D1C97" w:rsidRPr="001F5247">
              <w:t xml:space="preserve"> já está cadastrada</w:t>
            </w:r>
            <w:r w:rsidRPr="001F5247">
              <w:t>;</w:t>
            </w:r>
          </w:p>
          <w:p w:rsidR="00F40256" w:rsidRPr="001F5247" w:rsidRDefault="00F40256" w:rsidP="002802C5">
            <w:pPr>
              <w:widowControl w:val="0"/>
              <w:numPr>
                <w:ilvl w:val="1"/>
                <w:numId w:val="32"/>
              </w:numPr>
              <w:suppressAutoHyphens/>
              <w:overflowPunct/>
              <w:autoSpaceDE/>
              <w:autoSpaceDN/>
              <w:adjustRightInd/>
              <w:spacing w:before="0" w:after="0"/>
              <w:ind w:left="664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Volta para fluxo de origem.</w:t>
            </w:r>
          </w:p>
        </w:tc>
      </w:tr>
    </w:tbl>
    <w:p w:rsidR="00F40256" w:rsidRPr="001F5247" w:rsidRDefault="00F40256" w:rsidP="00D92A1D">
      <w:pPr>
        <w:pStyle w:val="Ttulo1"/>
        <w:numPr>
          <w:ilvl w:val="0"/>
          <w:numId w:val="0"/>
        </w:numPr>
        <w:spacing w:before="0" w:after="0"/>
        <w:rPr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441"/>
        <w:gridCol w:w="5970"/>
      </w:tblGrid>
      <w:tr w:rsidR="00F4025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UC</w:t>
            </w:r>
            <w:r w:rsidR="00FE32DC" w:rsidRPr="001F5247">
              <w:rPr>
                <w:szCs w:val="24"/>
              </w:rPr>
              <w:t xml:space="preserve"> 06</w:t>
            </w:r>
            <w:r w:rsidRPr="001F5247">
              <w:rPr>
                <w:szCs w:val="24"/>
              </w:rPr>
              <w:t xml:space="preserve"> – Alterar </w:t>
            </w:r>
            <w:r w:rsidR="00FE32DC" w:rsidRPr="001F5247">
              <w:rPr>
                <w:szCs w:val="24"/>
              </w:rPr>
              <w:t>Seção Eleitoral</w:t>
            </w:r>
          </w:p>
        </w:tc>
      </w:tr>
      <w:tr w:rsidR="00F4025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b/>
                <w:szCs w:val="24"/>
              </w:rPr>
            </w:pPr>
            <w:proofErr w:type="spellStart"/>
            <w:r w:rsidRPr="001F5247">
              <w:rPr>
                <w:szCs w:val="24"/>
              </w:rPr>
              <w:t>Welder</w:t>
            </w:r>
            <w:proofErr w:type="spellEnd"/>
            <w:r w:rsidRPr="001F5247">
              <w:rPr>
                <w:szCs w:val="24"/>
              </w:rPr>
              <w:t xml:space="preserve"> </w:t>
            </w:r>
            <w:proofErr w:type="spellStart"/>
            <w:r w:rsidRPr="001F5247">
              <w:rPr>
                <w:szCs w:val="24"/>
              </w:rPr>
              <w:t>Carrijo</w:t>
            </w:r>
            <w:proofErr w:type="spellEnd"/>
          </w:p>
        </w:tc>
      </w:tr>
      <w:tr w:rsidR="00F4025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2.0</w:t>
            </w:r>
          </w:p>
        </w:tc>
      </w:tr>
      <w:tr w:rsidR="00F4025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27/09/2012</w:t>
            </w:r>
          </w:p>
        </w:tc>
      </w:tr>
      <w:tr w:rsidR="00F4025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Usuário</w:t>
            </w:r>
          </w:p>
        </w:tc>
      </w:tr>
      <w:tr w:rsidR="00F4025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rFonts w:eastAsia="Arial"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rFonts w:eastAsia="Arial"/>
                <w:szCs w:val="24"/>
              </w:rPr>
              <w:t xml:space="preserve">O usuário deve ter executado o caso de uso UC </w:t>
            </w:r>
            <w:r w:rsidR="00712E58" w:rsidRPr="001F5247">
              <w:rPr>
                <w:rFonts w:eastAsia="Arial"/>
                <w:szCs w:val="24"/>
              </w:rPr>
              <w:t>07</w:t>
            </w:r>
            <w:r w:rsidRPr="001F5247">
              <w:rPr>
                <w:rFonts w:eastAsia="Arial"/>
                <w:szCs w:val="24"/>
              </w:rPr>
              <w:t xml:space="preserve"> – Pesquisar </w:t>
            </w:r>
            <w:r w:rsidR="00910FB5" w:rsidRPr="001F5247">
              <w:rPr>
                <w:szCs w:val="24"/>
              </w:rPr>
              <w:t>Seção Eleitoral</w:t>
            </w:r>
            <w:r w:rsidRPr="001F5247">
              <w:rPr>
                <w:rFonts w:eastAsia="Arial"/>
                <w:szCs w:val="24"/>
              </w:rPr>
              <w:t>.</w:t>
            </w:r>
          </w:p>
        </w:tc>
      </w:tr>
      <w:tr w:rsidR="00F4025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tabs>
                <w:tab w:val="left" w:pos="708"/>
              </w:tabs>
              <w:suppressAutoHyphens/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 xml:space="preserve">A </w:t>
            </w:r>
            <w:r w:rsidR="00866BDA" w:rsidRPr="001F5247">
              <w:rPr>
                <w:szCs w:val="24"/>
              </w:rPr>
              <w:t xml:space="preserve">Seção Eleitoral </w:t>
            </w:r>
            <w:r w:rsidRPr="001F5247">
              <w:rPr>
                <w:szCs w:val="24"/>
              </w:rPr>
              <w:t>é atualizada no banco de dados.</w:t>
            </w:r>
          </w:p>
          <w:p w:rsidR="00F40256" w:rsidRPr="001F5247" w:rsidRDefault="00F40256" w:rsidP="00D92A1D">
            <w:pPr>
              <w:tabs>
                <w:tab w:val="left" w:pos="708"/>
              </w:tabs>
              <w:suppressAutoHyphens/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Uma mensagem de confirmação é exibida.</w:t>
            </w:r>
          </w:p>
        </w:tc>
      </w:tr>
      <w:tr w:rsidR="00F4025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0256" w:rsidRPr="001F5247" w:rsidRDefault="00F40256" w:rsidP="002802C5">
            <w:pPr>
              <w:pStyle w:val="PargrafodaLista"/>
              <w:widowControl w:val="0"/>
              <w:numPr>
                <w:ilvl w:val="0"/>
                <w:numId w:val="33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usuário selecion</w:t>
            </w:r>
            <w:r w:rsidR="00762F0D" w:rsidRPr="001F5247">
              <w:rPr>
                <w:rFonts w:ascii="Times New Roman" w:hAnsi="Times New Roman"/>
                <w:sz w:val="24"/>
                <w:szCs w:val="24"/>
              </w:rPr>
              <w:t xml:space="preserve">a uma seção eleitoral 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>na lista;</w:t>
            </w:r>
          </w:p>
          <w:p w:rsidR="00F40256" w:rsidRPr="001F5247" w:rsidRDefault="00F40256" w:rsidP="002802C5">
            <w:pPr>
              <w:pStyle w:val="PargrafodaLista"/>
              <w:widowControl w:val="0"/>
              <w:numPr>
                <w:ilvl w:val="0"/>
                <w:numId w:val="33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</w:t>
            </w:r>
            <w:r w:rsidR="00DE1072" w:rsidRPr="001F5247">
              <w:rPr>
                <w:rFonts w:ascii="Times New Roman" w:hAnsi="Times New Roman"/>
                <w:sz w:val="24"/>
                <w:szCs w:val="24"/>
              </w:rPr>
              <w:t xml:space="preserve"> sistema busca as informações da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1072" w:rsidRPr="001F5247">
              <w:rPr>
                <w:rFonts w:ascii="Times New Roman" w:hAnsi="Times New Roman"/>
                <w:sz w:val="24"/>
                <w:szCs w:val="24"/>
              </w:rPr>
              <w:t xml:space="preserve">seção eleitoral 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>e preenche a tela de cadastro;</w:t>
            </w:r>
          </w:p>
          <w:p w:rsidR="00F40256" w:rsidRPr="001F5247" w:rsidRDefault="00F40256" w:rsidP="002802C5">
            <w:pPr>
              <w:pStyle w:val="PargrafodaLista"/>
              <w:widowControl w:val="0"/>
              <w:numPr>
                <w:ilvl w:val="0"/>
                <w:numId w:val="33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usuário efetua as alterações desejadas nos dados d</w:t>
            </w:r>
            <w:r w:rsidR="008D15F3" w:rsidRPr="001F5247">
              <w:rPr>
                <w:rFonts w:ascii="Times New Roman" w:hAnsi="Times New Roman"/>
                <w:sz w:val="24"/>
                <w:szCs w:val="24"/>
              </w:rPr>
              <w:t>a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D15F3" w:rsidRPr="001F5247">
              <w:rPr>
                <w:rFonts w:ascii="Times New Roman" w:hAnsi="Times New Roman"/>
                <w:sz w:val="24"/>
                <w:szCs w:val="24"/>
              </w:rPr>
              <w:t>seção eleitoral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 xml:space="preserve"> e seleciona gravar (A1/A2);</w:t>
            </w:r>
          </w:p>
          <w:p w:rsidR="00F40256" w:rsidRPr="001F5247" w:rsidRDefault="00F40256" w:rsidP="002802C5">
            <w:pPr>
              <w:pStyle w:val="PargrafodaLista"/>
              <w:widowControl w:val="0"/>
              <w:numPr>
                <w:ilvl w:val="0"/>
                <w:numId w:val="33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sistema atualiza as informações no banco de dados, limpa os campos e exibe a mensagem: “</w:t>
            </w:r>
            <w:r w:rsidR="00B928B8" w:rsidRPr="001F5247">
              <w:rPr>
                <w:rFonts w:ascii="Times New Roman" w:hAnsi="Times New Roman"/>
                <w:sz w:val="24"/>
                <w:szCs w:val="24"/>
              </w:rPr>
              <w:t xml:space="preserve">Alteração efetuada 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>com sucesso”.</w:t>
            </w:r>
          </w:p>
        </w:tc>
      </w:tr>
      <w:tr w:rsidR="00F4025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0256" w:rsidRPr="001F5247" w:rsidRDefault="00F40256" w:rsidP="002802C5">
            <w:pPr>
              <w:widowControl w:val="0"/>
              <w:numPr>
                <w:ilvl w:val="0"/>
                <w:numId w:val="36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Campo em branco</w:t>
            </w:r>
          </w:p>
          <w:p w:rsidR="00F40256" w:rsidRPr="001F5247" w:rsidRDefault="00F40256" w:rsidP="002802C5">
            <w:pPr>
              <w:widowControl w:val="0"/>
              <w:numPr>
                <w:ilvl w:val="1"/>
                <w:numId w:val="13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 xml:space="preserve">O sistema retorna mensagem indicando que </w:t>
            </w:r>
            <w:r w:rsidRPr="001F5247">
              <w:rPr>
                <w:szCs w:val="24"/>
              </w:rPr>
              <w:lastRenderedPageBreak/>
              <w:t>determinado campo não foi preenchido;</w:t>
            </w:r>
          </w:p>
          <w:p w:rsidR="00F40256" w:rsidRPr="001F5247" w:rsidRDefault="00F40256" w:rsidP="002802C5">
            <w:pPr>
              <w:widowControl w:val="0"/>
              <w:numPr>
                <w:ilvl w:val="1"/>
                <w:numId w:val="13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 xml:space="preserve">Volta </w:t>
            </w:r>
            <w:r w:rsidR="00CB4F57" w:rsidRPr="001F5247">
              <w:rPr>
                <w:szCs w:val="24"/>
              </w:rPr>
              <w:t>para fluxo de origem.</w:t>
            </w:r>
          </w:p>
          <w:p w:rsidR="00F40256" w:rsidRPr="001F5247" w:rsidRDefault="00FB2B85" w:rsidP="002802C5">
            <w:pPr>
              <w:widowControl w:val="0"/>
              <w:numPr>
                <w:ilvl w:val="0"/>
                <w:numId w:val="36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 xml:space="preserve">Seção Eleitoral </w:t>
            </w:r>
            <w:r w:rsidR="00C84168" w:rsidRPr="001F5247">
              <w:rPr>
                <w:szCs w:val="24"/>
              </w:rPr>
              <w:t>já cadastrada</w:t>
            </w:r>
          </w:p>
          <w:p w:rsidR="00F40256" w:rsidRPr="001F5247" w:rsidRDefault="00F40256" w:rsidP="002802C5">
            <w:pPr>
              <w:widowControl w:val="0"/>
              <w:numPr>
                <w:ilvl w:val="1"/>
                <w:numId w:val="14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 xml:space="preserve">O sistema exibe </w:t>
            </w:r>
            <w:r w:rsidR="00AD0B91" w:rsidRPr="001F5247">
              <w:rPr>
                <w:szCs w:val="24"/>
              </w:rPr>
              <w:t>mensagem indicando que a</w:t>
            </w:r>
            <w:r w:rsidRPr="001F5247">
              <w:rPr>
                <w:szCs w:val="24"/>
              </w:rPr>
              <w:t xml:space="preserve"> </w:t>
            </w:r>
            <w:r w:rsidR="00AD0B91" w:rsidRPr="001F5247">
              <w:rPr>
                <w:szCs w:val="24"/>
              </w:rPr>
              <w:t xml:space="preserve">seção eleitoral </w:t>
            </w:r>
            <w:r w:rsidRPr="001F5247">
              <w:rPr>
                <w:szCs w:val="24"/>
              </w:rPr>
              <w:t>já está cadastrad</w:t>
            </w:r>
            <w:r w:rsidR="00756786" w:rsidRPr="001F5247">
              <w:rPr>
                <w:szCs w:val="24"/>
              </w:rPr>
              <w:t>a</w:t>
            </w:r>
            <w:r w:rsidRPr="001F5247">
              <w:rPr>
                <w:szCs w:val="24"/>
              </w:rPr>
              <w:t>;</w:t>
            </w:r>
          </w:p>
          <w:p w:rsidR="00F40256" w:rsidRPr="001F5247" w:rsidRDefault="00F40256" w:rsidP="002802C5">
            <w:pPr>
              <w:widowControl w:val="0"/>
              <w:numPr>
                <w:ilvl w:val="1"/>
                <w:numId w:val="14"/>
              </w:numPr>
              <w:suppressAutoHyphens/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 xml:space="preserve">Volta </w:t>
            </w:r>
            <w:r w:rsidR="00D66AD1" w:rsidRPr="001F5247">
              <w:rPr>
                <w:szCs w:val="24"/>
              </w:rPr>
              <w:t>para fluxo de origem.</w:t>
            </w:r>
          </w:p>
        </w:tc>
      </w:tr>
    </w:tbl>
    <w:p w:rsidR="00F40256" w:rsidRPr="001F5247" w:rsidRDefault="00F40256" w:rsidP="00D92A1D">
      <w:pPr>
        <w:pStyle w:val="Ttulo1"/>
        <w:numPr>
          <w:ilvl w:val="0"/>
          <w:numId w:val="0"/>
        </w:numPr>
        <w:spacing w:before="0"/>
        <w:rPr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441"/>
        <w:gridCol w:w="5970"/>
      </w:tblGrid>
      <w:tr w:rsidR="00F4025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UC 0</w:t>
            </w:r>
            <w:r w:rsidR="00E3716C" w:rsidRPr="001F5247">
              <w:rPr>
                <w:szCs w:val="24"/>
              </w:rPr>
              <w:t>7</w:t>
            </w:r>
            <w:r w:rsidRPr="001F5247">
              <w:rPr>
                <w:szCs w:val="24"/>
              </w:rPr>
              <w:t xml:space="preserve"> – Pesquisar </w:t>
            </w:r>
            <w:r w:rsidR="00E3716C" w:rsidRPr="001F5247">
              <w:rPr>
                <w:szCs w:val="24"/>
              </w:rPr>
              <w:t>Seção Eleitoral</w:t>
            </w:r>
          </w:p>
        </w:tc>
      </w:tr>
      <w:tr w:rsidR="00F4025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b/>
                <w:szCs w:val="24"/>
              </w:rPr>
            </w:pPr>
            <w:proofErr w:type="spellStart"/>
            <w:r w:rsidRPr="001F5247">
              <w:rPr>
                <w:szCs w:val="24"/>
              </w:rPr>
              <w:t>Welder</w:t>
            </w:r>
            <w:proofErr w:type="spellEnd"/>
            <w:r w:rsidRPr="001F5247">
              <w:rPr>
                <w:szCs w:val="24"/>
              </w:rPr>
              <w:t xml:space="preserve"> </w:t>
            </w:r>
            <w:proofErr w:type="spellStart"/>
            <w:r w:rsidRPr="001F5247">
              <w:rPr>
                <w:szCs w:val="24"/>
              </w:rPr>
              <w:t>Carrijo</w:t>
            </w:r>
            <w:proofErr w:type="spellEnd"/>
          </w:p>
        </w:tc>
      </w:tr>
      <w:tr w:rsidR="00F4025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2.0</w:t>
            </w:r>
          </w:p>
        </w:tc>
      </w:tr>
      <w:tr w:rsidR="00F4025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27/09/2012</w:t>
            </w:r>
          </w:p>
        </w:tc>
      </w:tr>
      <w:tr w:rsidR="00F4025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Usuário</w:t>
            </w:r>
          </w:p>
        </w:tc>
      </w:tr>
      <w:tr w:rsidR="00F4025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rFonts w:eastAsia="Arial"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Nenhuma.</w:t>
            </w:r>
          </w:p>
        </w:tc>
      </w:tr>
      <w:tr w:rsidR="00F4025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tabs>
                <w:tab w:val="left" w:pos="708"/>
              </w:tabs>
              <w:suppressAutoHyphens/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As informações da zona eleitoral são exibidas.</w:t>
            </w:r>
          </w:p>
        </w:tc>
      </w:tr>
      <w:tr w:rsidR="00F4025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0256" w:rsidRPr="001F5247" w:rsidRDefault="00F40256" w:rsidP="002802C5">
            <w:pPr>
              <w:pStyle w:val="PargrafodaLista"/>
              <w:widowControl w:val="0"/>
              <w:numPr>
                <w:ilvl w:val="0"/>
                <w:numId w:val="34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O usuário seleciona o </w:t>
            </w:r>
            <w:proofErr w:type="gramStart"/>
            <w:r w:rsidRPr="001F5247">
              <w:rPr>
                <w:rFonts w:ascii="Times New Roman" w:hAnsi="Times New Roman"/>
                <w:sz w:val="24"/>
                <w:szCs w:val="24"/>
              </w:rPr>
              <w:t>menu</w:t>
            </w:r>
            <w:proofErr w:type="gramEnd"/>
            <w:r w:rsidRPr="001F5247">
              <w:rPr>
                <w:rFonts w:ascii="Times New Roman" w:hAnsi="Times New Roman"/>
                <w:sz w:val="24"/>
                <w:szCs w:val="24"/>
              </w:rPr>
              <w:t xml:space="preserve"> Cadastros &gt; Manter Zonas Eleitorais;</w:t>
            </w:r>
          </w:p>
          <w:p w:rsidR="00F40256" w:rsidRPr="001F5247" w:rsidRDefault="00F40256" w:rsidP="002802C5">
            <w:pPr>
              <w:pStyle w:val="PargrafodaLista"/>
              <w:widowControl w:val="0"/>
              <w:numPr>
                <w:ilvl w:val="0"/>
                <w:numId w:val="34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O usuário informa os dados do filtro: </w:t>
            </w:r>
            <w:r w:rsidR="001C029A">
              <w:rPr>
                <w:rFonts w:ascii="Times New Roman" w:hAnsi="Times New Roman"/>
                <w:sz w:val="24"/>
                <w:szCs w:val="24"/>
              </w:rPr>
              <w:t>UF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>, cidade ou CEP e clica em consultar;</w:t>
            </w:r>
          </w:p>
          <w:p w:rsidR="00F40256" w:rsidRPr="001F5247" w:rsidRDefault="00F40256" w:rsidP="002802C5">
            <w:pPr>
              <w:pStyle w:val="PargrafodaLista"/>
              <w:widowControl w:val="0"/>
              <w:numPr>
                <w:ilvl w:val="0"/>
                <w:numId w:val="34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sistema busca as informações no banco de dados de acordo com os dados passados e preenche a lista de partidos (A1)</w:t>
            </w:r>
          </w:p>
        </w:tc>
      </w:tr>
      <w:tr w:rsidR="00F4025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0256" w:rsidRPr="001F5247" w:rsidRDefault="00F40256" w:rsidP="002802C5">
            <w:pPr>
              <w:numPr>
                <w:ilvl w:val="0"/>
                <w:numId w:val="11"/>
              </w:num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Zona Eleitoral não encontrada</w:t>
            </w:r>
          </w:p>
          <w:p w:rsidR="00F40256" w:rsidRPr="001F5247" w:rsidRDefault="00F40256" w:rsidP="002802C5">
            <w:pPr>
              <w:widowControl w:val="0"/>
              <w:numPr>
                <w:ilvl w:val="1"/>
                <w:numId w:val="11"/>
              </w:numPr>
              <w:suppressAutoHyphens/>
              <w:overflowPunct/>
              <w:autoSpaceDE/>
              <w:autoSpaceDN/>
              <w:adjustRightInd/>
              <w:spacing w:before="0" w:after="0"/>
              <w:ind w:left="712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sistema retorna mensagem indicando a zona eleitoral não foi encontrada;</w:t>
            </w:r>
          </w:p>
          <w:p w:rsidR="00F40256" w:rsidRPr="001F5247" w:rsidRDefault="00F40256" w:rsidP="002802C5">
            <w:pPr>
              <w:widowControl w:val="0"/>
              <w:numPr>
                <w:ilvl w:val="1"/>
                <w:numId w:val="11"/>
              </w:numPr>
              <w:suppressAutoHyphens/>
              <w:overflowPunct/>
              <w:autoSpaceDE/>
              <w:autoSpaceDN/>
              <w:adjustRightInd/>
              <w:spacing w:before="0" w:after="0"/>
              <w:ind w:left="712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Volta para fluxo de origem.</w:t>
            </w:r>
          </w:p>
        </w:tc>
      </w:tr>
    </w:tbl>
    <w:p w:rsidR="00F40256" w:rsidRPr="001F5247" w:rsidRDefault="00F40256" w:rsidP="00D92A1D">
      <w:pPr>
        <w:pStyle w:val="Ttulo1"/>
        <w:numPr>
          <w:ilvl w:val="0"/>
          <w:numId w:val="0"/>
        </w:numPr>
        <w:spacing w:before="0"/>
      </w:pPr>
    </w:p>
    <w:tbl>
      <w:tblPr>
        <w:tblW w:w="0" w:type="auto"/>
        <w:tblInd w:w="108" w:type="dxa"/>
        <w:tblLayout w:type="fixed"/>
        <w:tblLook w:val="0000"/>
      </w:tblPr>
      <w:tblGrid>
        <w:gridCol w:w="2441"/>
        <w:gridCol w:w="5970"/>
      </w:tblGrid>
      <w:tr w:rsidR="00F4025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UC 0</w:t>
            </w:r>
            <w:r w:rsidR="00060705" w:rsidRPr="001F5247">
              <w:rPr>
                <w:szCs w:val="24"/>
              </w:rPr>
              <w:t>8</w:t>
            </w:r>
            <w:r w:rsidRPr="001F5247">
              <w:rPr>
                <w:szCs w:val="24"/>
              </w:rPr>
              <w:t xml:space="preserve"> – Excluir </w:t>
            </w:r>
            <w:r w:rsidR="00060705" w:rsidRPr="001F5247">
              <w:rPr>
                <w:szCs w:val="24"/>
              </w:rPr>
              <w:t>Seção Eleitoral</w:t>
            </w:r>
          </w:p>
        </w:tc>
      </w:tr>
      <w:tr w:rsidR="00F4025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b/>
                <w:szCs w:val="24"/>
              </w:rPr>
            </w:pPr>
            <w:proofErr w:type="spellStart"/>
            <w:r w:rsidRPr="001F5247">
              <w:rPr>
                <w:szCs w:val="24"/>
              </w:rPr>
              <w:t>Welder</w:t>
            </w:r>
            <w:proofErr w:type="spellEnd"/>
            <w:r w:rsidRPr="001F5247">
              <w:rPr>
                <w:szCs w:val="24"/>
              </w:rPr>
              <w:t xml:space="preserve"> </w:t>
            </w:r>
            <w:proofErr w:type="spellStart"/>
            <w:r w:rsidRPr="001F5247">
              <w:rPr>
                <w:szCs w:val="24"/>
              </w:rPr>
              <w:t>Carrijo</w:t>
            </w:r>
            <w:proofErr w:type="spellEnd"/>
          </w:p>
        </w:tc>
      </w:tr>
      <w:tr w:rsidR="00F4025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2.0</w:t>
            </w:r>
          </w:p>
        </w:tc>
      </w:tr>
      <w:tr w:rsidR="00F4025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27/09/2012</w:t>
            </w:r>
          </w:p>
        </w:tc>
      </w:tr>
      <w:tr w:rsidR="00F4025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Usuário</w:t>
            </w:r>
          </w:p>
        </w:tc>
      </w:tr>
      <w:tr w:rsidR="00F4025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rFonts w:eastAsia="Arial"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rFonts w:eastAsia="Arial"/>
                <w:szCs w:val="24"/>
              </w:rPr>
              <w:t xml:space="preserve">O usuário deve ter executado o caso de uso UC </w:t>
            </w:r>
            <w:r w:rsidR="00564C4A" w:rsidRPr="001F5247">
              <w:rPr>
                <w:rFonts w:eastAsia="Arial"/>
                <w:szCs w:val="24"/>
              </w:rPr>
              <w:t>07</w:t>
            </w:r>
            <w:r w:rsidRPr="001F5247">
              <w:rPr>
                <w:rFonts w:eastAsia="Arial"/>
                <w:szCs w:val="24"/>
              </w:rPr>
              <w:t xml:space="preserve"> – Pesquisar </w:t>
            </w:r>
            <w:r w:rsidR="00713F69" w:rsidRPr="001F5247">
              <w:rPr>
                <w:rFonts w:eastAsia="Arial"/>
                <w:szCs w:val="24"/>
              </w:rPr>
              <w:t xml:space="preserve">Seção </w:t>
            </w:r>
            <w:r w:rsidRPr="001F5247">
              <w:rPr>
                <w:rFonts w:eastAsia="Arial"/>
                <w:szCs w:val="24"/>
              </w:rPr>
              <w:t>Eleitoral.</w:t>
            </w:r>
          </w:p>
        </w:tc>
      </w:tr>
      <w:tr w:rsidR="00F4025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tabs>
                <w:tab w:val="left" w:pos="708"/>
              </w:tabs>
              <w:suppressAutoHyphens/>
              <w:spacing w:before="0" w:after="200"/>
              <w:rPr>
                <w:b/>
                <w:szCs w:val="24"/>
              </w:rPr>
            </w:pPr>
            <w:r w:rsidRPr="001F5247">
              <w:rPr>
                <w:szCs w:val="24"/>
              </w:rPr>
              <w:t>O cadastro do partido é excluído do banco de dados.</w:t>
            </w:r>
          </w:p>
        </w:tc>
      </w:tr>
      <w:tr w:rsidR="00F4025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0256" w:rsidRPr="001F5247" w:rsidRDefault="00F40256" w:rsidP="002802C5">
            <w:pPr>
              <w:pStyle w:val="PargrafodaLista"/>
              <w:widowControl w:val="0"/>
              <w:numPr>
                <w:ilvl w:val="0"/>
                <w:numId w:val="35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usuário seleciona um partido na lista;</w:t>
            </w:r>
          </w:p>
          <w:p w:rsidR="00F40256" w:rsidRPr="001F5247" w:rsidRDefault="00F40256" w:rsidP="002802C5">
            <w:pPr>
              <w:pStyle w:val="PargrafodaLista"/>
              <w:widowControl w:val="0"/>
              <w:numPr>
                <w:ilvl w:val="0"/>
                <w:numId w:val="35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usuário seleciona excluir;</w:t>
            </w:r>
          </w:p>
          <w:p w:rsidR="00F40256" w:rsidRPr="001F5247" w:rsidRDefault="00F40256" w:rsidP="002802C5">
            <w:pPr>
              <w:pStyle w:val="PargrafodaLista"/>
              <w:widowControl w:val="0"/>
              <w:numPr>
                <w:ilvl w:val="0"/>
                <w:numId w:val="35"/>
              </w:numPr>
              <w:tabs>
                <w:tab w:val="clear" w:pos="708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sistema pede a confirmação do usuário e em caso positivo, efetua a exclusão no banco de dados e exibe a mensagem: “</w:t>
            </w:r>
            <w:r w:rsidR="00134C32" w:rsidRPr="001F5247">
              <w:rPr>
                <w:rFonts w:ascii="Times New Roman" w:hAnsi="Times New Roman"/>
                <w:sz w:val="24"/>
                <w:szCs w:val="24"/>
              </w:rPr>
              <w:t xml:space="preserve">Exclusão efetuada 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>com sucesso”.</w:t>
            </w:r>
          </w:p>
        </w:tc>
      </w:tr>
      <w:tr w:rsidR="00F4025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0256" w:rsidRPr="001F5247" w:rsidRDefault="00F40256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rFonts w:eastAsia="Arial"/>
                <w:szCs w:val="24"/>
              </w:rPr>
              <w:t>Nenhum.</w:t>
            </w:r>
          </w:p>
        </w:tc>
      </w:tr>
    </w:tbl>
    <w:p w:rsidR="00437EFE" w:rsidRPr="001F5247" w:rsidRDefault="00437EFE" w:rsidP="00D92A1D">
      <w:pPr>
        <w:spacing w:before="0"/>
      </w:pPr>
    </w:p>
    <w:p w:rsidR="00CF49C5" w:rsidRPr="001F5247" w:rsidRDefault="00CF49C5" w:rsidP="00D92A1D">
      <w:pPr>
        <w:spacing w:before="0"/>
      </w:pPr>
    </w:p>
    <w:tbl>
      <w:tblPr>
        <w:tblW w:w="0" w:type="auto"/>
        <w:tblInd w:w="108" w:type="dxa"/>
        <w:tblLayout w:type="fixed"/>
        <w:tblLook w:val="0000"/>
      </w:tblPr>
      <w:tblGrid>
        <w:gridCol w:w="2441"/>
        <w:gridCol w:w="5970"/>
      </w:tblGrid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UC</w:t>
            </w:r>
            <w:r w:rsidR="00C52409" w:rsidRPr="001F5247">
              <w:rPr>
                <w:szCs w:val="24"/>
              </w:rPr>
              <w:t xml:space="preserve"> 09</w:t>
            </w:r>
            <w:r w:rsidRPr="001F5247">
              <w:rPr>
                <w:szCs w:val="24"/>
              </w:rPr>
              <w:t xml:space="preserve"> – Cadastrar Titulo Eleitoral</w:t>
            </w:r>
          </w:p>
        </w:tc>
      </w:tr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Filipe Godoi</w:t>
            </w:r>
          </w:p>
        </w:tc>
      </w:tr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lastRenderedPageBreak/>
              <w:t>Versão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CF49C5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</w:t>
            </w:r>
            <w:r w:rsidR="00A86C7B" w:rsidRPr="001F5247">
              <w:rPr>
                <w:szCs w:val="24"/>
              </w:rPr>
              <w:t>.0</w:t>
            </w:r>
          </w:p>
        </w:tc>
      </w:tr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25/09/2012</w:t>
            </w:r>
          </w:p>
        </w:tc>
      </w:tr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DC4A7C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Usuário</w:t>
            </w:r>
          </w:p>
        </w:tc>
      </w:tr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rFonts w:eastAsia="Arial"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1F0C99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rFonts w:eastAsia="Arial"/>
                <w:szCs w:val="24"/>
              </w:rPr>
              <w:t>Nenhum.</w:t>
            </w:r>
          </w:p>
        </w:tc>
      </w:tr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tabs>
                <w:tab w:val="left" w:pos="708"/>
              </w:tabs>
              <w:suppressAutoHyphens/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O cadastro do titulo eleitoral é atualizado no banco de dados, uma mensagem de confirmação irá aparecer na tela.</w:t>
            </w:r>
          </w:p>
        </w:tc>
      </w:tr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A86C7B" w:rsidP="002802C5">
            <w:pPr>
              <w:pStyle w:val="ListParagraph1"/>
              <w:numPr>
                <w:ilvl w:val="0"/>
                <w:numId w:val="40"/>
              </w:numPr>
              <w:ind w:left="360"/>
              <w:rPr>
                <w:rFonts w:cs="Times New Roman"/>
              </w:rPr>
            </w:pPr>
            <w:r w:rsidRPr="001F5247">
              <w:rPr>
                <w:rFonts w:cs="Times New Roman"/>
              </w:rPr>
              <w:t xml:space="preserve">O usuário seleciona o </w:t>
            </w:r>
            <w:proofErr w:type="gramStart"/>
            <w:r w:rsidRPr="001F5247">
              <w:rPr>
                <w:rFonts w:cs="Times New Roman"/>
              </w:rPr>
              <w:t>menu</w:t>
            </w:r>
            <w:proofErr w:type="gramEnd"/>
            <w:r w:rsidRPr="001F5247">
              <w:rPr>
                <w:rFonts w:cs="Times New Roman"/>
              </w:rPr>
              <w:t xml:space="preserve"> Cadastros &gt; Manter Titulo Eleitoral;</w:t>
            </w:r>
          </w:p>
          <w:p w:rsidR="00A86C7B" w:rsidRPr="001F5247" w:rsidRDefault="00A86C7B" w:rsidP="002802C5">
            <w:pPr>
              <w:pStyle w:val="ListParagraph1"/>
              <w:numPr>
                <w:ilvl w:val="0"/>
                <w:numId w:val="40"/>
              </w:numPr>
              <w:ind w:left="360"/>
              <w:rPr>
                <w:rFonts w:cs="Times New Roman"/>
              </w:rPr>
            </w:pPr>
            <w:r w:rsidRPr="001F5247">
              <w:rPr>
                <w:rFonts w:cs="Times New Roman"/>
              </w:rPr>
              <w:t xml:space="preserve">O usuário escolhe </w:t>
            </w:r>
            <w:proofErr w:type="gramStart"/>
            <w:r w:rsidRPr="001F5247">
              <w:rPr>
                <w:rFonts w:cs="Times New Roman"/>
              </w:rPr>
              <w:t>a opção novo</w:t>
            </w:r>
            <w:proofErr w:type="gramEnd"/>
            <w:r w:rsidRPr="001F5247">
              <w:rPr>
                <w:rFonts w:cs="Times New Roman"/>
              </w:rPr>
              <w:t>;</w:t>
            </w:r>
          </w:p>
          <w:p w:rsidR="00A86C7B" w:rsidRPr="001F5247" w:rsidRDefault="00A86C7B" w:rsidP="002802C5">
            <w:pPr>
              <w:pStyle w:val="ListParagraph1"/>
              <w:numPr>
                <w:ilvl w:val="0"/>
                <w:numId w:val="40"/>
              </w:numPr>
              <w:ind w:left="360"/>
              <w:rPr>
                <w:rFonts w:cs="Times New Roman"/>
              </w:rPr>
            </w:pPr>
            <w:r w:rsidRPr="001F5247">
              <w:rPr>
                <w:rFonts w:cs="Times New Roman"/>
              </w:rPr>
              <w:t xml:space="preserve">O sistema habilita os campos para cadastro: nome completo data de nascimento, numero da inscrição, zona, seção, município/UF, data de emissão e nome do </w:t>
            </w:r>
            <w:r w:rsidR="00345FBC" w:rsidRPr="001F5247">
              <w:rPr>
                <w:rFonts w:cs="Times New Roman"/>
              </w:rPr>
              <w:t>juiz eleitoral</w:t>
            </w:r>
            <w:r w:rsidRPr="001F5247">
              <w:rPr>
                <w:rFonts w:cs="Times New Roman"/>
              </w:rPr>
              <w:t>;</w:t>
            </w:r>
          </w:p>
          <w:p w:rsidR="00A86C7B" w:rsidRPr="001F5247" w:rsidRDefault="00A86C7B" w:rsidP="002802C5">
            <w:pPr>
              <w:pStyle w:val="ListParagraph1"/>
              <w:numPr>
                <w:ilvl w:val="0"/>
                <w:numId w:val="40"/>
              </w:numPr>
              <w:ind w:left="360"/>
              <w:rPr>
                <w:rFonts w:cs="Times New Roman"/>
              </w:rPr>
            </w:pPr>
            <w:r w:rsidRPr="001F5247">
              <w:rPr>
                <w:rFonts w:cs="Times New Roman"/>
              </w:rPr>
              <w:t>O usuário preenche os dados e seleciona gravar (A1);</w:t>
            </w:r>
          </w:p>
          <w:p w:rsidR="00A86C7B" w:rsidRPr="001F5247" w:rsidRDefault="00A86C7B" w:rsidP="002802C5">
            <w:pPr>
              <w:pStyle w:val="ListParagraph1"/>
              <w:numPr>
                <w:ilvl w:val="0"/>
                <w:numId w:val="40"/>
              </w:numPr>
              <w:ind w:left="360"/>
              <w:jc w:val="both"/>
              <w:rPr>
                <w:rFonts w:cs="Times New Roman"/>
              </w:rPr>
            </w:pPr>
            <w:r w:rsidRPr="001F5247">
              <w:rPr>
                <w:rFonts w:cs="Times New Roman"/>
              </w:rPr>
              <w:t>O sistema grava as informações no banco de dados, limpa os campos e exibe a mensagem dizendo “Inclusão efetuada com sucesso”.</w:t>
            </w:r>
          </w:p>
        </w:tc>
      </w:tr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E6977" w:rsidRPr="001F5247" w:rsidRDefault="004E6977" w:rsidP="002802C5">
            <w:pPr>
              <w:widowControl w:val="0"/>
              <w:numPr>
                <w:ilvl w:val="0"/>
                <w:numId w:val="44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Campo em branco</w:t>
            </w:r>
          </w:p>
          <w:p w:rsidR="004E6977" w:rsidRPr="001F5247" w:rsidRDefault="004E6977" w:rsidP="002802C5">
            <w:pPr>
              <w:widowControl w:val="0"/>
              <w:numPr>
                <w:ilvl w:val="1"/>
                <w:numId w:val="44"/>
              </w:numPr>
              <w:suppressAutoHyphens/>
              <w:overflowPunct/>
              <w:autoSpaceDE/>
              <w:autoSpaceDN/>
              <w:adjustRightInd/>
              <w:spacing w:before="0" w:after="0"/>
              <w:ind w:left="664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sistema retorna mensagem indicando que determinado campo não foi preenchido;</w:t>
            </w:r>
          </w:p>
          <w:p w:rsidR="004E6977" w:rsidRPr="001F5247" w:rsidRDefault="004E6977" w:rsidP="002802C5">
            <w:pPr>
              <w:widowControl w:val="0"/>
              <w:numPr>
                <w:ilvl w:val="1"/>
                <w:numId w:val="44"/>
              </w:numPr>
              <w:suppressAutoHyphens/>
              <w:overflowPunct/>
              <w:autoSpaceDE/>
              <w:autoSpaceDN/>
              <w:adjustRightInd/>
              <w:spacing w:before="0" w:after="0"/>
              <w:ind w:left="664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Volta para fluxo de origem.</w:t>
            </w:r>
          </w:p>
          <w:p w:rsidR="004E6977" w:rsidRPr="001F5247" w:rsidRDefault="00F55D23" w:rsidP="002802C5">
            <w:pPr>
              <w:widowControl w:val="0"/>
              <w:numPr>
                <w:ilvl w:val="0"/>
                <w:numId w:val="44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rPr>
                <w:rFonts w:eastAsia="Arial"/>
                <w:szCs w:val="24"/>
              </w:rPr>
              <w:t xml:space="preserve">Título </w:t>
            </w:r>
            <w:r w:rsidR="004E6977" w:rsidRPr="001F5247">
              <w:rPr>
                <w:szCs w:val="24"/>
              </w:rPr>
              <w:t>Eleitoral já cadastrad</w:t>
            </w:r>
            <w:r w:rsidR="00A6613B" w:rsidRPr="001F5247">
              <w:rPr>
                <w:szCs w:val="24"/>
              </w:rPr>
              <w:t>o</w:t>
            </w:r>
          </w:p>
          <w:p w:rsidR="004E6977" w:rsidRPr="001F5247" w:rsidRDefault="004E6977" w:rsidP="002802C5">
            <w:pPr>
              <w:widowControl w:val="0"/>
              <w:numPr>
                <w:ilvl w:val="1"/>
                <w:numId w:val="44"/>
              </w:numPr>
              <w:suppressAutoHyphens/>
              <w:overflowPunct/>
              <w:autoSpaceDE/>
              <w:autoSpaceDN/>
              <w:adjustRightInd/>
              <w:spacing w:before="0" w:after="0"/>
              <w:ind w:left="664"/>
              <w:jc w:val="left"/>
              <w:textAlignment w:val="auto"/>
            </w:pPr>
            <w:r w:rsidRPr="001F5247">
              <w:t xml:space="preserve">O sistema retorna mensagem indicando que </w:t>
            </w:r>
            <w:r w:rsidR="00DD27F2" w:rsidRPr="001F5247">
              <w:t>o</w:t>
            </w:r>
            <w:r w:rsidRPr="001F5247">
              <w:t xml:space="preserve"> </w:t>
            </w:r>
            <w:r w:rsidR="00DD27F2" w:rsidRPr="001F5247">
              <w:rPr>
                <w:rFonts w:eastAsia="Arial"/>
                <w:szCs w:val="24"/>
              </w:rPr>
              <w:t>Título</w:t>
            </w:r>
            <w:r w:rsidRPr="001F5247">
              <w:rPr>
                <w:rFonts w:eastAsia="Arial"/>
                <w:szCs w:val="24"/>
              </w:rPr>
              <w:t xml:space="preserve"> Eleitoral</w:t>
            </w:r>
            <w:r w:rsidRPr="001F5247">
              <w:t xml:space="preserve"> já está cadastrad</w:t>
            </w:r>
            <w:r w:rsidR="006835FD" w:rsidRPr="001F5247">
              <w:t>o</w:t>
            </w:r>
            <w:r w:rsidRPr="001F5247">
              <w:t>;</w:t>
            </w:r>
          </w:p>
          <w:p w:rsidR="00A86C7B" w:rsidRPr="001F5247" w:rsidRDefault="004E6977" w:rsidP="00D92A1D">
            <w:pPr>
              <w:widowControl w:val="0"/>
              <w:suppressAutoHyphens/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Volta para fluxo de origem.</w:t>
            </w:r>
          </w:p>
        </w:tc>
      </w:tr>
    </w:tbl>
    <w:p w:rsidR="00A86C7B" w:rsidRPr="001F5247" w:rsidRDefault="00A86C7B" w:rsidP="00D92A1D">
      <w:pPr>
        <w:spacing w:before="0" w:after="0"/>
        <w:rPr>
          <w:szCs w:val="24"/>
        </w:rPr>
      </w:pPr>
    </w:p>
    <w:p w:rsidR="00A86C7B" w:rsidRPr="001F5247" w:rsidRDefault="00A86C7B" w:rsidP="00D92A1D">
      <w:pPr>
        <w:spacing w:before="0" w:after="0"/>
        <w:rPr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441"/>
        <w:gridCol w:w="5970"/>
      </w:tblGrid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UC</w:t>
            </w:r>
            <w:r w:rsidR="00644104" w:rsidRPr="001F5247">
              <w:rPr>
                <w:szCs w:val="24"/>
              </w:rPr>
              <w:t xml:space="preserve"> 10</w:t>
            </w:r>
            <w:r w:rsidRPr="001F5247">
              <w:rPr>
                <w:szCs w:val="24"/>
              </w:rPr>
              <w:t xml:space="preserve"> – Alterar Titulo Eleitoral</w:t>
            </w:r>
          </w:p>
        </w:tc>
      </w:tr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Filipe Godoi</w:t>
            </w:r>
          </w:p>
        </w:tc>
      </w:tr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AB36F9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</w:t>
            </w:r>
            <w:r w:rsidR="00A86C7B" w:rsidRPr="001F5247">
              <w:rPr>
                <w:szCs w:val="24"/>
              </w:rPr>
              <w:t>.0</w:t>
            </w:r>
          </w:p>
        </w:tc>
      </w:tr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25/09/2012</w:t>
            </w:r>
          </w:p>
        </w:tc>
      </w:tr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DC4A7C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Usuário</w:t>
            </w:r>
          </w:p>
        </w:tc>
      </w:tr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rFonts w:eastAsia="Arial"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rFonts w:eastAsia="Arial"/>
                <w:szCs w:val="24"/>
              </w:rPr>
              <w:t>O usuário deve</w:t>
            </w:r>
            <w:r w:rsidR="004D707F" w:rsidRPr="001F5247">
              <w:rPr>
                <w:rFonts w:eastAsia="Arial"/>
                <w:szCs w:val="24"/>
              </w:rPr>
              <w:t xml:space="preserve"> ter</w:t>
            </w:r>
            <w:r w:rsidRPr="001F5247">
              <w:rPr>
                <w:rFonts w:eastAsia="Arial"/>
                <w:szCs w:val="24"/>
              </w:rPr>
              <w:t xml:space="preserve"> </w:t>
            </w:r>
            <w:r w:rsidR="004D707F" w:rsidRPr="001F5247">
              <w:rPr>
                <w:rFonts w:eastAsia="Arial"/>
                <w:szCs w:val="24"/>
              </w:rPr>
              <w:t>executado</w:t>
            </w:r>
            <w:r w:rsidRPr="001F5247">
              <w:rPr>
                <w:rFonts w:eastAsia="Arial"/>
                <w:szCs w:val="24"/>
              </w:rPr>
              <w:t xml:space="preserve"> o caso de uso: UC</w:t>
            </w:r>
            <w:r w:rsidR="00CC51F8" w:rsidRPr="001F5247">
              <w:rPr>
                <w:rFonts w:eastAsia="Arial"/>
                <w:szCs w:val="24"/>
              </w:rPr>
              <w:t xml:space="preserve"> 11</w:t>
            </w:r>
            <w:r w:rsidRPr="001F5247">
              <w:rPr>
                <w:rFonts w:eastAsia="Arial"/>
                <w:szCs w:val="24"/>
              </w:rPr>
              <w:t xml:space="preserve"> – Pesquisar </w:t>
            </w:r>
            <w:r w:rsidRPr="001F5247">
              <w:rPr>
                <w:szCs w:val="24"/>
              </w:rPr>
              <w:t>T</w:t>
            </w:r>
            <w:r w:rsidR="00EE68DD" w:rsidRPr="001F5247">
              <w:rPr>
                <w:szCs w:val="24"/>
              </w:rPr>
              <w:t>í</w:t>
            </w:r>
            <w:r w:rsidRPr="001F5247">
              <w:rPr>
                <w:szCs w:val="24"/>
              </w:rPr>
              <w:t>tulo Eleitoral</w:t>
            </w:r>
            <w:r w:rsidRPr="001F5247">
              <w:rPr>
                <w:rFonts w:eastAsia="Arial"/>
                <w:szCs w:val="24"/>
              </w:rPr>
              <w:t>.</w:t>
            </w:r>
          </w:p>
        </w:tc>
      </w:tr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tabs>
                <w:tab w:val="left" w:pos="708"/>
              </w:tabs>
              <w:suppressAutoHyphens/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O cadastro do titulo é atualizado no banco de dados, uma mensagem de confirmação irá aparecer na tela.</w:t>
            </w:r>
          </w:p>
        </w:tc>
      </w:tr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A86C7B" w:rsidP="002802C5">
            <w:pPr>
              <w:pStyle w:val="ListParagraph1"/>
              <w:numPr>
                <w:ilvl w:val="0"/>
                <w:numId w:val="39"/>
              </w:numPr>
              <w:ind w:left="360"/>
              <w:rPr>
                <w:rFonts w:cs="Times New Roman"/>
              </w:rPr>
            </w:pPr>
            <w:r w:rsidRPr="001F5247">
              <w:rPr>
                <w:rFonts w:cs="Times New Roman"/>
              </w:rPr>
              <w:t>O usuário seleciona um titulo na lista;</w:t>
            </w:r>
          </w:p>
          <w:p w:rsidR="00A86C7B" w:rsidRPr="001F5247" w:rsidRDefault="00A86C7B" w:rsidP="002802C5">
            <w:pPr>
              <w:pStyle w:val="ListParagraph1"/>
              <w:numPr>
                <w:ilvl w:val="0"/>
                <w:numId w:val="39"/>
              </w:numPr>
              <w:ind w:left="360"/>
              <w:rPr>
                <w:rFonts w:cs="Times New Roman"/>
              </w:rPr>
            </w:pPr>
            <w:r w:rsidRPr="001F5247">
              <w:rPr>
                <w:rFonts w:cs="Times New Roman"/>
              </w:rPr>
              <w:t>O sistema busca as informações do titulo e preenche a tela de cadastro;</w:t>
            </w:r>
          </w:p>
          <w:p w:rsidR="00A86C7B" w:rsidRPr="001F5247" w:rsidRDefault="00A86C7B" w:rsidP="002802C5">
            <w:pPr>
              <w:pStyle w:val="ListParagraph1"/>
              <w:numPr>
                <w:ilvl w:val="0"/>
                <w:numId w:val="39"/>
              </w:numPr>
              <w:ind w:left="360"/>
              <w:rPr>
                <w:rFonts w:cs="Times New Roman"/>
              </w:rPr>
            </w:pPr>
            <w:r w:rsidRPr="001F5247">
              <w:rPr>
                <w:rFonts w:cs="Times New Roman"/>
              </w:rPr>
              <w:t>O usuário efetua as alterações desejadas nos dados do titulo e seleciona gravar (A1);</w:t>
            </w:r>
          </w:p>
          <w:p w:rsidR="00A86C7B" w:rsidRPr="001F5247" w:rsidRDefault="00A86C7B" w:rsidP="002802C5">
            <w:pPr>
              <w:pStyle w:val="ListParagraph1"/>
              <w:numPr>
                <w:ilvl w:val="0"/>
                <w:numId w:val="39"/>
              </w:numPr>
              <w:ind w:left="360"/>
              <w:rPr>
                <w:rFonts w:cs="Times New Roman"/>
              </w:rPr>
            </w:pPr>
            <w:r w:rsidRPr="001F5247">
              <w:rPr>
                <w:rFonts w:cs="Times New Roman"/>
              </w:rPr>
              <w:t>O sistema atualiza as informações no banco de dados, limpa os campos e exibe a mensagem: “Titulo Eleitoral Alterado com sucesso”.</w:t>
            </w:r>
          </w:p>
        </w:tc>
      </w:tr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A86C7B" w:rsidP="002802C5">
            <w:pPr>
              <w:widowControl w:val="0"/>
              <w:numPr>
                <w:ilvl w:val="0"/>
                <w:numId w:val="41"/>
              </w:numPr>
              <w:suppressAutoHyphens/>
              <w:overflowPunct/>
              <w:autoSpaceDE/>
              <w:autoSpaceDN/>
              <w:adjustRightInd/>
              <w:spacing w:before="0" w:after="0"/>
              <w:ind w:left="36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Campo em branco</w:t>
            </w:r>
          </w:p>
          <w:p w:rsidR="00A86C7B" w:rsidRPr="001F5247" w:rsidRDefault="009B0A82" w:rsidP="002802C5">
            <w:pPr>
              <w:widowControl w:val="0"/>
              <w:numPr>
                <w:ilvl w:val="0"/>
                <w:numId w:val="42"/>
              </w:numPr>
              <w:suppressAutoHyphens/>
              <w:overflowPunct/>
              <w:autoSpaceDE/>
              <w:autoSpaceDN/>
              <w:adjustRightInd/>
              <w:spacing w:before="0" w:after="0"/>
              <w:ind w:left="72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 xml:space="preserve">O </w:t>
            </w:r>
            <w:r w:rsidR="00A86C7B" w:rsidRPr="001F5247">
              <w:rPr>
                <w:szCs w:val="24"/>
              </w:rPr>
              <w:t>sistema retorna mensagem indicando que determinado campo não foi preenchido;</w:t>
            </w:r>
          </w:p>
          <w:p w:rsidR="00A86C7B" w:rsidRPr="001F5247" w:rsidRDefault="009B0A82" w:rsidP="002802C5">
            <w:pPr>
              <w:widowControl w:val="0"/>
              <w:numPr>
                <w:ilvl w:val="0"/>
                <w:numId w:val="42"/>
              </w:numPr>
              <w:suppressAutoHyphens/>
              <w:overflowPunct/>
              <w:autoSpaceDE/>
              <w:autoSpaceDN/>
              <w:adjustRightInd/>
              <w:spacing w:before="0" w:after="0"/>
              <w:ind w:left="72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V</w:t>
            </w:r>
            <w:r w:rsidR="00A86C7B" w:rsidRPr="001F5247">
              <w:rPr>
                <w:szCs w:val="24"/>
              </w:rPr>
              <w:t>olta para fluxo de origem.</w:t>
            </w:r>
          </w:p>
          <w:p w:rsidR="00A86C7B" w:rsidRPr="001F5247" w:rsidRDefault="00A86C7B" w:rsidP="002802C5">
            <w:pPr>
              <w:widowControl w:val="0"/>
              <w:numPr>
                <w:ilvl w:val="0"/>
                <w:numId w:val="41"/>
              </w:numPr>
              <w:tabs>
                <w:tab w:val="clear" w:pos="0"/>
                <w:tab w:val="num" w:pos="720"/>
              </w:tabs>
              <w:suppressAutoHyphens/>
              <w:overflowPunct/>
              <w:autoSpaceDE/>
              <w:autoSpaceDN/>
              <w:adjustRightInd/>
              <w:spacing w:before="0" w:after="0"/>
              <w:ind w:left="36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lastRenderedPageBreak/>
              <w:t>Titulo Eleitoral já cadastrado</w:t>
            </w:r>
          </w:p>
          <w:p w:rsidR="00A86C7B" w:rsidRPr="001F5247" w:rsidRDefault="009B0A82" w:rsidP="002802C5">
            <w:pPr>
              <w:widowControl w:val="0"/>
              <w:numPr>
                <w:ilvl w:val="0"/>
                <w:numId w:val="43"/>
              </w:numPr>
              <w:suppressAutoHyphens/>
              <w:overflowPunct/>
              <w:autoSpaceDE/>
              <w:autoSpaceDN/>
              <w:adjustRightInd/>
              <w:spacing w:before="0" w:after="0"/>
              <w:ind w:left="72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 xml:space="preserve">O </w:t>
            </w:r>
            <w:r w:rsidR="00A86C7B" w:rsidRPr="001F5247">
              <w:rPr>
                <w:szCs w:val="24"/>
              </w:rPr>
              <w:t>sistema retorna mensagem indicando que o titulo já está cadastrado;</w:t>
            </w:r>
          </w:p>
          <w:p w:rsidR="00A86C7B" w:rsidRPr="001F5247" w:rsidRDefault="009B0A82" w:rsidP="002802C5">
            <w:pPr>
              <w:widowControl w:val="0"/>
              <w:numPr>
                <w:ilvl w:val="0"/>
                <w:numId w:val="43"/>
              </w:numPr>
              <w:suppressAutoHyphens/>
              <w:overflowPunct/>
              <w:autoSpaceDE/>
              <w:autoSpaceDN/>
              <w:adjustRightInd/>
              <w:spacing w:before="0" w:after="0"/>
              <w:ind w:left="72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Volta</w:t>
            </w:r>
            <w:r w:rsidR="00A86C7B" w:rsidRPr="001F5247">
              <w:rPr>
                <w:szCs w:val="24"/>
              </w:rPr>
              <w:t xml:space="preserve"> para fluxo de origem.</w:t>
            </w:r>
          </w:p>
        </w:tc>
      </w:tr>
    </w:tbl>
    <w:p w:rsidR="00A86C7B" w:rsidRPr="001F5247" w:rsidRDefault="00A86C7B" w:rsidP="00D92A1D">
      <w:pPr>
        <w:spacing w:before="0" w:after="0"/>
        <w:jc w:val="center"/>
        <w:rPr>
          <w:szCs w:val="24"/>
        </w:rPr>
      </w:pPr>
    </w:p>
    <w:p w:rsidR="00A86C7B" w:rsidRPr="001F5247" w:rsidRDefault="00A86C7B" w:rsidP="00D92A1D">
      <w:pPr>
        <w:spacing w:before="0" w:after="0"/>
        <w:jc w:val="center"/>
        <w:rPr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441"/>
        <w:gridCol w:w="5970"/>
      </w:tblGrid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UC</w:t>
            </w:r>
            <w:r w:rsidR="009F711F" w:rsidRPr="001F5247">
              <w:rPr>
                <w:szCs w:val="24"/>
              </w:rPr>
              <w:t xml:space="preserve"> 11</w:t>
            </w:r>
            <w:r w:rsidRPr="001F5247">
              <w:rPr>
                <w:szCs w:val="24"/>
              </w:rPr>
              <w:t xml:space="preserve"> – Pesquisar Titulo Eleitoral</w:t>
            </w:r>
          </w:p>
        </w:tc>
      </w:tr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Filipe Godoi</w:t>
            </w:r>
          </w:p>
        </w:tc>
      </w:tr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B82193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</w:t>
            </w:r>
            <w:r w:rsidR="00A86C7B" w:rsidRPr="001F5247">
              <w:rPr>
                <w:szCs w:val="24"/>
              </w:rPr>
              <w:t>.0</w:t>
            </w:r>
          </w:p>
        </w:tc>
      </w:tr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25/09/2012</w:t>
            </w:r>
          </w:p>
        </w:tc>
      </w:tr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DC4A7C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Usuário</w:t>
            </w:r>
          </w:p>
        </w:tc>
      </w:tr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rFonts w:eastAsia="Arial"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rFonts w:eastAsia="Arial"/>
                <w:szCs w:val="24"/>
              </w:rPr>
              <w:t>O usuário deve possuir permissão de administrador do sistema.</w:t>
            </w:r>
          </w:p>
        </w:tc>
      </w:tr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tabs>
                <w:tab w:val="left" w:pos="708"/>
              </w:tabs>
              <w:suppressAutoHyphens/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As informações do titulo eleitoral são preenchidas na tela de cadastro.</w:t>
            </w:r>
          </w:p>
        </w:tc>
      </w:tr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A86C7B" w:rsidP="002802C5">
            <w:pPr>
              <w:pStyle w:val="ListParagraph1"/>
              <w:numPr>
                <w:ilvl w:val="0"/>
                <w:numId w:val="37"/>
              </w:numPr>
              <w:rPr>
                <w:rFonts w:cs="Times New Roman"/>
              </w:rPr>
            </w:pPr>
            <w:r w:rsidRPr="001F5247">
              <w:rPr>
                <w:rFonts w:cs="Times New Roman"/>
              </w:rPr>
              <w:t xml:space="preserve">O usuário seleciona o </w:t>
            </w:r>
            <w:proofErr w:type="gramStart"/>
            <w:r w:rsidRPr="001F5247">
              <w:rPr>
                <w:rFonts w:cs="Times New Roman"/>
              </w:rPr>
              <w:t>menu</w:t>
            </w:r>
            <w:proofErr w:type="gramEnd"/>
            <w:r w:rsidRPr="001F5247">
              <w:rPr>
                <w:rFonts w:cs="Times New Roman"/>
              </w:rPr>
              <w:t xml:space="preserve"> Cadastros &gt; Manter Titulo Eleitoral;</w:t>
            </w:r>
          </w:p>
          <w:p w:rsidR="00A86C7B" w:rsidRPr="001F5247" w:rsidRDefault="00A86C7B" w:rsidP="002802C5">
            <w:pPr>
              <w:pStyle w:val="ListParagraph1"/>
              <w:numPr>
                <w:ilvl w:val="0"/>
                <w:numId w:val="37"/>
              </w:numPr>
              <w:rPr>
                <w:rFonts w:cs="Times New Roman"/>
              </w:rPr>
            </w:pPr>
            <w:r w:rsidRPr="001F5247">
              <w:rPr>
                <w:rFonts w:cs="Times New Roman"/>
              </w:rPr>
              <w:t xml:space="preserve">O usuário informa os dados do filtro: nome completo, número de </w:t>
            </w:r>
            <w:proofErr w:type="spellStart"/>
            <w:r w:rsidRPr="001F5247">
              <w:rPr>
                <w:rFonts w:cs="Times New Roman"/>
              </w:rPr>
              <w:t>inscricao</w:t>
            </w:r>
            <w:proofErr w:type="spellEnd"/>
            <w:r w:rsidRPr="001F5247">
              <w:rPr>
                <w:rFonts w:cs="Times New Roman"/>
              </w:rPr>
              <w:t xml:space="preserve"> e seleciona consultar;</w:t>
            </w:r>
          </w:p>
          <w:p w:rsidR="00A86C7B" w:rsidRPr="001F5247" w:rsidRDefault="00A86C7B" w:rsidP="002802C5">
            <w:pPr>
              <w:pStyle w:val="ListParagraph1"/>
              <w:numPr>
                <w:ilvl w:val="0"/>
                <w:numId w:val="37"/>
              </w:numPr>
              <w:rPr>
                <w:rFonts w:cs="Times New Roman"/>
              </w:rPr>
            </w:pPr>
            <w:r w:rsidRPr="001F5247">
              <w:rPr>
                <w:rFonts w:cs="Times New Roman"/>
              </w:rPr>
              <w:t xml:space="preserve">O sistema busca as informações no banco de dados de acordo com os dados passados e preenche a lista de </w:t>
            </w:r>
            <w:proofErr w:type="spellStart"/>
            <w:r w:rsidRPr="001F5247">
              <w:rPr>
                <w:rFonts w:cs="Times New Roman"/>
              </w:rPr>
              <w:t>titulos</w:t>
            </w:r>
            <w:proofErr w:type="spellEnd"/>
            <w:r w:rsidRPr="001F5247">
              <w:rPr>
                <w:rFonts w:cs="Times New Roman"/>
              </w:rPr>
              <w:t>.</w:t>
            </w:r>
          </w:p>
        </w:tc>
      </w:tr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Nenhum</w:t>
            </w:r>
          </w:p>
        </w:tc>
      </w:tr>
    </w:tbl>
    <w:p w:rsidR="00A86C7B" w:rsidRPr="001F5247" w:rsidRDefault="00A86C7B" w:rsidP="00D92A1D">
      <w:pPr>
        <w:spacing w:before="0" w:after="0"/>
        <w:rPr>
          <w:szCs w:val="24"/>
        </w:rPr>
      </w:pPr>
    </w:p>
    <w:p w:rsidR="00A86C7B" w:rsidRPr="001F5247" w:rsidRDefault="00A86C7B" w:rsidP="00D92A1D">
      <w:pPr>
        <w:spacing w:before="0" w:after="0"/>
        <w:rPr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441"/>
        <w:gridCol w:w="5970"/>
      </w:tblGrid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C9329E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UC 12</w:t>
            </w:r>
            <w:r w:rsidR="00A86C7B" w:rsidRPr="001F5247">
              <w:rPr>
                <w:szCs w:val="24"/>
              </w:rPr>
              <w:t xml:space="preserve"> – Excluir Titulo Eleitoral</w:t>
            </w:r>
          </w:p>
        </w:tc>
      </w:tr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Filipe Godoi</w:t>
            </w:r>
          </w:p>
        </w:tc>
      </w:tr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B8096F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</w:t>
            </w:r>
            <w:r w:rsidR="00A86C7B" w:rsidRPr="001F5247">
              <w:rPr>
                <w:szCs w:val="24"/>
              </w:rPr>
              <w:t>.0</w:t>
            </w:r>
          </w:p>
        </w:tc>
      </w:tr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24/09/2012</w:t>
            </w:r>
          </w:p>
        </w:tc>
      </w:tr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DC4A7C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Usuário</w:t>
            </w:r>
          </w:p>
        </w:tc>
      </w:tr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rFonts w:eastAsia="Arial"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rFonts w:eastAsia="Arial"/>
                <w:szCs w:val="24"/>
              </w:rPr>
              <w:t>O usuário deve possuir permissão de administrador do sistema e executar o caso de uso: UC</w:t>
            </w:r>
            <w:r w:rsidR="00B627DC" w:rsidRPr="001F5247">
              <w:rPr>
                <w:rFonts w:eastAsia="Arial"/>
                <w:szCs w:val="24"/>
              </w:rPr>
              <w:t xml:space="preserve"> 11</w:t>
            </w:r>
            <w:r w:rsidRPr="001F5247">
              <w:rPr>
                <w:rFonts w:eastAsia="Arial"/>
                <w:szCs w:val="24"/>
              </w:rPr>
              <w:t xml:space="preserve"> – Pesquisar </w:t>
            </w:r>
            <w:proofErr w:type="gramStart"/>
            <w:r w:rsidRPr="001F5247">
              <w:rPr>
                <w:szCs w:val="24"/>
              </w:rPr>
              <w:t>Titulo</w:t>
            </w:r>
            <w:proofErr w:type="gramEnd"/>
            <w:r w:rsidRPr="001F5247">
              <w:rPr>
                <w:szCs w:val="24"/>
              </w:rPr>
              <w:t xml:space="preserve"> Eleitoral</w:t>
            </w:r>
            <w:r w:rsidRPr="001F5247">
              <w:rPr>
                <w:rFonts w:eastAsia="Arial"/>
                <w:szCs w:val="24"/>
              </w:rPr>
              <w:t>.</w:t>
            </w:r>
          </w:p>
        </w:tc>
      </w:tr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tabs>
                <w:tab w:val="left" w:pos="708"/>
              </w:tabs>
              <w:suppressAutoHyphens/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O cadastro do titulo é excluído do banco de dados.</w:t>
            </w:r>
          </w:p>
        </w:tc>
      </w:tr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A86C7B" w:rsidP="002802C5">
            <w:pPr>
              <w:pStyle w:val="ListParagraph1"/>
              <w:numPr>
                <w:ilvl w:val="0"/>
                <w:numId w:val="38"/>
              </w:numPr>
              <w:rPr>
                <w:rFonts w:cs="Times New Roman"/>
              </w:rPr>
            </w:pPr>
            <w:r w:rsidRPr="001F5247">
              <w:rPr>
                <w:rFonts w:cs="Times New Roman"/>
              </w:rPr>
              <w:t>O usuário seleciona um titulo na lista;</w:t>
            </w:r>
          </w:p>
          <w:p w:rsidR="00A86C7B" w:rsidRPr="001F5247" w:rsidRDefault="00A86C7B" w:rsidP="002802C5">
            <w:pPr>
              <w:pStyle w:val="ListParagraph1"/>
              <w:numPr>
                <w:ilvl w:val="0"/>
                <w:numId w:val="38"/>
              </w:numPr>
              <w:rPr>
                <w:rFonts w:cs="Times New Roman"/>
              </w:rPr>
            </w:pPr>
            <w:r w:rsidRPr="001F5247">
              <w:rPr>
                <w:rFonts w:cs="Times New Roman"/>
              </w:rPr>
              <w:t>O usuário seleciona excluir;</w:t>
            </w:r>
          </w:p>
          <w:p w:rsidR="00A86C7B" w:rsidRPr="001F5247" w:rsidRDefault="00A86C7B" w:rsidP="002802C5">
            <w:pPr>
              <w:pStyle w:val="ListParagraph1"/>
              <w:numPr>
                <w:ilvl w:val="0"/>
                <w:numId w:val="38"/>
              </w:numPr>
              <w:rPr>
                <w:rFonts w:cs="Times New Roman"/>
              </w:rPr>
            </w:pPr>
            <w:r w:rsidRPr="001F5247">
              <w:rPr>
                <w:rFonts w:cs="Times New Roman"/>
              </w:rPr>
              <w:t>O sistema pede a confirmação do usuário e em caso positivo, efetua a exclusão do titulo no banco de dados e exibe a mensagem: “Titulo Eleitoral excluído com sucesso”.</w:t>
            </w:r>
          </w:p>
        </w:tc>
      </w:tr>
      <w:tr w:rsidR="00A86C7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86C7B" w:rsidRPr="001F5247" w:rsidRDefault="00A86C7B" w:rsidP="00D92A1D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Nenhum</w:t>
            </w:r>
          </w:p>
        </w:tc>
      </w:tr>
    </w:tbl>
    <w:p w:rsidR="00A86C7B" w:rsidRPr="001F5247" w:rsidRDefault="00A86C7B" w:rsidP="00D92A1D">
      <w:pPr>
        <w:spacing w:before="0" w:after="0"/>
        <w:rPr>
          <w:szCs w:val="24"/>
        </w:rPr>
      </w:pPr>
    </w:p>
    <w:tbl>
      <w:tblPr>
        <w:tblW w:w="0" w:type="auto"/>
        <w:jc w:val="center"/>
        <w:tblLayout w:type="fixed"/>
        <w:tblLook w:val="0000"/>
      </w:tblPr>
      <w:tblGrid>
        <w:gridCol w:w="2442"/>
        <w:gridCol w:w="5969"/>
      </w:tblGrid>
      <w:tr w:rsidR="00844143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4143" w:rsidRPr="001F5247" w:rsidRDefault="00844143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143" w:rsidRPr="001F5247" w:rsidRDefault="00A961C5" w:rsidP="00D92A1D">
            <w:pPr>
              <w:tabs>
                <w:tab w:val="left" w:pos="3345"/>
              </w:tabs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 xml:space="preserve">UC </w:t>
            </w:r>
            <w:r w:rsidR="00844143" w:rsidRPr="001F5247">
              <w:rPr>
                <w:szCs w:val="24"/>
              </w:rPr>
              <w:t>1</w:t>
            </w:r>
            <w:r w:rsidRPr="001F5247">
              <w:rPr>
                <w:szCs w:val="24"/>
              </w:rPr>
              <w:t>3</w:t>
            </w:r>
            <w:r w:rsidR="00844143" w:rsidRPr="001F5247">
              <w:rPr>
                <w:szCs w:val="24"/>
              </w:rPr>
              <w:t xml:space="preserve"> – Cadastrar Candidato</w:t>
            </w:r>
          </w:p>
        </w:tc>
      </w:tr>
      <w:tr w:rsidR="00844143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4143" w:rsidRPr="001F5247" w:rsidRDefault="00844143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143" w:rsidRPr="001F5247" w:rsidRDefault="00844143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>Breno Viana</w:t>
            </w:r>
          </w:p>
        </w:tc>
      </w:tr>
      <w:tr w:rsidR="00844143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4143" w:rsidRPr="001F5247" w:rsidRDefault="00844143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143" w:rsidRPr="001F5247" w:rsidRDefault="00844143" w:rsidP="00D92A1D">
            <w:pPr>
              <w:spacing w:before="0"/>
              <w:rPr>
                <w:szCs w:val="24"/>
              </w:rPr>
            </w:pPr>
            <w:r w:rsidRPr="001F5247">
              <w:t>2</w:t>
            </w:r>
            <w:r w:rsidRPr="001F5247">
              <w:rPr>
                <w:szCs w:val="24"/>
              </w:rPr>
              <w:t>.0</w:t>
            </w:r>
          </w:p>
        </w:tc>
      </w:tr>
      <w:tr w:rsidR="00844143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4143" w:rsidRPr="001F5247" w:rsidRDefault="00844143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143" w:rsidRPr="001F5247" w:rsidRDefault="00844143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>24/09/2012</w:t>
            </w:r>
          </w:p>
        </w:tc>
      </w:tr>
      <w:tr w:rsidR="00844143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4143" w:rsidRPr="001F5247" w:rsidRDefault="00844143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lastRenderedPageBreak/>
              <w:t>Ator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143" w:rsidRPr="001F5247" w:rsidRDefault="00844143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>Administrador</w:t>
            </w:r>
          </w:p>
        </w:tc>
      </w:tr>
      <w:tr w:rsidR="00844143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4143" w:rsidRPr="001F5247" w:rsidRDefault="00844143" w:rsidP="00D92A1D">
            <w:pPr>
              <w:spacing w:before="0"/>
              <w:rPr>
                <w:b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143" w:rsidRPr="001F5247" w:rsidRDefault="00844143" w:rsidP="00D92A1D">
            <w:pPr>
              <w:spacing w:before="0"/>
              <w:rPr>
                <w:rFonts w:eastAsia="Arial"/>
                <w:szCs w:val="24"/>
              </w:rPr>
            </w:pPr>
            <w:r w:rsidRPr="001F5247">
              <w:rPr>
                <w:rFonts w:eastAsia="Arial"/>
                <w:szCs w:val="24"/>
              </w:rPr>
              <w:t>Os candidatos deverão possuir os seus cargos e partidos políticos correspondentes.</w:t>
            </w:r>
          </w:p>
        </w:tc>
      </w:tr>
      <w:tr w:rsidR="00844143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4143" w:rsidRPr="001F5247" w:rsidRDefault="00844143" w:rsidP="00D92A1D">
            <w:pPr>
              <w:spacing w:before="0"/>
              <w:rPr>
                <w:b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143" w:rsidRPr="001F5247" w:rsidRDefault="00844143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>O candidato estará registrado no banco de dados.</w:t>
            </w:r>
          </w:p>
          <w:p w:rsidR="00844143" w:rsidRPr="001F5247" w:rsidRDefault="00844143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 xml:space="preserve">Uma mensagem informando que o candidato foi inserido é </w:t>
            </w:r>
            <w:proofErr w:type="gramStart"/>
            <w:r w:rsidRPr="001F5247">
              <w:rPr>
                <w:szCs w:val="24"/>
              </w:rPr>
              <w:t>exibido</w:t>
            </w:r>
            <w:proofErr w:type="gramEnd"/>
            <w:r w:rsidRPr="001F5247">
              <w:rPr>
                <w:szCs w:val="24"/>
              </w:rPr>
              <w:t>.</w:t>
            </w:r>
          </w:p>
        </w:tc>
      </w:tr>
      <w:tr w:rsidR="00844143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4143" w:rsidRPr="001F5247" w:rsidRDefault="00844143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143" w:rsidRPr="001F5247" w:rsidRDefault="00844143" w:rsidP="002802C5">
            <w:pPr>
              <w:numPr>
                <w:ilvl w:val="0"/>
                <w:numId w:val="45"/>
              </w:numPr>
              <w:overflowPunct/>
              <w:autoSpaceDE/>
              <w:autoSpaceDN/>
              <w:adjustRightInd/>
              <w:spacing w:before="0" w:after="0"/>
              <w:ind w:left="361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sistema exibe um formulário com os seguintes campos</w:t>
            </w:r>
            <w:r w:rsidRPr="001F5247">
              <w:t xml:space="preserve"> </w:t>
            </w:r>
            <w:r w:rsidRPr="001F5247">
              <w:rPr>
                <w:szCs w:val="24"/>
              </w:rPr>
              <w:t>para preenchimento:</w:t>
            </w:r>
          </w:p>
          <w:p w:rsidR="00844143" w:rsidRPr="001F5247" w:rsidRDefault="00844143" w:rsidP="002802C5">
            <w:pPr>
              <w:numPr>
                <w:ilvl w:val="0"/>
                <w:numId w:val="46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Nome completo do novo Candidato*;</w:t>
            </w:r>
          </w:p>
          <w:p w:rsidR="00844143" w:rsidRPr="001F5247" w:rsidRDefault="00844143" w:rsidP="002802C5">
            <w:pPr>
              <w:numPr>
                <w:ilvl w:val="0"/>
                <w:numId w:val="46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CPF;</w:t>
            </w:r>
          </w:p>
          <w:p w:rsidR="00844143" w:rsidRPr="001F5247" w:rsidRDefault="00844143" w:rsidP="002802C5">
            <w:pPr>
              <w:numPr>
                <w:ilvl w:val="0"/>
                <w:numId w:val="46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RG*;</w:t>
            </w:r>
          </w:p>
          <w:p w:rsidR="00844143" w:rsidRPr="001F5247" w:rsidRDefault="00844143" w:rsidP="002802C5">
            <w:pPr>
              <w:numPr>
                <w:ilvl w:val="0"/>
                <w:numId w:val="46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Telefone*;</w:t>
            </w:r>
          </w:p>
          <w:p w:rsidR="00844143" w:rsidRPr="001F5247" w:rsidRDefault="00844143" w:rsidP="002802C5">
            <w:pPr>
              <w:numPr>
                <w:ilvl w:val="0"/>
                <w:numId w:val="46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Partido político correspondente*;</w:t>
            </w:r>
          </w:p>
          <w:p w:rsidR="00844143" w:rsidRPr="001F5247" w:rsidRDefault="00844143" w:rsidP="002802C5">
            <w:pPr>
              <w:numPr>
                <w:ilvl w:val="0"/>
                <w:numId w:val="46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Cargo pretendido*;</w:t>
            </w:r>
          </w:p>
          <w:p w:rsidR="00844143" w:rsidRPr="001F5247" w:rsidRDefault="00844143" w:rsidP="002802C5">
            <w:pPr>
              <w:pStyle w:val="PargrafodaLista"/>
              <w:numPr>
                <w:ilvl w:val="0"/>
                <w:numId w:val="45"/>
              </w:numPr>
              <w:tabs>
                <w:tab w:val="clear" w:pos="708"/>
              </w:tabs>
              <w:suppressAutoHyphens w:val="0"/>
              <w:spacing w:after="0" w:line="240" w:lineRule="auto"/>
              <w:ind w:left="31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usuário insere os dados do novo candidato.</w:t>
            </w:r>
          </w:p>
          <w:p w:rsidR="00844143" w:rsidRPr="001F5247" w:rsidRDefault="00844143" w:rsidP="002802C5">
            <w:pPr>
              <w:pStyle w:val="PargrafodaLista"/>
              <w:numPr>
                <w:ilvl w:val="0"/>
                <w:numId w:val="45"/>
              </w:numPr>
              <w:tabs>
                <w:tab w:val="clear" w:pos="708"/>
              </w:tabs>
              <w:suppressAutoHyphens w:val="0"/>
              <w:spacing w:after="0" w:line="240" w:lineRule="auto"/>
              <w:ind w:left="31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usuário insere o CEP* de sua residência.</w:t>
            </w:r>
          </w:p>
          <w:p w:rsidR="00844143" w:rsidRPr="001F5247" w:rsidRDefault="00844143" w:rsidP="002802C5">
            <w:pPr>
              <w:pStyle w:val="PargrafodaLista"/>
              <w:numPr>
                <w:ilvl w:val="0"/>
                <w:numId w:val="45"/>
              </w:numPr>
              <w:tabs>
                <w:tab w:val="clear" w:pos="708"/>
              </w:tabs>
              <w:suppressAutoHyphens w:val="0"/>
              <w:spacing w:after="0" w:line="240" w:lineRule="auto"/>
              <w:ind w:left="31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sistema executa o caso de uso UC 41 – Buscar Endereço por CEP</w:t>
            </w:r>
          </w:p>
          <w:p w:rsidR="00844143" w:rsidRPr="001F5247" w:rsidRDefault="00844143" w:rsidP="002802C5">
            <w:pPr>
              <w:pStyle w:val="PargrafodaLista"/>
              <w:numPr>
                <w:ilvl w:val="0"/>
                <w:numId w:val="45"/>
              </w:numPr>
              <w:tabs>
                <w:tab w:val="clear" w:pos="708"/>
              </w:tabs>
              <w:suppressAutoHyphens w:val="0"/>
              <w:spacing w:after="0" w:line="240" w:lineRule="auto"/>
              <w:ind w:left="31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O sistema preenche os campos Logradouro, Município, Bairro e </w:t>
            </w:r>
            <w:r w:rsidR="001C029A">
              <w:rPr>
                <w:rFonts w:ascii="Times New Roman" w:hAnsi="Times New Roman"/>
                <w:sz w:val="24"/>
                <w:szCs w:val="24"/>
              </w:rPr>
              <w:t>UF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44143" w:rsidRPr="001F5247" w:rsidRDefault="00844143" w:rsidP="002802C5">
            <w:pPr>
              <w:pStyle w:val="PargrafodaLista"/>
              <w:numPr>
                <w:ilvl w:val="0"/>
                <w:numId w:val="45"/>
              </w:numPr>
              <w:tabs>
                <w:tab w:val="clear" w:pos="708"/>
              </w:tabs>
              <w:suppressAutoHyphens w:val="0"/>
              <w:spacing w:after="0" w:line="240" w:lineRule="auto"/>
              <w:ind w:left="31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usuário insere o número e o complemento.</w:t>
            </w:r>
          </w:p>
          <w:p w:rsidR="00844143" w:rsidRPr="001F5247" w:rsidRDefault="00844143" w:rsidP="002802C5">
            <w:pPr>
              <w:pStyle w:val="PargrafodaLista"/>
              <w:numPr>
                <w:ilvl w:val="0"/>
                <w:numId w:val="45"/>
              </w:numPr>
              <w:tabs>
                <w:tab w:val="clear" w:pos="708"/>
              </w:tabs>
              <w:suppressAutoHyphens w:val="0"/>
              <w:spacing w:after="0" w:line="240" w:lineRule="auto"/>
              <w:ind w:left="31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sistema verifica se os dados obrigatórios foram inseridos.</w:t>
            </w:r>
          </w:p>
          <w:p w:rsidR="00844143" w:rsidRPr="001F5247" w:rsidRDefault="00844143" w:rsidP="002802C5">
            <w:pPr>
              <w:numPr>
                <w:ilvl w:val="0"/>
                <w:numId w:val="45"/>
              </w:numPr>
              <w:overflowPunct/>
              <w:autoSpaceDE/>
              <w:autoSpaceDN/>
              <w:adjustRightInd/>
              <w:spacing w:before="0" w:after="0"/>
              <w:ind w:left="317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 xml:space="preserve">O sistema verifica os candidatos cadastrados no sistema e confirma que se trata de um candidato novo. </w:t>
            </w:r>
          </w:p>
          <w:p w:rsidR="00844143" w:rsidRPr="001F5247" w:rsidRDefault="00844143" w:rsidP="002802C5">
            <w:pPr>
              <w:numPr>
                <w:ilvl w:val="0"/>
                <w:numId w:val="45"/>
              </w:numPr>
              <w:overflowPunct/>
              <w:autoSpaceDE/>
              <w:autoSpaceDN/>
              <w:adjustRightInd/>
              <w:spacing w:before="0" w:after="0"/>
              <w:ind w:left="317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sistema grava os dados do candidato, adiciona o status “Ativo” e exibe a mensagem “Inclusão efetuada com sucesso.</w:t>
            </w:r>
            <w:proofErr w:type="gramStart"/>
            <w:r w:rsidRPr="001F5247">
              <w:rPr>
                <w:szCs w:val="24"/>
              </w:rPr>
              <w:t xml:space="preserve"> ”</w:t>
            </w:r>
            <w:proofErr w:type="gramEnd"/>
            <w:r w:rsidRPr="001F5247">
              <w:rPr>
                <w:szCs w:val="24"/>
              </w:rPr>
              <w:t xml:space="preserve">. </w:t>
            </w:r>
          </w:p>
          <w:p w:rsidR="00844143" w:rsidRPr="001F5247" w:rsidRDefault="00844143" w:rsidP="002802C5">
            <w:pPr>
              <w:numPr>
                <w:ilvl w:val="0"/>
                <w:numId w:val="45"/>
              </w:numPr>
              <w:overflowPunct/>
              <w:autoSpaceDE/>
              <w:autoSpaceDN/>
              <w:adjustRightInd/>
              <w:spacing w:before="0" w:after="0"/>
              <w:ind w:left="317"/>
              <w:textAlignment w:val="auto"/>
            </w:pPr>
            <w:r w:rsidRPr="001F5247">
              <w:rPr>
                <w:szCs w:val="24"/>
              </w:rPr>
              <w:t>Finaliza o caso de uso;</w:t>
            </w:r>
          </w:p>
          <w:p w:rsidR="00844143" w:rsidRPr="001F5247" w:rsidRDefault="00844143" w:rsidP="00D92A1D">
            <w:pPr>
              <w:spacing w:before="0"/>
              <w:ind w:left="-43"/>
            </w:pPr>
          </w:p>
          <w:p w:rsidR="00844143" w:rsidRPr="001F5247" w:rsidRDefault="00844143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szCs w:val="24"/>
              </w:rPr>
              <w:t>* Campos obrigatórios</w:t>
            </w:r>
          </w:p>
        </w:tc>
      </w:tr>
      <w:tr w:rsidR="00844143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4143" w:rsidRPr="001F5247" w:rsidRDefault="00844143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143" w:rsidRPr="001F5247" w:rsidRDefault="00844143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 xml:space="preserve">1. O sistema verifica que os campos obrigatórios não foram devidamente preenchidos e destaca os mesmos exibindo a mensagem “Campo(s) de preenchimento obrigatório”. Retorna ao passo </w:t>
            </w:r>
            <w:proofErr w:type="gramStart"/>
            <w:r w:rsidRPr="001F5247">
              <w:rPr>
                <w:szCs w:val="24"/>
              </w:rPr>
              <w:t>2</w:t>
            </w:r>
            <w:proofErr w:type="gramEnd"/>
            <w:r w:rsidRPr="001F5247">
              <w:rPr>
                <w:szCs w:val="24"/>
              </w:rPr>
              <w:t>.</w:t>
            </w:r>
          </w:p>
          <w:p w:rsidR="00844143" w:rsidRPr="001F5247" w:rsidRDefault="00844143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>2. O sistema identifica que já existe um candidato cadastrado com o mesmo nome</w:t>
            </w:r>
            <w:r w:rsidRPr="001F5247">
              <w:rPr>
                <w:i/>
                <w:iCs/>
                <w:szCs w:val="24"/>
              </w:rPr>
              <w:t xml:space="preserve"> </w:t>
            </w:r>
            <w:r w:rsidRPr="001F5247">
              <w:rPr>
                <w:szCs w:val="24"/>
              </w:rPr>
              <w:t xml:space="preserve">e exibe a mensagem “Candidato já cadastrado” com as seguintes opções: </w:t>
            </w:r>
          </w:p>
          <w:p w:rsidR="00844143" w:rsidRPr="001F5247" w:rsidRDefault="00844143" w:rsidP="00D92A1D">
            <w:pPr>
              <w:spacing w:before="0"/>
              <w:rPr>
                <w:szCs w:val="24"/>
              </w:rPr>
            </w:pPr>
            <w:proofErr w:type="gramStart"/>
            <w:r w:rsidRPr="001F5247">
              <w:rPr>
                <w:szCs w:val="24"/>
              </w:rPr>
              <w:t>2</w:t>
            </w:r>
            <w:proofErr w:type="gramEnd"/>
            <w:r w:rsidRPr="001F5247">
              <w:rPr>
                <w:szCs w:val="24"/>
              </w:rPr>
              <w:t xml:space="preserve"> a. Editar este candidato (o sistema redireciona para a interface de Edição de candidato);</w:t>
            </w:r>
          </w:p>
          <w:p w:rsidR="00844143" w:rsidRPr="001F5247" w:rsidRDefault="00844143" w:rsidP="00D92A1D">
            <w:pPr>
              <w:spacing w:before="0"/>
              <w:rPr>
                <w:szCs w:val="24"/>
              </w:rPr>
            </w:pPr>
            <w:proofErr w:type="gramStart"/>
            <w:r w:rsidRPr="001F5247">
              <w:rPr>
                <w:szCs w:val="24"/>
              </w:rPr>
              <w:t>2</w:t>
            </w:r>
            <w:proofErr w:type="gramEnd"/>
            <w:r w:rsidRPr="001F5247">
              <w:rPr>
                <w:szCs w:val="24"/>
              </w:rPr>
              <w:t xml:space="preserve"> b. Excluir este candidato (o sistema redireciona para a interface de Exclusão de candidato);</w:t>
            </w:r>
          </w:p>
          <w:p w:rsidR="00844143" w:rsidRPr="001F5247" w:rsidRDefault="00844143" w:rsidP="00D92A1D">
            <w:pPr>
              <w:spacing w:before="0"/>
              <w:rPr>
                <w:szCs w:val="24"/>
              </w:rPr>
            </w:pPr>
            <w:proofErr w:type="gramStart"/>
            <w:r w:rsidRPr="001F5247">
              <w:rPr>
                <w:szCs w:val="24"/>
              </w:rPr>
              <w:t>2</w:t>
            </w:r>
            <w:proofErr w:type="gramEnd"/>
            <w:r w:rsidRPr="001F5247">
              <w:rPr>
                <w:szCs w:val="24"/>
              </w:rPr>
              <w:t xml:space="preserve"> c. Cadastrar um novo candidato – Retorna  ao passo 1;</w:t>
            </w:r>
          </w:p>
          <w:p w:rsidR="00844143" w:rsidRPr="001F5247" w:rsidRDefault="00844143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 xml:space="preserve">3. O sistema verifica se o CEP digitado não é válido e exibe a mensagem “CEP inválido” e retorna ao passo </w:t>
            </w:r>
            <w:proofErr w:type="gramStart"/>
            <w:r w:rsidRPr="001F5247">
              <w:rPr>
                <w:szCs w:val="24"/>
              </w:rPr>
              <w:t>3</w:t>
            </w:r>
            <w:proofErr w:type="gramEnd"/>
            <w:r w:rsidRPr="001F5247">
              <w:rPr>
                <w:szCs w:val="24"/>
              </w:rPr>
              <w:t>.</w:t>
            </w:r>
          </w:p>
        </w:tc>
      </w:tr>
    </w:tbl>
    <w:p w:rsidR="00A86C7B" w:rsidRPr="001F5247" w:rsidRDefault="00A86C7B" w:rsidP="00D92A1D">
      <w:pPr>
        <w:spacing w:before="0"/>
      </w:pPr>
    </w:p>
    <w:p w:rsidR="002420FE" w:rsidRPr="001F5247" w:rsidRDefault="002420FE" w:rsidP="00D92A1D">
      <w:pPr>
        <w:spacing w:before="0"/>
      </w:pPr>
    </w:p>
    <w:tbl>
      <w:tblPr>
        <w:tblW w:w="0" w:type="auto"/>
        <w:jc w:val="center"/>
        <w:tblLayout w:type="fixed"/>
        <w:tblLook w:val="0000"/>
      </w:tblPr>
      <w:tblGrid>
        <w:gridCol w:w="2442"/>
        <w:gridCol w:w="5969"/>
      </w:tblGrid>
      <w:tr w:rsidR="00AF64B7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64B7" w:rsidRPr="001F5247" w:rsidRDefault="00AF64B7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64B7" w:rsidRPr="001F5247" w:rsidRDefault="00AF64B7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>UC 14 – Alterar Candidato</w:t>
            </w:r>
          </w:p>
        </w:tc>
      </w:tr>
      <w:tr w:rsidR="00AF64B7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64B7" w:rsidRPr="001F5247" w:rsidRDefault="00AF64B7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64B7" w:rsidRPr="001F5247" w:rsidRDefault="00AF64B7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>Breno Viana</w:t>
            </w:r>
          </w:p>
        </w:tc>
      </w:tr>
      <w:tr w:rsidR="00AF64B7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64B7" w:rsidRPr="001F5247" w:rsidRDefault="00AF64B7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64B7" w:rsidRPr="001F5247" w:rsidRDefault="00D94B24" w:rsidP="00D92A1D">
            <w:pPr>
              <w:spacing w:before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AF64B7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64B7" w:rsidRPr="001F5247" w:rsidRDefault="00AF64B7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64B7" w:rsidRPr="001F5247" w:rsidRDefault="00AF64B7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>25/09/2012</w:t>
            </w:r>
          </w:p>
        </w:tc>
      </w:tr>
      <w:tr w:rsidR="00AF64B7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64B7" w:rsidRPr="001F5247" w:rsidRDefault="00AF64B7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64B7" w:rsidRPr="001F5247" w:rsidRDefault="00AF64B7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>Administrador</w:t>
            </w:r>
          </w:p>
        </w:tc>
      </w:tr>
      <w:tr w:rsidR="00AF64B7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64B7" w:rsidRPr="001F5247" w:rsidRDefault="00AF64B7" w:rsidP="00D92A1D">
            <w:pPr>
              <w:spacing w:before="0"/>
              <w:rPr>
                <w:b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64B7" w:rsidRPr="001F5247" w:rsidRDefault="00AF64B7" w:rsidP="00D92A1D">
            <w:pPr>
              <w:spacing w:before="0"/>
              <w:rPr>
                <w:rFonts w:eastAsia="Arial"/>
                <w:szCs w:val="24"/>
              </w:rPr>
            </w:pPr>
            <w:r w:rsidRPr="001F5247">
              <w:rPr>
                <w:rFonts w:eastAsia="Arial"/>
                <w:szCs w:val="24"/>
              </w:rPr>
              <w:t>Os candidatos deverão estar cadastrados no banco de dados.</w:t>
            </w:r>
          </w:p>
          <w:p w:rsidR="00AF64B7" w:rsidRPr="001F5247" w:rsidRDefault="00AF64B7" w:rsidP="00D92A1D">
            <w:pPr>
              <w:spacing w:before="0"/>
              <w:rPr>
                <w:rFonts w:eastAsia="Arial"/>
                <w:szCs w:val="24"/>
              </w:rPr>
            </w:pPr>
            <w:r w:rsidRPr="001F5247">
              <w:rPr>
                <w:rFonts w:eastAsia="Arial"/>
                <w:szCs w:val="24"/>
              </w:rPr>
              <w:t>A eleição não poderá estar iniciada.</w:t>
            </w:r>
          </w:p>
        </w:tc>
      </w:tr>
      <w:tr w:rsidR="00AF64B7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64B7" w:rsidRPr="001F5247" w:rsidRDefault="00AF64B7" w:rsidP="00D92A1D">
            <w:pPr>
              <w:spacing w:before="0"/>
              <w:rPr>
                <w:b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64B7" w:rsidRPr="001F5247" w:rsidRDefault="00AF64B7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>O cadastro do candidato estará alterado no banco de dados.</w:t>
            </w:r>
          </w:p>
          <w:p w:rsidR="00AF64B7" w:rsidRPr="001F5247" w:rsidRDefault="00AF64B7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>Uma mensagem informando que o candidato foi alterado é exibida.</w:t>
            </w:r>
          </w:p>
        </w:tc>
      </w:tr>
      <w:tr w:rsidR="00AF64B7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64B7" w:rsidRPr="001F5247" w:rsidRDefault="00AF64B7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64B7" w:rsidRPr="001F5247" w:rsidRDefault="00AF64B7" w:rsidP="002802C5">
            <w:pPr>
              <w:numPr>
                <w:ilvl w:val="0"/>
                <w:numId w:val="47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sistema exibe os campos de pesquisa por código do candidato, CPF e/ou por nome do candidato:</w:t>
            </w:r>
          </w:p>
          <w:p w:rsidR="00AF64B7" w:rsidRPr="001F5247" w:rsidRDefault="00AF64B7" w:rsidP="002802C5">
            <w:pPr>
              <w:numPr>
                <w:ilvl w:val="0"/>
                <w:numId w:val="47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administrador preenche um ou todos os campos de busca.</w:t>
            </w:r>
          </w:p>
          <w:p w:rsidR="00AF64B7" w:rsidRPr="001F5247" w:rsidRDefault="00AF64B7" w:rsidP="002802C5">
            <w:pPr>
              <w:numPr>
                <w:ilvl w:val="0"/>
                <w:numId w:val="47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administrador clica no botão pesquisar candidatos.</w:t>
            </w:r>
          </w:p>
          <w:p w:rsidR="00AF64B7" w:rsidRPr="001F5247" w:rsidRDefault="00AF64B7" w:rsidP="002802C5">
            <w:pPr>
              <w:numPr>
                <w:ilvl w:val="0"/>
                <w:numId w:val="47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sistema inicia o caso de uso RF X – Buscar Candidatos.</w:t>
            </w:r>
          </w:p>
          <w:p w:rsidR="00AF64B7" w:rsidRPr="001F5247" w:rsidRDefault="00AF64B7" w:rsidP="002802C5">
            <w:pPr>
              <w:numPr>
                <w:ilvl w:val="0"/>
                <w:numId w:val="47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sistema apresenta uma lista dos candidatos encontrados na pesquisa, ou exibe a mensagem “Candidato não encontrado” caso nenhum seja encontrado.</w:t>
            </w:r>
          </w:p>
          <w:p w:rsidR="00AF64B7" w:rsidRPr="001F5247" w:rsidRDefault="00AF64B7" w:rsidP="002802C5">
            <w:pPr>
              <w:numPr>
                <w:ilvl w:val="0"/>
                <w:numId w:val="47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administrador seleciona um nome na lista gerada pela busca.</w:t>
            </w:r>
          </w:p>
          <w:p w:rsidR="00AF64B7" w:rsidRPr="001F5247" w:rsidRDefault="00AF64B7" w:rsidP="002802C5">
            <w:pPr>
              <w:numPr>
                <w:ilvl w:val="0"/>
                <w:numId w:val="47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sistema mostra os dados do candidato solicitado desabilitados.</w:t>
            </w:r>
          </w:p>
          <w:p w:rsidR="00AF64B7" w:rsidRPr="001F5247" w:rsidRDefault="00AF64B7" w:rsidP="002802C5">
            <w:pPr>
              <w:numPr>
                <w:ilvl w:val="0"/>
                <w:numId w:val="47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administrador clica no botão editar cadastro.</w:t>
            </w:r>
          </w:p>
          <w:p w:rsidR="00AF64B7" w:rsidRPr="001F5247" w:rsidRDefault="00AF64B7" w:rsidP="002802C5">
            <w:pPr>
              <w:numPr>
                <w:ilvl w:val="0"/>
                <w:numId w:val="47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sistema habilita os campos para alteração.</w:t>
            </w:r>
          </w:p>
          <w:p w:rsidR="00AF64B7" w:rsidRPr="001F5247" w:rsidRDefault="00AF64B7" w:rsidP="002802C5">
            <w:pPr>
              <w:numPr>
                <w:ilvl w:val="0"/>
                <w:numId w:val="47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administrador altera as informações necessárias.</w:t>
            </w:r>
          </w:p>
          <w:p w:rsidR="00AF64B7" w:rsidRPr="001F5247" w:rsidRDefault="00AF64B7" w:rsidP="002802C5">
            <w:pPr>
              <w:numPr>
                <w:ilvl w:val="0"/>
                <w:numId w:val="47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administrador clica em salvar alterações.</w:t>
            </w:r>
          </w:p>
          <w:p w:rsidR="00AF64B7" w:rsidRPr="001F5247" w:rsidRDefault="00AF64B7" w:rsidP="002802C5">
            <w:pPr>
              <w:numPr>
                <w:ilvl w:val="0"/>
                <w:numId w:val="47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sistema limpa os campos de busca e a lista de pesquisa.</w:t>
            </w:r>
          </w:p>
        </w:tc>
      </w:tr>
      <w:tr w:rsidR="00AF64B7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64B7" w:rsidRPr="001F5247" w:rsidRDefault="00AF64B7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64B7" w:rsidRPr="001F5247" w:rsidRDefault="00AF64B7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>1. O sistema verifica quais os campos estão sendo gravados em branco e destaca os mesmos exibindo a mensagem “Campo(s) de preenchimento obrigatório”. Retorna ao passo 10.</w:t>
            </w:r>
          </w:p>
          <w:p w:rsidR="00AF64B7" w:rsidRPr="001F5247" w:rsidRDefault="00AF64B7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>2. O sistema identifica que já existe um candidato cadastrado com o mesmo username</w:t>
            </w:r>
            <w:r w:rsidRPr="001F5247">
              <w:rPr>
                <w:i/>
                <w:iCs/>
                <w:szCs w:val="24"/>
              </w:rPr>
              <w:t xml:space="preserve"> </w:t>
            </w:r>
            <w:r w:rsidRPr="001F5247">
              <w:rPr>
                <w:szCs w:val="24"/>
              </w:rPr>
              <w:t xml:space="preserve">e exibe a mensagem “Candidato já cadastrado” com as seguintes opções: </w:t>
            </w:r>
          </w:p>
          <w:p w:rsidR="00AF64B7" w:rsidRPr="001F5247" w:rsidRDefault="00AF64B7" w:rsidP="00D92A1D">
            <w:pPr>
              <w:spacing w:before="0"/>
              <w:rPr>
                <w:szCs w:val="24"/>
              </w:rPr>
            </w:pPr>
            <w:proofErr w:type="gramStart"/>
            <w:r w:rsidRPr="001F5247">
              <w:rPr>
                <w:szCs w:val="24"/>
              </w:rPr>
              <w:t>2</w:t>
            </w:r>
            <w:proofErr w:type="gramEnd"/>
            <w:r w:rsidRPr="001F5247">
              <w:rPr>
                <w:szCs w:val="24"/>
              </w:rPr>
              <w:t xml:space="preserve"> a. Editar este candidato (o sistema redireciona para a interface de Edição de candidato);</w:t>
            </w:r>
          </w:p>
          <w:p w:rsidR="00AF64B7" w:rsidRPr="001F5247" w:rsidRDefault="00AF64B7" w:rsidP="00D92A1D">
            <w:pPr>
              <w:spacing w:before="0"/>
              <w:rPr>
                <w:szCs w:val="24"/>
              </w:rPr>
            </w:pPr>
            <w:proofErr w:type="gramStart"/>
            <w:r w:rsidRPr="001F5247">
              <w:rPr>
                <w:szCs w:val="24"/>
              </w:rPr>
              <w:t>2</w:t>
            </w:r>
            <w:proofErr w:type="gramEnd"/>
            <w:r w:rsidRPr="001F5247">
              <w:rPr>
                <w:szCs w:val="24"/>
              </w:rPr>
              <w:t xml:space="preserve"> b. Excluir este candidato (o sistema redireciona para a interface de Exclusão de candidato);</w:t>
            </w:r>
          </w:p>
          <w:p w:rsidR="00AF64B7" w:rsidRPr="001F5247" w:rsidRDefault="00AF64B7" w:rsidP="00D92A1D">
            <w:pPr>
              <w:spacing w:before="0"/>
              <w:rPr>
                <w:szCs w:val="24"/>
              </w:rPr>
            </w:pPr>
            <w:proofErr w:type="gramStart"/>
            <w:r w:rsidRPr="001F5247">
              <w:rPr>
                <w:szCs w:val="24"/>
              </w:rPr>
              <w:t>2</w:t>
            </w:r>
            <w:proofErr w:type="gramEnd"/>
            <w:r w:rsidRPr="001F5247">
              <w:rPr>
                <w:szCs w:val="24"/>
              </w:rPr>
              <w:t xml:space="preserve"> c. Cadastrar um novo candidato (o sistema redireciona </w:t>
            </w:r>
            <w:r w:rsidRPr="001F5247">
              <w:rPr>
                <w:szCs w:val="24"/>
              </w:rPr>
              <w:lastRenderedPageBreak/>
              <w:t>para a interface de Cadastro de candidato);</w:t>
            </w:r>
          </w:p>
        </w:tc>
      </w:tr>
    </w:tbl>
    <w:p w:rsidR="00A86C7B" w:rsidRPr="001F5247" w:rsidRDefault="00A86C7B" w:rsidP="00D92A1D">
      <w:pPr>
        <w:spacing w:before="0"/>
      </w:pPr>
    </w:p>
    <w:tbl>
      <w:tblPr>
        <w:tblW w:w="0" w:type="auto"/>
        <w:jc w:val="center"/>
        <w:tblLayout w:type="fixed"/>
        <w:tblLook w:val="0000"/>
      </w:tblPr>
      <w:tblGrid>
        <w:gridCol w:w="2442"/>
        <w:gridCol w:w="5969"/>
      </w:tblGrid>
      <w:tr w:rsidR="00761374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374" w:rsidRPr="001F5247" w:rsidRDefault="00761374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1374" w:rsidRPr="001F5247" w:rsidRDefault="003E1FF1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>UC 15</w:t>
            </w:r>
            <w:r w:rsidR="00761374" w:rsidRPr="001F5247">
              <w:rPr>
                <w:szCs w:val="24"/>
              </w:rPr>
              <w:t xml:space="preserve"> – Pesquisar Candidatos</w:t>
            </w:r>
          </w:p>
        </w:tc>
      </w:tr>
      <w:tr w:rsidR="00761374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374" w:rsidRPr="001F5247" w:rsidRDefault="00761374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1374" w:rsidRPr="001F5247" w:rsidRDefault="00761374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>Breno Viana</w:t>
            </w:r>
          </w:p>
        </w:tc>
      </w:tr>
      <w:tr w:rsidR="00761374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374" w:rsidRPr="001F5247" w:rsidRDefault="00761374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1374" w:rsidRPr="001F5247" w:rsidRDefault="00D94B24" w:rsidP="00D92A1D">
            <w:pPr>
              <w:spacing w:before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761374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374" w:rsidRPr="001F5247" w:rsidRDefault="00761374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1374" w:rsidRPr="001F5247" w:rsidRDefault="00761374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>25/09/2012</w:t>
            </w:r>
          </w:p>
        </w:tc>
      </w:tr>
      <w:tr w:rsidR="00761374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374" w:rsidRPr="001F5247" w:rsidRDefault="00761374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1374" w:rsidRPr="001F5247" w:rsidRDefault="00761374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>Administrador</w:t>
            </w:r>
          </w:p>
        </w:tc>
      </w:tr>
      <w:tr w:rsidR="00761374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374" w:rsidRPr="001F5247" w:rsidRDefault="00761374" w:rsidP="00D92A1D">
            <w:pPr>
              <w:spacing w:before="0"/>
              <w:rPr>
                <w:b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1374" w:rsidRPr="001F5247" w:rsidRDefault="00761374" w:rsidP="00D92A1D">
            <w:pPr>
              <w:spacing w:before="0"/>
              <w:rPr>
                <w:rFonts w:eastAsia="Arial"/>
                <w:szCs w:val="24"/>
              </w:rPr>
            </w:pPr>
            <w:r w:rsidRPr="001F5247">
              <w:rPr>
                <w:rFonts w:eastAsia="Arial"/>
                <w:szCs w:val="24"/>
              </w:rPr>
              <w:t>Os candidatos deverão estar cadastrados no banco de dados.</w:t>
            </w:r>
          </w:p>
        </w:tc>
      </w:tr>
      <w:tr w:rsidR="00761374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374" w:rsidRPr="001F5247" w:rsidRDefault="00761374" w:rsidP="00D92A1D">
            <w:pPr>
              <w:spacing w:before="0"/>
              <w:rPr>
                <w:b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1374" w:rsidRPr="001F5247" w:rsidRDefault="00761374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 xml:space="preserve">Os dados cadastrais </w:t>
            </w:r>
            <w:proofErr w:type="gramStart"/>
            <w:r w:rsidRPr="001F5247">
              <w:rPr>
                <w:szCs w:val="24"/>
              </w:rPr>
              <w:t>do candidatos</w:t>
            </w:r>
            <w:proofErr w:type="gramEnd"/>
            <w:r w:rsidRPr="001F5247">
              <w:rPr>
                <w:szCs w:val="24"/>
              </w:rPr>
              <w:t xml:space="preserve"> serão exibidos na tela.</w:t>
            </w:r>
          </w:p>
        </w:tc>
      </w:tr>
      <w:tr w:rsidR="00761374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374" w:rsidRPr="001F5247" w:rsidRDefault="00761374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1374" w:rsidRPr="001F5247" w:rsidRDefault="00761374" w:rsidP="002802C5">
            <w:pPr>
              <w:numPr>
                <w:ilvl w:val="0"/>
                <w:numId w:val="45"/>
              </w:numPr>
              <w:overflowPunct/>
              <w:autoSpaceDE/>
              <w:autoSpaceDN/>
              <w:adjustRightInd/>
              <w:spacing w:before="0" w:after="0"/>
              <w:ind w:left="361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 xml:space="preserve">O sistema exibe uma lista com </w:t>
            </w:r>
            <w:proofErr w:type="gramStart"/>
            <w:r w:rsidRPr="001F5247">
              <w:rPr>
                <w:szCs w:val="24"/>
              </w:rPr>
              <w:t>todos</w:t>
            </w:r>
            <w:proofErr w:type="gramEnd"/>
            <w:r w:rsidRPr="001F5247">
              <w:rPr>
                <w:szCs w:val="24"/>
              </w:rPr>
              <w:t xml:space="preserve"> candidatos cadastrados.</w:t>
            </w:r>
          </w:p>
          <w:p w:rsidR="00761374" w:rsidRPr="001F5247" w:rsidRDefault="00761374" w:rsidP="002802C5">
            <w:pPr>
              <w:pStyle w:val="PargrafodaLista"/>
              <w:numPr>
                <w:ilvl w:val="0"/>
                <w:numId w:val="45"/>
              </w:numPr>
              <w:tabs>
                <w:tab w:val="clear" w:pos="708"/>
              </w:tabs>
              <w:suppressAutoHyphens w:val="0"/>
              <w:spacing w:after="0" w:line="240" w:lineRule="auto"/>
              <w:ind w:left="31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sistema disponibiliza a opção de filtrar candidato por:</w:t>
            </w:r>
          </w:p>
          <w:p w:rsidR="00761374" w:rsidRPr="001F5247" w:rsidRDefault="00761374" w:rsidP="002802C5">
            <w:pPr>
              <w:pStyle w:val="PargrafodaLista"/>
              <w:numPr>
                <w:ilvl w:val="0"/>
                <w:numId w:val="50"/>
              </w:numPr>
              <w:tabs>
                <w:tab w:val="clear" w:pos="708"/>
              </w:tabs>
              <w:suppressAutoHyphens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Partido político;</w:t>
            </w:r>
          </w:p>
          <w:p w:rsidR="00761374" w:rsidRPr="001F5247" w:rsidRDefault="00761374" w:rsidP="002802C5">
            <w:pPr>
              <w:pStyle w:val="PargrafodaLista"/>
              <w:numPr>
                <w:ilvl w:val="1"/>
                <w:numId w:val="45"/>
              </w:numPr>
              <w:tabs>
                <w:tab w:val="clear" w:pos="708"/>
              </w:tabs>
              <w:suppressAutoHyphens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Continua etapa </w:t>
            </w:r>
            <w:proofErr w:type="gramStart"/>
            <w:r w:rsidRPr="001F5247">
              <w:rPr>
                <w:rFonts w:ascii="Times New Roman" w:hAnsi="Times New Roman"/>
                <w:sz w:val="24"/>
                <w:szCs w:val="24"/>
              </w:rPr>
              <w:t>4</w:t>
            </w:r>
            <w:proofErr w:type="gramEnd"/>
            <w:r w:rsidRPr="001F524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61374" w:rsidRPr="001F5247" w:rsidRDefault="00761374" w:rsidP="002802C5">
            <w:pPr>
              <w:pStyle w:val="PargrafodaLista"/>
              <w:numPr>
                <w:ilvl w:val="0"/>
                <w:numId w:val="50"/>
              </w:numPr>
              <w:tabs>
                <w:tab w:val="clear" w:pos="708"/>
              </w:tabs>
              <w:suppressAutoHyphens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Cargo;</w:t>
            </w:r>
          </w:p>
          <w:p w:rsidR="00761374" w:rsidRPr="001F5247" w:rsidRDefault="00761374" w:rsidP="002802C5">
            <w:pPr>
              <w:pStyle w:val="PargrafodaLista"/>
              <w:numPr>
                <w:ilvl w:val="1"/>
                <w:numId w:val="45"/>
              </w:numPr>
              <w:tabs>
                <w:tab w:val="clear" w:pos="708"/>
              </w:tabs>
              <w:suppressAutoHyphens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Continua etapa </w:t>
            </w:r>
            <w:proofErr w:type="gramStart"/>
            <w:r w:rsidRPr="001F5247">
              <w:rPr>
                <w:rFonts w:ascii="Times New Roman" w:hAnsi="Times New Roman"/>
                <w:sz w:val="24"/>
                <w:szCs w:val="24"/>
              </w:rPr>
              <w:t>4</w:t>
            </w:r>
            <w:proofErr w:type="gramEnd"/>
            <w:r w:rsidRPr="001F524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61374" w:rsidRPr="001F5247" w:rsidRDefault="00761374" w:rsidP="002802C5">
            <w:pPr>
              <w:numPr>
                <w:ilvl w:val="0"/>
                <w:numId w:val="45"/>
              </w:numPr>
              <w:overflowPunct/>
              <w:autoSpaceDE/>
              <w:autoSpaceDN/>
              <w:adjustRightInd/>
              <w:spacing w:before="0" w:after="0"/>
              <w:ind w:left="317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sistema disponibiliza a opção de pesquisar candidato por nome.</w:t>
            </w:r>
          </w:p>
          <w:p w:rsidR="00761374" w:rsidRPr="001F5247" w:rsidRDefault="00761374" w:rsidP="002802C5">
            <w:pPr>
              <w:pStyle w:val="PargrafodaLista"/>
              <w:numPr>
                <w:ilvl w:val="0"/>
                <w:numId w:val="49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administrador digita parte ou nome completo do candidato;</w:t>
            </w:r>
          </w:p>
          <w:p w:rsidR="00761374" w:rsidRPr="001F5247" w:rsidRDefault="00761374" w:rsidP="002802C5">
            <w:pPr>
              <w:pStyle w:val="PargrafodaLista"/>
              <w:numPr>
                <w:ilvl w:val="1"/>
                <w:numId w:val="45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Continua etapa </w:t>
            </w:r>
            <w:proofErr w:type="gramStart"/>
            <w:r w:rsidRPr="001F5247">
              <w:rPr>
                <w:rFonts w:ascii="Times New Roman" w:hAnsi="Times New Roman"/>
                <w:sz w:val="24"/>
                <w:szCs w:val="24"/>
              </w:rPr>
              <w:t>4</w:t>
            </w:r>
            <w:proofErr w:type="gramEnd"/>
            <w:r w:rsidRPr="001F524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61374" w:rsidRPr="001F5247" w:rsidRDefault="00761374" w:rsidP="002802C5">
            <w:pPr>
              <w:pStyle w:val="PargrafodaLista"/>
              <w:numPr>
                <w:ilvl w:val="0"/>
                <w:numId w:val="49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sistema apresenta uma lista dos candidatos encontrados na pesquisa;</w:t>
            </w:r>
          </w:p>
          <w:p w:rsidR="00761374" w:rsidRPr="001F5247" w:rsidRDefault="00761374" w:rsidP="002802C5">
            <w:pPr>
              <w:pStyle w:val="PargrafodaLista"/>
              <w:numPr>
                <w:ilvl w:val="1"/>
                <w:numId w:val="45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Continua etapa </w:t>
            </w:r>
            <w:proofErr w:type="gramStart"/>
            <w:r w:rsidRPr="001F5247">
              <w:rPr>
                <w:rFonts w:ascii="Times New Roman" w:hAnsi="Times New Roman"/>
                <w:sz w:val="24"/>
                <w:szCs w:val="24"/>
              </w:rPr>
              <w:t>4</w:t>
            </w:r>
            <w:proofErr w:type="gramEnd"/>
            <w:r w:rsidRPr="001F524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61374" w:rsidRPr="001F5247" w:rsidRDefault="00761374" w:rsidP="002802C5">
            <w:pPr>
              <w:numPr>
                <w:ilvl w:val="0"/>
                <w:numId w:val="45"/>
              </w:numPr>
              <w:overflowPunct/>
              <w:autoSpaceDE/>
              <w:autoSpaceDN/>
              <w:adjustRightInd/>
              <w:spacing w:before="0" w:after="0"/>
              <w:ind w:left="317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 xml:space="preserve">O administrador seleciona um nome na lista estabelecida. </w:t>
            </w:r>
          </w:p>
          <w:p w:rsidR="00761374" w:rsidRPr="001F5247" w:rsidRDefault="00761374" w:rsidP="002802C5">
            <w:pPr>
              <w:numPr>
                <w:ilvl w:val="0"/>
                <w:numId w:val="45"/>
              </w:numPr>
              <w:overflowPunct/>
              <w:autoSpaceDE/>
              <w:autoSpaceDN/>
              <w:adjustRightInd/>
              <w:spacing w:before="0" w:after="0"/>
              <w:ind w:left="317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 xml:space="preserve">O sistema exibe </w:t>
            </w:r>
            <w:proofErr w:type="gramStart"/>
            <w:r w:rsidRPr="001F5247">
              <w:rPr>
                <w:szCs w:val="24"/>
              </w:rPr>
              <w:t>todas</w:t>
            </w:r>
            <w:proofErr w:type="gramEnd"/>
            <w:r w:rsidRPr="001F5247">
              <w:rPr>
                <w:szCs w:val="24"/>
              </w:rPr>
              <w:t xml:space="preserve"> informações do candidato pesquisado;</w:t>
            </w:r>
          </w:p>
        </w:tc>
      </w:tr>
      <w:tr w:rsidR="00761374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374" w:rsidRPr="001F5247" w:rsidRDefault="00761374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1374" w:rsidRPr="001F5247" w:rsidRDefault="00761374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 xml:space="preserve">1. O sistema verifica se a lista de candidatos não foi preenchida com a pesquisa feita ou pelo filtro e destaca o mesmo exibindo a mensagem “Candidatos não encontrados com essas condições de pesquisa”. Retorna ao passo </w:t>
            </w:r>
            <w:proofErr w:type="gramStart"/>
            <w:r w:rsidRPr="001F5247">
              <w:rPr>
                <w:szCs w:val="24"/>
              </w:rPr>
              <w:t>1</w:t>
            </w:r>
            <w:proofErr w:type="gramEnd"/>
            <w:r w:rsidRPr="001F5247">
              <w:rPr>
                <w:szCs w:val="24"/>
              </w:rPr>
              <w:t>.</w:t>
            </w:r>
          </w:p>
        </w:tc>
      </w:tr>
    </w:tbl>
    <w:p w:rsidR="00761374" w:rsidRPr="001F5247" w:rsidRDefault="00761374" w:rsidP="00D92A1D">
      <w:pPr>
        <w:spacing w:before="0"/>
      </w:pPr>
    </w:p>
    <w:p w:rsidR="00761374" w:rsidRPr="001F5247" w:rsidRDefault="00761374" w:rsidP="00D92A1D">
      <w:pPr>
        <w:spacing w:before="0"/>
      </w:pPr>
    </w:p>
    <w:tbl>
      <w:tblPr>
        <w:tblW w:w="0" w:type="auto"/>
        <w:jc w:val="center"/>
        <w:tblLayout w:type="fixed"/>
        <w:tblLook w:val="0000"/>
      </w:tblPr>
      <w:tblGrid>
        <w:gridCol w:w="2442"/>
        <w:gridCol w:w="5969"/>
      </w:tblGrid>
      <w:tr w:rsidR="00B1036A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36A" w:rsidRPr="001F5247" w:rsidRDefault="00B1036A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036A" w:rsidRPr="001F5247" w:rsidRDefault="00B1036A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>UC 1</w:t>
            </w:r>
            <w:r w:rsidR="00FD6DCF" w:rsidRPr="001F5247">
              <w:rPr>
                <w:szCs w:val="24"/>
              </w:rPr>
              <w:t>6</w:t>
            </w:r>
            <w:r w:rsidRPr="001F5247">
              <w:rPr>
                <w:szCs w:val="24"/>
              </w:rPr>
              <w:t xml:space="preserve"> – Excluir C</w:t>
            </w:r>
            <w:r w:rsidR="00837879" w:rsidRPr="001F5247">
              <w:rPr>
                <w:szCs w:val="24"/>
              </w:rPr>
              <w:t>a</w:t>
            </w:r>
            <w:r w:rsidRPr="001F5247">
              <w:rPr>
                <w:szCs w:val="24"/>
              </w:rPr>
              <w:t>ndidato</w:t>
            </w:r>
          </w:p>
        </w:tc>
      </w:tr>
      <w:tr w:rsidR="00B1036A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36A" w:rsidRPr="001F5247" w:rsidRDefault="00B1036A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036A" w:rsidRPr="001F5247" w:rsidRDefault="00B1036A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>Breno Viana</w:t>
            </w:r>
          </w:p>
        </w:tc>
      </w:tr>
      <w:tr w:rsidR="00B1036A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36A" w:rsidRPr="001F5247" w:rsidRDefault="00B1036A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036A" w:rsidRPr="001F5247" w:rsidRDefault="00D94B24" w:rsidP="00D92A1D">
            <w:pPr>
              <w:spacing w:before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B1036A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36A" w:rsidRPr="001F5247" w:rsidRDefault="00B1036A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036A" w:rsidRPr="001F5247" w:rsidRDefault="00B1036A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>25/09/2012</w:t>
            </w:r>
          </w:p>
        </w:tc>
      </w:tr>
      <w:tr w:rsidR="00B1036A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36A" w:rsidRPr="001F5247" w:rsidRDefault="00B1036A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036A" w:rsidRPr="001F5247" w:rsidRDefault="00B1036A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>Administrador</w:t>
            </w:r>
          </w:p>
        </w:tc>
      </w:tr>
      <w:tr w:rsidR="00B1036A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36A" w:rsidRPr="001F5247" w:rsidRDefault="00B1036A" w:rsidP="00D92A1D">
            <w:pPr>
              <w:spacing w:before="0"/>
              <w:rPr>
                <w:b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036A" w:rsidRPr="001F5247" w:rsidRDefault="00B1036A" w:rsidP="00D92A1D">
            <w:pPr>
              <w:spacing w:before="0"/>
              <w:rPr>
                <w:rFonts w:eastAsia="Arial"/>
                <w:szCs w:val="24"/>
              </w:rPr>
            </w:pPr>
            <w:r w:rsidRPr="001F5247">
              <w:rPr>
                <w:rFonts w:eastAsia="Arial"/>
                <w:szCs w:val="24"/>
              </w:rPr>
              <w:t xml:space="preserve">Os candidatos deverão estar cadastrados no banco de </w:t>
            </w:r>
            <w:r w:rsidRPr="001F5247">
              <w:rPr>
                <w:rFonts w:eastAsia="Arial"/>
                <w:szCs w:val="24"/>
              </w:rPr>
              <w:lastRenderedPageBreak/>
              <w:t>dados.</w:t>
            </w:r>
          </w:p>
          <w:p w:rsidR="00B1036A" w:rsidRPr="001F5247" w:rsidRDefault="00B1036A" w:rsidP="00D92A1D">
            <w:pPr>
              <w:spacing w:before="0"/>
              <w:rPr>
                <w:rFonts w:eastAsia="Arial"/>
                <w:szCs w:val="24"/>
              </w:rPr>
            </w:pPr>
            <w:r w:rsidRPr="001F5247">
              <w:rPr>
                <w:rFonts w:eastAsia="Arial"/>
                <w:szCs w:val="24"/>
              </w:rPr>
              <w:t>A eleição não poderá estar iniciada.</w:t>
            </w:r>
          </w:p>
        </w:tc>
      </w:tr>
      <w:tr w:rsidR="00B1036A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36A" w:rsidRPr="001F5247" w:rsidRDefault="00B1036A" w:rsidP="00D92A1D">
            <w:pPr>
              <w:spacing w:before="0"/>
              <w:rPr>
                <w:b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lastRenderedPageBreak/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036A" w:rsidRPr="001F5247" w:rsidRDefault="00B1036A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>O cadastro do candidato estará excluído do banco de dados.</w:t>
            </w:r>
          </w:p>
          <w:p w:rsidR="00B1036A" w:rsidRPr="001F5247" w:rsidRDefault="00B1036A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 xml:space="preserve">Uma mensagem informando que o cadastro do candidato foi </w:t>
            </w:r>
            <w:proofErr w:type="spellStart"/>
            <w:r w:rsidRPr="001F5247">
              <w:rPr>
                <w:szCs w:val="24"/>
              </w:rPr>
              <w:t>excluido</w:t>
            </w:r>
            <w:proofErr w:type="spellEnd"/>
            <w:r w:rsidRPr="001F5247">
              <w:rPr>
                <w:szCs w:val="24"/>
              </w:rPr>
              <w:t xml:space="preserve"> é exibida.</w:t>
            </w:r>
          </w:p>
        </w:tc>
      </w:tr>
      <w:tr w:rsidR="00B1036A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36A" w:rsidRPr="001F5247" w:rsidRDefault="00B1036A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036A" w:rsidRPr="001F5247" w:rsidRDefault="00B1036A" w:rsidP="002802C5">
            <w:pPr>
              <w:numPr>
                <w:ilvl w:val="0"/>
                <w:numId w:val="48"/>
              </w:numPr>
              <w:overflowPunct/>
              <w:autoSpaceDE/>
              <w:autoSpaceDN/>
              <w:adjustRightInd/>
              <w:spacing w:before="0" w:after="0"/>
              <w:ind w:left="357" w:hanging="357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sistema exibe os campos de pesquisa por código do candidato, CPF e/ou por nome do candidato.</w:t>
            </w:r>
          </w:p>
          <w:p w:rsidR="00B1036A" w:rsidRPr="001F5247" w:rsidRDefault="00B1036A" w:rsidP="002802C5">
            <w:pPr>
              <w:numPr>
                <w:ilvl w:val="0"/>
                <w:numId w:val="48"/>
              </w:numPr>
              <w:overflowPunct/>
              <w:autoSpaceDE/>
              <w:autoSpaceDN/>
              <w:adjustRightInd/>
              <w:spacing w:before="0" w:after="0"/>
              <w:ind w:left="357" w:hanging="357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administrador preenche um ou todos os campos de busca.</w:t>
            </w:r>
          </w:p>
          <w:p w:rsidR="00B1036A" w:rsidRPr="001F5247" w:rsidRDefault="00B1036A" w:rsidP="002802C5">
            <w:pPr>
              <w:numPr>
                <w:ilvl w:val="0"/>
                <w:numId w:val="48"/>
              </w:numPr>
              <w:overflowPunct/>
              <w:autoSpaceDE/>
              <w:autoSpaceDN/>
              <w:adjustRightInd/>
              <w:spacing w:before="0" w:after="0"/>
              <w:ind w:left="357" w:hanging="357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administrador clica no botão pesquisar candidatos.</w:t>
            </w:r>
          </w:p>
          <w:p w:rsidR="00B1036A" w:rsidRPr="001F5247" w:rsidRDefault="00B1036A" w:rsidP="002802C5">
            <w:pPr>
              <w:numPr>
                <w:ilvl w:val="0"/>
                <w:numId w:val="48"/>
              </w:numPr>
              <w:overflowPunct/>
              <w:autoSpaceDE/>
              <w:autoSpaceDN/>
              <w:adjustRightInd/>
              <w:spacing w:before="0" w:after="0"/>
              <w:ind w:left="357" w:hanging="357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sistema inicia o caso de uso RF X – Buscar candidatos.</w:t>
            </w:r>
          </w:p>
          <w:p w:rsidR="00B1036A" w:rsidRPr="001F5247" w:rsidRDefault="00B1036A" w:rsidP="002802C5">
            <w:pPr>
              <w:numPr>
                <w:ilvl w:val="0"/>
                <w:numId w:val="48"/>
              </w:numPr>
              <w:overflowPunct/>
              <w:autoSpaceDE/>
              <w:autoSpaceDN/>
              <w:adjustRightInd/>
              <w:spacing w:before="0" w:after="0"/>
              <w:ind w:left="357" w:hanging="357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sistema apresenta uma lista dos candidatos encontrados na pesquisa, ou exibe a mensagem “Candidato não encontrado” caso nenhum seja encontrado.</w:t>
            </w:r>
          </w:p>
          <w:p w:rsidR="00B1036A" w:rsidRPr="001F5247" w:rsidRDefault="00B1036A" w:rsidP="002802C5">
            <w:pPr>
              <w:numPr>
                <w:ilvl w:val="0"/>
                <w:numId w:val="48"/>
              </w:numPr>
              <w:overflowPunct/>
              <w:autoSpaceDE/>
              <w:autoSpaceDN/>
              <w:adjustRightInd/>
              <w:spacing w:before="0" w:after="0"/>
              <w:ind w:left="357" w:hanging="357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administrador seleciona um nome na lista gerada pela busca.</w:t>
            </w:r>
          </w:p>
          <w:p w:rsidR="00B1036A" w:rsidRPr="001F5247" w:rsidRDefault="00B1036A" w:rsidP="002802C5">
            <w:pPr>
              <w:numPr>
                <w:ilvl w:val="0"/>
                <w:numId w:val="48"/>
              </w:numPr>
              <w:overflowPunct/>
              <w:autoSpaceDE/>
              <w:autoSpaceDN/>
              <w:adjustRightInd/>
              <w:spacing w:before="0" w:after="0"/>
              <w:ind w:left="357" w:hanging="357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sistema mostra os dados do candidato solicitado desabilitados.</w:t>
            </w:r>
          </w:p>
          <w:p w:rsidR="00B1036A" w:rsidRPr="001F5247" w:rsidRDefault="00B1036A" w:rsidP="002802C5">
            <w:pPr>
              <w:numPr>
                <w:ilvl w:val="0"/>
                <w:numId w:val="48"/>
              </w:numPr>
              <w:overflowPunct/>
              <w:autoSpaceDE/>
              <w:autoSpaceDN/>
              <w:adjustRightInd/>
              <w:spacing w:before="0" w:after="0"/>
              <w:ind w:left="357" w:hanging="357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administrador clica no botão excluir cadastro.</w:t>
            </w:r>
          </w:p>
          <w:p w:rsidR="00B1036A" w:rsidRPr="001F5247" w:rsidRDefault="00B1036A" w:rsidP="002802C5">
            <w:pPr>
              <w:numPr>
                <w:ilvl w:val="0"/>
                <w:numId w:val="48"/>
              </w:numPr>
              <w:overflowPunct/>
              <w:autoSpaceDE/>
              <w:autoSpaceDN/>
              <w:adjustRightInd/>
              <w:spacing w:before="0" w:after="0"/>
              <w:ind w:left="357" w:hanging="357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sistema pergunta se deseja realmente excluir o cadastro.</w:t>
            </w:r>
          </w:p>
          <w:p w:rsidR="00B1036A" w:rsidRPr="001F5247" w:rsidRDefault="00B1036A" w:rsidP="002802C5">
            <w:pPr>
              <w:numPr>
                <w:ilvl w:val="0"/>
                <w:numId w:val="48"/>
              </w:numPr>
              <w:overflowPunct/>
              <w:autoSpaceDE/>
              <w:autoSpaceDN/>
              <w:adjustRightInd/>
              <w:spacing w:before="0" w:after="0"/>
              <w:ind w:left="357" w:hanging="357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administrador clica em Sim.</w:t>
            </w:r>
          </w:p>
          <w:p w:rsidR="00B1036A" w:rsidRPr="001F5247" w:rsidRDefault="00B1036A" w:rsidP="002802C5">
            <w:pPr>
              <w:numPr>
                <w:ilvl w:val="0"/>
                <w:numId w:val="48"/>
              </w:numPr>
              <w:overflowPunct/>
              <w:autoSpaceDE/>
              <w:autoSpaceDN/>
              <w:adjustRightInd/>
              <w:spacing w:before="0" w:after="0"/>
              <w:ind w:left="357" w:hanging="357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sistema exibe o campo motivo da exclusão.</w:t>
            </w:r>
          </w:p>
          <w:p w:rsidR="00B1036A" w:rsidRPr="001F5247" w:rsidRDefault="00B1036A" w:rsidP="002802C5">
            <w:pPr>
              <w:numPr>
                <w:ilvl w:val="0"/>
                <w:numId w:val="48"/>
              </w:numPr>
              <w:overflowPunct/>
              <w:autoSpaceDE/>
              <w:autoSpaceDN/>
              <w:adjustRightInd/>
              <w:spacing w:before="0" w:after="0"/>
              <w:ind w:left="357" w:hanging="357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administrador informa o motivo da exclusão.</w:t>
            </w:r>
          </w:p>
          <w:p w:rsidR="00B1036A" w:rsidRPr="001F5247" w:rsidRDefault="00B1036A" w:rsidP="002802C5">
            <w:pPr>
              <w:numPr>
                <w:ilvl w:val="0"/>
                <w:numId w:val="48"/>
              </w:numPr>
              <w:overflowPunct/>
              <w:autoSpaceDE/>
              <w:autoSpaceDN/>
              <w:adjustRightInd/>
              <w:spacing w:before="0" w:after="0"/>
              <w:ind w:left="357" w:hanging="357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administrador clica em concluir exclusão.</w:t>
            </w:r>
          </w:p>
          <w:p w:rsidR="00B1036A" w:rsidRPr="001F5247" w:rsidRDefault="00B1036A" w:rsidP="002802C5">
            <w:pPr>
              <w:numPr>
                <w:ilvl w:val="0"/>
                <w:numId w:val="48"/>
              </w:numPr>
              <w:overflowPunct/>
              <w:autoSpaceDE/>
              <w:autoSpaceDN/>
              <w:adjustRightInd/>
              <w:spacing w:before="0" w:after="0"/>
              <w:ind w:left="357" w:hanging="357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sistema limpa os campos de busca e a lista de pesquisa</w:t>
            </w:r>
          </w:p>
        </w:tc>
      </w:tr>
      <w:tr w:rsidR="00B1036A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36A" w:rsidRPr="001F5247" w:rsidRDefault="00B1036A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036A" w:rsidRPr="001F5247" w:rsidRDefault="00B1036A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 xml:space="preserve">1. O sistema verifica se o campo motivo da exclusão não foi </w:t>
            </w:r>
            <w:proofErr w:type="gramStart"/>
            <w:r w:rsidRPr="001F5247">
              <w:rPr>
                <w:szCs w:val="24"/>
              </w:rPr>
              <w:t>preenchida</w:t>
            </w:r>
            <w:proofErr w:type="gramEnd"/>
            <w:r w:rsidRPr="001F5247">
              <w:rPr>
                <w:szCs w:val="24"/>
              </w:rPr>
              <w:t xml:space="preserve"> e destaca o mesmo exibindo a mensagem “Motivo da exclusão obrigatório”. Retorna ao passo 11.</w:t>
            </w:r>
          </w:p>
        </w:tc>
      </w:tr>
    </w:tbl>
    <w:p w:rsidR="00A86C7B" w:rsidRPr="001F5247" w:rsidRDefault="00A86C7B" w:rsidP="00D92A1D">
      <w:pPr>
        <w:spacing w:before="0"/>
      </w:pPr>
    </w:p>
    <w:p w:rsidR="00BB142B" w:rsidRPr="001F5247" w:rsidRDefault="00BB142B" w:rsidP="00BB142B">
      <w:pPr>
        <w:spacing w:after="0"/>
        <w:rPr>
          <w:b/>
          <w:szCs w:val="24"/>
        </w:rPr>
      </w:pPr>
    </w:p>
    <w:p w:rsidR="006C3428" w:rsidRPr="001F5247" w:rsidRDefault="006C3428" w:rsidP="00BB142B">
      <w:pPr>
        <w:spacing w:after="0"/>
        <w:rPr>
          <w:b/>
          <w:szCs w:val="24"/>
        </w:rPr>
      </w:pPr>
    </w:p>
    <w:tbl>
      <w:tblPr>
        <w:tblW w:w="0" w:type="auto"/>
        <w:jc w:val="center"/>
        <w:tblLayout w:type="fixed"/>
        <w:tblLook w:val="0000"/>
      </w:tblPr>
      <w:tblGrid>
        <w:gridCol w:w="2442"/>
        <w:gridCol w:w="5969"/>
      </w:tblGrid>
      <w:tr w:rsidR="00BB142B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142B" w:rsidRPr="001F5247" w:rsidRDefault="00FB721D" w:rsidP="007F4C18">
            <w:pPr>
              <w:spacing w:after="0"/>
              <w:rPr>
                <w:szCs w:val="24"/>
              </w:rPr>
            </w:pPr>
            <w:r w:rsidRPr="001F5247">
              <w:rPr>
                <w:szCs w:val="24"/>
              </w:rPr>
              <w:t xml:space="preserve">UC </w:t>
            </w:r>
            <w:r w:rsidR="00BB142B" w:rsidRPr="001F5247">
              <w:rPr>
                <w:szCs w:val="24"/>
              </w:rPr>
              <w:t>1</w:t>
            </w:r>
            <w:r w:rsidRPr="001F5247">
              <w:rPr>
                <w:szCs w:val="24"/>
              </w:rPr>
              <w:t>7</w:t>
            </w:r>
            <w:r w:rsidR="00BB142B" w:rsidRPr="001F5247">
              <w:rPr>
                <w:szCs w:val="24"/>
              </w:rPr>
              <w:t xml:space="preserve"> – Cadastrar Usuário</w:t>
            </w:r>
          </w:p>
        </w:tc>
      </w:tr>
      <w:tr w:rsidR="00BB142B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szCs w:val="24"/>
              </w:rPr>
            </w:pPr>
            <w:r w:rsidRPr="001F5247">
              <w:rPr>
                <w:szCs w:val="24"/>
              </w:rPr>
              <w:t>Roger Fugisse</w:t>
            </w:r>
          </w:p>
        </w:tc>
      </w:tr>
      <w:tr w:rsidR="00BB142B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szCs w:val="24"/>
              </w:rPr>
            </w:pPr>
            <w:r w:rsidRPr="001F5247">
              <w:rPr>
                <w:szCs w:val="24"/>
              </w:rPr>
              <w:t>2.0</w:t>
            </w:r>
          </w:p>
        </w:tc>
      </w:tr>
      <w:tr w:rsidR="00BB142B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szCs w:val="24"/>
              </w:rPr>
            </w:pPr>
            <w:r w:rsidRPr="001F5247">
              <w:rPr>
                <w:szCs w:val="24"/>
              </w:rPr>
              <w:t>05/09/2012</w:t>
            </w:r>
          </w:p>
        </w:tc>
      </w:tr>
      <w:tr w:rsidR="00BB142B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142B" w:rsidRPr="001F5247" w:rsidRDefault="00FF0BCB" w:rsidP="007F4C18">
            <w:pPr>
              <w:spacing w:after="0"/>
              <w:rPr>
                <w:szCs w:val="24"/>
              </w:rPr>
            </w:pPr>
            <w:r w:rsidRPr="001F5247">
              <w:rPr>
                <w:szCs w:val="24"/>
              </w:rPr>
              <w:t>Usuário</w:t>
            </w:r>
          </w:p>
        </w:tc>
      </w:tr>
      <w:tr w:rsidR="00BB142B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b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rFonts w:eastAsia="Arial"/>
                <w:szCs w:val="24"/>
              </w:rPr>
            </w:pPr>
            <w:r w:rsidRPr="001F5247">
              <w:rPr>
                <w:rFonts w:eastAsia="Arial"/>
                <w:szCs w:val="24"/>
              </w:rPr>
              <w:t>Nenhuma.</w:t>
            </w:r>
          </w:p>
        </w:tc>
      </w:tr>
      <w:tr w:rsidR="00BB142B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b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9FC" w:rsidRPr="001F5247" w:rsidRDefault="00CA4792" w:rsidP="00EC69FC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 xml:space="preserve">O </w:t>
            </w:r>
            <w:r w:rsidR="00155211" w:rsidRPr="001F5247">
              <w:rPr>
                <w:szCs w:val="24"/>
              </w:rPr>
              <w:t xml:space="preserve">novo </w:t>
            </w:r>
            <w:r w:rsidRPr="001F5247">
              <w:rPr>
                <w:szCs w:val="24"/>
              </w:rPr>
              <w:t xml:space="preserve">usuário </w:t>
            </w:r>
            <w:r w:rsidR="00EC69FC" w:rsidRPr="001F5247">
              <w:rPr>
                <w:szCs w:val="24"/>
              </w:rPr>
              <w:t xml:space="preserve">estará </w:t>
            </w:r>
            <w:proofErr w:type="gramStart"/>
            <w:r w:rsidR="00EC69FC" w:rsidRPr="001F5247">
              <w:rPr>
                <w:szCs w:val="24"/>
              </w:rPr>
              <w:t>registrada</w:t>
            </w:r>
            <w:proofErr w:type="gramEnd"/>
            <w:r w:rsidR="00EC69FC" w:rsidRPr="001F5247">
              <w:rPr>
                <w:szCs w:val="24"/>
              </w:rPr>
              <w:t xml:space="preserve"> no banco de dados.</w:t>
            </w:r>
          </w:p>
          <w:p w:rsidR="00BB142B" w:rsidRPr="001F5247" w:rsidRDefault="00EC69FC" w:rsidP="00EC69FC">
            <w:pPr>
              <w:spacing w:after="0"/>
              <w:rPr>
                <w:szCs w:val="24"/>
              </w:rPr>
            </w:pPr>
            <w:r w:rsidRPr="001F5247">
              <w:rPr>
                <w:szCs w:val="24"/>
              </w:rPr>
              <w:t>Uma mensagem de confirmação é exibida.</w:t>
            </w:r>
          </w:p>
        </w:tc>
      </w:tr>
      <w:tr w:rsidR="00BB142B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142B" w:rsidRPr="001F5247" w:rsidRDefault="00BB142B" w:rsidP="002802C5">
            <w:pPr>
              <w:numPr>
                <w:ilvl w:val="0"/>
                <w:numId w:val="58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sistema exibe um formulário com os seguintes campos</w:t>
            </w:r>
            <w:r w:rsidR="00226477" w:rsidRPr="001F5247">
              <w:rPr>
                <w:szCs w:val="24"/>
              </w:rPr>
              <w:t xml:space="preserve"> </w:t>
            </w:r>
            <w:r w:rsidRPr="001F5247">
              <w:rPr>
                <w:szCs w:val="24"/>
              </w:rPr>
              <w:t>para preenchimento:</w:t>
            </w:r>
          </w:p>
          <w:p w:rsidR="00BB142B" w:rsidRPr="001F5247" w:rsidRDefault="00BB142B" w:rsidP="002802C5">
            <w:pPr>
              <w:numPr>
                <w:ilvl w:val="1"/>
                <w:numId w:val="58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lastRenderedPageBreak/>
              <w:t>Nome completo do novo usuário*;</w:t>
            </w:r>
          </w:p>
          <w:p w:rsidR="00BB142B" w:rsidRPr="001F5247" w:rsidRDefault="00BB142B" w:rsidP="002802C5">
            <w:pPr>
              <w:numPr>
                <w:ilvl w:val="1"/>
                <w:numId w:val="58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Identificação (login) - preferencialmente o primeiro nome*;</w:t>
            </w:r>
          </w:p>
          <w:p w:rsidR="00BB142B" w:rsidRPr="001F5247" w:rsidRDefault="00BB142B" w:rsidP="002802C5">
            <w:pPr>
              <w:numPr>
                <w:ilvl w:val="1"/>
                <w:numId w:val="58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Senha inicial*;</w:t>
            </w:r>
          </w:p>
          <w:p w:rsidR="00BB142B" w:rsidRPr="001F5247" w:rsidRDefault="00BB142B" w:rsidP="002802C5">
            <w:pPr>
              <w:numPr>
                <w:ilvl w:val="1"/>
                <w:numId w:val="58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Confirmação da senha inicial*;</w:t>
            </w:r>
          </w:p>
          <w:p w:rsidR="00BB142B" w:rsidRPr="001F5247" w:rsidRDefault="00BB142B" w:rsidP="002802C5">
            <w:pPr>
              <w:numPr>
                <w:ilvl w:val="1"/>
                <w:numId w:val="58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proofErr w:type="gramStart"/>
            <w:r w:rsidRPr="001F5247">
              <w:rPr>
                <w:szCs w:val="24"/>
              </w:rPr>
              <w:t>e-mail</w:t>
            </w:r>
            <w:proofErr w:type="gramEnd"/>
            <w:r w:rsidRPr="001F5247">
              <w:rPr>
                <w:szCs w:val="24"/>
              </w:rPr>
              <w:t>*;</w:t>
            </w:r>
          </w:p>
          <w:p w:rsidR="00BB142B" w:rsidRPr="001F5247" w:rsidRDefault="00BB142B" w:rsidP="002802C5">
            <w:pPr>
              <w:numPr>
                <w:ilvl w:val="1"/>
                <w:numId w:val="58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Telefone residencial*;</w:t>
            </w:r>
          </w:p>
          <w:p w:rsidR="00BB142B" w:rsidRPr="001F5247" w:rsidRDefault="00BB142B" w:rsidP="002802C5">
            <w:pPr>
              <w:numPr>
                <w:ilvl w:val="1"/>
                <w:numId w:val="58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Telefone celular*;</w:t>
            </w:r>
          </w:p>
          <w:p w:rsidR="00BB142B" w:rsidRPr="001F5247" w:rsidRDefault="00BB142B" w:rsidP="002802C5">
            <w:pPr>
              <w:numPr>
                <w:ilvl w:val="1"/>
                <w:numId w:val="58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Endereço Completo*;</w:t>
            </w:r>
          </w:p>
          <w:p w:rsidR="00BB142B" w:rsidRPr="001F5247" w:rsidRDefault="00BB142B" w:rsidP="002802C5">
            <w:pPr>
              <w:numPr>
                <w:ilvl w:val="1"/>
                <w:numId w:val="58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Número*;</w:t>
            </w:r>
          </w:p>
          <w:p w:rsidR="00BB142B" w:rsidRPr="001F5247" w:rsidRDefault="00BB142B" w:rsidP="002802C5">
            <w:pPr>
              <w:numPr>
                <w:ilvl w:val="1"/>
                <w:numId w:val="58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Complemento;</w:t>
            </w:r>
          </w:p>
          <w:p w:rsidR="00BB142B" w:rsidRPr="001F5247" w:rsidRDefault="00BB142B" w:rsidP="002802C5">
            <w:pPr>
              <w:numPr>
                <w:ilvl w:val="1"/>
                <w:numId w:val="58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Bairro*;</w:t>
            </w:r>
          </w:p>
          <w:p w:rsidR="00BB142B" w:rsidRPr="001F5247" w:rsidRDefault="00BB142B" w:rsidP="002802C5">
            <w:pPr>
              <w:numPr>
                <w:ilvl w:val="1"/>
                <w:numId w:val="58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Cidade*;</w:t>
            </w:r>
          </w:p>
          <w:p w:rsidR="00BB142B" w:rsidRPr="001F5247" w:rsidRDefault="00BB142B" w:rsidP="002802C5">
            <w:pPr>
              <w:numPr>
                <w:ilvl w:val="1"/>
                <w:numId w:val="58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CEP*;</w:t>
            </w:r>
          </w:p>
          <w:p w:rsidR="00BB142B" w:rsidRPr="001F5247" w:rsidRDefault="00BB142B" w:rsidP="002802C5">
            <w:pPr>
              <w:numPr>
                <w:ilvl w:val="1"/>
                <w:numId w:val="58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UF*;</w:t>
            </w:r>
          </w:p>
          <w:p w:rsidR="00BB142B" w:rsidRPr="001F5247" w:rsidRDefault="00BB142B" w:rsidP="002802C5">
            <w:pPr>
              <w:pStyle w:val="PargrafodaLista"/>
              <w:numPr>
                <w:ilvl w:val="3"/>
                <w:numId w:val="58"/>
              </w:numPr>
              <w:tabs>
                <w:tab w:val="clear" w:pos="708"/>
              </w:tabs>
              <w:suppressAutoHyphens w:val="0"/>
              <w:spacing w:after="0" w:line="240" w:lineRule="auto"/>
              <w:ind w:left="361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* Campos obrigatórios.</w:t>
            </w:r>
          </w:p>
          <w:p w:rsidR="00BB142B" w:rsidRPr="001F5247" w:rsidRDefault="00BB142B" w:rsidP="002802C5">
            <w:pPr>
              <w:pStyle w:val="PargrafodaLista"/>
              <w:numPr>
                <w:ilvl w:val="0"/>
                <w:numId w:val="58"/>
              </w:numPr>
              <w:tabs>
                <w:tab w:val="clear" w:pos="708"/>
              </w:tabs>
              <w:suppressAutoHyphens w:val="0"/>
              <w:spacing w:after="0" w:line="240" w:lineRule="auto"/>
              <w:ind w:left="31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administrador insere os dados do novo usuário.</w:t>
            </w:r>
          </w:p>
          <w:p w:rsidR="00BB142B" w:rsidRPr="001F5247" w:rsidRDefault="00BB142B" w:rsidP="002802C5">
            <w:pPr>
              <w:numPr>
                <w:ilvl w:val="0"/>
                <w:numId w:val="58"/>
              </w:numPr>
              <w:overflowPunct/>
              <w:autoSpaceDE/>
              <w:autoSpaceDN/>
              <w:adjustRightInd/>
              <w:spacing w:before="0" w:after="0"/>
              <w:ind w:left="317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sistema verifica se os dados obrigatórios foram inseridos.</w:t>
            </w:r>
          </w:p>
          <w:p w:rsidR="00BB142B" w:rsidRPr="001F5247" w:rsidRDefault="00BB142B" w:rsidP="002802C5">
            <w:pPr>
              <w:numPr>
                <w:ilvl w:val="0"/>
                <w:numId w:val="58"/>
              </w:numPr>
              <w:overflowPunct/>
              <w:autoSpaceDE/>
              <w:autoSpaceDN/>
              <w:adjustRightInd/>
              <w:spacing w:before="0" w:after="0"/>
              <w:ind w:left="317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 xml:space="preserve">O sistema verifica os usuários cadastrados no sistema e confirma que se trata de um usuário novo. </w:t>
            </w:r>
          </w:p>
          <w:p w:rsidR="00BB142B" w:rsidRPr="001F5247" w:rsidRDefault="00BB142B" w:rsidP="002802C5">
            <w:pPr>
              <w:numPr>
                <w:ilvl w:val="0"/>
                <w:numId w:val="58"/>
              </w:numPr>
              <w:overflowPunct/>
              <w:autoSpaceDE/>
              <w:autoSpaceDN/>
              <w:adjustRightInd/>
              <w:spacing w:before="0" w:after="0"/>
              <w:ind w:left="317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 xml:space="preserve">O sistema grava os dados do usuário, adiciona o status “Ativo” e exibe a mensagem </w:t>
            </w:r>
            <w:r w:rsidR="00AD1922" w:rsidRPr="001F5247">
              <w:rPr>
                <w:szCs w:val="24"/>
              </w:rPr>
              <w:t>“Inclusão efetuada com sucesso</w:t>
            </w:r>
            <w:r w:rsidRPr="001F5247">
              <w:rPr>
                <w:szCs w:val="24"/>
              </w:rPr>
              <w:t xml:space="preserve">”. </w:t>
            </w:r>
          </w:p>
          <w:p w:rsidR="00BB142B" w:rsidRPr="001F5247" w:rsidRDefault="00BB142B" w:rsidP="002802C5">
            <w:pPr>
              <w:numPr>
                <w:ilvl w:val="0"/>
                <w:numId w:val="58"/>
              </w:numPr>
              <w:overflowPunct/>
              <w:autoSpaceDE/>
              <w:autoSpaceDN/>
              <w:adjustRightInd/>
              <w:spacing w:before="0" w:after="0"/>
              <w:ind w:left="317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Finaliza o caso de uso;</w:t>
            </w:r>
          </w:p>
        </w:tc>
      </w:tr>
      <w:tr w:rsidR="00BB142B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lastRenderedPageBreak/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szCs w:val="24"/>
              </w:rPr>
            </w:pPr>
            <w:r w:rsidRPr="001F5247">
              <w:rPr>
                <w:szCs w:val="24"/>
              </w:rPr>
              <w:t xml:space="preserve">1. O sistema verifica que os campos obrigatórios não foram devidamente preenchidos e destaca os mesmos exibindo a mensagem “Campo(s) de preenchimento obrigatório”. Retorna ao passo </w:t>
            </w:r>
            <w:proofErr w:type="gramStart"/>
            <w:r w:rsidRPr="001F5247">
              <w:rPr>
                <w:szCs w:val="24"/>
              </w:rPr>
              <w:t>2</w:t>
            </w:r>
            <w:proofErr w:type="gramEnd"/>
            <w:r w:rsidRPr="001F5247">
              <w:rPr>
                <w:szCs w:val="24"/>
              </w:rPr>
              <w:t>.</w:t>
            </w:r>
          </w:p>
          <w:p w:rsidR="00BB142B" w:rsidRPr="001F5247" w:rsidRDefault="00BB142B" w:rsidP="007F4C18">
            <w:pPr>
              <w:spacing w:after="0"/>
              <w:rPr>
                <w:szCs w:val="24"/>
              </w:rPr>
            </w:pPr>
            <w:r w:rsidRPr="001F5247">
              <w:rPr>
                <w:szCs w:val="24"/>
              </w:rPr>
              <w:t xml:space="preserve">2. O sistema identifica que já existe um usuário cadastrado com o mesmo </w:t>
            </w:r>
            <w:r w:rsidR="00682AD4" w:rsidRPr="001F5247">
              <w:rPr>
                <w:szCs w:val="24"/>
              </w:rPr>
              <w:t xml:space="preserve">login </w:t>
            </w:r>
            <w:r w:rsidRPr="001F5247">
              <w:rPr>
                <w:szCs w:val="24"/>
              </w:rPr>
              <w:t>e exibe a mensagem “Usuário já cadastrado”</w:t>
            </w:r>
            <w:r w:rsidR="00DA71B3" w:rsidRPr="001F5247">
              <w:rPr>
                <w:szCs w:val="24"/>
              </w:rPr>
              <w:t>.</w:t>
            </w:r>
          </w:p>
          <w:p w:rsidR="00BB142B" w:rsidRPr="001F5247" w:rsidRDefault="00BB142B" w:rsidP="00DA71B3">
            <w:pPr>
              <w:spacing w:after="0"/>
              <w:rPr>
                <w:szCs w:val="24"/>
              </w:rPr>
            </w:pPr>
            <w:proofErr w:type="gramStart"/>
            <w:r w:rsidRPr="001F5247">
              <w:rPr>
                <w:szCs w:val="24"/>
              </w:rPr>
              <w:t>2</w:t>
            </w:r>
            <w:proofErr w:type="gramEnd"/>
            <w:r w:rsidRPr="001F5247">
              <w:rPr>
                <w:szCs w:val="24"/>
              </w:rPr>
              <w:t xml:space="preserve"> </w:t>
            </w:r>
            <w:r w:rsidR="00DA71B3" w:rsidRPr="001F5247">
              <w:rPr>
                <w:szCs w:val="24"/>
              </w:rPr>
              <w:t>a</w:t>
            </w:r>
            <w:r w:rsidRPr="001F5247">
              <w:rPr>
                <w:szCs w:val="24"/>
              </w:rPr>
              <w:t>. Retorna  ao passo 1;</w:t>
            </w:r>
          </w:p>
        </w:tc>
      </w:tr>
    </w:tbl>
    <w:p w:rsidR="00BB142B" w:rsidRPr="001F5247" w:rsidRDefault="00BB142B" w:rsidP="00BB142B">
      <w:pPr>
        <w:spacing w:after="0"/>
        <w:rPr>
          <w:b/>
          <w:szCs w:val="24"/>
        </w:rPr>
      </w:pPr>
    </w:p>
    <w:p w:rsidR="00BB142B" w:rsidRPr="001F5247" w:rsidRDefault="00BB142B" w:rsidP="00BB142B">
      <w:pPr>
        <w:spacing w:after="0"/>
        <w:rPr>
          <w:b/>
          <w:szCs w:val="24"/>
        </w:rPr>
      </w:pPr>
    </w:p>
    <w:p w:rsidR="00D53209" w:rsidRPr="001F5247" w:rsidRDefault="00D53209" w:rsidP="00BB142B">
      <w:pPr>
        <w:spacing w:after="0"/>
        <w:rPr>
          <w:b/>
          <w:szCs w:val="24"/>
        </w:rPr>
      </w:pPr>
    </w:p>
    <w:tbl>
      <w:tblPr>
        <w:tblW w:w="0" w:type="auto"/>
        <w:jc w:val="center"/>
        <w:tblLayout w:type="fixed"/>
        <w:tblLook w:val="0000"/>
      </w:tblPr>
      <w:tblGrid>
        <w:gridCol w:w="2442"/>
        <w:gridCol w:w="5969"/>
      </w:tblGrid>
      <w:tr w:rsidR="00BB142B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142B" w:rsidRPr="001F5247" w:rsidRDefault="00BB142B" w:rsidP="00941E27">
            <w:pPr>
              <w:spacing w:after="0"/>
              <w:rPr>
                <w:szCs w:val="24"/>
              </w:rPr>
            </w:pPr>
            <w:r w:rsidRPr="001F5247">
              <w:rPr>
                <w:szCs w:val="24"/>
              </w:rPr>
              <w:t xml:space="preserve">UC </w:t>
            </w:r>
            <w:r w:rsidR="00941E27" w:rsidRPr="001F5247">
              <w:rPr>
                <w:szCs w:val="24"/>
              </w:rPr>
              <w:t>18</w:t>
            </w:r>
            <w:r w:rsidRPr="001F5247">
              <w:rPr>
                <w:szCs w:val="24"/>
              </w:rPr>
              <w:t xml:space="preserve"> – Alterar</w:t>
            </w:r>
            <w:r w:rsidR="00F72BA7" w:rsidRPr="001F5247">
              <w:rPr>
                <w:szCs w:val="24"/>
              </w:rPr>
              <w:t xml:space="preserve"> Usuá</w:t>
            </w:r>
            <w:r w:rsidRPr="001F5247">
              <w:rPr>
                <w:szCs w:val="24"/>
              </w:rPr>
              <w:t>rio</w:t>
            </w:r>
          </w:p>
        </w:tc>
      </w:tr>
      <w:tr w:rsidR="00BB142B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szCs w:val="24"/>
              </w:rPr>
            </w:pPr>
            <w:r w:rsidRPr="001F5247">
              <w:rPr>
                <w:szCs w:val="24"/>
              </w:rPr>
              <w:t>Roger Fugisse</w:t>
            </w:r>
          </w:p>
        </w:tc>
      </w:tr>
      <w:tr w:rsidR="00BB142B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142B" w:rsidRPr="001F5247" w:rsidRDefault="00D94B24" w:rsidP="007F4C18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BB142B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szCs w:val="24"/>
              </w:rPr>
            </w:pPr>
            <w:r w:rsidRPr="001F5247">
              <w:rPr>
                <w:szCs w:val="24"/>
              </w:rPr>
              <w:t>05/09/2012</w:t>
            </w:r>
          </w:p>
        </w:tc>
      </w:tr>
      <w:tr w:rsidR="00BB142B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142B" w:rsidRPr="001F5247" w:rsidRDefault="00FF0BCB" w:rsidP="007F4C18">
            <w:pPr>
              <w:spacing w:after="0"/>
              <w:rPr>
                <w:szCs w:val="24"/>
              </w:rPr>
            </w:pPr>
            <w:r w:rsidRPr="001F5247">
              <w:rPr>
                <w:szCs w:val="24"/>
              </w:rPr>
              <w:t>Usuário</w:t>
            </w:r>
          </w:p>
        </w:tc>
      </w:tr>
      <w:tr w:rsidR="00093E4A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3E4A" w:rsidRPr="001F5247" w:rsidRDefault="00093E4A" w:rsidP="007F4C18">
            <w:pPr>
              <w:spacing w:after="0"/>
              <w:rPr>
                <w:b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3E4A" w:rsidRPr="001F5247" w:rsidRDefault="00093E4A" w:rsidP="00D71F2D">
            <w:pPr>
              <w:spacing w:before="0"/>
              <w:rPr>
                <w:b/>
                <w:szCs w:val="24"/>
              </w:rPr>
            </w:pPr>
            <w:r w:rsidRPr="001F5247">
              <w:rPr>
                <w:rFonts w:eastAsia="Arial"/>
                <w:szCs w:val="24"/>
              </w:rPr>
              <w:t xml:space="preserve">O usuário </w:t>
            </w:r>
            <w:r w:rsidRPr="001F5247">
              <w:rPr>
                <w:rFonts w:eastAsia="Arial"/>
              </w:rPr>
              <w:t>ter executado</w:t>
            </w:r>
            <w:r w:rsidRPr="001F5247">
              <w:rPr>
                <w:rFonts w:eastAsia="Arial"/>
                <w:szCs w:val="24"/>
              </w:rPr>
              <w:t xml:space="preserve"> o caso de uso UC</w:t>
            </w:r>
            <w:r w:rsidRPr="001F5247">
              <w:rPr>
                <w:rFonts w:eastAsia="Arial"/>
              </w:rPr>
              <w:t xml:space="preserve"> </w:t>
            </w:r>
            <w:r w:rsidR="003D1B4C" w:rsidRPr="001F5247">
              <w:rPr>
                <w:rFonts w:eastAsia="Arial"/>
                <w:szCs w:val="24"/>
              </w:rPr>
              <w:t>1</w:t>
            </w:r>
            <w:r w:rsidR="000D1F59" w:rsidRPr="001F5247">
              <w:rPr>
                <w:rFonts w:eastAsia="Arial"/>
                <w:szCs w:val="24"/>
              </w:rPr>
              <w:t>9</w:t>
            </w:r>
            <w:r w:rsidRPr="001F5247">
              <w:rPr>
                <w:rFonts w:eastAsia="Arial"/>
                <w:szCs w:val="24"/>
              </w:rPr>
              <w:t xml:space="preserve"> – Pesquisar </w:t>
            </w:r>
            <w:r w:rsidR="003D1B4C" w:rsidRPr="001F5247">
              <w:rPr>
                <w:rFonts w:eastAsia="Arial"/>
                <w:szCs w:val="24"/>
              </w:rPr>
              <w:t>Usuário</w:t>
            </w:r>
            <w:r w:rsidRPr="001F5247">
              <w:rPr>
                <w:rFonts w:eastAsia="Arial"/>
                <w:szCs w:val="24"/>
              </w:rPr>
              <w:t>.</w:t>
            </w:r>
          </w:p>
        </w:tc>
      </w:tr>
      <w:tr w:rsidR="00093E4A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3E4A" w:rsidRPr="001F5247" w:rsidRDefault="00093E4A" w:rsidP="007F4C18">
            <w:pPr>
              <w:spacing w:after="0"/>
              <w:rPr>
                <w:b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3E4A" w:rsidRPr="001F5247" w:rsidRDefault="00093E4A" w:rsidP="007F4C18">
            <w:pPr>
              <w:tabs>
                <w:tab w:val="left" w:pos="708"/>
              </w:tabs>
              <w:suppressAutoHyphens/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 xml:space="preserve">O </w:t>
            </w:r>
            <w:r w:rsidR="00434C30" w:rsidRPr="001F5247">
              <w:t>usuário</w:t>
            </w:r>
            <w:r w:rsidRPr="001F5247">
              <w:t xml:space="preserve"> </w:t>
            </w:r>
            <w:r w:rsidRPr="001F5247">
              <w:rPr>
                <w:szCs w:val="24"/>
              </w:rPr>
              <w:t>é atualizad</w:t>
            </w:r>
            <w:r w:rsidRPr="001F5247">
              <w:t>o</w:t>
            </w:r>
            <w:r w:rsidRPr="001F5247">
              <w:rPr>
                <w:szCs w:val="24"/>
              </w:rPr>
              <w:t xml:space="preserve"> no banco de dados.</w:t>
            </w:r>
          </w:p>
          <w:p w:rsidR="00093E4A" w:rsidRPr="001F5247" w:rsidRDefault="00093E4A" w:rsidP="007F4C18">
            <w:pPr>
              <w:tabs>
                <w:tab w:val="left" w:pos="708"/>
              </w:tabs>
              <w:suppressAutoHyphens/>
              <w:spacing w:before="0" w:after="200"/>
              <w:rPr>
                <w:b/>
                <w:szCs w:val="24"/>
              </w:rPr>
            </w:pPr>
            <w:r w:rsidRPr="001F5247">
              <w:rPr>
                <w:szCs w:val="24"/>
              </w:rPr>
              <w:t>Uma mensagem de confirmação é exibida.</w:t>
            </w:r>
          </w:p>
        </w:tc>
      </w:tr>
      <w:tr w:rsidR="00093E4A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3E4A" w:rsidRPr="001F5247" w:rsidRDefault="00093E4A" w:rsidP="007F4C18">
            <w:pPr>
              <w:spacing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lastRenderedPageBreak/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3E4A" w:rsidRPr="001F5247" w:rsidRDefault="00093E4A" w:rsidP="002802C5">
            <w:pPr>
              <w:numPr>
                <w:ilvl w:val="0"/>
                <w:numId w:val="57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sistema apresenta uma lista com todos os usuários cadastrados e seus respectivos dados:</w:t>
            </w:r>
          </w:p>
          <w:p w:rsidR="00093E4A" w:rsidRPr="001F5247" w:rsidRDefault="00093E4A" w:rsidP="002802C5">
            <w:pPr>
              <w:numPr>
                <w:ilvl w:val="1"/>
                <w:numId w:val="57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Nome completo*;</w:t>
            </w:r>
          </w:p>
          <w:p w:rsidR="00093E4A" w:rsidRPr="001F5247" w:rsidRDefault="00093E4A" w:rsidP="002802C5">
            <w:pPr>
              <w:numPr>
                <w:ilvl w:val="1"/>
                <w:numId w:val="57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proofErr w:type="spellStart"/>
            <w:r w:rsidRPr="001F5247">
              <w:rPr>
                <w:szCs w:val="24"/>
              </w:rPr>
              <w:t>Member</w:t>
            </w:r>
            <w:proofErr w:type="spellEnd"/>
            <w:r w:rsidRPr="001F5247">
              <w:rPr>
                <w:szCs w:val="24"/>
              </w:rPr>
              <w:t xml:space="preserve"> Id*;</w:t>
            </w:r>
          </w:p>
          <w:p w:rsidR="00093E4A" w:rsidRPr="001F5247" w:rsidRDefault="00093E4A" w:rsidP="002802C5">
            <w:pPr>
              <w:numPr>
                <w:ilvl w:val="1"/>
                <w:numId w:val="57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Senha*;</w:t>
            </w:r>
          </w:p>
          <w:p w:rsidR="00093E4A" w:rsidRPr="001F5247" w:rsidRDefault="00093E4A" w:rsidP="002802C5">
            <w:pPr>
              <w:numPr>
                <w:ilvl w:val="1"/>
                <w:numId w:val="57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proofErr w:type="gramStart"/>
            <w:r w:rsidRPr="001F5247">
              <w:rPr>
                <w:szCs w:val="24"/>
              </w:rPr>
              <w:t>e-mail</w:t>
            </w:r>
            <w:proofErr w:type="gramEnd"/>
            <w:r w:rsidRPr="001F5247">
              <w:rPr>
                <w:szCs w:val="24"/>
              </w:rPr>
              <w:t>*;</w:t>
            </w:r>
          </w:p>
          <w:p w:rsidR="00093E4A" w:rsidRPr="001F5247" w:rsidRDefault="00093E4A" w:rsidP="002802C5">
            <w:pPr>
              <w:numPr>
                <w:ilvl w:val="1"/>
                <w:numId w:val="57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Telefones de contato (fixo e celular);</w:t>
            </w:r>
          </w:p>
          <w:p w:rsidR="00093E4A" w:rsidRPr="001F5247" w:rsidRDefault="00093E4A" w:rsidP="002802C5">
            <w:pPr>
              <w:numPr>
                <w:ilvl w:val="1"/>
                <w:numId w:val="57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 xml:space="preserve">Endereço completo </w:t>
            </w:r>
            <w:proofErr w:type="gramStart"/>
            <w:r w:rsidRPr="001F5247">
              <w:rPr>
                <w:szCs w:val="24"/>
              </w:rPr>
              <w:t xml:space="preserve">( </w:t>
            </w:r>
            <w:proofErr w:type="gramEnd"/>
            <w:r w:rsidRPr="001F5247">
              <w:rPr>
                <w:szCs w:val="24"/>
              </w:rPr>
              <w:t>número, complemento, bairro, cidade, CEP e UF);</w:t>
            </w:r>
          </w:p>
          <w:p w:rsidR="00093E4A" w:rsidRPr="001F5247" w:rsidRDefault="00093E4A" w:rsidP="002802C5">
            <w:pPr>
              <w:numPr>
                <w:ilvl w:val="1"/>
                <w:numId w:val="57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Status*;</w:t>
            </w:r>
          </w:p>
          <w:p w:rsidR="00093E4A" w:rsidRPr="001F5247" w:rsidRDefault="00093E4A" w:rsidP="002802C5">
            <w:pPr>
              <w:numPr>
                <w:ilvl w:val="0"/>
                <w:numId w:val="57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administrador seleciona o usuário cujos dados serão editados e altera os campos necessários.</w:t>
            </w:r>
          </w:p>
          <w:p w:rsidR="00093E4A" w:rsidRPr="001F5247" w:rsidRDefault="00093E4A" w:rsidP="002802C5">
            <w:pPr>
              <w:numPr>
                <w:ilvl w:val="0"/>
                <w:numId w:val="57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administrador confirma a alteração dos dados.</w:t>
            </w:r>
          </w:p>
          <w:p w:rsidR="00093E4A" w:rsidRPr="001F5247" w:rsidRDefault="00093E4A" w:rsidP="002802C5">
            <w:pPr>
              <w:numPr>
                <w:ilvl w:val="0"/>
                <w:numId w:val="57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sistema grava as alterações.</w:t>
            </w:r>
          </w:p>
        </w:tc>
      </w:tr>
      <w:tr w:rsidR="00093E4A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3E4A" w:rsidRPr="001F5247" w:rsidRDefault="00093E4A" w:rsidP="007F4C18">
            <w:pPr>
              <w:spacing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3E4A" w:rsidRPr="001F5247" w:rsidRDefault="00093E4A" w:rsidP="007F4C18">
            <w:pPr>
              <w:spacing w:after="0"/>
              <w:rPr>
                <w:szCs w:val="24"/>
              </w:rPr>
            </w:pPr>
            <w:r w:rsidRPr="001F5247">
              <w:rPr>
                <w:szCs w:val="24"/>
              </w:rPr>
              <w:t>4.a. O sistema identifica que os campos obrigatórios não foram devidamente preenchidos e destaca os mesmos exibindo a mensagem “Campo(s) de preenchimento obrigatório”.</w:t>
            </w:r>
          </w:p>
          <w:p w:rsidR="00093E4A" w:rsidRPr="001F5247" w:rsidRDefault="00093E4A" w:rsidP="007F4C18">
            <w:pPr>
              <w:spacing w:after="0"/>
              <w:rPr>
                <w:szCs w:val="24"/>
              </w:rPr>
            </w:pPr>
            <w:r w:rsidRPr="001F5247">
              <w:rPr>
                <w:szCs w:val="24"/>
              </w:rPr>
              <w:t xml:space="preserve">        4.a.</w:t>
            </w:r>
            <w:proofErr w:type="gramStart"/>
            <w:r w:rsidRPr="001F5247">
              <w:rPr>
                <w:szCs w:val="24"/>
              </w:rPr>
              <w:t>1</w:t>
            </w:r>
            <w:proofErr w:type="gramEnd"/>
            <w:r w:rsidRPr="001F5247">
              <w:rPr>
                <w:szCs w:val="24"/>
              </w:rPr>
              <w:t xml:space="preserve">. O administrador efetua as correções necessárias e retorna ao passo </w:t>
            </w:r>
            <w:proofErr w:type="gramStart"/>
            <w:r w:rsidRPr="001F5247">
              <w:rPr>
                <w:szCs w:val="24"/>
              </w:rPr>
              <w:t>3</w:t>
            </w:r>
            <w:proofErr w:type="gramEnd"/>
            <w:r w:rsidRPr="001F5247">
              <w:rPr>
                <w:szCs w:val="24"/>
              </w:rPr>
              <w:t xml:space="preserve">. </w:t>
            </w:r>
          </w:p>
          <w:p w:rsidR="00093E4A" w:rsidRPr="001F5247" w:rsidRDefault="00093E4A" w:rsidP="007F4C18">
            <w:pPr>
              <w:spacing w:after="0"/>
              <w:rPr>
                <w:szCs w:val="24"/>
              </w:rPr>
            </w:pPr>
          </w:p>
        </w:tc>
      </w:tr>
    </w:tbl>
    <w:p w:rsidR="00BB142B" w:rsidRPr="001F5247" w:rsidRDefault="00BB142B" w:rsidP="00BB142B">
      <w:pPr>
        <w:spacing w:after="0"/>
        <w:rPr>
          <w:b/>
          <w:szCs w:val="24"/>
        </w:rPr>
      </w:pPr>
    </w:p>
    <w:p w:rsidR="00EA0402" w:rsidRPr="001F5247" w:rsidRDefault="00EA0402" w:rsidP="00BB142B">
      <w:pPr>
        <w:spacing w:after="0"/>
        <w:rPr>
          <w:b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441"/>
        <w:gridCol w:w="5970"/>
      </w:tblGrid>
      <w:tr w:rsidR="00EA040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A0402" w:rsidRPr="001F5247" w:rsidRDefault="00EA0402" w:rsidP="007F4C18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A0402" w:rsidRPr="001F5247" w:rsidRDefault="00EA0402" w:rsidP="000C2071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 xml:space="preserve">UC </w:t>
            </w:r>
            <w:r w:rsidR="00F65D96" w:rsidRPr="001F5247">
              <w:rPr>
                <w:szCs w:val="24"/>
              </w:rPr>
              <w:t>19</w:t>
            </w:r>
            <w:r w:rsidRPr="001F5247">
              <w:rPr>
                <w:szCs w:val="24"/>
              </w:rPr>
              <w:t xml:space="preserve"> – Pesquisar </w:t>
            </w:r>
            <w:r w:rsidR="000C2071" w:rsidRPr="001F5247">
              <w:rPr>
                <w:szCs w:val="24"/>
              </w:rPr>
              <w:t>Usuário</w:t>
            </w:r>
          </w:p>
        </w:tc>
      </w:tr>
      <w:tr w:rsidR="00EA040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A0402" w:rsidRPr="001F5247" w:rsidRDefault="00EA0402" w:rsidP="007F4C18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A0402" w:rsidRPr="001F5247" w:rsidRDefault="00EF7702" w:rsidP="007F4C18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 xml:space="preserve">Douglas </w:t>
            </w:r>
            <w:proofErr w:type="spellStart"/>
            <w:r w:rsidRPr="001F5247">
              <w:rPr>
                <w:szCs w:val="24"/>
              </w:rPr>
              <w:t>Nomizo</w:t>
            </w:r>
            <w:proofErr w:type="spellEnd"/>
          </w:p>
        </w:tc>
      </w:tr>
      <w:tr w:rsidR="00EA040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A0402" w:rsidRPr="001F5247" w:rsidRDefault="00EA0402" w:rsidP="007F4C18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A0402" w:rsidRPr="001F5247" w:rsidRDefault="00EA0402" w:rsidP="007F4C18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2.0</w:t>
            </w:r>
          </w:p>
        </w:tc>
      </w:tr>
      <w:tr w:rsidR="00EA040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A0402" w:rsidRPr="001F5247" w:rsidRDefault="00EA0402" w:rsidP="007F4C18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A0402" w:rsidRPr="001F5247" w:rsidRDefault="00EA0402" w:rsidP="007F4C18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27/09/2012</w:t>
            </w:r>
          </w:p>
        </w:tc>
      </w:tr>
      <w:tr w:rsidR="00EA040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A0402" w:rsidRPr="001F5247" w:rsidRDefault="00EA0402" w:rsidP="007F4C18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A0402" w:rsidRPr="001F5247" w:rsidRDefault="00EA0402" w:rsidP="007F4C18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Usuário</w:t>
            </w:r>
          </w:p>
        </w:tc>
      </w:tr>
      <w:tr w:rsidR="00EA040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A0402" w:rsidRPr="001F5247" w:rsidRDefault="00EA0402" w:rsidP="007F4C18">
            <w:pPr>
              <w:spacing w:before="0" w:after="0"/>
              <w:rPr>
                <w:rFonts w:eastAsia="Arial"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A0402" w:rsidRPr="001F5247" w:rsidRDefault="00EA0402" w:rsidP="007F4C18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Nenhuma.</w:t>
            </w:r>
          </w:p>
        </w:tc>
      </w:tr>
      <w:tr w:rsidR="00EA040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A0402" w:rsidRPr="001F5247" w:rsidRDefault="00EA0402" w:rsidP="007F4C18">
            <w:pPr>
              <w:spacing w:before="0" w:after="0"/>
              <w:rPr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A0402" w:rsidRPr="001F5247" w:rsidRDefault="00EA0402" w:rsidP="007F4C18">
            <w:pPr>
              <w:tabs>
                <w:tab w:val="left" w:pos="708"/>
              </w:tabs>
              <w:suppressAutoHyphens/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As informações da zona eleitoral são exibidas.</w:t>
            </w:r>
          </w:p>
        </w:tc>
      </w:tr>
      <w:tr w:rsidR="00EA040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A0402" w:rsidRPr="001F5247" w:rsidRDefault="00EA0402" w:rsidP="007F4C18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A0402" w:rsidRPr="001F5247" w:rsidRDefault="00EA0402" w:rsidP="002802C5">
            <w:pPr>
              <w:pStyle w:val="PargrafodaLista"/>
              <w:widowControl w:val="0"/>
              <w:numPr>
                <w:ilvl w:val="0"/>
                <w:numId w:val="59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O usuário seleciona o </w:t>
            </w:r>
            <w:proofErr w:type="gramStart"/>
            <w:r w:rsidRPr="001F5247">
              <w:rPr>
                <w:rFonts w:ascii="Times New Roman" w:hAnsi="Times New Roman"/>
                <w:sz w:val="24"/>
                <w:szCs w:val="24"/>
              </w:rPr>
              <w:t>menu</w:t>
            </w:r>
            <w:proofErr w:type="gramEnd"/>
            <w:r w:rsidRPr="001F5247">
              <w:rPr>
                <w:rFonts w:ascii="Times New Roman" w:hAnsi="Times New Roman"/>
                <w:sz w:val="24"/>
                <w:szCs w:val="24"/>
              </w:rPr>
              <w:t xml:space="preserve"> Cadastros &gt; Manter </w:t>
            </w:r>
            <w:r w:rsidR="00FE3195" w:rsidRPr="001F5247">
              <w:rPr>
                <w:rFonts w:ascii="Times New Roman" w:hAnsi="Times New Roman"/>
                <w:sz w:val="24"/>
                <w:szCs w:val="24"/>
              </w:rPr>
              <w:t>Usuário</w:t>
            </w:r>
            <w:r w:rsidR="00EF4A18" w:rsidRPr="001F5247">
              <w:rPr>
                <w:rFonts w:ascii="Times New Roman" w:hAnsi="Times New Roman"/>
                <w:sz w:val="24"/>
                <w:szCs w:val="24"/>
              </w:rPr>
              <w:t>s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EA0402" w:rsidRPr="001F5247" w:rsidRDefault="00EA0402" w:rsidP="002802C5">
            <w:pPr>
              <w:pStyle w:val="PargrafodaLista"/>
              <w:widowControl w:val="0"/>
              <w:numPr>
                <w:ilvl w:val="0"/>
                <w:numId w:val="59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O usuário informa os dados do filtro: </w:t>
            </w:r>
            <w:r w:rsidR="007C790A" w:rsidRPr="001F5247">
              <w:rPr>
                <w:rFonts w:ascii="Times New Roman" w:hAnsi="Times New Roman"/>
                <w:sz w:val="24"/>
                <w:szCs w:val="24"/>
              </w:rPr>
              <w:t>nome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7D1B26" w:rsidRPr="001F5247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 xml:space="preserve">ou </w:t>
            </w:r>
            <w:r w:rsidR="007D1B26" w:rsidRPr="001F5247">
              <w:rPr>
                <w:rFonts w:ascii="Times New Roman" w:hAnsi="Times New Roman"/>
                <w:sz w:val="24"/>
                <w:szCs w:val="24"/>
              </w:rPr>
              <w:t>e</w:t>
            </w:r>
            <w:r w:rsidR="00043DCE" w:rsidRPr="001F5247">
              <w:rPr>
                <w:rFonts w:ascii="Times New Roman" w:hAnsi="Times New Roman"/>
                <w:sz w:val="24"/>
                <w:szCs w:val="24"/>
              </w:rPr>
              <w:t>-</w:t>
            </w:r>
            <w:r w:rsidR="007D1B26" w:rsidRPr="001F5247">
              <w:rPr>
                <w:rFonts w:ascii="Times New Roman" w:hAnsi="Times New Roman"/>
                <w:sz w:val="24"/>
                <w:szCs w:val="24"/>
              </w:rPr>
              <w:t xml:space="preserve">mail 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>e clica em consultar;</w:t>
            </w:r>
          </w:p>
          <w:p w:rsidR="00EA0402" w:rsidRPr="001F5247" w:rsidRDefault="00EA0402" w:rsidP="002802C5">
            <w:pPr>
              <w:pStyle w:val="PargrafodaLista"/>
              <w:widowControl w:val="0"/>
              <w:numPr>
                <w:ilvl w:val="0"/>
                <w:numId w:val="59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O sistema busca as informações no banco de dados de acordo com os dados passados e preenche a lista de </w:t>
            </w:r>
            <w:r w:rsidR="00C6731B" w:rsidRPr="001F5247">
              <w:rPr>
                <w:rFonts w:ascii="Times New Roman" w:hAnsi="Times New Roman"/>
                <w:sz w:val="24"/>
                <w:szCs w:val="24"/>
              </w:rPr>
              <w:t>usuários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 xml:space="preserve"> (A1)</w:t>
            </w:r>
          </w:p>
        </w:tc>
      </w:tr>
      <w:tr w:rsidR="00EA040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A0402" w:rsidRPr="001F5247" w:rsidRDefault="00EA0402" w:rsidP="007F4C18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A0402" w:rsidRPr="001F5247" w:rsidRDefault="0058377F" w:rsidP="002802C5">
            <w:pPr>
              <w:numPr>
                <w:ilvl w:val="0"/>
                <w:numId w:val="60"/>
              </w:num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Usuário</w:t>
            </w:r>
            <w:r w:rsidR="00EA0402" w:rsidRPr="001F5247">
              <w:rPr>
                <w:szCs w:val="24"/>
              </w:rPr>
              <w:t xml:space="preserve"> n</w:t>
            </w:r>
            <w:r w:rsidRPr="001F5247">
              <w:rPr>
                <w:szCs w:val="24"/>
              </w:rPr>
              <w:t>ão encontrado</w:t>
            </w:r>
          </w:p>
          <w:p w:rsidR="00EA0402" w:rsidRPr="001F5247" w:rsidRDefault="00EA0402" w:rsidP="002802C5">
            <w:pPr>
              <w:widowControl w:val="0"/>
              <w:numPr>
                <w:ilvl w:val="1"/>
                <w:numId w:val="60"/>
              </w:numPr>
              <w:suppressAutoHyphens/>
              <w:overflowPunct/>
              <w:autoSpaceDE/>
              <w:autoSpaceDN/>
              <w:adjustRightInd/>
              <w:spacing w:before="0" w:after="0"/>
              <w:ind w:left="712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 xml:space="preserve">O sistema retorna mensagem indicando </w:t>
            </w:r>
            <w:r w:rsidR="00544F67" w:rsidRPr="001F5247">
              <w:rPr>
                <w:szCs w:val="24"/>
              </w:rPr>
              <w:t xml:space="preserve">que o usuário </w:t>
            </w:r>
            <w:r w:rsidRPr="001F5247">
              <w:rPr>
                <w:szCs w:val="24"/>
              </w:rPr>
              <w:t>n</w:t>
            </w:r>
            <w:r w:rsidR="005A46D3" w:rsidRPr="001F5247">
              <w:rPr>
                <w:szCs w:val="24"/>
              </w:rPr>
              <w:t>ão foi encontrado</w:t>
            </w:r>
            <w:r w:rsidRPr="001F5247">
              <w:rPr>
                <w:szCs w:val="24"/>
              </w:rPr>
              <w:t>;</w:t>
            </w:r>
          </w:p>
          <w:p w:rsidR="00EA0402" w:rsidRPr="001F5247" w:rsidRDefault="00EA0402" w:rsidP="002802C5">
            <w:pPr>
              <w:widowControl w:val="0"/>
              <w:numPr>
                <w:ilvl w:val="1"/>
                <w:numId w:val="60"/>
              </w:numPr>
              <w:suppressAutoHyphens/>
              <w:overflowPunct/>
              <w:autoSpaceDE/>
              <w:autoSpaceDN/>
              <w:adjustRightInd/>
              <w:spacing w:before="0" w:after="0"/>
              <w:ind w:left="712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Volta para fluxo de origem.</w:t>
            </w:r>
          </w:p>
        </w:tc>
      </w:tr>
    </w:tbl>
    <w:p w:rsidR="00EA0402" w:rsidRPr="001F5247" w:rsidRDefault="00EA0402" w:rsidP="00BB142B">
      <w:pPr>
        <w:spacing w:after="0"/>
        <w:rPr>
          <w:b/>
          <w:szCs w:val="24"/>
        </w:rPr>
      </w:pPr>
    </w:p>
    <w:p w:rsidR="00BB142B" w:rsidRPr="001F5247" w:rsidRDefault="00BB142B" w:rsidP="00BB142B">
      <w:pPr>
        <w:spacing w:after="0"/>
        <w:rPr>
          <w:b/>
          <w:szCs w:val="24"/>
        </w:rPr>
      </w:pPr>
    </w:p>
    <w:tbl>
      <w:tblPr>
        <w:tblW w:w="0" w:type="auto"/>
        <w:jc w:val="center"/>
        <w:tblLayout w:type="fixed"/>
        <w:tblLook w:val="0000"/>
      </w:tblPr>
      <w:tblGrid>
        <w:gridCol w:w="2442"/>
        <w:gridCol w:w="5969"/>
      </w:tblGrid>
      <w:tr w:rsidR="00BB142B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142B" w:rsidRPr="001F5247" w:rsidRDefault="00BB142B" w:rsidP="009E57DD">
            <w:pPr>
              <w:spacing w:after="0"/>
              <w:rPr>
                <w:szCs w:val="24"/>
              </w:rPr>
            </w:pPr>
            <w:r w:rsidRPr="001F5247">
              <w:rPr>
                <w:szCs w:val="24"/>
              </w:rPr>
              <w:t xml:space="preserve">UC </w:t>
            </w:r>
            <w:r w:rsidR="009E57DD" w:rsidRPr="001F5247">
              <w:rPr>
                <w:szCs w:val="24"/>
              </w:rPr>
              <w:t>20</w:t>
            </w:r>
            <w:r w:rsidRPr="001F5247">
              <w:rPr>
                <w:szCs w:val="24"/>
              </w:rPr>
              <w:t xml:space="preserve"> – Excluir usuário</w:t>
            </w:r>
          </w:p>
        </w:tc>
      </w:tr>
      <w:tr w:rsidR="00BB142B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szCs w:val="24"/>
              </w:rPr>
            </w:pPr>
            <w:r w:rsidRPr="001F5247">
              <w:rPr>
                <w:szCs w:val="24"/>
              </w:rPr>
              <w:t>Roger Fugisse</w:t>
            </w:r>
          </w:p>
        </w:tc>
      </w:tr>
      <w:tr w:rsidR="00BB142B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szCs w:val="24"/>
              </w:rPr>
            </w:pPr>
            <w:r w:rsidRPr="001F5247">
              <w:rPr>
                <w:szCs w:val="24"/>
              </w:rPr>
              <w:t>2.0</w:t>
            </w:r>
          </w:p>
        </w:tc>
      </w:tr>
      <w:tr w:rsidR="00BB142B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lastRenderedPageBreak/>
              <w:t>Data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szCs w:val="24"/>
              </w:rPr>
            </w:pPr>
            <w:r w:rsidRPr="001F5247">
              <w:rPr>
                <w:szCs w:val="24"/>
              </w:rPr>
              <w:t>05/09/2012</w:t>
            </w:r>
          </w:p>
        </w:tc>
      </w:tr>
      <w:tr w:rsidR="00BB142B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szCs w:val="24"/>
              </w:rPr>
            </w:pPr>
            <w:r w:rsidRPr="001F5247">
              <w:rPr>
                <w:szCs w:val="24"/>
              </w:rPr>
              <w:t>Administrador</w:t>
            </w:r>
          </w:p>
        </w:tc>
      </w:tr>
      <w:tr w:rsidR="00D94F90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4F90" w:rsidRPr="001F5247" w:rsidRDefault="00D94F90" w:rsidP="007F4C18">
            <w:pPr>
              <w:spacing w:after="0"/>
              <w:rPr>
                <w:b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4F90" w:rsidRPr="001F5247" w:rsidRDefault="00D94F90" w:rsidP="00CF435A">
            <w:pPr>
              <w:spacing w:before="0"/>
              <w:rPr>
                <w:b/>
                <w:szCs w:val="24"/>
              </w:rPr>
            </w:pPr>
            <w:r w:rsidRPr="001F5247">
              <w:rPr>
                <w:rFonts w:eastAsia="Arial"/>
                <w:szCs w:val="24"/>
              </w:rPr>
              <w:t xml:space="preserve">O usuário </w:t>
            </w:r>
            <w:r w:rsidRPr="001F5247">
              <w:rPr>
                <w:rFonts w:eastAsia="Arial"/>
              </w:rPr>
              <w:t>ter executado</w:t>
            </w:r>
            <w:r w:rsidRPr="001F5247">
              <w:rPr>
                <w:rFonts w:eastAsia="Arial"/>
                <w:szCs w:val="24"/>
              </w:rPr>
              <w:t xml:space="preserve"> o caso de uso: UC</w:t>
            </w:r>
            <w:r w:rsidRPr="001F5247">
              <w:rPr>
                <w:rFonts w:eastAsia="Arial"/>
              </w:rPr>
              <w:t xml:space="preserve"> </w:t>
            </w:r>
            <w:r w:rsidR="00CF435A" w:rsidRPr="001F5247">
              <w:rPr>
                <w:rFonts w:eastAsia="Arial"/>
              </w:rPr>
              <w:t>19</w:t>
            </w:r>
            <w:r w:rsidRPr="001F5247">
              <w:rPr>
                <w:rFonts w:eastAsia="Arial"/>
                <w:szCs w:val="24"/>
              </w:rPr>
              <w:t xml:space="preserve"> – Pesquisar </w:t>
            </w:r>
            <w:r w:rsidR="002E12C3" w:rsidRPr="001F5247">
              <w:rPr>
                <w:rFonts w:eastAsia="Arial"/>
                <w:szCs w:val="24"/>
              </w:rPr>
              <w:t>Usuário</w:t>
            </w:r>
            <w:r w:rsidRPr="001F5247">
              <w:rPr>
                <w:rFonts w:eastAsia="Arial"/>
                <w:szCs w:val="24"/>
              </w:rPr>
              <w:t>.</w:t>
            </w:r>
          </w:p>
        </w:tc>
      </w:tr>
      <w:tr w:rsidR="00BB142B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b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142B" w:rsidRPr="001F5247" w:rsidRDefault="0017109A" w:rsidP="0017109A">
            <w:pPr>
              <w:spacing w:after="0"/>
              <w:rPr>
                <w:szCs w:val="24"/>
              </w:rPr>
            </w:pPr>
            <w:r w:rsidRPr="001F5247">
              <w:rPr>
                <w:szCs w:val="24"/>
              </w:rPr>
              <w:t>O cadastro do usuário é excluído do banco de dados.</w:t>
            </w:r>
          </w:p>
        </w:tc>
      </w:tr>
      <w:tr w:rsidR="00BB142B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142B" w:rsidRPr="001F5247" w:rsidRDefault="00BB142B" w:rsidP="002802C5">
            <w:pPr>
              <w:numPr>
                <w:ilvl w:val="0"/>
                <w:numId w:val="61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sistema apresenta uma lista com todos os usuários cadastrados.</w:t>
            </w:r>
          </w:p>
          <w:p w:rsidR="00BB142B" w:rsidRPr="001F5247" w:rsidRDefault="00BB142B" w:rsidP="002802C5">
            <w:pPr>
              <w:numPr>
                <w:ilvl w:val="0"/>
                <w:numId w:val="61"/>
              </w:numPr>
              <w:overflowPunct/>
              <w:autoSpaceDE/>
              <w:autoSpaceDN/>
              <w:adjustRightInd/>
              <w:spacing w:before="0" w:after="0"/>
              <w:ind w:left="357" w:hanging="357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administrador seleciona um ou mais usuários que deseja excluir.</w:t>
            </w:r>
          </w:p>
          <w:p w:rsidR="00BB142B" w:rsidRPr="001F5247" w:rsidRDefault="00BB142B" w:rsidP="002802C5">
            <w:pPr>
              <w:numPr>
                <w:ilvl w:val="0"/>
                <w:numId w:val="61"/>
              </w:numPr>
              <w:overflowPunct/>
              <w:autoSpaceDE/>
              <w:autoSpaceDN/>
              <w:adjustRightInd/>
              <w:spacing w:before="0" w:after="0"/>
              <w:ind w:left="357" w:hanging="357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sistema solicita a confirmação de exclusão do(s) usuário(s).</w:t>
            </w:r>
          </w:p>
          <w:p w:rsidR="00BB142B" w:rsidRPr="001F5247" w:rsidRDefault="00BB142B" w:rsidP="002802C5">
            <w:pPr>
              <w:numPr>
                <w:ilvl w:val="0"/>
                <w:numId w:val="61"/>
              </w:numPr>
              <w:overflowPunct/>
              <w:autoSpaceDE/>
              <w:autoSpaceDN/>
              <w:adjustRightInd/>
              <w:spacing w:before="0" w:after="0"/>
              <w:ind w:left="357" w:hanging="357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 xml:space="preserve">O </w:t>
            </w:r>
            <w:r w:rsidR="000C4E4D" w:rsidRPr="001F5247">
              <w:rPr>
                <w:szCs w:val="24"/>
              </w:rPr>
              <w:t>usuário confirma a ação de exclusão.</w:t>
            </w:r>
          </w:p>
          <w:p w:rsidR="00BB142B" w:rsidRPr="001F5247" w:rsidRDefault="000C4E4D" w:rsidP="002802C5">
            <w:pPr>
              <w:numPr>
                <w:ilvl w:val="0"/>
                <w:numId w:val="61"/>
              </w:numPr>
              <w:overflowPunct/>
              <w:autoSpaceDE/>
              <w:autoSpaceDN/>
              <w:adjustRightInd/>
              <w:spacing w:before="0" w:after="0"/>
              <w:ind w:left="357" w:hanging="357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 xml:space="preserve">O sistema </w:t>
            </w:r>
            <w:r w:rsidR="001C649A" w:rsidRPr="001F5247">
              <w:rPr>
                <w:szCs w:val="24"/>
              </w:rPr>
              <w:t>efetua a exclusão no banco de dados e exibe a mensagem: “</w:t>
            </w:r>
            <w:r w:rsidR="00872EBD" w:rsidRPr="001F5247">
              <w:rPr>
                <w:szCs w:val="24"/>
              </w:rPr>
              <w:t>Usuário</w:t>
            </w:r>
            <w:r w:rsidR="001C649A" w:rsidRPr="001F5247">
              <w:rPr>
                <w:szCs w:val="24"/>
              </w:rPr>
              <w:t xml:space="preserve"> excluído com sucesso”.</w:t>
            </w:r>
          </w:p>
        </w:tc>
      </w:tr>
      <w:tr w:rsidR="00BB142B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142B" w:rsidRPr="001F5247" w:rsidRDefault="00BB142B" w:rsidP="007F4C18">
            <w:pPr>
              <w:spacing w:after="0"/>
              <w:rPr>
                <w:szCs w:val="24"/>
              </w:rPr>
            </w:pPr>
            <w:r w:rsidRPr="001F5247">
              <w:rPr>
                <w:szCs w:val="24"/>
              </w:rPr>
              <w:t>Nenhum</w:t>
            </w:r>
          </w:p>
        </w:tc>
      </w:tr>
    </w:tbl>
    <w:p w:rsidR="002124A9" w:rsidRPr="001F5247" w:rsidRDefault="002124A9" w:rsidP="00D92A1D">
      <w:pPr>
        <w:spacing w:before="0"/>
      </w:pPr>
    </w:p>
    <w:p w:rsidR="006C1419" w:rsidRPr="001F5247" w:rsidRDefault="006C1419" w:rsidP="00D92A1D">
      <w:pPr>
        <w:spacing w:before="0"/>
      </w:pPr>
    </w:p>
    <w:tbl>
      <w:tblPr>
        <w:tblW w:w="0" w:type="auto"/>
        <w:tblInd w:w="108" w:type="dxa"/>
        <w:tblLayout w:type="fixed"/>
        <w:tblLook w:val="0000"/>
      </w:tblPr>
      <w:tblGrid>
        <w:gridCol w:w="2441"/>
        <w:gridCol w:w="5970"/>
      </w:tblGrid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szCs w:val="24"/>
              </w:rPr>
              <w:t>UC</w:t>
            </w:r>
            <w:r w:rsidRPr="001F5247">
              <w:t xml:space="preserve"> </w:t>
            </w:r>
            <w:r w:rsidRPr="001F5247">
              <w:rPr>
                <w:szCs w:val="24"/>
              </w:rPr>
              <w:t>21 – Cadastrar Partido Político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proofErr w:type="spellStart"/>
            <w:r w:rsidRPr="001F5247">
              <w:rPr>
                <w:szCs w:val="24"/>
              </w:rPr>
              <w:t>Rhawan</w:t>
            </w:r>
            <w:proofErr w:type="spellEnd"/>
            <w:r w:rsidRPr="001F5247">
              <w:rPr>
                <w:szCs w:val="24"/>
              </w:rPr>
              <w:t xml:space="preserve"> </w:t>
            </w:r>
            <w:proofErr w:type="spellStart"/>
            <w:r w:rsidRPr="001F5247">
              <w:rPr>
                <w:szCs w:val="24"/>
              </w:rPr>
              <w:t>Brenner</w:t>
            </w:r>
            <w:proofErr w:type="spellEnd"/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t>2.0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szCs w:val="24"/>
              </w:rPr>
              <w:t>24/09/2012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t>Usuário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rFonts w:eastAsia="Arial"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>Nenhuma.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A Zona eleitoral estará registrada no banco de dados.</w:t>
            </w:r>
          </w:p>
          <w:p w:rsidR="00BF110C" w:rsidRPr="001F5247" w:rsidRDefault="00BF110C" w:rsidP="00D92A1D">
            <w:pPr>
              <w:tabs>
                <w:tab w:val="left" w:pos="708"/>
              </w:tabs>
              <w:spacing w:before="0" w:after="200"/>
              <w:rPr>
                <w:b/>
                <w:szCs w:val="24"/>
              </w:rPr>
            </w:pPr>
            <w:r w:rsidRPr="001F5247">
              <w:rPr>
                <w:szCs w:val="24"/>
              </w:rPr>
              <w:t xml:space="preserve">Uma mensagem </w:t>
            </w:r>
            <w:r w:rsidR="00641B80" w:rsidRPr="001F5247">
              <w:rPr>
                <w:szCs w:val="24"/>
              </w:rPr>
              <w:t>de confirmação</w:t>
            </w:r>
            <w:r w:rsidRPr="001F5247">
              <w:rPr>
                <w:szCs w:val="24"/>
              </w:rPr>
              <w:t xml:space="preserve"> é exibida.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2802C5">
            <w:pPr>
              <w:pStyle w:val="PargrafodaLista"/>
              <w:widowControl w:val="0"/>
              <w:numPr>
                <w:ilvl w:val="0"/>
                <w:numId w:val="26"/>
              </w:numPr>
              <w:tabs>
                <w:tab w:val="clear" w:pos="708"/>
              </w:tabs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O usuário seleciona o </w:t>
            </w:r>
            <w:proofErr w:type="gramStart"/>
            <w:r w:rsidRPr="001F5247">
              <w:rPr>
                <w:rFonts w:ascii="Times New Roman" w:hAnsi="Times New Roman"/>
                <w:sz w:val="24"/>
                <w:szCs w:val="24"/>
              </w:rPr>
              <w:t>menu</w:t>
            </w:r>
            <w:proofErr w:type="gramEnd"/>
            <w:r w:rsidRPr="001F5247">
              <w:rPr>
                <w:rFonts w:ascii="Times New Roman" w:hAnsi="Times New Roman"/>
                <w:sz w:val="24"/>
                <w:szCs w:val="24"/>
              </w:rPr>
              <w:t xml:space="preserve"> Cadastros &gt; Manter Partidos;</w:t>
            </w:r>
          </w:p>
          <w:p w:rsidR="00BF110C" w:rsidRPr="001F5247" w:rsidRDefault="00BF110C" w:rsidP="002802C5">
            <w:pPr>
              <w:pStyle w:val="PargrafodaLista"/>
              <w:widowControl w:val="0"/>
              <w:numPr>
                <w:ilvl w:val="0"/>
                <w:numId w:val="26"/>
              </w:numPr>
              <w:tabs>
                <w:tab w:val="clear" w:pos="0"/>
                <w:tab w:val="clear" w:pos="708"/>
                <w:tab w:val="num" w:pos="-360"/>
              </w:tabs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O usuário escolhe </w:t>
            </w:r>
            <w:proofErr w:type="gramStart"/>
            <w:r w:rsidRPr="001F5247">
              <w:rPr>
                <w:rFonts w:ascii="Times New Roman" w:hAnsi="Times New Roman"/>
                <w:sz w:val="24"/>
                <w:szCs w:val="24"/>
              </w:rPr>
              <w:t>a opção novo</w:t>
            </w:r>
            <w:proofErr w:type="gramEnd"/>
            <w:r w:rsidRPr="001F524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BF110C" w:rsidRPr="001F5247" w:rsidRDefault="00BF110C" w:rsidP="002802C5">
            <w:pPr>
              <w:pStyle w:val="PargrafodaLista"/>
              <w:widowControl w:val="0"/>
              <w:numPr>
                <w:ilvl w:val="0"/>
                <w:numId w:val="26"/>
              </w:numPr>
              <w:tabs>
                <w:tab w:val="clear" w:pos="0"/>
                <w:tab w:val="clear" w:pos="708"/>
                <w:tab w:val="num" w:pos="-360"/>
              </w:tabs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sistema habilita os campos para cadastro: Número, Sigla, nome, data</w:t>
            </w:r>
            <w:r w:rsidR="000A2B49" w:rsidRPr="001F5247">
              <w:rPr>
                <w:rFonts w:ascii="Times New Roman" w:hAnsi="Times New Roman"/>
                <w:sz w:val="24"/>
                <w:szCs w:val="24"/>
              </w:rPr>
              <w:t xml:space="preserve"> de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 xml:space="preserve"> deferimento, status e lista de candidatos;</w:t>
            </w:r>
          </w:p>
          <w:p w:rsidR="00BF110C" w:rsidRPr="001F5247" w:rsidRDefault="00BF110C" w:rsidP="002802C5">
            <w:pPr>
              <w:pStyle w:val="PargrafodaLista"/>
              <w:widowControl w:val="0"/>
              <w:numPr>
                <w:ilvl w:val="0"/>
                <w:numId w:val="26"/>
              </w:numPr>
              <w:tabs>
                <w:tab w:val="clear" w:pos="0"/>
                <w:tab w:val="clear" w:pos="708"/>
                <w:tab w:val="num" w:pos="-360"/>
              </w:tabs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usuário preenche os dados e seleciona gravar (A1);</w:t>
            </w:r>
          </w:p>
          <w:p w:rsidR="00BF110C" w:rsidRPr="001F5247" w:rsidRDefault="00BF110C" w:rsidP="002802C5">
            <w:pPr>
              <w:pStyle w:val="PargrafodaLista"/>
              <w:widowControl w:val="0"/>
              <w:numPr>
                <w:ilvl w:val="0"/>
                <w:numId w:val="26"/>
              </w:numPr>
              <w:tabs>
                <w:tab w:val="clear" w:pos="0"/>
                <w:tab w:val="clear" w:pos="708"/>
                <w:tab w:val="num" w:pos="-360"/>
              </w:tabs>
              <w:spacing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sistema grava as informações no banco de dados, limpa os campos e exibe a mensagem dizendo “Inclusão efetuada com sucesso”.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2802C5">
            <w:pPr>
              <w:widowControl w:val="0"/>
              <w:numPr>
                <w:ilvl w:val="0"/>
                <w:numId w:val="41"/>
              </w:numPr>
              <w:tabs>
                <w:tab w:val="clear" w:pos="0"/>
                <w:tab w:val="num" w:pos="360"/>
              </w:tabs>
              <w:suppressAutoHyphens/>
              <w:overflowPunct/>
              <w:autoSpaceDE/>
              <w:autoSpaceDN/>
              <w:adjustRightInd/>
              <w:spacing w:before="0" w:after="0"/>
              <w:ind w:left="36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Campo em branco</w:t>
            </w:r>
          </w:p>
          <w:p w:rsidR="00BF110C" w:rsidRPr="001F5247" w:rsidRDefault="00BF110C" w:rsidP="002802C5">
            <w:pPr>
              <w:widowControl w:val="0"/>
              <w:numPr>
                <w:ilvl w:val="0"/>
                <w:numId w:val="16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t xml:space="preserve">O </w:t>
            </w:r>
            <w:r w:rsidRPr="001F5247">
              <w:rPr>
                <w:szCs w:val="24"/>
              </w:rPr>
              <w:t>sistema retorna mensagem indicando que determinado campo não foi preenchido;</w:t>
            </w:r>
          </w:p>
          <w:p w:rsidR="00BF110C" w:rsidRPr="001F5247" w:rsidRDefault="00BF110C" w:rsidP="002802C5">
            <w:pPr>
              <w:widowControl w:val="0"/>
              <w:numPr>
                <w:ilvl w:val="0"/>
                <w:numId w:val="16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t xml:space="preserve">Volta </w:t>
            </w:r>
            <w:r w:rsidRPr="001F5247">
              <w:rPr>
                <w:szCs w:val="24"/>
              </w:rPr>
              <w:t>para fluxo de origem.</w:t>
            </w:r>
          </w:p>
          <w:p w:rsidR="00BF110C" w:rsidRPr="001F5247" w:rsidRDefault="00BF110C" w:rsidP="002802C5">
            <w:pPr>
              <w:widowControl w:val="0"/>
              <w:numPr>
                <w:ilvl w:val="0"/>
                <w:numId w:val="41"/>
              </w:numPr>
              <w:tabs>
                <w:tab w:val="clear" w:pos="0"/>
                <w:tab w:val="num" w:pos="360"/>
              </w:tabs>
              <w:suppressAutoHyphens/>
              <w:overflowPunct/>
              <w:autoSpaceDE/>
              <w:autoSpaceDN/>
              <w:adjustRightInd/>
              <w:spacing w:before="0" w:after="0"/>
              <w:ind w:left="36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Partido já cadastrado</w:t>
            </w:r>
          </w:p>
          <w:p w:rsidR="00BF110C" w:rsidRPr="001F5247" w:rsidRDefault="00BF110C" w:rsidP="002802C5">
            <w:pPr>
              <w:widowControl w:val="0"/>
              <w:numPr>
                <w:ilvl w:val="0"/>
                <w:numId w:val="17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t xml:space="preserve">O </w:t>
            </w:r>
            <w:r w:rsidRPr="001F5247">
              <w:rPr>
                <w:szCs w:val="24"/>
              </w:rPr>
              <w:t>sistema retorna mensagem indicando que o partido já está cadastrado;</w:t>
            </w:r>
          </w:p>
          <w:p w:rsidR="00BF110C" w:rsidRPr="001F5247" w:rsidRDefault="00BF110C" w:rsidP="002802C5">
            <w:pPr>
              <w:widowControl w:val="0"/>
              <w:numPr>
                <w:ilvl w:val="0"/>
                <w:numId w:val="17"/>
              </w:numPr>
              <w:suppressAutoHyphens/>
              <w:overflowPunct/>
              <w:autoSpaceDE/>
              <w:autoSpaceDN/>
              <w:adjustRightInd/>
              <w:spacing w:before="0" w:after="200"/>
              <w:textAlignment w:val="auto"/>
              <w:rPr>
                <w:szCs w:val="24"/>
              </w:rPr>
            </w:pPr>
            <w:r w:rsidRPr="001F5247">
              <w:t xml:space="preserve">Volta </w:t>
            </w:r>
            <w:r w:rsidRPr="001F5247">
              <w:rPr>
                <w:szCs w:val="24"/>
              </w:rPr>
              <w:t>para fluxo de origem.</w:t>
            </w:r>
          </w:p>
        </w:tc>
      </w:tr>
    </w:tbl>
    <w:p w:rsidR="00BF110C" w:rsidRPr="001F5247" w:rsidRDefault="00BF110C" w:rsidP="00D92A1D">
      <w:pPr>
        <w:spacing w:before="0"/>
      </w:pPr>
    </w:p>
    <w:p w:rsidR="00BF110C" w:rsidRPr="001F5247" w:rsidRDefault="00BF110C" w:rsidP="00D92A1D">
      <w:pPr>
        <w:spacing w:before="0"/>
        <w:rPr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441"/>
        <w:gridCol w:w="5970"/>
      </w:tblGrid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szCs w:val="24"/>
              </w:rPr>
              <w:t>UC</w:t>
            </w:r>
            <w:r w:rsidRPr="001F5247">
              <w:t xml:space="preserve"> </w:t>
            </w:r>
            <w:r w:rsidRPr="001F5247">
              <w:rPr>
                <w:szCs w:val="24"/>
              </w:rPr>
              <w:t>22 – Alterar Partido Político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proofErr w:type="spellStart"/>
            <w:r w:rsidRPr="001F5247">
              <w:rPr>
                <w:szCs w:val="24"/>
              </w:rPr>
              <w:t>Rhawan</w:t>
            </w:r>
            <w:proofErr w:type="spellEnd"/>
            <w:r w:rsidRPr="001F5247">
              <w:rPr>
                <w:szCs w:val="24"/>
              </w:rPr>
              <w:t xml:space="preserve"> </w:t>
            </w:r>
            <w:proofErr w:type="spellStart"/>
            <w:r w:rsidRPr="001F5247">
              <w:rPr>
                <w:szCs w:val="24"/>
              </w:rPr>
              <w:t>Brenner</w:t>
            </w:r>
            <w:proofErr w:type="spellEnd"/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t>2.0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szCs w:val="24"/>
              </w:rPr>
              <w:t>24/09/2012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t>Usuário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rFonts w:eastAsia="Arial"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rFonts w:eastAsia="Arial"/>
                <w:szCs w:val="24"/>
              </w:rPr>
              <w:t xml:space="preserve">O usuário </w:t>
            </w:r>
            <w:r w:rsidRPr="001F5247">
              <w:rPr>
                <w:rFonts w:eastAsia="Arial"/>
              </w:rPr>
              <w:t>ter executado</w:t>
            </w:r>
            <w:r w:rsidRPr="001F5247">
              <w:rPr>
                <w:rFonts w:eastAsia="Arial"/>
                <w:szCs w:val="24"/>
              </w:rPr>
              <w:t xml:space="preserve"> o caso de uso: UC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rPr>
                <w:rFonts w:eastAsia="Arial"/>
                <w:szCs w:val="24"/>
              </w:rPr>
              <w:t>23 – Pesquisar Partido Político.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tabs>
                <w:tab w:val="left" w:pos="708"/>
              </w:tabs>
              <w:suppressAutoHyphens/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 xml:space="preserve">O </w:t>
            </w:r>
            <w:r w:rsidRPr="001F5247">
              <w:t xml:space="preserve">partido eleitoral </w:t>
            </w:r>
            <w:r w:rsidRPr="001F5247">
              <w:rPr>
                <w:szCs w:val="24"/>
              </w:rPr>
              <w:t>é atualizad</w:t>
            </w:r>
            <w:r w:rsidRPr="001F5247">
              <w:t>o</w:t>
            </w:r>
            <w:r w:rsidRPr="001F5247">
              <w:rPr>
                <w:szCs w:val="24"/>
              </w:rPr>
              <w:t xml:space="preserve"> no banco de dados.</w:t>
            </w:r>
          </w:p>
          <w:p w:rsidR="00BF110C" w:rsidRPr="001F5247" w:rsidRDefault="00BF110C" w:rsidP="00D92A1D">
            <w:pPr>
              <w:tabs>
                <w:tab w:val="left" w:pos="708"/>
              </w:tabs>
              <w:suppressAutoHyphens/>
              <w:spacing w:before="0" w:after="200"/>
              <w:rPr>
                <w:b/>
                <w:szCs w:val="24"/>
              </w:rPr>
            </w:pPr>
            <w:r w:rsidRPr="001F5247">
              <w:rPr>
                <w:szCs w:val="24"/>
              </w:rPr>
              <w:t>Uma mensagem de confirmação é exibida.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2802C5">
            <w:pPr>
              <w:pStyle w:val="PargrafodaLista"/>
              <w:widowControl w:val="0"/>
              <w:numPr>
                <w:ilvl w:val="0"/>
                <w:numId w:val="24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usuário seleciona um partido na lista;</w:t>
            </w:r>
          </w:p>
          <w:p w:rsidR="00BF110C" w:rsidRPr="001F5247" w:rsidRDefault="00BF110C" w:rsidP="002802C5">
            <w:pPr>
              <w:pStyle w:val="PargrafodaLista"/>
              <w:widowControl w:val="0"/>
              <w:numPr>
                <w:ilvl w:val="0"/>
                <w:numId w:val="24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sistema busca as informações do partido e preenche a tela de cadastro;</w:t>
            </w:r>
          </w:p>
          <w:p w:rsidR="00BF110C" w:rsidRPr="001F5247" w:rsidRDefault="00BF110C" w:rsidP="002802C5">
            <w:pPr>
              <w:pStyle w:val="PargrafodaLista"/>
              <w:widowControl w:val="0"/>
              <w:numPr>
                <w:ilvl w:val="0"/>
                <w:numId w:val="24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usuário efetua as alterações desejadas nos dados do partido e seleciona gravar (A1);</w:t>
            </w:r>
          </w:p>
          <w:p w:rsidR="00BF110C" w:rsidRPr="001F5247" w:rsidRDefault="00BF110C" w:rsidP="002802C5">
            <w:pPr>
              <w:pStyle w:val="PargrafodaLista"/>
              <w:widowControl w:val="0"/>
              <w:numPr>
                <w:ilvl w:val="0"/>
                <w:numId w:val="24"/>
              </w:numPr>
              <w:tabs>
                <w:tab w:val="clear" w:pos="708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sistema atualiza as informações no banco de dados, limpa os campos e exibe a mensagem: “</w:t>
            </w:r>
            <w:r w:rsidR="0028274B" w:rsidRPr="001F5247">
              <w:rPr>
                <w:rFonts w:ascii="Times New Roman" w:hAnsi="Times New Roman"/>
                <w:sz w:val="24"/>
                <w:szCs w:val="24"/>
              </w:rPr>
              <w:t>Alteração efetuada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 xml:space="preserve"> com sucesso”.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2802C5">
            <w:pPr>
              <w:widowControl w:val="0"/>
              <w:numPr>
                <w:ilvl w:val="0"/>
                <w:numId w:val="25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Campo em branco</w:t>
            </w:r>
          </w:p>
          <w:p w:rsidR="00BF110C" w:rsidRPr="001F5247" w:rsidRDefault="00BF110C" w:rsidP="002802C5">
            <w:pPr>
              <w:widowControl w:val="0"/>
              <w:numPr>
                <w:ilvl w:val="1"/>
                <w:numId w:val="29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t xml:space="preserve">O </w:t>
            </w:r>
            <w:r w:rsidRPr="001F5247">
              <w:rPr>
                <w:szCs w:val="24"/>
              </w:rPr>
              <w:t>sistema retorna mensagem indicando que determinado campo não foi preenchido;</w:t>
            </w:r>
          </w:p>
          <w:p w:rsidR="00BF110C" w:rsidRPr="001F5247" w:rsidRDefault="00BF110C" w:rsidP="002802C5">
            <w:pPr>
              <w:widowControl w:val="0"/>
              <w:numPr>
                <w:ilvl w:val="1"/>
                <w:numId w:val="29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t xml:space="preserve">Volta </w:t>
            </w:r>
            <w:r w:rsidRPr="001F5247">
              <w:rPr>
                <w:szCs w:val="24"/>
              </w:rPr>
              <w:t>para fluxo de origem.</w:t>
            </w:r>
          </w:p>
          <w:p w:rsidR="00BF110C" w:rsidRPr="001F5247" w:rsidRDefault="00BF110C" w:rsidP="002802C5">
            <w:pPr>
              <w:widowControl w:val="0"/>
              <w:numPr>
                <w:ilvl w:val="0"/>
                <w:numId w:val="25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Partido já cadastrado</w:t>
            </w:r>
          </w:p>
          <w:p w:rsidR="00BF110C" w:rsidRPr="001F5247" w:rsidRDefault="00BF110C" w:rsidP="002802C5">
            <w:pPr>
              <w:widowControl w:val="0"/>
              <w:numPr>
                <w:ilvl w:val="1"/>
                <w:numId w:val="30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t xml:space="preserve">O </w:t>
            </w:r>
            <w:r w:rsidRPr="001F5247">
              <w:rPr>
                <w:szCs w:val="24"/>
              </w:rPr>
              <w:t>sistema retorna mensagem indicando que o partido já está cadastrado;</w:t>
            </w:r>
          </w:p>
          <w:p w:rsidR="00BF110C" w:rsidRPr="001F5247" w:rsidRDefault="00BF110C" w:rsidP="002802C5">
            <w:pPr>
              <w:widowControl w:val="0"/>
              <w:numPr>
                <w:ilvl w:val="1"/>
                <w:numId w:val="30"/>
              </w:numPr>
              <w:suppressAutoHyphens/>
              <w:overflowPunct/>
              <w:autoSpaceDE/>
              <w:autoSpaceDN/>
              <w:adjustRightInd/>
              <w:spacing w:before="0" w:after="200"/>
              <w:textAlignment w:val="auto"/>
              <w:rPr>
                <w:szCs w:val="24"/>
              </w:rPr>
            </w:pPr>
            <w:r w:rsidRPr="001F5247">
              <w:t>V</w:t>
            </w:r>
            <w:r w:rsidRPr="001F5247">
              <w:rPr>
                <w:szCs w:val="24"/>
              </w:rPr>
              <w:t>olta para fluxo de origem.</w:t>
            </w:r>
          </w:p>
        </w:tc>
      </w:tr>
    </w:tbl>
    <w:p w:rsidR="00BF110C" w:rsidRPr="001F5247" w:rsidRDefault="00BF110C" w:rsidP="00D92A1D">
      <w:pPr>
        <w:spacing w:before="0"/>
      </w:pPr>
    </w:p>
    <w:p w:rsidR="00BF110C" w:rsidRPr="001F5247" w:rsidRDefault="00BF110C" w:rsidP="00D92A1D">
      <w:pPr>
        <w:spacing w:before="0"/>
        <w:rPr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441"/>
        <w:gridCol w:w="5970"/>
      </w:tblGrid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szCs w:val="24"/>
              </w:rPr>
              <w:t>UC</w:t>
            </w:r>
            <w:r w:rsidRPr="001F5247">
              <w:t xml:space="preserve"> </w:t>
            </w:r>
            <w:r w:rsidRPr="001F5247">
              <w:rPr>
                <w:szCs w:val="24"/>
              </w:rPr>
              <w:t>23 – Pesquisar Partido Político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proofErr w:type="spellStart"/>
            <w:r w:rsidRPr="001F5247">
              <w:rPr>
                <w:szCs w:val="24"/>
              </w:rPr>
              <w:t>Rhawan</w:t>
            </w:r>
            <w:proofErr w:type="spellEnd"/>
            <w:r w:rsidRPr="001F5247">
              <w:rPr>
                <w:szCs w:val="24"/>
              </w:rPr>
              <w:t xml:space="preserve"> </w:t>
            </w:r>
            <w:proofErr w:type="spellStart"/>
            <w:r w:rsidRPr="001F5247">
              <w:rPr>
                <w:szCs w:val="24"/>
              </w:rPr>
              <w:t>Brenner</w:t>
            </w:r>
            <w:proofErr w:type="spellEnd"/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t>2.0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szCs w:val="24"/>
              </w:rPr>
              <w:t>24/09/2012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t>Usuário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rFonts w:eastAsia="Arial"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rFonts w:eastAsia="Arial"/>
              </w:rPr>
              <w:t>Nenhuma.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tabs>
                <w:tab w:val="left" w:pos="708"/>
              </w:tabs>
              <w:spacing w:before="0" w:after="200"/>
              <w:rPr>
                <w:b/>
                <w:szCs w:val="24"/>
              </w:rPr>
            </w:pPr>
            <w:r w:rsidRPr="001F5247">
              <w:rPr>
                <w:szCs w:val="24"/>
              </w:rPr>
              <w:t>As informações d</w:t>
            </w:r>
            <w:r w:rsidRPr="001F5247">
              <w:t xml:space="preserve">o partido político </w:t>
            </w:r>
            <w:r w:rsidRPr="001F5247">
              <w:rPr>
                <w:szCs w:val="24"/>
              </w:rPr>
              <w:t>são exibidas.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2802C5">
            <w:pPr>
              <w:pStyle w:val="PargrafodaLista"/>
              <w:widowControl w:val="0"/>
              <w:numPr>
                <w:ilvl w:val="0"/>
                <w:numId w:val="27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Pr="001F5247">
              <w:rPr>
                <w:rFonts w:ascii="Times New Roman" w:hAnsi="Times New Roman"/>
              </w:rPr>
              <w:t xml:space="preserve">usuário 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 xml:space="preserve">seleciona o </w:t>
            </w:r>
            <w:proofErr w:type="gramStart"/>
            <w:r w:rsidRPr="001F5247">
              <w:rPr>
                <w:rFonts w:ascii="Times New Roman" w:hAnsi="Times New Roman"/>
                <w:sz w:val="24"/>
                <w:szCs w:val="24"/>
              </w:rPr>
              <w:t>menu</w:t>
            </w:r>
            <w:proofErr w:type="gramEnd"/>
            <w:r w:rsidRPr="001F5247">
              <w:rPr>
                <w:rFonts w:ascii="Times New Roman" w:hAnsi="Times New Roman"/>
                <w:sz w:val="24"/>
                <w:szCs w:val="24"/>
              </w:rPr>
              <w:t xml:space="preserve"> Cadastros &gt; Manter Partidos;</w:t>
            </w:r>
          </w:p>
          <w:p w:rsidR="00BF110C" w:rsidRPr="001F5247" w:rsidRDefault="00BF110C" w:rsidP="002802C5">
            <w:pPr>
              <w:pStyle w:val="PargrafodaLista"/>
              <w:widowControl w:val="0"/>
              <w:numPr>
                <w:ilvl w:val="0"/>
                <w:numId w:val="27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usuário informa os dados do filtro: nome, número ou sigla e clica em consultar;</w:t>
            </w:r>
          </w:p>
          <w:p w:rsidR="00BF110C" w:rsidRPr="001F5247" w:rsidRDefault="00BF110C" w:rsidP="002802C5">
            <w:pPr>
              <w:pStyle w:val="PargrafodaLista"/>
              <w:widowControl w:val="0"/>
              <w:numPr>
                <w:ilvl w:val="0"/>
                <w:numId w:val="27"/>
              </w:numPr>
              <w:tabs>
                <w:tab w:val="clear" w:pos="708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O sistema busca as informações no banco de dados de </w:t>
            </w:r>
            <w:r w:rsidRPr="001F5247">
              <w:rPr>
                <w:rFonts w:ascii="Times New Roman" w:hAnsi="Times New Roman"/>
                <w:sz w:val="24"/>
                <w:szCs w:val="24"/>
              </w:rPr>
              <w:lastRenderedPageBreak/>
              <w:t>acordo com os dados passados e preenche a lista de partidos.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lastRenderedPageBreak/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>Nenhum</w:t>
            </w:r>
          </w:p>
        </w:tc>
      </w:tr>
    </w:tbl>
    <w:p w:rsidR="00BF110C" w:rsidRPr="001F5247" w:rsidRDefault="00BF110C" w:rsidP="00D92A1D">
      <w:pPr>
        <w:spacing w:before="0"/>
        <w:rPr>
          <w:szCs w:val="24"/>
        </w:rPr>
      </w:pPr>
    </w:p>
    <w:p w:rsidR="00BF110C" w:rsidRPr="001F5247" w:rsidRDefault="00BF110C" w:rsidP="00D92A1D">
      <w:pPr>
        <w:spacing w:before="0"/>
        <w:rPr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441"/>
        <w:gridCol w:w="5970"/>
      </w:tblGrid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szCs w:val="24"/>
              </w:rPr>
              <w:t>UC</w:t>
            </w:r>
            <w:r w:rsidR="009177D0" w:rsidRPr="001F5247">
              <w:rPr>
                <w:szCs w:val="24"/>
              </w:rPr>
              <w:t xml:space="preserve"> </w:t>
            </w:r>
            <w:r w:rsidRPr="001F5247">
              <w:rPr>
                <w:szCs w:val="24"/>
              </w:rPr>
              <w:t>24 – Excluir Partido Político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proofErr w:type="spellStart"/>
            <w:r w:rsidRPr="001F5247">
              <w:rPr>
                <w:szCs w:val="24"/>
              </w:rPr>
              <w:t>Rhawan</w:t>
            </w:r>
            <w:proofErr w:type="spellEnd"/>
            <w:r w:rsidRPr="001F5247">
              <w:rPr>
                <w:szCs w:val="24"/>
              </w:rPr>
              <w:t xml:space="preserve"> </w:t>
            </w:r>
            <w:proofErr w:type="spellStart"/>
            <w:r w:rsidRPr="001F5247">
              <w:rPr>
                <w:szCs w:val="24"/>
              </w:rPr>
              <w:t>Brenner</w:t>
            </w:r>
            <w:proofErr w:type="spellEnd"/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t>2.0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szCs w:val="24"/>
              </w:rPr>
              <w:t>24/09/2012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t>Usuário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rFonts w:eastAsia="Arial"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rFonts w:eastAsia="Arial"/>
                <w:szCs w:val="24"/>
              </w:rPr>
              <w:t xml:space="preserve">O usuário deve </w:t>
            </w:r>
            <w:r w:rsidRPr="001F5247">
              <w:rPr>
                <w:rFonts w:eastAsia="Arial"/>
              </w:rPr>
              <w:t>ter executado</w:t>
            </w:r>
            <w:r w:rsidRPr="001F5247">
              <w:rPr>
                <w:rFonts w:eastAsia="Arial"/>
                <w:szCs w:val="24"/>
              </w:rPr>
              <w:t xml:space="preserve"> o caso de uso: UC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rPr>
                <w:rFonts w:eastAsia="Arial"/>
                <w:szCs w:val="24"/>
              </w:rPr>
              <w:t>23 – Pesquisar Partido Político.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tabs>
                <w:tab w:val="left" w:pos="708"/>
              </w:tabs>
              <w:suppressAutoHyphens/>
              <w:spacing w:before="0" w:after="200"/>
              <w:rPr>
                <w:b/>
                <w:szCs w:val="24"/>
              </w:rPr>
            </w:pPr>
            <w:r w:rsidRPr="001F5247">
              <w:rPr>
                <w:szCs w:val="24"/>
              </w:rPr>
              <w:t>O cadastro do partido é excluído do banco de dados.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2802C5">
            <w:pPr>
              <w:pStyle w:val="PargrafodaLista"/>
              <w:widowControl w:val="0"/>
              <w:numPr>
                <w:ilvl w:val="0"/>
                <w:numId w:val="28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usuário seleciona um partido na lista;</w:t>
            </w:r>
          </w:p>
          <w:p w:rsidR="00BF110C" w:rsidRPr="001F5247" w:rsidRDefault="00BF110C" w:rsidP="002802C5">
            <w:pPr>
              <w:pStyle w:val="PargrafodaLista"/>
              <w:widowControl w:val="0"/>
              <w:numPr>
                <w:ilvl w:val="0"/>
                <w:numId w:val="28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usuário seleciona excluir;</w:t>
            </w:r>
          </w:p>
          <w:p w:rsidR="00BF110C" w:rsidRPr="001F5247" w:rsidRDefault="00BF110C" w:rsidP="002802C5">
            <w:pPr>
              <w:pStyle w:val="PargrafodaLista"/>
              <w:widowControl w:val="0"/>
              <w:numPr>
                <w:ilvl w:val="0"/>
                <w:numId w:val="28"/>
              </w:numPr>
              <w:tabs>
                <w:tab w:val="clear" w:pos="708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O sistema pede a confirmação do usuário e em caso positivo, efetua a exclusão </w:t>
            </w:r>
            <w:r w:rsidR="00711D6C" w:rsidRPr="001F5247">
              <w:rPr>
                <w:rFonts w:ascii="Times New Roman" w:hAnsi="Times New Roman"/>
                <w:sz w:val="24"/>
                <w:szCs w:val="24"/>
              </w:rPr>
              <w:t xml:space="preserve">no 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>banco de dados e exibe a mensagem: “Partido excluído com sucesso”.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>Nenhum</w:t>
            </w:r>
          </w:p>
        </w:tc>
      </w:tr>
    </w:tbl>
    <w:p w:rsidR="00BF110C" w:rsidRPr="001F5247" w:rsidRDefault="00BF110C" w:rsidP="00D92A1D">
      <w:pPr>
        <w:spacing w:before="0"/>
        <w:rPr>
          <w:szCs w:val="24"/>
        </w:rPr>
      </w:pPr>
    </w:p>
    <w:p w:rsidR="00BF110C" w:rsidRPr="001F5247" w:rsidRDefault="00BF110C" w:rsidP="00D92A1D">
      <w:pPr>
        <w:shd w:val="clear" w:color="auto" w:fill="FFFFFF"/>
        <w:spacing w:before="0"/>
        <w:rPr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441"/>
        <w:gridCol w:w="5970"/>
      </w:tblGrid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szCs w:val="24"/>
              </w:rPr>
              <w:t>UC</w:t>
            </w:r>
            <w:r w:rsidRPr="001F5247">
              <w:t xml:space="preserve"> </w:t>
            </w:r>
            <w:r w:rsidRPr="001F5247">
              <w:rPr>
                <w:szCs w:val="24"/>
              </w:rPr>
              <w:t>25 – Cadastrar Coligação Eleitoral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proofErr w:type="spellStart"/>
            <w:r w:rsidRPr="001F5247">
              <w:rPr>
                <w:szCs w:val="24"/>
              </w:rPr>
              <w:t>Rhawan</w:t>
            </w:r>
            <w:proofErr w:type="spellEnd"/>
            <w:r w:rsidRPr="001F5247">
              <w:rPr>
                <w:szCs w:val="24"/>
              </w:rPr>
              <w:t xml:space="preserve"> </w:t>
            </w:r>
            <w:proofErr w:type="spellStart"/>
            <w:r w:rsidRPr="001F5247">
              <w:rPr>
                <w:szCs w:val="24"/>
              </w:rPr>
              <w:t>Brenner</w:t>
            </w:r>
            <w:proofErr w:type="spellEnd"/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t>2.0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szCs w:val="24"/>
              </w:rPr>
              <w:t>24/09/2012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t>Usuário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rFonts w:eastAsia="Arial"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szCs w:val="24"/>
              </w:rPr>
              <w:t>Nenhuma.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tabs>
                <w:tab w:val="left" w:pos="708"/>
              </w:tabs>
              <w:spacing w:before="0"/>
            </w:pPr>
            <w:r w:rsidRPr="001F5247">
              <w:rPr>
                <w:szCs w:val="24"/>
              </w:rPr>
              <w:t xml:space="preserve">O cadastro de coligação </w:t>
            </w:r>
            <w:r w:rsidRPr="001F5247">
              <w:t>é atualizado no banco de dados</w:t>
            </w:r>
          </w:p>
          <w:p w:rsidR="00BF110C" w:rsidRPr="001F5247" w:rsidRDefault="00BF110C" w:rsidP="00D92A1D">
            <w:pPr>
              <w:tabs>
                <w:tab w:val="left" w:pos="708"/>
              </w:tabs>
              <w:spacing w:before="0"/>
              <w:rPr>
                <w:b/>
                <w:szCs w:val="24"/>
              </w:rPr>
            </w:pPr>
            <w:r w:rsidRPr="001F5247">
              <w:t>U</w:t>
            </w:r>
            <w:r w:rsidRPr="001F5247">
              <w:rPr>
                <w:szCs w:val="24"/>
              </w:rPr>
              <w:t>ma mensagem de confirmação irá aparecer na tela.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2802C5">
            <w:pPr>
              <w:pStyle w:val="PargrafodaLista"/>
              <w:widowControl w:val="0"/>
              <w:numPr>
                <w:ilvl w:val="0"/>
                <w:numId w:val="18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O usuário seleciona o </w:t>
            </w:r>
            <w:proofErr w:type="gramStart"/>
            <w:r w:rsidRPr="001F5247">
              <w:rPr>
                <w:rFonts w:ascii="Times New Roman" w:hAnsi="Times New Roman"/>
                <w:sz w:val="24"/>
                <w:szCs w:val="24"/>
              </w:rPr>
              <w:t>menu</w:t>
            </w:r>
            <w:proofErr w:type="gramEnd"/>
            <w:r w:rsidRPr="001F5247">
              <w:rPr>
                <w:rFonts w:ascii="Times New Roman" w:hAnsi="Times New Roman"/>
                <w:sz w:val="24"/>
                <w:szCs w:val="24"/>
              </w:rPr>
              <w:t xml:space="preserve"> Cadastros &gt; Manter Coligações;</w:t>
            </w:r>
          </w:p>
          <w:p w:rsidR="00BF110C" w:rsidRPr="001F5247" w:rsidRDefault="00BF110C" w:rsidP="002802C5">
            <w:pPr>
              <w:pStyle w:val="PargrafodaLista"/>
              <w:widowControl w:val="0"/>
              <w:numPr>
                <w:ilvl w:val="0"/>
                <w:numId w:val="18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O usuário escolhe </w:t>
            </w:r>
            <w:proofErr w:type="gramStart"/>
            <w:r w:rsidRPr="001F5247">
              <w:rPr>
                <w:rFonts w:ascii="Times New Roman" w:hAnsi="Times New Roman"/>
                <w:sz w:val="24"/>
                <w:szCs w:val="24"/>
              </w:rPr>
              <w:t>a opção novo</w:t>
            </w:r>
            <w:proofErr w:type="gramEnd"/>
            <w:r w:rsidRPr="001F524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BF110C" w:rsidRPr="001F5247" w:rsidRDefault="00BF110C" w:rsidP="002802C5">
            <w:pPr>
              <w:pStyle w:val="PargrafodaLista"/>
              <w:widowControl w:val="0"/>
              <w:numPr>
                <w:ilvl w:val="0"/>
                <w:numId w:val="18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sistema habilita os campos para cadastro: Número, Sigla, nome, data deferimento, status e lista de partidos;</w:t>
            </w:r>
          </w:p>
          <w:p w:rsidR="00BF110C" w:rsidRPr="001F5247" w:rsidRDefault="00BF110C" w:rsidP="002802C5">
            <w:pPr>
              <w:pStyle w:val="PargrafodaLista"/>
              <w:widowControl w:val="0"/>
              <w:numPr>
                <w:ilvl w:val="0"/>
                <w:numId w:val="18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usuário preenche os dados e seleciona gravar (A1);</w:t>
            </w:r>
          </w:p>
          <w:p w:rsidR="00BF110C" w:rsidRPr="001F5247" w:rsidRDefault="00BF110C" w:rsidP="002802C5">
            <w:pPr>
              <w:pStyle w:val="PargrafodaLista"/>
              <w:widowControl w:val="0"/>
              <w:numPr>
                <w:ilvl w:val="0"/>
                <w:numId w:val="18"/>
              </w:numPr>
              <w:tabs>
                <w:tab w:val="clear" w:pos="708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sistema grava as informações no banco de dados, limpa os campos e exibe a mensagem: “Inclusão efetuada com sucesso”.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2802C5">
            <w:pPr>
              <w:widowControl w:val="0"/>
              <w:numPr>
                <w:ilvl w:val="0"/>
                <w:numId w:val="21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Campo em branco</w:t>
            </w:r>
          </w:p>
          <w:p w:rsidR="00BF110C" w:rsidRPr="001F5247" w:rsidRDefault="00BF110C" w:rsidP="002802C5">
            <w:pPr>
              <w:widowControl w:val="0"/>
              <w:numPr>
                <w:ilvl w:val="1"/>
                <w:numId w:val="21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t xml:space="preserve">O </w:t>
            </w:r>
            <w:r w:rsidRPr="001F5247">
              <w:rPr>
                <w:szCs w:val="24"/>
              </w:rPr>
              <w:t xml:space="preserve">sistema retorna mensagem indicando que </w:t>
            </w:r>
            <w:r w:rsidRPr="001F5247">
              <w:rPr>
                <w:szCs w:val="24"/>
              </w:rPr>
              <w:lastRenderedPageBreak/>
              <w:t>determinado campo não foi preenchido;</w:t>
            </w:r>
          </w:p>
          <w:p w:rsidR="00BF110C" w:rsidRPr="001F5247" w:rsidRDefault="00BF110C" w:rsidP="002802C5">
            <w:pPr>
              <w:widowControl w:val="0"/>
              <w:numPr>
                <w:ilvl w:val="1"/>
                <w:numId w:val="21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t>V</w:t>
            </w:r>
            <w:r w:rsidRPr="001F5247">
              <w:rPr>
                <w:szCs w:val="24"/>
              </w:rPr>
              <w:t>olta para fluxo de origem.</w:t>
            </w:r>
          </w:p>
          <w:p w:rsidR="00BF110C" w:rsidRPr="001F5247" w:rsidRDefault="00BF110C" w:rsidP="002802C5">
            <w:pPr>
              <w:widowControl w:val="0"/>
              <w:numPr>
                <w:ilvl w:val="0"/>
                <w:numId w:val="21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Coligação já cadastrada</w:t>
            </w:r>
          </w:p>
          <w:p w:rsidR="00BF110C" w:rsidRPr="001F5247" w:rsidRDefault="00BF110C" w:rsidP="002802C5">
            <w:pPr>
              <w:widowControl w:val="0"/>
              <w:numPr>
                <w:ilvl w:val="1"/>
                <w:numId w:val="21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t xml:space="preserve">O </w:t>
            </w:r>
            <w:r w:rsidRPr="001F5247">
              <w:rPr>
                <w:szCs w:val="24"/>
              </w:rPr>
              <w:t>sistema retorna mensagem indicando que a coligação já está cadastrada;</w:t>
            </w:r>
          </w:p>
          <w:p w:rsidR="00BF110C" w:rsidRPr="001F5247" w:rsidRDefault="00BF110C" w:rsidP="002802C5">
            <w:pPr>
              <w:widowControl w:val="0"/>
              <w:numPr>
                <w:ilvl w:val="1"/>
                <w:numId w:val="21"/>
              </w:numPr>
              <w:suppressAutoHyphens/>
              <w:overflowPunct/>
              <w:autoSpaceDE/>
              <w:autoSpaceDN/>
              <w:adjustRightInd/>
              <w:spacing w:before="0" w:after="200"/>
              <w:jc w:val="left"/>
              <w:textAlignment w:val="auto"/>
              <w:rPr>
                <w:szCs w:val="24"/>
              </w:rPr>
            </w:pPr>
            <w:r w:rsidRPr="001F5247">
              <w:t>V</w:t>
            </w:r>
            <w:r w:rsidRPr="001F5247">
              <w:rPr>
                <w:szCs w:val="24"/>
              </w:rPr>
              <w:t>olta para fluxo de origem.</w:t>
            </w:r>
          </w:p>
        </w:tc>
      </w:tr>
    </w:tbl>
    <w:p w:rsidR="00BF110C" w:rsidRPr="001F5247" w:rsidRDefault="00BF110C" w:rsidP="00D92A1D">
      <w:pPr>
        <w:shd w:val="clear" w:color="auto" w:fill="FFFFFF"/>
        <w:spacing w:before="0"/>
        <w:rPr>
          <w:szCs w:val="24"/>
        </w:rPr>
      </w:pPr>
    </w:p>
    <w:p w:rsidR="00BF110C" w:rsidRPr="001F5247" w:rsidRDefault="00BF110C" w:rsidP="00D92A1D">
      <w:pPr>
        <w:shd w:val="clear" w:color="auto" w:fill="FFFFFF"/>
        <w:spacing w:before="0"/>
        <w:rPr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441"/>
        <w:gridCol w:w="5970"/>
      </w:tblGrid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szCs w:val="24"/>
              </w:rPr>
              <w:t>UC</w:t>
            </w:r>
            <w:r w:rsidRPr="001F5247">
              <w:t xml:space="preserve"> </w:t>
            </w:r>
            <w:r w:rsidRPr="001F5247">
              <w:rPr>
                <w:szCs w:val="24"/>
              </w:rPr>
              <w:t>26 – Alterar Coligação Eleitoral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proofErr w:type="spellStart"/>
            <w:r w:rsidRPr="001F5247">
              <w:rPr>
                <w:szCs w:val="24"/>
              </w:rPr>
              <w:t>Rhawan</w:t>
            </w:r>
            <w:proofErr w:type="spellEnd"/>
            <w:r w:rsidRPr="001F5247">
              <w:rPr>
                <w:szCs w:val="24"/>
              </w:rPr>
              <w:t xml:space="preserve"> </w:t>
            </w:r>
            <w:proofErr w:type="spellStart"/>
            <w:r w:rsidRPr="001F5247">
              <w:rPr>
                <w:szCs w:val="24"/>
              </w:rPr>
              <w:t>Brenner</w:t>
            </w:r>
            <w:proofErr w:type="spellEnd"/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t>2.0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szCs w:val="24"/>
              </w:rPr>
              <w:t>24/09/2012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t>Usuário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rFonts w:eastAsia="Arial"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rFonts w:eastAsia="Arial"/>
                <w:szCs w:val="24"/>
              </w:rPr>
              <w:t xml:space="preserve">O usuário </w:t>
            </w:r>
            <w:r w:rsidRPr="001F5247">
              <w:rPr>
                <w:rFonts w:eastAsia="Arial"/>
              </w:rPr>
              <w:t>ter executado</w:t>
            </w:r>
            <w:r w:rsidRPr="001F5247">
              <w:rPr>
                <w:rFonts w:eastAsia="Arial"/>
                <w:szCs w:val="24"/>
              </w:rPr>
              <w:t xml:space="preserve"> o caso de uso: UC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rPr>
                <w:szCs w:val="24"/>
              </w:rPr>
              <w:t>27 – Pesquisar Coligação Eleitoral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tabs>
                <w:tab w:val="left" w:pos="708"/>
              </w:tabs>
              <w:suppressAutoHyphens/>
              <w:spacing w:before="0" w:after="0"/>
              <w:rPr>
                <w:szCs w:val="24"/>
              </w:rPr>
            </w:pPr>
            <w:r w:rsidRPr="001F5247">
              <w:t xml:space="preserve">A coligação eleitoral </w:t>
            </w:r>
            <w:r w:rsidRPr="001F5247">
              <w:rPr>
                <w:szCs w:val="24"/>
              </w:rPr>
              <w:t>é atualizad</w:t>
            </w:r>
            <w:r w:rsidRPr="001F5247">
              <w:t>a</w:t>
            </w:r>
            <w:r w:rsidRPr="001F5247">
              <w:rPr>
                <w:szCs w:val="24"/>
              </w:rPr>
              <w:t xml:space="preserve"> no banco de dados.</w:t>
            </w:r>
          </w:p>
          <w:p w:rsidR="00BF110C" w:rsidRPr="001F5247" w:rsidRDefault="00BF110C" w:rsidP="00D92A1D">
            <w:pPr>
              <w:tabs>
                <w:tab w:val="left" w:pos="708"/>
              </w:tabs>
              <w:suppressAutoHyphens/>
              <w:spacing w:before="0"/>
              <w:rPr>
                <w:b/>
                <w:szCs w:val="24"/>
              </w:rPr>
            </w:pPr>
            <w:r w:rsidRPr="001F5247">
              <w:rPr>
                <w:szCs w:val="24"/>
              </w:rPr>
              <w:t>Uma mensagem de confirmação é exibida na tela.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2802C5">
            <w:pPr>
              <w:pStyle w:val="PargrafodaLista"/>
              <w:widowControl w:val="0"/>
              <w:numPr>
                <w:ilvl w:val="0"/>
                <w:numId w:val="20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usuário seleciona uma coligação na lista;</w:t>
            </w:r>
          </w:p>
          <w:p w:rsidR="00BF110C" w:rsidRPr="001F5247" w:rsidRDefault="00BF110C" w:rsidP="002802C5">
            <w:pPr>
              <w:pStyle w:val="PargrafodaLista"/>
              <w:widowControl w:val="0"/>
              <w:numPr>
                <w:ilvl w:val="0"/>
                <w:numId w:val="20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sistema consulta os dados da coligação e preenche a tela de cadastro;</w:t>
            </w:r>
          </w:p>
          <w:p w:rsidR="00BF110C" w:rsidRPr="001F5247" w:rsidRDefault="00BF110C" w:rsidP="002802C5">
            <w:pPr>
              <w:pStyle w:val="PargrafodaLista"/>
              <w:widowControl w:val="0"/>
              <w:numPr>
                <w:ilvl w:val="0"/>
                <w:numId w:val="20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usuário altera os dados da coligação e seleciona alterar;</w:t>
            </w:r>
          </w:p>
          <w:p w:rsidR="00BF110C" w:rsidRPr="001F5247" w:rsidRDefault="00BF110C" w:rsidP="002802C5">
            <w:pPr>
              <w:pStyle w:val="PargrafodaLista"/>
              <w:widowControl w:val="0"/>
              <w:numPr>
                <w:ilvl w:val="0"/>
                <w:numId w:val="20"/>
              </w:numPr>
              <w:tabs>
                <w:tab w:val="clear" w:pos="708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sistema grava as informações no banco de dados, limpa os campos e exibe a mensagem: “</w:t>
            </w:r>
            <w:r w:rsidR="007F11A3" w:rsidRPr="001F5247">
              <w:rPr>
                <w:rFonts w:ascii="Times New Roman" w:hAnsi="Times New Roman"/>
                <w:sz w:val="24"/>
                <w:szCs w:val="24"/>
              </w:rPr>
              <w:t xml:space="preserve">Alteração efetuada 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>com sucesso”.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2802C5">
            <w:pPr>
              <w:widowControl w:val="0"/>
              <w:numPr>
                <w:ilvl w:val="0"/>
                <w:numId w:val="22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Campo em branco</w:t>
            </w:r>
          </w:p>
          <w:p w:rsidR="00BF110C" w:rsidRPr="001F5247" w:rsidRDefault="00BF110C" w:rsidP="002802C5">
            <w:pPr>
              <w:widowControl w:val="0"/>
              <w:numPr>
                <w:ilvl w:val="1"/>
                <w:numId w:val="22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t xml:space="preserve">O </w:t>
            </w:r>
            <w:r w:rsidRPr="001F5247">
              <w:rPr>
                <w:szCs w:val="24"/>
              </w:rPr>
              <w:t>sistema retorna mensagem indicando que determinado campo não foi preenchido;</w:t>
            </w:r>
          </w:p>
          <w:p w:rsidR="00BF110C" w:rsidRPr="001F5247" w:rsidRDefault="00BF110C" w:rsidP="002802C5">
            <w:pPr>
              <w:widowControl w:val="0"/>
              <w:numPr>
                <w:ilvl w:val="1"/>
                <w:numId w:val="22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t>Volta</w:t>
            </w:r>
            <w:r w:rsidRPr="001F5247">
              <w:rPr>
                <w:szCs w:val="24"/>
              </w:rPr>
              <w:t xml:space="preserve"> para fluxo de origem.</w:t>
            </w:r>
          </w:p>
          <w:p w:rsidR="00BF110C" w:rsidRPr="001F5247" w:rsidRDefault="00BF110C" w:rsidP="002802C5">
            <w:pPr>
              <w:widowControl w:val="0"/>
              <w:numPr>
                <w:ilvl w:val="0"/>
                <w:numId w:val="22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Coligação já cadastrada</w:t>
            </w:r>
          </w:p>
          <w:p w:rsidR="00BF110C" w:rsidRPr="001F5247" w:rsidRDefault="00BF110C" w:rsidP="002802C5">
            <w:pPr>
              <w:widowControl w:val="0"/>
              <w:numPr>
                <w:ilvl w:val="1"/>
                <w:numId w:val="22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t xml:space="preserve">O </w:t>
            </w:r>
            <w:r w:rsidRPr="001F5247">
              <w:rPr>
                <w:szCs w:val="24"/>
              </w:rPr>
              <w:t>sistema retorna mensagem indicando que a coligação já está cadastrada;</w:t>
            </w:r>
          </w:p>
          <w:p w:rsidR="00BF110C" w:rsidRPr="001F5247" w:rsidRDefault="00BF110C" w:rsidP="002802C5">
            <w:pPr>
              <w:widowControl w:val="0"/>
              <w:numPr>
                <w:ilvl w:val="1"/>
                <w:numId w:val="22"/>
              </w:numPr>
              <w:suppressAutoHyphens/>
              <w:overflowPunct/>
              <w:autoSpaceDE/>
              <w:autoSpaceDN/>
              <w:adjustRightInd/>
              <w:spacing w:before="0" w:after="200"/>
              <w:jc w:val="left"/>
              <w:textAlignment w:val="auto"/>
              <w:rPr>
                <w:szCs w:val="24"/>
              </w:rPr>
            </w:pPr>
            <w:r w:rsidRPr="001F5247">
              <w:t>Volta</w:t>
            </w:r>
            <w:r w:rsidRPr="001F5247">
              <w:rPr>
                <w:szCs w:val="24"/>
              </w:rPr>
              <w:t xml:space="preserve"> para fluxo de origem.</w:t>
            </w:r>
          </w:p>
        </w:tc>
      </w:tr>
    </w:tbl>
    <w:p w:rsidR="00BF110C" w:rsidRPr="001F5247" w:rsidRDefault="00BF110C" w:rsidP="00D92A1D">
      <w:pPr>
        <w:spacing w:before="0"/>
      </w:pPr>
    </w:p>
    <w:p w:rsidR="00BF110C" w:rsidRPr="001F5247" w:rsidRDefault="00BF110C" w:rsidP="00D92A1D">
      <w:pPr>
        <w:spacing w:before="0"/>
        <w:rPr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441"/>
        <w:gridCol w:w="5970"/>
      </w:tblGrid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szCs w:val="24"/>
              </w:rPr>
              <w:t>UC</w:t>
            </w:r>
            <w:r w:rsidRPr="001F5247">
              <w:t xml:space="preserve"> </w:t>
            </w:r>
            <w:r w:rsidRPr="001F5247">
              <w:rPr>
                <w:szCs w:val="24"/>
              </w:rPr>
              <w:t>27 – Pesquisar Coligação Eleitoral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proofErr w:type="spellStart"/>
            <w:r w:rsidRPr="001F5247">
              <w:rPr>
                <w:szCs w:val="24"/>
              </w:rPr>
              <w:t>Rhawan</w:t>
            </w:r>
            <w:proofErr w:type="spellEnd"/>
            <w:r w:rsidRPr="001F5247">
              <w:rPr>
                <w:szCs w:val="24"/>
              </w:rPr>
              <w:t xml:space="preserve"> </w:t>
            </w:r>
            <w:proofErr w:type="spellStart"/>
            <w:r w:rsidRPr="001F5247">
              <w:rPr>
                <w:szCs w:val="24"/>
              </w:rPr>
              <w:t>Brenner</w:t>
            </w:r>
            <w:proofErr w:type="spellEnd"/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t>2.0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szCs w:val="24"/>
              </w:rPr>
              <w:t>24/09/2012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t>Usuário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rFonts w:eastAsia="Arial"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b/>
                <w:szCs w:val="24"/>
              </w:rPr>
            </w:pPr>
            <w:r w:rsidRPr="001F5247">
              <w:rPr>
                <w:rFonts w:eastAsia="Arial"/>
              </w:rPr>
              <w:t>Nenhuma.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lastRenderedPageBreak/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tabs>
                <w:tab w:val="left" w:pos="708"/>
              </w:tabs>
              <w:spacing w:before="0" w:after="200"/>
              <w:rPr>
                <w:b/>
                <w:szCs w:val="24"/>
              </w:rPr>
            </w:pPr>
            <w:r w:rsidRPr="001F5247">
              <w:rPr>
                <w:szCs w:val="24"/>
              </w:rPr>
              <w:t xml:space="preserve">As informações da </w:t>
            </w:r>
            <w:r w:rsidRPr="001F5247">
              <w:t>coligação</w:t>
            </w:r>
            <w:r w:rsidRPr="001F5247">
              <w:rPr>
                <w:szCs w:val="24"/>
              </w:rPr>
              <w:t xml:space="preserve"> são exibidas.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2802C5">
            <w:pPr>
              <w:pStyle w:val="PargrafodaLista"/>
              <w:widowControl w:val="0"/>
              <w:numPr>
                <w:ilvl w:val="0"/>
                <w:numId w:val="19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O usuário seleciona o </w:t>
            </w:r>
            <w:proofErr w:type="gramStart"/>
            <w:r w:rsidRPr="001F5247">
              <w:rPr>
                <w:rFonts w:ascii="Times New Roman" w:hAnsi="Times New Roman"/>
                <w:sz w:val="24"/>
                <w:szCs w:val="24"/>
              </w:rPr>
              <w:t>menu</w:t>
            </w:r>
            <w:proofErr w:type="gramEnd"/>
            <w:r w:rsidRPr="001F5247">
              <w:rPr>
                <w:rFonts w:ascii="Times New Roman" w:hAnsi="Times New Roman"/>
                <w:sz w:val="24"/>
                <w:szCs w:val="24"/>
              </w:rPr>
              <w:t xml:space="preserve"> Cadastros &gt; Manter Coligações;</w:t>
            </w:r>
          </w:p>
          <w:p w:rsidR="00BF110C" w:rsidRPr="001F5247" w:rsidRDefault="00BF110C" w:rsidP="002802C5">
            <w:pPr>
              <w:pStyle w:val="PargrafodaLista"/>
              <w:widowControl w:val="0"/>
              <w:numPr>
                <w:ilvl w:val="0"/>
                <w:numId w:val="19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usuário informa os dados do filtro: nome, número ou sigla e clica em consultar;</w:t>
            </w:r>
          </w:p>
          <w:p w:rsidR="00BF110C" w:rsidRPr="001F5247" w:rsidRDefault="00BF110C" w:rsidP="002802C5">
            <w:pPr>
              <w:pStyle w:val="PargrafodaLista"/>
              <w:widowControl w:val="0"/>
              <w:numPr>
                <w:ilvl w:val="0"/>
                <w:numId w:val="19"/>
              </w:numPr>
              <w:tabs>
                <w:tab w:val="clear" w:pos="708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sistema busca as informações no banco de dados de acordo com os dados passados e preenche a lista de coligações.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/>
              <w:rPr>
                <w:szCs w:val="24"/>
              </w:rPr>
            </w:pPr>
            <w:r w:rsidRPr="001F5247">
              <w:rPr>
                <w:szCs w:val="24"/>
              </w:rPr>
              <w:t>Nenhum</w:t>
            </w:r>
          </w:p>
        </w:tc>
      </w:tr>
    </w:tbl>
    <w:p w:rsidR="00BF110C" w:rsidRPr="001F5247" w:rsidRDefault="00BF110C" w:rsidP="00D92A1D">
      <w:pPr>
        <w:spacing w:before="0" w:after="0"/>
        <w:rPr>
          <w:szCs w:val="24"/>
        </w:rPr>
      </w:pPr>
    </w:p>
    <w:p w:rsidR="00BF110C" w:rsidRPr="001F5247" w:rsidRDefault="00BF110C" w:rsidP="00D92A1D">
      <w:pPr>
        <w:spacing w:before="0" w:after="0"/>
        <w:rPr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441"/>
        <w:gridCol w:w="5970"/>
      </w:tblGrid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UC</w:t>
            </w:r>
            <w:r w:rsidR="00E267F5" w:rsidRPr="001F5247">
              <w:rPr>
                <w:szCs w:val="24"/>
              </w:rPr>
              <w:t xml:space="preserve"> </w:t>
            </w:r>
            <w:r w:rsidRPr="001F5247">
              <w:rPr>
                <w:szCs w:val="24"/>
              </w:rPr>
              <w:t>28 – Excluir Coligação Eleitoral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 w:after="0"/>
              <w:rPr>
                <w:b/>
                <w:szCs w:val="24"/>
              </w:rPr>
            </w:pPr>
            <w:proofErr w:type="spellStart"/>
            <w:r w:rsidRPr="001F5247">
              <w:rPr>
                <w:szCs w:val="24"/>
              </w:rPr>
              <w:t>Rhawan</w:t>
            </w:r>
            <w:proofErr w:type="spellEnd"/>
            <w:r w:rsidRPr="001F5247">
              <w:rPr>
                <w:szCs w:val="24"/>
              </w:rPr>
              <w:t xml:space="preserve"> </w:t>
            </w:r>
            <w:proofErr w:type="spellStart"/>
            <w:r w:rsidRPr="001F5247">
              <w:rPr>
                <w:szCs w:val="24"/>
              </w:rPr>
              <w:t>Brenner</w:t>
            </w:r>
            <w:proofErr w:type="spellEnd"/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 w:after="0"/>
              <w:rPr>
                <w:b/>
                <w:szCs w:val="24"/>
              </w:rPr>
            </w:pPr>
            <w:r w:rsidRPr="001F5247">
              <w:t>2.0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24/09/2012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 w:after="0"/>
              <w:rPr>
                <w:b/>
                <w:szCs w:val="24"/>
              </w:rPr>
            </w:pPr>
            <w:r w:rsidRPr="001F5247">
              <w:t>Usuário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 w:after="0"/>
              <w:rPr>
                <w:rFonts w:eastAsia="Arial"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rFonts w:eastAsia="Arial"/>
                <w:szCs w:val="24"/>
              </w:rPr>
              <w:t xml:space="preserve">O usuário deve possuir permissão de </w:t>
            </w:r>
            <w:r w:rsidRPr="001F5247">
              <w:rPr>
                <w:rFonts w:eastAsia="Arial"/>
              </w:rPr>
              <w:t>Usuário</w:t>
            </w:r>
            <w:r w:rsidRPr="001F5247">
              <w:rPr>
                <w:rFonts w:eastAsia="Arial"/>
                <w:szCs w:val="24"/>
              </w:rPr>
              <w:t xml:space="preserve"> do sistema e executar o caso de uso: UC27 – Pesquisar Coligação Eleitoral.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 w:after="0"/>
              <w:rPr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tabs>
                <w:tab w:val="left" w:pos="708"/>
              </w:tabs>
              <w:suppressAutoHyphens/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O cadastro da coligação é excluído do banco de dados.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2802C5">
            <w:pPr>
              <w:pStyle w:val="PargrafodaLista"/>
              <w:widowControl w:val="0"/>
              <w:numPr>
                <w:ilvl w:val="0"/>
                <w:numId w:val="23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usuário seleciona uma coligação na lista;</w:t>
            </w:r>
          </w:p>
          <w:p w:rsidR="00BF110C" w:rsidRPr="001F5247" w:rsidRDefault="00BF110C" w:rsidP="002802C5">
            <w:pPr>
              <w:pStyle w:val="PargrafodaLista"/>
              <w:widowControl w:val="0"/>
              <w:numPr>
                <w:ilvl w:val="0"/>
                <w:numId w:val="23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usuário seleciona excluir;</w:t>
            </w:r>
          </w:p>
          <w:p w:rsidR="00BF110C" w:rsidRPr="001F5247" w:rsidRDefault="00BF110C" w:rsidP="002802C5">
            <w:pPr>
              <w:pStyle w:val="PargrafodaLista"/>
              <w:widowControl w:val="0"/>
              <w:numPr>
                <w:ilvl w:val="0"/>
                <w:numId w:val="23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sistema pede a confirmação do usuário e em caso positivo, efetua a exclusão no banco de dados e exibe a mensagem: “</w:t>
            </w:r>
            <w:r w:rsidR="00C50C50" w:rsidRPr="001F5247">
              <w:rPr>
                <w:rFonts w:ascii="Times New Roman" w:hAnsi="Times New Roman"/>
                <w:sz w:val="24"/>
                <w:szCs w:val="24"/>
              </w:rPr>
              <w:t>Exclusão efetuada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 xml:space="preserve"> com sucesso”.</w:t>
            </w:r>
          </w:p>
        </w:tc>
      </w:tr>
      <w:tr w:rsidR="00BF110C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110C" w:rsidRPr="001F5247" w:rsidRDefault="00BF110C" w:rsidP="00D92A1D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Nenhum</w:t>
            </w:r>
          </w:p>
        </w:tc>
      </w:tr>
    </w:tbl>
    <w:p w:rsidR="00BF110C" w:rsidRPr="001F5247" w:rsidRDefault="00BF110C" w:rsidP="00D92A1D">
      <w:pPr>
        <w:spacing w:before="0" w:after="0"/>
        <w:rPr>
          <w:szCs w:val="24"/>
        </w:rPr>
      </w:pPr>
    </w:p>
    <w:p w:rsidR="00437EFE" w:rsidRPr="001F5247" w:rsidRDefault="00437EFE" w:rsidP="00D92A1D">
      <w:pPr>
        <w:spacing w:before="0" w:after="0"/>
      </w:pPr>
    </w:p>
    <w:tbl>
      <w:tblPr>
        <w:tblW w:w="0" w:type="auto"/>
        <w:jc w:val="center"/>
        <w:tblLayout w:type="fixed"/>
        <w:tblLook w:val="0000"/>
      </w:tblPr>
      <w:tblGrid>
        <w:gridCol w:w="2442"/>
        <w:gridCol w:w="5969"/>
      </w:tblGrid>
      <w:tr w:rsidR="00485C60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5C60" w:rsidRPr="001F5247" w:rsidRDefault="00485C60" w:rsidP="0094793B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C60" w:rsidRPr="001F5247" w:rsidRDefault="00A1351E" w:rsidP="0094793B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UC 29</w:t>
            </w:r>
            <w:r w:rsidR="00485C60" w:rsidRPr="001F5247">
              <w:rPr>
                <w:szCs w:val="24"/>
              </w:rPr>
              <w:t xml:space="preserve"> – Cadastrar </w:t>
            </w:r>
            <w:r w:rsidR="00911D59" w:rsidRPr="001F5247">
              <w:rPr>
                <w:szCs w:val="24"/>
              </w:rPr>
              <w:t>Município</w:t>
            </w:r>
          </w:p>
        </w:tc>
      </w:tr>
      <w:tr w:rsidR="00485C60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5C60" w:rsidRPr="001F5247" w:rsidRDefault="00485C60" w:rsidP="0094793B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C60" w:rsidRPr="001F5247" w:rsidRDefault="00D41B44" w:rsidP="0094793B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Douglas</w:t>
            </w:r>
            <w:r w:rsidR="00485C60" w:rsidRPr="001F5247">
              <w:rPr>
                <w:szCs w:val="24"/>
              </w:rPr>
              <w:t xml:space="preserve"> </w:t>
            </w:r>
            <w:proofErr w:type="spellStart"/>
            <w:r w:rsidRPr="001F5247">
              <w:rPr>
                <w:szCs w:val="24"/>
              </w:rPr>
              <w:t>Nomizo</w:t>
            </w:r>
            <w:proofErr w:type="spellEnd"/>
          </w:p>
        </w:tc>
      </w:tr>
      <w:tr w:rsidR="00485C60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5C60" w:rsidRPr="001F5247" w:rsidRDefault="00485C60" w:rsidP="0094793B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C60" w:rsidRPr="001F5247" w:rsidRDefault="00485C60" w:rsidP="0094793B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2.0</w:t>
            </w:r>
          </w:p>
        </w:tc>
      </w:tr>
      <w:tr w:rsidR="00485C60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5C60" w:rsidRPr="001F5247" w:rsidRDefault="00485C60" w:rsidP="0094793B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C60" w:rsidRPr="001F5247" w:rsidRDefault="00485C60" w:rsidP="0094793B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27/09/2012</w:t>
            </w:r>
          </w:p>
        </w:tc>
      </w:tr>
      <w:tr w:rsidR="00485C60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5C60" w:rsidRPr="001F5247" w:rsidRDefault="00485C60" w:rsidP="0094793B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C60" w:rsidRPr="001F5247" w:rsidRDefault="00485C60" w:rsidP="0094793B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Usuário</w:t>
            </w:r>
          </w:p>
        </w:tc>
      </w:tr>
      <w:tr w:rsidR="00485C60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5C60" w:rsidRPr="001F5247" w:rsidRDefault="00485C60" w:rsidP="0094793B">
            <w:pPr>
              <w:spacing w:before="0" w:after="0"/>
              <w:rPr>
                <w:b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C60" w:rsidRPr="001F5247" w:rsidRDefault="00485C60" w:rsidP="0094793B">
            <w:pPr>
              <w:spacing w:before="0" w:after="0"/>
              <w:rPr>
                <w:rFonts w:eastAsia="Arial"/>
                <w:szCs w:val="24"/>
              </w:rPr>
            </w:pPr>
            <w:r w:rsidRPr="001F5247">
              <w:rPr>
                <w:rFonts w:eastAsia="Arial"/>
                <w:szCs w:val="24"/>
              </w:rPr>
              <w:t>Nenhuma.</w:t>
            </w:r>
          </w:p>
        </w:tc>
      </w:tr>
      <w:tr w:rsidR="00485C60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5C60" w:rsidRPr="001F5247" w:rsidRDefault="00485C60" w:rsidP="0094793B">
            <w:pPr>
              <w:spacing w:before="0" w:after="0"/>
              <w:rPr>
                <w:b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C60" w:rsidRPr="001F5247" w:rsidRDefault="003D3B8D" w:rsidP="0094793B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 xml:space="preserve">O município </w:t>
            </w:r>
            <w:r w:rsidR="00824291" w:rsidRPr="001F5247">
              <w:rPr>
                <w:szCs w:val="24"/>
              </w:rPr>
              <w:t>estará registrado</w:t>
            </w:r>
            <w:r w:rsidR="00485C60" w:rsidRPr="001F5247">
              <w:rPr>
                <w:szCs w:val="24"/>
              </w:rPr>
              <w:t xml:space="preserve"> no banco de dados.</w:t>
            </w:r>
          </w:p>
          <w:p w:rsidR="00485C60" w:rsidRPr="001F5247" w:rsidRDefault="00485C60" w:rsidP="0094793B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Uma mensagem de confirmação é exibida.</w:t>
            </w:r>
          </w:p>
        </w:tc>
      </w:tr>
      <w:tr w:rsidR="00485C60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5C60" w:rsidRPr="001F5247" w:rsidRDefault="00485C60" w:rsidP="0094793B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C60" w:rsidRPr="001F5247" w:rsidRDefault="00485C60" w:rsidP="002802C5">
            <w:pPr>
              <w:pStyle w:val="PargrafodaLista"/>
              <w:widowControl w:val="0"/>
              <w:numPr>
                <w:ilvl w:val="0"/>
                <w:numId w:val="51"/>
              </w:numPr>
              <w:tabs>
                <w:tab w:val="clear" w:pos="708"/>
              </w:tabs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O usuário seleciona o </w:t>
            </w:r>
            <w:proofErr w:type="gramStart"/>
            <w:r w:rsidRPr="001F5247">
              <w:rPr>
                <w:rFonts w:ascii="Times New Roman" w:hAnsi="Times New Roman"/>
                <w:sz w:val="24"/>
                <w:szCs w:val="24"/>
              </w:rPr>
              <w:t>menu</w:t>
            </w:r>
            <w:proofErr w:type="gramEnd"/>
            <w:r w:rsidRPr="001F5247">
              <w:rPr>
                <w:rFonts w:ascii="Times New Roman" w:hAnsi="Times New Roman"/>
                <w:sz w:val="24"/>
                <w:szCs w:val="24"/>
              </w:rPr>
              <w:t xml:space="preserve"> Cadastros &gt; Manter </w:t>
            </w:r>
            <w:r w:rsidR="00E87F09" w:rsidRPr="001F5247">
              <w:rPr>
                <w:rFonts w:ascii="Times New Roman" w:hAnsi="Times New Roman"/>
                <w:sz w:val="24"/>
                <w:szCs w:val="24"/>
              </w:rPr>
              <w:t>Municípios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485C60" w:rsidRPr="001F5247" w:rsidRDefault="00485C60" w:rsidP="002802C5">
            <w:pPr>
              <w:pStyle w:val="PargrafodaLista"/>
              <w:widowControl w:val="0"/>
              <w:numPr>
                <w:ilvl w:val="0"/>
                <w:numId w:val="51"/>
              </w:numPr>
              <w:tabs>
                <w:tab w:val="clear" w:pos="708"/>
              </w:tabs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O usuário escolhe </w:t>
            </w:r>
            <w:proofErr w:type="gramStart"/>
            <w:r w:rsidRPr="001F5247">
              <w:rPr>
                <w:rFonts w:ascii="Times New Roman" w:hAnsi="Times New Roman"/>
                <w:sz w:val="24"/>
                <w:szCs w:val="24"/>
              </w:rPr>
              <w:t>a opção novo</w:t>
            </w:r>
            <w:proofErr w:type="gramEnd"/>
            <w:r w:rsidRPr="001F524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E68A3" w:rsidRPr="001F5247" w:rsidRDefault="00485C60" w:rsidP="002802C5">
            <w:pPr>
              <w:pStyle w:val="PargrafodaLista"/>
              <w:widowControl w:val="0"/>
              <w:numPr>
                <w:ilvl w:val="0"/>
                <w:numId w:val="51"/>
              </w:numPr>
              <w:tabs>
                <w:tab w:val="clear" w:pos="708"/>
              </w:tabs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O sistema habilita os campos para cadastro: </w:t>
            </w:r>
            <w:r w:rsidR="001C029A">
              <w:rPr>
                <w:rFonts w:ascii="Times New Roman" w:hAnsi="Times New Roman"/>
                <w:sz w:val="24"/>
                <w:szCs w:val="24"/>
              </w:rPr>
              <w:t>UF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C07C86" w:rsidRPr="001F5247">
              <w:rPr>
                <w:rFonts w:ascii="Times New Roman" w:hAnsi="Times New Roman"/>
                <w:sz w:val="24"/>
                <w:szCs w:val="24"/>
              </w:rPr>
              <w:t>nome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485C60" w:rsidRPr="001F5247" w:rsidRDefault="00485C60" w:rsidP="002802C5">
            <w:pPr>
              <w:pStyle w:val="PargrafodaLista"/>
              <w:widowControl w:val="0"/>
              <w:numPr>
                <w:ilvl w:val="0"/>
                <w:numId w:val="51"/>
              </w:numPr>
              <w:tabs>
                <w:tab w:val="clear" w:pos="708"/>
              </w:tabs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usuário preenche os dados e seleciona gravar (A1);</w:t>
            </w:r>
          </w:p>
          <w:p w:rsidR="00485C60" w:rsidRPr="001F5247" w:rsidRDefault="00485C60" w:rsidP="002802C5">
            <w:pPr>
              <w:numPr>
                <w:ilvl w:val="0"/>
                <w:numId w:val="51"/>
              </w:numPr>
              <w:tabs>
                <w:tab w:val="clear" w:pos="0"/>
                <w:tab w:val="num" w:pos="-403"/>
              </w:tabs>
              <w:spacing w:before="0" w:after="0"/>
              <w:ind w:left="317"/>
              <w:rPr>
                <w:szCs w:val="24"/>
              </w:rPr>
            </w:pPr>
            <w:r w:rsidRPr="001F5247">
              <w:rPr>
                <w:szCs w:val="24"/>
              </w:rPr>
              <w:t>O sistema grava as informações no banco de dados, impa os campos e exibe a mensagem dizendo “Inclusão efetuada com sucesso”.</w:t>
            </w:r>
          </w:p>
        </w:tc>
      </w:tr>
      <w:tr w:rsidR="00485C60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5C60" w:rsidRPr="001F5247" w:rsidRDefault="00485C60" w:rsidP="0094793B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5C60" w:rsidRPr="001F5247" w:rsidRDefault="00485C60" w:rsidP="002802C5">
            <w:pPr>
              <w:widowControl w:val="0"/>
              <w:numPr>
                <w:ilvl w:val="0"/>
                <w:numId w:val="12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Campo em branco</w:t>
            </w:r>
          </w:p>
          <w:p w:rsidR="00485C60" w:rsidRPr="001F5247" w:rsidRDefault="00485C60" w:rsidP="002802C5">
            <w:pPr>
              <w:widowControl w:val="0"/>
              <w:numPr>
                <w:ilvl w:val="1"/>
                <w:numId w:val="12"/>
              </w:numPr>
              <w:suppressAutoHyphens/>
              <w:overflowPunct/>
              <w:autoSpaceDE/>
              <w:autoSpaceDN/>
              <w:adjustRightInd/>
              <w:spacing w:before="0" w:after="0"/>
              <w:ind w:left="664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 xml:space="preserve">O sistema retorna mensagem indicando que </w:t>
            </w:r>
            <w:r w:rsidRPr="001F5247">
              <w:rPr>
                <w:szCs w:val="24"/>
              </w:rPr>
              <w:lastRenderedPageBreak/>
              <w:t>determinado campo não foi preenchido;</w:t>
            </w:r>
          </w:p>
          <w:p w:rsidR="00485C60" w:rsidRPr="001F5247" w:rsidRDefault="00485C60" w:rsidP="002802C5">
            <w:pPr>
              <w:widowControl w:val="0"/>
              <w:numPr>
                <w:ilvl w:val="1"/>
                <w:numId w:val="12"/>
              </w:numPr>
              <w:suppressAutoHyphens/>
              <w:overflowPunct/>
              <w:autoSpaceDE/>
              <w:autoSpaceDN/>
              <w:adjustRightInd/>
              <w:spacing w:before="0" w:after="0"/>
              <w:ind w:left="664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Volta para fluxo de origem.</w:t>
            </w:r>
          </w:p>
          <w:p w:rsidR="00485C60" w:rsidRPr="001F5247" w:rsidRDefault="00911607" w:rsidP="002802C5">
            <w:pPr>
              <w:widowControl w:val="0"/>
              <w:numPr>
                <w:ilvl w:val="0"/>
                <w:numId w:val="12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 xml:space="preserve">Município </w:t>
            </w:r>
            <w:r w:rsidR="00485C60" w:rsidRPr="001F5247">
              <w:rPr>
                <w:szCs w:val="24"/>
              </w:rPr>
              <w:t>já cadastrad</w:t>
            </w:r>
            <w:r w:rsidRPr="001F5247">
              <w:rPr>
                <w:szCs w:val="24"/>
              </w:rPr>
              <w:t>o</w:t>
            </w:r>
          </w:p>
          <w:p w:rsidR="00485C60" w:rsidRPr="001F5247" w:rsidRDefault="00485C60" w:rsidP="002802C5">
            <w:pPr>
              <w:widowControl w:val="0"/>
              <w:numPr>
                <w:ilvl w:val="1"/>
                <w:numId w:val="12"/>
              </w:numPr>
              <w:suppressAutoHyphens/>
              <w:overflowPunct/>
              <w:autoSpaceDE/>
              <w:autoSpaceDN/>
              <w:adjustRightInd/>
              <w:spacing w:before="0" w:after="0"/>
              <w:ind w:left="664"/>
              <w:jc w:val="left"/>
              <w:textAlignment w:val="auto"/>
            </w:pPr>
            <w:r w:rsidRPr="001F5247">
              <w:t xml:space="preserve">O sistema retorna mensagem indicando que </w:t>
            </w:r>
            <w:r w:rsidR="006B2913" w:rsidRPr="001F5247">
              <w:t>o</w:t>
            </w:r>
            <w:r w:rsidR="006B2913" w:rsidRPr="001F5247">
              <w:rPr>
                <w:szCs w:val="24"/>
              </w:rPr>
              <w:t xml:space="preserve"> Município</w:t>
            </w:r>
            <w:r w:rsidRPr="001F5247">
              <w:t xml:space="preserve"> já está cadastrad</w:t>
            </w:r>
            <w:r w:rsidR="006B2913" w:rsidRPr="001F5247">
              <w:t>o</w:t>
            </w:r>
            <w:r w:rsidRPr="001F5247">
              <w:t>;</w:t>
            </w:r>
          </w:p>
          <w:p w:rsidR="00485C60" w:rsidRPr="001F5247" w:rsidRDefault="00485C60" w:rsidP="002802C5">
            <w:pPr>
              <w:widowControl w:val="0"/>
              <w:numPr>
                <w:ilvl w:val="1"/>
                <w:numId w:val="12"/>
              </w:numPr>
              <w:suppressAutoHyphens/>
              <w:overflowPunct/>
              <w:autoSpaceDE/>
              <w:autoSpaceDN/>
              <w:adjustRightInd/>
              <w:spacing w:before="0" w:after="0"/>
              <w:ind w:left="664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Volta para fluxo de origem.</w:t>
            </w:r>
          </w:p>
        </w:tc>
      </w:tr>
    </w:tbl>
    <w:p w:rsidR="00716B25" w:rsidRPr="001F5247" w:rsidRDefault="00716B25" w:rsidP="00716B25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70"/>
      </w:tblGrid>
      <w:tr w:rsidR="00485C6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UC</w:t>
            </w:r>
            <w:r w:rsidR="007E56D8" w:rsidRPr="001F5247">
              <w:rPr>
                <w:szCs w:val="24"/>
              </w:rPr>
              <w:t xml:space="preserve"> 30</w:t>
            </w:r>
            <w:r w:rsidRPr="001F5247">
              <w:rPr>
                <w:szCs w:val="24"/>
              </w:rPr>
              <w:t xml:space="preserve"> – Alterar </w:t>
            </w:r>
            <w:r w:rsidR="007E56D8" w:rsidRPr="001F5247">
              <w:rPr>
                <w:szCs w:val="24"/>
              </w:rPr>
              <w:t>Município</w:t>
            </w:r>
          </w:p>
        </w:tc>
      </w:tr>
      <w:tr w:rsidR="00485C6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5C60" w:rsidRPr="001F5247" w:rsidRDefault="00301607" w:rsidP="0094793B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 xml:space="preserve">Douglas </w:t>
            </w:r>
            <w:proofErr w:type="spellStart"/>
            <w:r w:rsidRPr="001F5247">
              <w:rPr>
                <w:szCs w:val="24"/>
              </w:rPr>
              <w:t>Nomizo</w:t>
            </w:r>
            <w:proofErr w:type="spellEnd"/>
          </w:p>
        </w:tc>
      </w:tr>
      <w:tr w:rsidR="00485C6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2.0</w:t>
            </w:r>
          </w:p>
        </w:tc>
      </w:tr>
      <w:tr w:rsidR="00485C6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27/09/2012</w:t>
            </w:r>
          </w:p>
        </w:tc>
      </w:tr>
      <w:tr w:rsidR="00485C6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Usuário</w:t>
            </w:r>
          </w:p>
        </w:tc>
      </w:tr>
      <w:tr w:rsidR="00485C6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rFonts w:eastAsia="Arial"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rFonts w:eastAsia="Arial"/>
                <w:szCs w:val="24"/>
              </w:rPr>
              <w:t>O usuário deve ter executado o caso de uso UC 03 – Pesquisar Zona Eleitoral.</w:t>
            </w:r>
          </w:p>
        </w:tc>
      </w:tr>
      <w:tr w:rsidR="00485C6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tabs>
                <w:tab w:val="left" w:pos="708"/>
              </w:tabs>
              <w:suppressAutoHyphens/>
              <w:spacing w:before="0" w:after="0" w:line="276" w:lineRule="auto"/>
              <w:rPr>
                <w:szCs w:val="24"/>
              </w:rPr>
            </w:pPr>
            <w:r w:rsidRPr="001F5247">
              <w:rPr>
                <w:szCs w:val="24"/>
              </w:rPr>
              <w:t>A Zona Eleitoral é atualizada no banco de dados.</w:t>
            </w:r>
          </w:p>
          <w:p w:rsidR="00485C60" w:rsidRPr="001F5247" w:rsidRDefault="00485C60" w:rsidP="0094793B">
            <w:pPr>
              <w:tabs>
                <w:tab w:val="left" w:pos="708"/>
              </w:tabs>
              <w:suppressAutoHyphens/>
              <w:spacing w:before="0" w:after="0" w:line="276" w:lineRule="auto"/>
              <w:rPr>
                <w:b/>
                <w:szCs w:val="24"/>
              </w:rPr>
            </w:pPr>
            <w:r w:rsidRPr="001F5247">
              <w:rPr>
                <w:szCs w:val="24"/>
              </w:rPr>
              <w:t>Uma mensagem de confirmação é exibida.</w:t>
            </w:r>
          </w:p>
        </w:tc>
      </w:tr>
      <w:tr w:rsidR="00485C6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5C60" w:rsidRPr="001F5247" w:rsidRDefault="00485C60" w:rsidP="002802C5">
            <w:pPr>
              <w:pStyle w:val="PargrafodaLista"/>
              <w:widowControl w:val="0"/>
              <w:numPr>
                <w:ilvl w:val="0"/>
                <w:numId w:val="52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O usuário seleciona um </w:t>
            </w:r>
            <w:r w:rsidR="00FE7B5E" w:rsidRPr="001F5247">
              <w:rPr>
                <w:rFonts w:ascii="Times New Roman" w:hAnsi="Times New Roman"/>
                <w:sz w:val="24"/>
                <w:szCs w:val="24"/>
              </w:rPr>
              <w:t>município</w:t>
            </w:r>
            <w:r w:rsidR="00706FC4" w:rsidRPr="001F52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>na lista;</w:t>
            </w:r>
          </w:p>
          <w:p w:rsidR="00485C60" w:rsidRPr="001F5247" w:rsidRDefault="00485C60" w:rsidP="002802C5">
            <w:pPr>
              <w:pStyle w:val="PargrafodaLista"/>
              <w:widowControl w:val="0"/>
              <w:numPr>
                <w:ilvl w:val="0"/>
                <w:numId w:val="52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sistema busca as informações d</w:t>
            </w:r>
            <w:r w:rsidR="00CD254E" w:rsidRPr="001F5247">
              <w:rPr>
                <w:rFonts w:ascii="Times New Roman" w:hAnsi="Times New Roman"/>
                <w:sz w:val="24"/>
                <w:szCs w:val="24"/>
              </w:rPr>
              <w:t>o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D254E" w:rsidRPr="001F5247">
              <w:rPr>
                <w:rFonts w:ascii="Times New Roman" w:hAnsi="Times New Roman"/>
                <w:sz w:val="24"/>
                <w:szCs w:val="24"/>
              </w:rPr>
              <w:t>município</w:t>
            </w:r>
            <w:r w:rsidR="00CD254E" w:rsidRPr="001F524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>e preenche a tela de cadastro;</w:t>
            </w:r>
          </w:p>
          <w:p w:rsidR="00485C60" w:rsidRPr="001F5247" w:rsidRDefault="00485C60" w:rsidP="002802C5">
            <w:pPr>
              <w:pStyle w:val="PargrafodaLista"/>
              <w:widowControl w:val="0"/>
              <w:numPr>
                <w:ilvl w:val="0"/>
                <w:numId w:val="52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usuário efetua as alterações desejadas nos dados d</w:t>
            </w:r>
            <w:r w:rsidR="007205A0" w:rsidRPr="001F5247">
              <w:rPr>
                <w:rFonts w:ascii="Times New Roman" w:hAnsi="Times New Roman"/>
                <w:sz w:val="24"/>
                <w:szCs w:val="24"/>
              </w:rPr>
              <w:t>o</w:t>
            </w:r>
            <w:r w:rsidR="007C25DC" w:rsidRPr="001F5247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pt-BR"/>
              </w:rPr>
              <w:t xml:space="preserve"> m</w:t>
            </w:r>
            <w:r w:rsidR="007C25DC" w:rsidRPr="001F5247">
              <w:rPr>
                <w:rFonts w:ascii="Times New Roman" w:hAnsi="Times New Roman"/>
                <w:sz w:val="24"/>
                <w:szCs w:val="24"/>
              </w:rPr>
              <w:t>un</w:t>
            </w:r>
            <w:r w:rsidR="002B41E8" w:rsidRPr="001F5247">
              <w:rPr>
                <w:rFonts w:ascii="Times New Roman" w:hAnsi="Times New Roman"/>
                <w:sz w:val="24"/>
                <w:szCs w:val="24"/>
              </w:rPr>
              <w:t>i</w:t>
            </w:r>
            <w:r w:rsidR="007C25DC" w:rsidRPr="001F5247">
              <w:rPr>
                <w:rFonts w:ascii="Times New Roman" w:hAnsi="Times New Roman"/>
                <w:sz w:val="24"/>
                <w:szCs w:val="24"/>
              </w:rPr>
              <w:t>cípio</w:t>
            </w:r>
            <w:r w:rsidR="00B279F6" w:rsidRPr="001F52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>e seleciona gravar (A1/A2);</w:t>
            </w:r>
          </w:p>
          <w:p w:rsidR="00485C60" w:rsidRPr="001F5247" w:rsidRDefault="00485C60" w:rsidP="002802C5">
            <w:pPr>
              <w:pStyle w:val="PargrafodaLista"/>
              <w:widowControl w:val="0"/>
              <w:numPr>
                <w:ilvl w:val="0"/>
                <w:numId w:val="52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sistema atualiza as informações no banco de dados, limpa os campos e exibe a mensagem: “Alteração efetuada com sucesso”.</w:t>
            </w:r>
          </w:p>
        </w:tc>
      </w:tr>
      <w:tr w:rsidR="00485C6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5C60" w:rsidRPr="001F5247" w:rsidRDefault="00485C60" w:rsidP="002802C5">
            <w:pPr>
              <w:widowControl w:val="0"/>
              <w:numPr>
                <w:ilvl w:val="0"/>
                <w:numId w:val="9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Campo em branco</w:t>
            </w:r>
          </w:p>
          <w:p w:rsidR="00485C60" w:rsidRPr="001F5247" w:rsidRDefault="00485C60" w:rsidP="002802C5">
            <w:pPr>
              <w:widowControl w:val="0"/>
              <w:numPr>
                <w:ilvl w:val="1"/>
                <w:numId w:val="13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sistema retorna mensagem indicando que determinado campo não foi preenchido;</w:t>
            </w:r>
          </w:p>
          <w:p w:rsidR="00485C60" w:rsidRPr="001F5247" w:rsidRDefault="00485C60" w:rsidP="002802C5">
            <w:pPr>
              <w:widowControl w:val="0"/>
              <w:numPr>
                <w:ilvl w:val="1"/>
                <w:numId w:val="13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Volta para fluxo de origem.</w:t>
            </w:r>
          </w:p>
          <w:p w:rsidR="00485C60" w:rsidRPr="001F5247" w:rsidRDefault="008A7708" w:rsidP="002802C5">
            <w:pPr>
              <w:widowControl w:val="0"/>
              <w:numPr>
                <w:ilvl w:val="0"/>
                <w:numId w:val="9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 xml:space="preserve">Município </w:t>
            </w:r>
            <w:r w:rsidR="00485C60" w:rsidRPr="001F5247">
              <w:rPr>
                <w:szCs w:val="24"/>
              </w:rPr>
              <w:t>já cadastrad</w:t>
            </w:r>
            <w:r w:rsidR="002E7DC7" w:rsidRPr="001F5247">
              <w:rPr>
                <w:szCs w:val="24"/>
              </w:rPr>
              <w:t>o</w:t>
            </w:r>
          </w:p>
          <w:p w:rsidR="00485C60" w:rsidRPr="001F5247" w:rsidRDefault="00485C60" w:rsidP="002802C5">
            <w:pPr>
              <w:widowControl w:val="0"/>
              <w:numPr>
                <w:ilvl w:val="1"/>
                <w:numId w:val="14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 xml:space="preserve">O sistema exibe mensagem indicando que </w:t>
            </w:r>
            <w:r w:rsidR="00BA441C" w:rsidRPr="001F5247">
              <w:rPr>
                <w:szCs w:val="24"/>
              </w:rPr>
              <w:t>o município</w:t>
            </w:r>
            <w:r w:rsidRPr="001F5247">
              <w:rPr>
                <w:szCs w:val="24"/>
              </w:rPr>
              <w:t xml:space="preserve"> </w:t>
            </w:r>
            <w:r w:rsidR="00BA441C" w:rsidRPr="001F5247">
              <w:rPr>
                <w:szCs w:val="24"/>
              </w:rPr>
              <w:t>já está cadastrado</w:t>
            </w:r>
            <w:r w:rsidRPr="001F5247">
              <w:rPr>
                <w:szCs w:val="24"/>
              </w:rPr>
              <w:t>;</w:t>
            </w:r>
          </w:p>
          <w:p w:rsidR="00485C60" w:rsidRPr="001F5247" w:rsidRDefault="00485C60" w:rsidP="002802C5">
            <w:pPr>
              <w:widowControl w:val="0"/>
              <w:numPr>
                <w:ilvl w:val="1"/>
                <w:numId w:val="14"/>
              </w:numPr>
              <w:suppressAutoHyphens/>
              <w:overflowPunct/>
              <w:autoSpaceDE/>
              <w:autoSpaceDN/>
              <w:adjustRightInd/>
              <w:spacing w:before="0" w:after="0" w:line="480" w:lineRule="auto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Volta para fluxo de origem.</w:t>
            </w:r>
          </w:p>
        </w:tc>
      </w:tr>
    </w:tbl>
    <w:p w:rsidR="00485C60" w:rsidRPr="001F5247" w:rsidRDefault="00485C60" w:rsidP="0094793B">
      <w:pPr>
        <w:pStyle w:val="Ttulo1"/>
        <w:numPr>
          <w:ilvl w:val="0"/>
          <w:numId w:val="0"/>
        </w:numPr>
        <w:spacing w:before="0" w:after="0"/>
        <w:rPr>
          <w:sz w:val="24"/>
          <w:szCs w:val="24"/>
        </w:rPr>
      </w:pPr>
    </w:p>
    <w:p w:rsidR="007B3609" w:rsidRPr="001F5247" w:rsidRDefault="007B3609" w:rsidP="007B3609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70"/>
      </w:tblGrid>
      <w:tr w:rsidR="00485C6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5C60" w:rsidRPr="001F5247" w:rsidRDefault="00485C60" w:rsidP="00C611DB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UC 3</w:t>
            </w:r>
            <w:r w:rsidR="00C611DB" w:rsidRPr="001F5247">
              <w:rPr>
                <w:szCs w:val="24"/>
              </w:rPr>
              <w:t>1</w:t>
            </w:r>
            <w:r w:rsidRPr="001F5247">
              <w:rPr>
                <w:szCs w:val="24"/>
              </w:rPr>
              <w:t xml:space="preserve"> – Pesquisar </w:t>
            </w:r>
            <w:r w:rsidR="0093723C" w:rsidRPr="001F5247">
              <w:rPr>
                <w:szCs w:val="24"/>
              </w:rPr>
              <w:t>Município</w:t>
            </w:r>
          </w:p>
        </w:tc>
      </w:tr>
      <w:tr w:rsidR="00485C6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5C60" w:rsidRPr="001F5247" w:rsidRDefault="00301607" w:rsidP="0094793B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 xml:space="preserve">Douglas </w:t>
            </w:r>
            <w:proofErr w:type="spellStart"/>
            <w:r w:rsidRPr="001F5247">
              <w:rPr>
                <w:szCs w:val="24"/>
              </w:rPr>
              <w:t>Nomizo</w:t>
            </w:r>
            <w:proofErr w:type="spellEnd"/>
          </w:p>
        </w:tc>
      </w:tr>
      <w:tr w:rsidR="00485C6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2.0</w:t>
            </w:r>
          </w:p>
        </w:tc>
      </w:tr>
      <w:tr w:rsidR="00485C6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27/09/2012</w:t>
            </w:r>
          </w:p>
        </w:tc>
      </w:tr>
      <w:tr w:rsidR="00485C6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Usuário</w:t>
            </w:r>
          </w:p>
        </w:tc>
      </w:tr>
      <w:tr w:rsidR="00485C6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rFonts w:eastAsia="Arial"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Nenhuma.</w:t>
            </w:r>
          </w:p>
        </w:tc>
      </w:tr>
      <w:tr w:rsidR="00485C6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tabs>
                <w:tab w:val="left" w:pos="708"/>
              </w:tabs>
              <w:suppressAutoHyphens/>
              <w:spacing w:before="0" w:after="0" w:line="276" w:lineRule="auto"/>
              <w:rPr>
                <w:b/>
                <w:szCs w:val="24"/>
              </w:rPr>
            </w:pPr>
            <w:r w:rsidRPr="001F5247">
              <w:rPr>
                <w:szCs w:val="24"/>
              </w:rPr>
              <w:t>As informações da zona eleitoral são exibidas.</w:t>
            </w:r>
          </w:p>
        </w:tc>
      </w:tr>
      <w:tr w:rsidR="00485C6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5C60" w:rsidRPr="001F5247" w:rsidRDefault="00485C60" w:rsidP="002802C5">
            <w:pPr>
              <w:pStyle w:val="PargrafodaLista"/>
              <w:widowControl w:val="0"/>
              <w:numPr>
                <w:ilvl w:val="0"/>
                <w:numId w:val="10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O usuário seleciona o </w:t>
            </w:r>
            <w:proofErr w:type="gramStart"/>
            <w:r w:rsidRPr="001F5247">
              <w:rPr>
                <w:rFonts w:ascii="Times New Roman" w:hAnsi="Times New Roman"/>
                <w:sz w:val="24"/>
                <w:szCs w:val="24"/>
              </w:rPr>
              <w:t>menu</w:t>
            </w:r>
            <w:proofErr w:type="gramEnd"/>
            <w:r w:rsidRPr="001F5247">
              <w:rPr>
                <w:rFonts w:ascii="Times New Roman" w:hAnsi="Times New Roman"/>
                <w:sz w:val="24"/>
                <w:szCs w:val="24"/>
              </w:rPr>
              <w:t xml:space="preserve"> Cadastros &gt; Manter </w:t>
            </w:r>
            <w:r w:rsidR="00825ECC" w:rsidRPr="001F5247">
              <w:rPr>
                <w:rFonts w:ascii="Times New Roman" w:hAnsi="Times New Roman"/>
                <w:sz w:val="24"/>
                <w:szCs w:val="24"/>
              </w:rPr>
              <w:t>Municípios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485C60" w:rsidRPr="001F5247" w:rsidRDefault="00485C60" w:rsidP="002802C5">
            <w:pPr>
              <w:pStyle w:val="PargrafodaLista"/>
              <w:widowControl w:val="0"/>
              <w:numPr>
                <w:ilvl w:val="0"/>
                <w:numId w:val="10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O usuário informa os dados do filtro: </w:t>
            </w:r>
            <w:r w:rsidR="001C029A">
              <w:rPr>
                <w:rFonts w:ascii="Times New Roman" w:hAnsi="Times New Roman"/>
                <w:sz w:val="24"/>
                <w:szCs w:val="24"/>
              </w:rPr>
              <w:t>UF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 xml:space="preserve"> ou </w:t>
            </w:r>
            <w:r w:rsidR="00E402A3" w:rsidRPr="001F5247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pt-BR"/>
              </w:rPr>
              <w:t>nome</w:t>
            </w:r>
            <w:r w:rsidR="00022B20" w:rsidRPr="001F52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>e clica em consultar;</w:t>
            </w:r>
          </w:p>
          <w:p w:rsidR="00485C60" w:rsidRPr="001F5247" w:rsidRDefault="00485C60" w:rsidP="002802C5">
            <w:pPr>
              <w:pStyle w:val="PargrafodaLista"/>
              <w:widowControl w:val="0"/>
              <w:numPr>
                <w:ilvl w:val="0"/>
                <w:numId w:val="10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lastRenderedPageBreak/>
              <w:t>O sistema busca as informações no banco de dados de acordo com os dados passados e preenche a lista de partidos (A1)</w:t>
            </w:r>
          </w:p>
        </w:tc>
      </w:tr>
      <w:tr w:rsidR="00485C6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lastRenderedPageBreak/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5C60" w:rsidRPr="001F5247" w:rsidRDefault="0076352A" w:rsidP="002802C5">
            <w:pPr>
              <w:numPr>
                <w:ilvl w:val="0"/>
                <w:numId w:val="60"/>
              </w:num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 xml:space="preserve">Município </w:t>
            </w:r>
            <w:r w:rsidR="00485C60" w:rsidRPr="001F5247">
              <w:rPr>
                <w:szCs w:val="24"/>
              </w:rPr>
              <w:t>n</w:t>
            </w:r>
            <w:r w:rsidR="005D7991" w:rsidRPr="001F5247">
              <w:rPr>
                <w:szCs w:val="24"/>
              </w:rPr>
              <w:t>ão encontrado</w:t>
            </w:r>
          </w:p>
          <w:p w:rsidR="00485C60" w:rsidRPr="001F5247" w:rsidRDefault="00485C60" w:rsidP="002802C5">
            <w:pPr>
              <w:widowControl w:val="0"/>
              <w:numPr>
                <w:ilvl w:val="1"/>
                <w:numId w:val="60"/>
              </w:numPr>
              <w:suppressAutoHyphens/>
              <w:overflowPunct/>
              <w:autoSpaceDE/>
              <w:autoSpaceDN/>
              <w:adjustRightInd/>
              <w:spacing w:before="0" w:after="0"/>
              <w:ind w:left="712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 xml:space="preserve">O sistema retorna mensagem indicando que </w:t>
            </w:r>
            <w:r w:rsidR="00CB4D5F" w:rsidRPr="001F5247">
              <w:rPr>
                <w:szCs w:val="24"/>
              </w:rPr>
              <w:t>o</w:t>
            </w:r>
            <w:r w:rsidRPr="001F5247">
              <w:rPr>
                <w:szCs w:val="24"/>
              </w:rPr>
              <w:t xml:space="preserve"> </w:t>
            </w:r>
            <w:r w:rsidR="00CB4D5F" w:rsidRPr="001F5247">
              <w:rPr>
                <w:szCs w:val="24"/>
              </w:rPr>
              <w:t xml:space="preserve">município </w:t>
            </w:r>
            <w:r w:rsidRPr="001F5247">
              <w:rPr>
                <w:szCs w:val="24"/>
              </w:rPr>
              <w:t>n</w:t>
            </w:r>
            <w:r w:rsidR="00FD76CC" w:rsidRPr="001F5247">
              <w:rPr>
                <w:szCs w:val="24"/>
              </w:rPr>
              <w:t>ão foi encontrado</w:t>
            </w:r>
            <w:r w:rsidRPr="001F5247">
              <w:rPr>
                <w:szCs w:val="24"/>
              </w:rPr>
              <w:t>;</w:t>
            </w:r>
          </w:p>
          <w:p w:rsidR="00485C60" w:rsidRPr="001F5247" w:rsidRDefault="00485C60" w:rsidP="002802C5">
            <w:pPr>
              <w:widowControl w:val="0"/>
              <w:numPr>
                <w:ilvl w:val="1"/>
                <w:numId w:val="60"/>
              </w:numPr>
              <w:suppressAutoHyphens/>
              <w:overflowPunct/>
              <w:autoSpaceDE/>
              <w:autoSpaceDN/>
              <w:adjustRightInd/>
              <w:spacing w:before="0" w:after="0"/>
              <w:ind w:left="712"/>
              <w:jc w:val="left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Volta para fluxo de origem.</w:t>
            </w:r>
          </w:p>
        </w:tc>
      </w:tr>
    </w:tbl>
    <w:p w:rsidR="00485C60" w:rsidRPr="001F5247" w:rsidRDefault="00485C60" w:rsidP="0094793B">
      <w:pPr>
        <w:pStyle w:val="Ttulo1"/>
        <w:numPr>
          <w:ilvl w:val="0"/>
          <w:numId w:val="0"/>
        </w:numPr>
        <w:spacing w:before="0" w:after="0"/>
      </w:pPr>
    </w:p>
    <w:tbl>
      <w:tblPr>
        <w:tblW w:w="0" w:type="auto"/>
        <w:tblInd w:w="108" w:type="dxa"/>
        <w:tblLayout w:type="fixed"/>
        <w:tblLook w:val="0000"/>
      </w:tblPr>
      <w:tblGrid>
        <w:gridCol w:w="2441"/>
        <w:gridCol w:w="5970"/>
      </w:tblGrid>
      <w:tr w:rsidR="00485C6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5C60" w:rsidRPr="001F5247" w:rsidRDefault="00485C60" w:rsidP="00C611DB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 xml:space="preserve">UC </w:t>
            </w:r>
            <w:r w:rsidR="00C611DB" w:rsidRPr="001F5247">
              <w:rPr>
                <w:szCs w:val="24"/>
              </w:rPr>
              <w:t>32</w:t>
            </w:r>
            <w:r w:rsidRPr="001F5247">
              <w:rPr>
                <w:szCs w:val="24"/>
              </w:rPr>
              <w:t xml:space="preserve"> – Excluir </w:t>
            </w:r>
            <w:r w:rsidR="00BE5F9B" w:rsidRPr="001F5247">
              <w:rPr>
                <w:szCs w:val="24"/>
              </w:rPr>
              <w:t>Município</w:t>
            </w:r>
          </w:p>
        </w:tc>
      </w:tr>
      <w:tr w:rsidR="00485C6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5C60" w:rsidRPr="001F5247" w:rsidRDefault="00301607" w:rsidP="0094793B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 xml:space="preserve">Douglas </w:t>
            </w:r>
            <w:proofErr w:type="spellStart"/>
            <w:r w:rsidRPr="001F5247">
              <w:rPr>
                <w:szCs w:val="24"/>
              </w:rPr>
              <w:t>Nomizo</w:t>
            </w:r>
            <w:proofErr w:type="spellEnd"/>
          </w:p>
        </w:tc>
      </w:tr>
      <w:tr w:rsidR="00485C6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2.0</w:t>
            </w:r>
          </w:p>
        </w:tc>
      </w:tr>
      <w:tr w:rsidR="00485C6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27/09/2012</w:t>
            </w:r>
          </w:p>
        </w:tc>
      </w:tr>
      <w:tr w:rsidR="00485C6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Usuário</w:t>
            </w:r>
          </w:p>
        </w:tc>
      </w:tr>
      <w:tr w:rsidR="00485C6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rFonts w:eastAsia="Arial"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rFonts w:eastAsia="Arial"/>
                <w:szCs w:val="24"/>
              </w:rPr>
              <w:t>O usuário deve ter executado o caso de uso UC 03 – Pesquisar Zona Eleitoral.</w:t>
            </w:r>
          </w:p>
        </w:tc>
      </w:tr>
      <w:tr w:rsidR="00485C6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tabs>
                <w:tab w:val="left" w:pos="708"/>
              </w:tabs>
              <w:suppressAutoHyphens/>
              <w:spacing w:before="0" w:after="0" w:line="276" w:lineRule="auto"/>
              <w:rPr>
                <w:b/>
                <w:szCs w:val="24"/>
              </w:rPr>
            </w:pPr>
            <w:r w:rsidRPr="001F5247">
              <w:rPr>
                <w:szCs w:val="24"/>
              </w:rPr>
              <w:t>O cadastro do partido é excluído do banco de dados.</w:t>
            </w:r>
          </w:p>
        </w:tc>
      </w:tr>
      <w:tr w:rsidR="00485C6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5C60" w:rsidRPr="001F5247" w:rsidRDefault="00485C60" w:rsidP="002802C5">
            <w:pPr>
              <w:pStyle w:val="PargrafodaLista"/>
              <w:widowControl w:val="0"/>
              <w:numPr>
                <w:ilvl w:val="0"/>
                <w:numId w:val="53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 xml:space="preserve">O usuário seleciona um </w:t>
            </w:r>
            <w:r w:rsidR="00897174" w:rsidRPr="001F5247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pt-BR"/>
              </w:rPr>
              <w:t>m</w:t>
            </w:r>
            <w:r w:rsidR="00897174" w:rsidRPr="001F5247">
              <w:rPr>
                <w:rFonts w:ascii="Times New Roman" w:hAnsi="Times New Roman"/>
                <w:sz w:val="24"/>
                <w:szCs w:val="24"/>
              </w:rPr>
              <w:t xml:space="preserve">unicípio </w:t>
            </w:r>
            <w:r w:rsidRPr="001F5247">
              <w:rPr>
                <w:rFonts w:ascii="Times New Roman" w:hAnsi="Times New Roman"/>
                <w:sz w:val="24"/>
                <w:szCs w:val="24"/>
              </w:rPr>
              <w:t>na lista;</w:t>
            </w:r>
          </w:p>
          <w:p w:rsidR="00485C60" w:rsidRPr="001F5247" w:rsidRDefault="00485C60" w:rsidP="002802C5">
            <w:pPr>
              <w:pStyle w:val="PargrafodaLista"/>
              <w:widowControl w:val="0"/>
              <w:numPr>
                <w:ilvl w:val="0"/>
                <w:numId w:val="53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usuário seleciona excluir;</w:t>
            </w:r>
          </w:p>
          <w:p w:rsidR="00485C60" w:rsidRPr="001F5247" w:rsidRDefault="00485C60" w:rsidP="002802C5">
            <w:pPr>
              <w:pStyle w:val="PargrafodaLista"/>
              <w:widowControl w:val="0"/>
              <w:numPr>
                <w:ilvl w:val="0"/>
                <w:numId w:val="53"/>
              </w:numPr>
              <w:tabs>
                <w:tab w:val="clear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sistema pede a confirmação do usuário e em caso positivo, efetua a exclusão no banco de dados e exibe a mensagem: “Exclusão efetuada com sucesso”.</w:t>
            </w:r>
          </w:p>
        </w:tc>
      </w:tr>
      <w:tr w:rsidR="00485C6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5C60" w:rsidRPr="001F5247" w:rsidRDefault="00485C60" w:rsidP="0094793B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rFonts w:eastAsia="Arial"/>
                <w:szCs w:val="24"/>
              </w:rPr>
              <w:t>Nenhum.</w:t>
            </w:r>
          </w:p>
        </w:tc>
      </w:tr>
    </w:tbl>
    <w:p w:rsidR="00E87457" w:rsidRPr="001F5247" w:rsidRDefault="00E87457" w:rsidP="00F862F2">
      <w:pPr>
        <w:pStyle w:val="Ttulo1"/>
        <w:numPr>
          <w:ilvl w:val="0"/>
          <w:numId w:val="0"/>
        </w:numPr>
        <w:spacing w:before="0" w:after="0"/>
        <w:rPr>
          <w:sz w:val="24"/>
        </w:rPr>
      </w:pPr>
    </w:p>
    <w:p w:rsidR="0046006A" w:rsidRPr="001F5247" w:rsidRDefault="0046006A" w:rsidP="0046006A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70"/>
      </w:tblGrid>
      <w:tr w:rsidR="0046006A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6006A" w:rsidRPr="001F5247" w:rsidRDefault="0046006A" w:rsidP="007F4C18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6006A" w:rsidRPr="001F5247" w:rsidRDefault="0046006A" w:rsidP="00046215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UC</w:t>
            </w:r>
            <w:r w:rsidR="007E79C4" w:rsidRPr="001F5247">
              <w:rPr>
                <w:szCs w:val="24"/>
              </w:rPr>
              <w:t xml:space="preserve"> 33</w:t>
            </w:r>
            <w:r w:rsidRPr="001F5247">
              <w:rPr>
                <w:szCs w:val="24"/>
              </w:rPr>
              <w:t xml:space="preserve"> – </w:t>
            </w:r>
            <w:r w:rsidR="00B50021" w:rsidRPr="001F5247">
              <w:rPr>
                <w:szCs w:val="24"/>
              </w:rPr>
              <w:t xml:space="preserve">Abrir </w:t>
            </w:r>
            <w:r w:rsidR="007E79C4" w:rsidRPr="001F5247">
              <w:rPr>
                <w:szCs w:val="24"/>
              </w:rPr>
              <w:t>Eleição</w:t>
            </w:r>
          </w:p>
        </w:tc>
      </w:tr>
      <w:tr w:rsidR="0046006A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6006A" w:rsidRPr="001F5247" w:rsidRDefault="0046006A" w:rsidP="007F4C18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6006A" w:rsidRPr="001F5247" w:rsidRDefault="00A63C46" w:rsidP="007F4C18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 xml:space="preserve">Douglas </w:t>
            </w:r>
            <w:proofErr w:type="spellStart"/>
            <w:r w:rsidRPr="001F5247">
              <w:rPr>
                <w:szCs w:val="24"/>
              </w:rPr>
              <w:t>Nomizo</w:t>
            </w:r>
            <w:proofErr w:type="spellEnd"/>
          </w:p>
        </w:tc>
      </w:tr>
      <w:tr w:rsidR="0046006A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6006A" w:rsidRPr="001F5247" w:rsidRDefault="0046006A" w:rsidP="007F4C18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6006A" w:rsidRPr="001F5247" w:rsidRDefault="0046006A" w:rsidP="007F4C18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2.0</w:t>
            </w:r>
          </w:p>
        </w:tc>
      </w:tr>
      <w:tr w:rsidR="0046006A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6006A" w:rsidRPr="001F5247" w:rsidRDefault="0046006A" w:rsidP="007F4C18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6006A" w:rsidRPr="001F5247" w:rsidRDefault="0046006A" w:rsidP="007F4C18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25/09/2012</w:t>
            </w:r>
          </w:p>
        </w:tc>
      </w:tr>
      <w:tr w:rsidR="0046006A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6006A" w:rsidRPr="001F5247" w:rsidRDefault="0046006A" w:rsidP="007F4C18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6006A" w:rsidRPr="001F5247" w:rsidRDefault="0046006A" w:rsidP="007F4C18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Usuário</w:t>
            </w:r>
          </w:p>
        </w:tc>
      </w:tr>
      <w:tr w:rsidR="0046006A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6006A" w:rsidRPr="001F5247" w:rsidRDefault="0046006A" w:rsidP="007F4C18">
            <w:pPr>
              <w:spacing w:before="0" w:after="0"/>
              <w:rPr>
                <w:rFonts w:eastAsia="Arial"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8573E" w:rsidRPr="001F5247" w:rsidRDefault="0078573E" w:rsidP="007F4C18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 xml:space="preserve">O usuário ter executado o caso de uso </w:t>
            </w:r>
            <w:r w:rsidR="001E149E" w:rsidRPr="001F5247">
              <w:rPr>
                <w:szCs w:val="24"/>
              </w:rPr>
              <w:t>UC 25 – Efetuar Login</w:t>
            </w:r>
          </w:p>
        </w:tc>
      </w:tr>
      <w:tr w:rsidR="0046006A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6006A" w:rsidRPr="001F5247" w:rsidRDefault="0046006A" w:rsidP="007F4C18">
            <w:pPr>
              <w:spacing w:before="0" w:after="0"/>
              <w:rPr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6006A" w:rsidRPr="001F5247" w:rsidRDefault="000A5A1C" w:rsidP="00A627E4">
            <w:pPr>
              <w:tabs>
                <w:tab w:val="left" w:pos="708"/>
              </w:tabs>
              <w:suppressAutoHyphens/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 xml:space="preserve">O </w:t>
            </w:r>
            <w:proofErr w:type="gramStart"/>
            <w:r w:rsidRPr="001F5247">
              <w:rPr>
                <w:szCs w:val="24"/>
              </w:rPr>
              <w:t>menu</w:t>
            </w:r>
            <w:proofErr w:type="gramEnd"/>
            <w:r w:rsidRPr="001F5247">
              <w:rPr>
                <w:szCs w:val="24"/>
              </w:rPr>
              <w:t xml:space="preserve"> principal do sistema é exibido.</w:t>
            </w:r>
          </w:p>
        </w:tc>
      </w:tr>
      <w:tr w:rsidR="0046006A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6006A" w:rsidRPr="001F5247" w:rsidRDefault="0046006A" w:rsidP="007F4C18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6006A" w:rsidRPr="001F5247" w:rsidRDefault="0046006A" w:rsidP="002802C5">
            <w:pPr>
              <w:pStyle w:val="ListParagraph1"/>
              <w:numPr>
                <w:ilvl w:val="0"/>
                <w:numId w:val="54"/>
              </w:numPr>
              <w:rPr>
                <w:rFonts w:cs="Times New Roman"/>
              </w:rPr>
            </w:pPr>
            <w:r w:rsidRPr="001F5247">
              <w:rPr>
                <w:rFonts w:cs="Times New Roman"/>
              </w:rPr>
              <w:t>O usuário</w:t>
            </w:r>
            <w:r w:rsidR="00A627E4" w:rsidRPr="001F5247">
              <w:rPr>
                <w:rFonts w:cs="Times New Roman"/>
              </w:rPr>
              <w:t xml:space="preserve"> seleciona </w:t>
            </w:r>
            <w:r w:rsidR="00F644BC" w:rsidRPr="001F5247">
              <w:rPr>
                <w:rFonts w:cs="Times New Roman"/>
              </w:rPr>
              <w:t>o ano desejado</w:t>
            </w:r>
            <w:r w:rsidRPr="001F5247">
              <w:rPr>
                <w:rFonts w:cs="Times New Roman"/>
              </w:rPr>
              <w:t>;</w:t>
            </w:r>
          </w:p>
          <w:p w:rsidR="0046006A" w:rsidRPr="001F5247" w:rsidRDefault="0046006A" w:rsidP="002802C5">
            <w:pPr>
              <w:pStyle w:val="ListParagraph1"/>
              <w:numPr>
                <w:ilvl w:val="0"/>
                <w:numId w:val="54"/>
              </w:numPr>
              <w:rPr>
                <w:rFonts w:cs="Times New Roman"/>
              </w:rPr>
            </w:pPr>
            <w:r w:rsidRPr="001F5247">
              <w:rPr>
                <w:rFonts w:cs="Times New Roman"/>
              </w:rPr>
              <w:t xml:space="preserve">O </w:t>
            </w:r>
            <w:r w:rsidR="007E448B" w:rsidRPr="001F5247">
              <w:rPr>
                <w:rFonts w:cs="Times New Roman"/>
              </w:rPr>
              <w:t xml:space="preserve">sistema exibe </w:t>
            </w:r>
            <w:r w:rsidR="00FA127F" w:rsidRPr="001F5247">
              <w:rPr>
                <w:rFonts w:cs="Times New Roman"/>
              </w:rPr>
              <w:t>o</w:t>
            </w:r>
            <w:r w:rsidR="007E448B" w:rsidRPr="001F5247">
              <w:rPr>
                <w:rFonts w:cs="Times New Roman"/>
              </w:rPr>
              <w:t>s</w:t>
            </w:r>
            <w:r w:rsidR="00FA127F" w:rsidRPr="001F5247">
              <w:rPr>
                <w:rFonts w:cs="Times New Roman"/>
              </w:rPr>
              <w:t xml:space="preserve"> tipos de </w:t>
            </w:r>
            <w:r w:rsidR="007E448B" w:rsidRPr="001F5247">
              <w:rPr>
                <w:rFonts w:cs="Times New Roman"/>
              </w:rPr>
              <w:t>eleições para o ano selecionado e o status da eleição.</w:t>
            </w:r>
          </w:p>
          <w:p w:rsidR="0046006A" w:rsidRPr="001F5247" w:rsidRDefault="00A70813" w:rsidP="002802C5">
            <w:pPr>
              <w:pStyle w:val="ListParagraph1"/>
              <w:numPr>
                <w:ilvl w:val="0"/>
                <w:numId w:val="54"/>
              </w:numPr>
              <w:rPr>
                <w:rFonts w:cs="Times New Roman"/>
              </w:rPr>
            </w:pPr>
            <w:r w:rsidRPr="001F5247">
              <w:rPr>
                <w:rFonts w:cs="Times New Roman"/>
              </w:rPr>
              <w:t xml:space="preserve">O usuário seleciona o botão </w:t>
            </w:r>
            <w:r w:rsidR="003A14DF" w:rsidRPr="001F5247">
              <w:rPr>
                <w:rFonts w:cs="Times New Roman"/>
              </w:rPr>
              <w:t xml:space="preserve">abrir </w:t>
            </w:r>
            <w:r w:rsidRPr="001F5247">
              <w:rPr>
                <w:rFonts w:cs="Times New Roman"/>
              </w:rPr>
              <w:t>eleição.</w:t>
            </w:r>
            <w:r w:rsidR="00D272F9" w:rsidRPr="001F5247">
              <w:rPr>
                <w:rFonts w:cs="Times New Roman"/>
              </w:rPr>
              <w:t xml:space="preserve"> (A1)</w:t>
            </w:r>
          </w:p>
          <w:p w:rsidR="00A97D12" w:rsidRPr="001F5247" w:rsidRDefault="00A97D12" w:rsidP="002802C5">
            <w:pPr>
              <w:pStyle w:val="ListParagraph1"/>
              <w:numPr>
                <w:ilvl w:val="0"/>
                <w:numId w:val="54"/>
              </w:numPr>
              <w:rPr>
                <w:rFonts w:cs="Times New Roman"/>
              </w:rPr>
            </w:pPr>
            <w:r w:rsidRPr="001F5247">
              <w:rPr>
                <w:rFonts w:cs="Times New Roman"/>
              </w:rPr>
              <w:t xml:space="preserve">O sistema </w:t>
            </w:r>
            <w:r w:rsidR="000031A2" w:rsidRPr="001F5247">
              <w:rPr>
                <w:rFonts w:cs="Times New Roman"/>
              </w:rPr>
              <w:t xml:space="preserve">exibe o </w:t>
            </w:r>
            <w:proofErr w:type="gramStart"/>
            <w:r w:rsidR="000031A2" w:rsidRPr="001F5247">
              <w:rPr>
                <w:rFonts w:cs="Times New Roman"/>
              </w:rPr>
              <w:t>menu</w:t>
            </w:r>
            <w:proofErr w:type="gramEnd"/>
            <w:r w:rsidR="000031A2" w:rsidRPr="001F5247">
              <w:rPr>
                <w:rFonts w:cs="Times New Roman"/>
              </w:rPr>
              <w:t xml:space="preserve"> principal para eleição selecionada.</w:t>
            </w:r>
          </w:p>
        </w:tc>
      </w:tr>
      <w:tr w:rsidR="0046006A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6006A" w:rsidRPr="001F5247" w:rsidRDefault="0046006A" w:rsidP="007F4C18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6006A" w:rsidRPr="001F5247" w:rsidRDefault="004C211E" w:rsidP="002802C5">
            <w:pPr>
              <w:numPr>
                <w:ilvl w:val="0"/>
                <w:numId w:val="55"/>
              </w:num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Eleição não iniciada</w:t>
            </w:r>
          </w:p>
          <w:p w:rsidR="001E3B4E" w:rsidRPr="001F5247" w:rsidRDefault="001E3B4E" w:rsidP="002802C5">
            <w:pPr>
              <w:numPr>
                <w:ilvl w:val="1"/>
                <w:numId w:val="55"/>
              </w:num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O sistema registra que a eleição foi iniciada</w:t>
            </w:r>
            <w:r w:rsidR="00973375" w:rsidRPr="001F5247">
              <w:rPr>
                <w:szCs w:val="24"/>
              </w:rPr>
              <w:t xml:space="preserve"> e adiciona os dados de </w:t>
            </w:r>
            <w:r w:rsidR="00A45C92" w:rsidRPr="001F5247">
              <w:rPr>
                <w:szCs w:val="24"/>
              </w:rPr>
              <w:t>controle</w:t>
            </w:r>
            <w:r w:rsidR="00973375" w:rsidRPr="001F5247">
              <w:rPr>
                <w:szCs w:val="24"/>
              </w:rPr>
              <w:t>.</w:t>
            </w:r>
          </w:p>
          <w:p w:rsidR="00973375" w:rsidRPr="001F5247" w:rsidRDefault="00973375" w:rsidP="002802C5">
            <w:pPr>
              <w:numPr>
                <w:ilvl w:val="1"/>
                <w:numId w:val="55"/>
              </w:num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 xml:space="preserve">O fluxo continua </w:t>
            </w:r>
            <w:r w:rsidR="00A97F21" w:rsidRPr="001F5247">
              <w:rPr>
                <w:szCs w:val="24"/>
              </w:rPr>
              <w:t>em P4</w:t>
            </w:r>
            <w:r w:rsidR="00D4131E" w:rsidRPr="001F5247">
              <w:rPr>
                <w:szCs w:val="24"/>
              </w:rPr>
              <w:t>.</w:t>
            </w:r>
          </w:p>
        </w:tc>
      </w:tr>
    </w:tbl>
    <w:p w:rsidR="00F862F2" w:rsidRPr="001F5247" w:rsidRDefault="00F862F2" w:rsidP="00F862F2"/>
    <w:p w:rsidR="0046006A" w:rsidRPr="001F5247" w:rsidRDefault="0046006A" w:rsidP="00F862F2"/>
    <w:tbl>
      <w:tblPr>
        <w:tblW w:w="0" w:type="auto"/>
        <w:jc w:val="center"/>
        <w:tblLayout w:type="fixed"/>
        <w:tblLook w:val="0000"/>
      </w:tblPr>
      <w:tblGrid>
        <w:gridCol w:w="2442"/>
        <w:gridCol w:w="5969"/>
      </w:tblGrid>
      <w:tr w:rsidR="00D75A8E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5A8E" w:rsidRPr="001F5247" w:rsidRDefault="00D75A8E" w:rsidP="00D75A8E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5A8E" w:rsidRPr="001F5247" w:rsidRDefault="00D75A8E" w:rsidP="00237FC8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 xml:space="preserve">UC </w:t>
            </w:r>
            <w:r w:rsidR="00237FC8" w:rsidRPr="001F5247">
              <w:rPr>
                <w:szCs w:val="24"/>
              </w:rPr>
              <w:t>34</w:t>
            </w:r>
            <w:r w:rsidRPr="001F5247">
              <w:rPr>
                <w:szCs w:val="24"/>
              </w:rPr>
              <w:t xml:space="preserve"> – Efetuar Login</w:t>
            </w:r>
          </w:p>
        </w:tc>
      </w:tr>
      <w:tr w:rsidR="00D75A8E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5A8E" w:rsidRPr="001F5247" w:rsidRDefault="00D75A8E" w:rsidP="00D75A8E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5A8E" w:rsidRPr="001F5247" w:rsidRDefault="00D75A8E" w:rsidP="00D75A8E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Roger Fugisse</w:t>
            </w:r>
          </w:p>
        </w:tc>
      </w:tr>
      <w:tr w:rsidR="00D75A8E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5A8E" w:rsidRPr="001F5247" w:rsidRDefault="00D75A8E" w:rsidP="00D75A8E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lastRenderedPageBreak/>
              <w:t>Versão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5A8E" w:rsidRPr="001F5247" w:rsidRDefault="00292DD8" w:rsidP="00D75A8E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2</w:t>
            </w:r>
            <w:r w:rsidR="00D75A8E" w:rsidRPr="001F5247">
              <w:rPr>
                <w:szCs w:val="24"/>
              </w:rPr>
              <w:t>.0</w:t>
            </w:r>
          </w:p>
        </w:tc>
      </w:tr>
      <w:tr w:rsidR="00D75A8E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5A8E" w:rsidRPr="001F5247" w:rsidRDefault="00D75A8E" w:rsidP="00D75A8E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5A8E" w:rsidRPr="001F5247" w:rsidRDefault="00D75A8E" w:rsidP="00D75A8E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05/09/2012</w:t>
            </w:r>
          </w:p>
        </w:tc>
      </w:tr>
      <w:tr w:rsidR="00D75A8E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5A8E" w:rsidRPr="001F5247" w:rsidRDefault="00D75A8E" w:rsidP="00D75A8E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5A8E" w:rsidRPr="001F5247" w:rsidRDefault="00D75A8E" w:rsidP="00D75A8E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Administrador</w:t>
            </w:r>
          </w:p>
        </w:tc>
      </w:tr>
      <w:tr w:rsidR="00D75A8E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5A8E" w:rsidRPr="001F5247" w:rsidRDefault="00D75A8E" w:rsidP="00D75A8E">
            <w:pPr>
              <w:spacing w:before="0" w:after="0"/>
              <w:rPr>
                <w:b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5A8E" w:rsidRPr="001F5247" w:rsidRDefault="00D75A8E" w:rsidP="00D75A8E">
            <w:pPr>
              <w:spacing w:before="0" w:after="0"/>
              <w:rPr>
                <w:rFonts w:eastAsia="Arial"/>
                <w:szCs w:val="24"/>
              </w:rPr>
            </w:pPr>
            <w:r w:rsidRPr="001F5247">
              <w:rPr>
                <w:rFonts w:eastAsia="Arial"/>
                <w:szCs w:val="24"/>
              </w:rPr>
              <w:t>Nenhuma.</w:t>
            </w:r>
          </w:p>
        </w:tc>
      </w:tr>
      <w:tr w:rsidR="00D75A8E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5A8E" w:rsidRPr="001F5247" w:rsidRDefault="00D75A8E" w:rsidP="00D75A8E">
            <w:pPr>
              <w:spacing w:before="0" w:after="0"/>
              <w:rPr>
                <w:b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5A8E" w:rsidRPr="001F5247" w:rsidRDefault="00660D22" w:rsidP="004C496A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>A tela de seleção de eleições é exibida</w:t>
            </w:r>
            <w:r w:rsidR="004C496A" w:rsidRPr="001F5247">
              <w:rPr>
                <w:szCs w:val="24"/>
              </w:rPr>
              <w:t xml:space="preserve"> para execução do caso de uso </w:t>
            </w:r>
            <w:r w:rsidRPr="001F5247">
              <w:rPr>
                <w:szCs w:val="24"/>
              </w:rPr>
              <w:t>UC 33 – Abrir Eleição</w:t>
            </w:r>
            <w:r w:rsidR="004C496A" w:rsidRPr="001F5247">
              <w:rPr>
                <w:szCs w:val="24"/>
              </w:rPr>
              <w:t>.</w:t>
            </w:r>
          </w:p>
        </w:tc>
      </w:tr>
      <w:tr w:rsidR="00D75A8E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5A8E" w:rsidRPr="001F5247" w:rsidRDefault="00D75A8E" w:rsidP="00D75A8E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5A8E" w:rsidRPr="001F5247" w:rsidRDefault="00D75A8E" w:rsidP="002802C5">
            <w:pPr>
              <w:numPr>
                <w:ilvl w:val="0"/>
                <w:numId w:val="56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sistema exibe uma interface de autenticação solicitando as seguintes informações do usuário:</w:t>
            </w:r>
          </w:p>
          <w:p w:rsidR="00D75A8E" w:rsidRPr="001F5247" w:rsidRDefault="00D75A8E" w:rsidP="002802C5">
            <w:pPr>
              <w:numPr>
                <w:ilvl w:val="1"/>
                <w:numId w:val="56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Identificação (</w:t>
            </w:r>
            <w:r w:rsidR="00B428BF" w:rsidRPr="001F5247">
              <w:rPr>
                <w:szCs w:val="24"/>
              </w:rPr>
              <w:t>login</w:t>
            </w:r>
            <w:r w:rsidRPr="001F5247">
              <w:rPr>
                <w:szCs w:val="24"/>
              </w:rPr>
              <w:t>);</w:t>
            </w:r>
          </w:p>
          <w:p w:rsidR="00D75A8E" w:rsidRPr="001F5247" w:rsidRDefault="00D75A8E" w:rsidP="002802C5">
            <w:pPr>
              <w:numPr>
                <w:ilvl w:val="1"/>
                <w:numId w:val="56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Senha de acesso (</w:t>
            </w:r>
            <w:r w:rsidR="00B428BF" w:rsidRPr="001F5247">
              <w:rPr>
                <w:szCs w:val="24"/>
              </w:rPr>
              <w:t>s</w:t>
            </w:r>
            <w:r w:rsidR="00697A60" w:rsidRPr="001F5247">
              <w:rPr>
                <w:szCs w:val="24"/>
              </w:rPr>
              <w:t>enha</w:t>
            </w:r>
            <w:r w:rsidRPr="001F5247">
              <w:rPr>
                <w:szCs w:val="24"/>
              </w:rPr>
              <w:t>).</w:t>
            </w:r>
          </w:p>
          <w:p w:rsidR="00D75A8E" w:rsidRPr="001F5247" w:rsidRDefault="00D75A8E" w:rsidP="002802C5">
            <w:pPr>
              <w:numPr>
                <w:ilvl w:val="0"/>
                <w:numId w:val="56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usuário digita as informações nos campos específicos da interface</w:t>
            </w:r>
            <w:r w:rsidR="006837B4" w:rsidRPr="001F5247">
              <w:rPr>
                <w:szCs w:val="24"/>
              </w:rPr>
              <w:t xml:space="preserve"> e seleciona o botão “Entrar”</w:t>
            </w:r>
            <w:r w:rsidRPr="001F5247">
              <w:rPr>
                <w:szCs w:val="24"/>
              </w:rPr>
              <w:t>.</w:t>
            </w:r>
          </w:p>
          <w:p w:rsidR="00D75A8E" w:rsidRPr="001F5247" w:rsidRDefault="00D75A8E" w:rsidP="002802C5">
            <w:pPr>
              <w:numPr>
                <w:ilvl w:val="0"/>
                <w:numId w:val="56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sistema verifica em uma tabela interna se os dados informados estão corretos.</w:t>
            </w:r>
            <w:r w:rsidR="00E25CEF" w:rsidRPr="001F5247">
              <w:rPr>
                <w:szCs w:val="24"/>
              </w:rPr>
              <w:t xml:space="preserve"> (A1/A2)</w:t>
            </w:r>
            <w:r w:rsidR="00E83110" w:rsidRPr="001F5247">
              <w:rPr>
                <w:szCs w:val="24"/>
              </w:rPr>
              <w:t>.</w:t>
            </w:r>
          </w:p>
          <w:p w:rsidR="00D75A8E" w:rsidRPr="001F5247" w:rsidRDefault="00D75A8E" w:rsidP="002802C5">
            <w:pPr>
              <w:numPr>
                <w:ilvl w:val="0"/>
                <w:numId w:val="56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>O sistema verifica o status do usuário.</w:t>
            </w:r>
          </w:p>
          <w:p w:rsidR="00D75A8E" w:rsidRPr="001F5247" w:rsidRDefault="00D75A8E" w:rsidP="002802C5">
            <w:pPr>
              <w:numPr>
                <w:ilvl w:val="0"/>
                <w:numId w:val="56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szCs w:val="24"/>
              </w:rPr>
            </w:pPr>
            <w:r w:rsidRPr="001F5247">
              <w:rPr>
                <w:szCs w:val="24"/>
              </w:rPr>
              <w:t xml:space="preserve">O sistema </w:t>
            </w:r>
            <w:r w:rsidR="004C496A" w:rsidRPr="001F5247">
              <w:rPr>
                <w:szCs w:val="24"/>
              </w:rPr>
              <w:t xml:space="preserve">exibe a tela </w:t>
            </w:r>
            <w:r w:rsidRPr="001F5247">
              <w:rPr>
                <w:szCs w:val="24"/>
              </w:rPr>
              <w:t>E finaliza o caso de uso.</w:t>
            </w:r>
          </w:p>
        </w:tc>
      </w:tr>
      <w:tr w:rsidR="00D75A8E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5A8E" w:rsidRPr="001F5247" w:rsidRDefault="00D75A8E" w:rsidP="00D75A8E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5A8E" w:rsidRPr="001F5247" w:rsidRDefault="00E32AFD" w:rsidP="00D75A8E">
            <w:pPr>
              <w:pStyle w:val="Corpodetexto"/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 xml:space="preserve">1. </w:t>
            </w:r>
            <w:r w:rsidR="00D75A8E" w:rsidRPr="001F5247">
              <w:rPr>
                <w:szCs w:val="24"/>
              </w:rPr>
              <w:t>O si</w:t>
            </w:r>
            <w:r w:rsidR="00856768" w:rsidRPr="001F5247">
              <w:rPr>
                <w:szCs w:val="24"/>
              </w:rPr>
              <w:t xml:space="preserve">stema não identifica o usuário </w:t>
            </w:r>
            <w:r w:rsidR="00D75A8E" w:rsidRPr="001F5247">
              <w:rPr>
                <w:szCs w:val="24"/>
              </w:rPr>
              <w:t>na tabela e</w:t>
            </w:r>
            <w:r w:rsidR="00856768" w:rsidRPr="001F5247">
              <w:rPr>
                <w:szCs w:val="24"/>
              </w:rPr>
              <w:t xml:space="preserve"> exibe a mensagem </w:t>
            </w:r>
            <w:r w:rsidR="00D75A8E" w:rsidRPr="001F5247">
              <w:rPr>
                <w:szCs w:val="24"/>
              </w:rPr>
              <w:t>“Usuário não cadastrado. Tente novamente ou contate o admin</w:t>
            </w:r>
            <w:r w:rsidR="00856768" w:rsidRPr="001F5247">
              <w:rPr>
                <w:szCs w:val="24"/>
              </w:rPr>
              <w:t xml:space="preserve">istrador” – Retorna </w:t>
            </w:r>
            <w:r w:rsidR="00EA59C3" w:rsidRPr="001F5247">
              <w:rPr>
                <w:szCs w:val="24"/>
              </w:rPr>
              <w:t>a</w:t>
            </w:r>
            <w:r w:rsidR="00856768" w:rsidRPr="001F5247">
              <w:rPr>
                <w:szCs w:val="24"/>
              </w:rPr>
              <w:t xml:space="preserve"> </w:t>
            </w:r>
            <w:r w:rsidR="008B56F3" w:rsidRPr="001F5247">
              <w:rPr>
                <w:szCs w:val="24"/>
              </w:rPr>
              <w:t>P2</w:t>
            </w:r>
            <w:r w:rsidR="00856768" w:rsidRPr="001F5247">
              <w:rPr>
                <w:szCs w:val="24"/>
              </w:rPr>
              <w:t>.</w:t>
            </w:r>
          </w:p>
          <w:p w:rsidR="00D75A8E" w:rsidRPr="001F5247" w:rsidRDefault="00E32AFD" w:rsidP="00A2249B">
            <w:pPr>
              <w:spacing w:before="0" w:after="0"/>
              <w:rPr>
                <w:szCs w:val="24"/>
              </w:rPr>
            </w:pPr>
            <w:r w:rsidRPr="001F5247">
              <w:rPr>
                <w:szCs w:val="24"/>
              </w:rPr>
              <w:t xml:space="preserve">2. </w:t>
            </w:r>
            <w:r w:rsidR="00D75A8E" w:rsidRPr="001F5247">
              <w:rPr>
                <w:szCs w:val="24"/>
              </w:rPr>
              <w:t xml:space="preserve">O sistema valida a identificação do usuário, mas a senha informada não corresponde à cadastrada na tabela. É exibida a mensagem “Senha inválida. Informe a senha correta.” – Retorna ao passo </w:t>
            </w:r>
            <w:proofErr w:type="gramStart"/>
            <w:r w:rsidR="00A2249B" w:rsidRPr="001F5247">
              <w:rPr>
                <w:szCs w:val="24"/>
              </w:rPr>
              <w:t>P2</w:t>
            </w:r>
            <w:proofErr w:type="gramEnd"/>
          </w:p>
        </w:tc>
      </w:tr>
    </w:tbl>
    <w:p w:rsidR="0046006A" w:rsidRDefault="0046006A" w:rsidP="00F862F2"/>
    <w:p w:rsidR="00524722" w:rsidRPr="001F5247" w:rsidRDefault="00524722" w:rsidP="00F862F2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70"/>
      </w:tblGrid>
      <w:tr w:rsidR="007163E9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163E9" w:rsidRPr="001F5247" w:rsidRDefault="007163E9" w:rsidP="001F5B69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3E9" w:rsidRPr="001F5247" w:rsidRDefault="007163E9" w:rsidP="00577B0A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UC</w:t>
            </w:r>
            <w:r>
              <w:rPr>
                <w:szCs w:val="24"/>
              </w:rPr>
              <w:t xml:space="preserve"> 35</w:t>
            </w:r>
            <w:r w:rsidRPr="001F5247">
              <w:rPr>
                <w:szCs w:val="24"/>
              </w:rPr>
              <w:t xml:space="preserve"> – </w:t>
            </w:r>
            <w:r w:rsidR="00577B0A">
              <w:rPr>
                <w:szCs w:val="24"/>
              </w:rPr>
              <w:t>Emitir Relatório de Eleitores</w:t>
            </w:r>
          </w:p>
        </w:tc>
      </w:tr>
      <w:tr w:rsidR="007163E9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163E9" w:rsidRPr="001F5247" w:rsidRDefault="007163E9" w:rsidP="001F5B69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3E9" w:rsidRPr="001F5247" w:rsidRDefault="007163E9" w:rsidP="001F5B69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 xml:space="preserve">Douglas </w:t>
            </w:r>
            <w:proofErr w:type="spellStart"/>
            <w:r w:rsidRPr="001F5247">
              <w:rPr>
                <w:szCs w:val="24"/>
              </w:rPr>
              <w:t>Nomizo</w:t>
            </w:r>
            <w:proofErr w:type="spellEnd"/>
          </w:p>
        </w:tc>
      </w:tr>
      <w:tr w:rsidR="007163E9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163E9" w:rsidRPr="001F5247" w:rsidRDefault="007163E9" w:rsidP="001F5B69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3E9" w:rsidRPr="001F5247" w:rsidRDefault="007163E9" w:rsidP="001F5B69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2.0</w:t>
            </w:r>
          </w:p>
        </w:tc>
      </w:tr>
      <w:tr w:rsidR="007163E9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163E9" w:rsidRPr="001F5247" w:rsidRDefault="007163E9" w:rsidP="001F5B69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3E9" w:rsidRPr="001F5247" w:rsidRDefault="00806C99" w:rsidP="001F5B69">
            <w:pPr>
              <w:spacing w:before="0" w:after="0"/>
              <w:rPr>
                <w:b/>
                <w:szCs w:val="24"/>
              </w:rPr>
            </w:pPr>
            <w:r>
              <w:rPr>
                <w:szCs w:val="24"/>
              </w:rPr>
              <w:t>27</w:t>
            </w:r>
            <w:r w:rsidR="007163E9" w:rsidRPr="001F5247">
              <w:rPr>
                <w:szCs w:val="24"/>
              </w:rPr>
              <w:t>/09/2012</w:t>
            </w:r>
          </w:p>
        </w:tc>
      </w:tr>
      <w:tr w:rsidR="007163E9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163E9" w:rsidRPr="001F5247" w:rsidRDefault="007163E9" w:rsidP="001F5B69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3E9" w:rsidRPr="001F5247" w:rsidRDefault="007163E9" w:rsidP="001F5B69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Usuário</w:t>
            </w:r>
          </w:p>
        </w:tc>
      </w:tr>
      <w:tr w:rsidR="007163E9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163E9" w:rsidRPr="001F5247" w:rsidRDefault="007163E9" w:rsidP="001F5B69">
            <w:pPr>
              <w:spacing w:before="0" w:after="0"/>
              <w:rPr>
                <w:rFonts w:eastAsia="Arial"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3E9" w:rsidRPr="001F5247" w:rsidRDefault="007163E9" w:rsidP="001F5B69">
            <w:pPr>
              <w:spacing w:before="0" w:after="0"/>
              <w:rPr>
                <w:szCs w:val="24"/>
              </w:rPr>
            </w:pPr>
          </w:p>
        </w:tc>
      </w:tr>
      <w:tr w:rsidR="007163E9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163E9" w:rsidRPr="001F5247" w:rsidRDefault="007163E9" w:rsidP="001F5B69">
            <w:pPr>
              <w:spacing w:before="0" w:after="0"/>
              <w:rPr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3E9" w:rsidRPr="001F5247" w:rsidRDefault="007163E9" w:rsidP="001F5B69">
            <w:pPr>
              <w:tabs>
                <w:tab w:val="left" w:pos="708"/>
              </w:tabs>
              <w:suppressAutoHyphens/>
              <w:spacing w:before="0" w:after="0"/>
              <w:rPr>
                <w:b/>
                <w:szCs w:val="24"/>
              </w:rPr>
            </w:pPr>
          </w:p>
        </w:tc>
      </w:tr>
      <w:tr w:rsidR="007163E9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163E9" w:rsidRPr="001F5247" w:rsidRDefault="007163E9" w:rsidP="001F5B69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3E9" w:rsidRPr="001F5247" w:rsidRDefault="007163E9" w:rsidP="00DA664B">
            <w:pPr>
              <w:pStyle w:val="ListParagraph1"/>
              <w:ind w:left="360"/>
              <w:rPr>
                <w:rFonts w:cs="Times New Roman"/>
              </w:rPr>
            </w:pPr>
          </w:p>
        </w:tc>
      </w:tr>
      <w:tr w:rsidR="007163E9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163E9" w:rsidRPr="001F5247" w:rsidRDefault="007163E9" w:rsidP="001F5B69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3E9" w:rsidRPr="001F5247" w:rsidRDefault="007163E9" w:rsidP="00577B0A">
            <w:pPr>
              <w:spacing w:before="0" w:after="0"/>
              <w:rPr>
                <w:szCs w:val="24"/>
              </w:rPr>
            </w:pPr>
          </w:p>
        </w:tc>
      </w:tr>
    </w:tbl>
    <w:p w:rsidR="00F862F2" w:rsidRDefault="00F862F2" w:rsidP="00F862F2">
      <w:pPr>
        <w:rPr>
          <w:szCs w:val="24"/>
        </w:rPr>
      </w:pPr>
    </w:p>
    <w:p w:rsidR="00524722" w:rsidRDefault="00524722" w:rsidP="00F862F2">
      <w:pPr>
        <w:rPr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441"/>
        <w:gridCol w:w="5970"/>
      </w:tblGrid>
      <w:tr w:rsidR="00524722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24722" w:rsidRPr="001F5247" w:rsidRDefault="00524722" w:rsidP="001F5B69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4722" w:rsidRPr="001F5247" w:rsidRDefault="00524722" w:rsidP="001F5B69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UC</w:t>
            </w:r>
            <w:r w:rsidR="00E56999">
              <w:rPr>
                <w:szCs w:val="24"/>
              </w:rPr>
              <w:t xml:space="preserve"> 36</w:t>
            </w:r>
            <w:r w:rsidRPr="001F5247">
              <w:rPr>
                <w:szCs w:val="24"/>
              </w:rPr>
              <w:t xml:space="preserve"> – </w:t>
            </w:r>
            <w:r>
              <w:rPr>
                <w:szCs w:val="24"/>
              </w:rPr>
              <w:t>Emitir Relatório de Eleitores Ausentes</w:t>
            </w:r>
          </w:p>
        </w:tc>
      </w:tr>
      <w:tr w:rsidR="00524722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24722" w:rsidRPr="001F5247" w:rsidRDefault="00524722" w:rsidP="001F5B69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4722" w:rsidRPr="001F5247" w:rsidRDefault="00524722" w:rsidP="001F5B69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 xml:space="preserve">Douglas </w:t>
            </w:r>
            <w:proofErr w:type="spellStart"/>
            <w:r w:rsidRPr="001F5247">
              <w:rPr>
                <w:szCs w:val="24"/>
              </w:rPr>
              <w:t>Nomizo</w:t>
            </w:r>
            <w:proofErr w:type="spellEnd"/>
          </w:p>
        </w:tc>
      </w:tr>
      <w:tr w:rsidR="00524722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24722" w:rsidRPr="001F5247" w:rsidRDefault="00524722" w:rsidP="001F5B69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4722" w:rsidRPr="001F5247" w:rsidRDefault="00524722" w:rsidP="001F5B69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2.0</w:t>
            </w:r>
          </w:p>
        </w:tc>
      </w:tr>
      <w:tr w:rsidR="00524722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24722" w:rsidRPr="001F5247" w:rsidRDefault="00524722" w:rsidP="001F5B69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4722" w:rsidRPr="001F5247" w:rsidRDefault="00524722" w:rsidP="001F5B69">
            <w:pPr>
              <w:spacing w:before="0" w:after="0"/>
              <w:rPr>
                <w:b/>
                <w:szCs w:val="24"/>
              </w:rPr>
            </w:pPr>
            <w:r>
              <w:rPr>
                <w:szCs w:val="24"/>
              </w:rPr>
              <w:t>27</w:t>
            </w:r>
            <w:r w:rsidRPr="001F5247">
              <w:rPr>
                <w:szCs w:val="24"/>
              </w:rPr>
              <w:t>/09/2012</w:t>
            </w:r>
          </w:p>
        </w:tc>
      </w:tr>
      <w:tr w:rsidR="00524722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24722" w:rsidRPr="001F5247" w:rsidRDefault="00524722" w:rsidP="001F5B69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4722" w:rsidRPr="001F5247" w:rsidRDefault="00524722" w:rsidP="001F5B69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Usuário</w:t>
            </w:r>
          </w:p>
        </w:tc>
      </w:tr>
      <w:tr w:rsidR="00524722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24722" w:rsidRPr="001F5247" w:rsidRDefault="00524722" w:rsidP="001F5B69">
            <w:pPr>
              <w:spacing w:before="0" w:after="0"/>
              <w:rPr>
                <w:rFonts w:eastAsia="Arial"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4722" w:rsidRPr="001F5247" w:rsidRDefault="00524722" w:rsidP="001F5B69">
            <w:pPr>
              <w:spacing w:before="0" w:after="0"/>
              <w:rPr>
                <w:szCs w:val="24"/>
              </w:rPr>
            </w:pPr>
          </w:p>
        </w:tc>
      </w:tr>
      <w:tr w:rsidR="00524722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24722" w:rsidRPr="001F5247" w:rsidRDefault="00524722" w:rsidP="001F5B69">
            <w:pPr>
              <w:spacing w:before="0" w:after="0"/>
              <w:rPr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4722" w:rsidRPr="001F5247" w:rsidRDefault="00524722" w:rsidP="001F5B69">
            <w:pPr>
              <w:tabs>
                <w:tab w:val="left" w:pos="708"/>
              </w:tabs>
              <w:suppressAutoHyphens/>
              <w:spacing w:before="0" w:after="0"/>
              <w:rPr>
                <w:b/>
                <w:szCs w:val="24"/>
              </w:rPr>
            </w:pPr>
          </w:p>
        </w:tc>
      </w:tr>
      <w:tr w:rsidR="00524722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24722" w:rsidRPr="001F5247" w:rsidRDefault="00524722" w:rsidP="001F5B69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4722" w:rsidRPr="001F5247" w:rsidRDefault="00524722" w:rsidP="001F5B69">
            <w:pPr>
              <w:pStyle w:val="ListParagraph1"/>
              <w:ind w:left="360"/>
              <w:rPr>
                <w:rFonts w:cs="Times New Roman"/>
              </w:rPr>
            </w:pPr>
          </w:p>
        </w:tc>
      </w:tr>
      <w:tr w:rsidR="00524722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24722" w:rsidRPr="001F5247" w:rsidRDefault="00524722" w:rsidP="001F5B69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4722" w:rsidRPr="001F5247" w:rsidRDefault="00524722" w:rsidP="001F5B69">
            <w:pPr>
              <w:spacing w:before="0" w:after="0"/>
              <w:rPr>
                <w:szCs w:val="24"/>
              </w:rPr>
            </w:pPr>
          </w:p>
        </w:tc>
      </w:tr>
    </w:tbl>
    <w:p w:rsidR="00E07C20" w:rsidRDefault="00E07C20" w:rsidP="00F862F2">
      <w:pPr>
        <w:rPr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441"/>
        <w:gridCol w:w="5970"/>
      </w:tblGrid>
      <w:tr w:rsidR="008838FA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838FA" w:rsidRPr="001F5247" w:rsidRDefault="008838FA" w:rsidP="001F5B69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lastRenderedPageBreak/>
              <w:t>Identificador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38FA" w:rsidRPr="008838FA" w:rsidRDefault="008838FA" w:rsidP="008838FA">
            <w:pPr>
              <w:rPr>
                <w:szCs w:val="24"/>
              </w:rPr>
            </w:pPr>
            <w:r w:rsidRPr="001F5247">
              <w:rPr>
                <w:szCs w:val="24"/>
              </w:rPr>
              <w:t>UC</w:t>
            </w:r>
            <w:r w:rsidR="00767974">
              <w:rPr>
                <w:szCs w:val="24"/>
              </w:rPr>
              <w:t xml:space="preserve"> 37</w:t>
            </w:r>
            <w:r w:rsidRPr="001F5247">
              <w:rPr>
                <w:szCs w:val="24"/>
              </w:rPr>
              <w:t xml:space="preserve"> – </w:t>
            </w:r>
            <w:r w:rsidRPr="001F5247">
              <w:t>Emitir Relatório de Resultado de Eleição</w:t>
            </w:r>
          </w:p>
        </w:tc>
      </w:tr>
      <w:tr w:rsidR="008838FA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838FA" w:rsidRPr="001F5247" w:rsidRDefault="008838FA" w:rsidP="001F5B69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38FA" w:rsidRPr="001F5247" w:rsidRDefault="008838FA" w:rsidP="001F5B69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 xml:space="preserve">Douglas </w:t>
            </w:r>
            <w:proofErr w:type="spellStart"/>
            <w:r w:rsidRPr="001F5247">
              <w:rPr>
                <w:szCs w:val="24"/>
              </w:rPr>
              <w:t>Nomizo</w:t>
            </w:r>
            <w:proofErr w:type="spellEnd"/>
          </w:p>
        </w:tc>
      </w:tr>
      <w:tr w:rsidR="008838FA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838FA" w:rsidRPr="001F5247" w:rsidRDefault="008838FA" w:rsidP="001F5B69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38FA" w:rsidRPr="001F5247" w:rsidRDefault="008838FA" w:rsidP="001F5B69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2.0</w:t>
            </w:r>
          </w:p>
        </w:tc>
      </w:tr>
      <w:tr w:rsidR="008838FA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838FA" w:rsidRPr="001F5247" w:rsidRDefault="008838FA" w:rsidP="001F5B69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38FA" w:rsidRPr="001F5247" w:rsidRDefault="008838FA" w:rsidP="001F5B69">
            <w:pPr>
              <w:spacing w:before="0" w:after="0"/>
              <w:rPr>
                <w:b/>
                <w:szCs w:val="24"/>
              </w:rPr>
            </w:pPr>
            <w:r>
              <w:rPr>
                <w:szCs w:val="24"/>
              </w:rPr>
              <w:t>27</w:t>
            </w:r>
            <w:r w:rsidRPr="001F5247">
              <w:rPr>
                <w:szCs w:val="24"/>
              </w:rPr>
              <w:t>/09/2012</w:t>
            </w:r>
          </w:p>
        </w:tc>
      </w:tr>
      <w:tr w:rsidR="008838FA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838FA" w:rsidRPr="001F5247" w:rsidRDefault="008838FA" w:rsidP="001F5B69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38FA" w:rsidRPr="001F5247" w:rsidRDefault="008838FA" w:rsidP="001F5B69">
            <w:pPr>
              <w:spacing w:before="0" w:after="0"/>
              <w:rPr>
                <w:b/>
                <w:szCs w:val="24"/>
              </w:rPr>
            </w:pPr>
            <w:r w:rsidRPr="001F5247">
              <w:rPr>
                <w:szCs w:val="24"/>
              </w:rPr>
              <w:t>Usuário</w:t>
            </w:r>
          </w:p>
        </w:tc>
      </w:tr>
      <w:tr w:rsidR="008838FA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838FA" w:rsidRPr="001F5247" w:rsidRDefault="008838FA" w:rsidP="001F5B69">
            <w:pPr>
              <w:spacing w:before="0" w:after="0"/>
              <w:rPr>
                <w:rFonts w:eastAsia="Arial"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38FA" w:rsidRPr="001F5247" w:rsidRDefault="008838FA" w:rsidP="001F5B69">
            <w:pPr>
              <w:spacing w:before="0" w:after="0"/>
              <w:rPr>
                <w:szCs w:val="24"/>
              </w:rPr>
            </w:pPr>
          </w:p>
        </w:tc>
      </w:tr>
      <w:tr w:rsidR="008838FA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838FA" w:rsidRPr="001F5247" w:rsidRDefault="008838FA" w:rsidP="001F5B69">
            <w:pPr>
              <w:spacing w:before="0" w:after="0"/>
              <w:rPr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38FA" w:rsidRPr="001F5247" w:rsidRDefault="008838FA" w:rsidP="001F5B69">
            <w:pPr>
              <w:tabs>
                <w:tab w:val="left" w:pos="708"/>
              </w:tabs>
              <w:suppressAutoHyphens/>
              <w:spacing w:before="0" w:after="0"/>
              <w:rPr>
                <w:b/>
                <w:szCs w:val="24"/>
              </w:rPr>
            </w:pPr>
          </w:p>
        </w:tc>
      </w:tr>
      <w:tr w:rsidR="008838FA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838FA" w:rsidRPr="001F5247" w:rsidRDefault="008838FA" w:rsidP="001F5B69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38FA" w:rsidRPr="001F5247" w:rsidRDefault="008838FA" w:rsidP="001F5B69">
            <w:pPr>
              <w:pStyle w:val="ListParagraph1"/>
              <w:ind w:left="360"/>
              <w:rPr>
                <w:rFonts w:cs="Times New Roman"/>
              </w:rPr>
            </w:pPr>
          </w:p>
        </w:tc>
      </w:tr>
      <w:tr w:rsidR="008838FA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838FA" w:rsidRPr="001F5247" w:rsidRDefault="008838FA" w:rsidP="001F5B69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38FA" w:rsidRPr="001F5247" w:rsidRDefault="008838FA" w:rsidP="001F5B69">
            <w:pPr>
              <w:spacing w:before="0" w:after="0"/>
              <w:rPr>
                <w:szCs w:val="24"/>
              </w:rPr>
            </w:pPr>
          </w:p>
        </w:tc>
      </w:tr>
    </w:tbl>
    <w:p w:rsidR="008838FA" w:rsidRDefault="008838FA" w:rsidP="00F862F2">
      <w:pPr>
        <w:rPr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441"/>
        <w:gridCol w:w="5970"/>
      </w:tblGrid>
      <w:tr w:rsidR="00295283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283" w:rsidRPr="001F5247" w:rsidRDefault="00295283" w:rsidP="001F5B69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5283" w:rsidRPr="008838FA" w:rsidRDefault="00295283" w:rsidP="001F5B69">
            <w:pPr>
              <w:rPr>
                <w:szCs w:val="24"/>
              </w:rPr>
            </w:pPr>
            <w:r w:rsidRPr="001F5247">
              <w:rPr>
                <w:szCs w:val="24"/>
              </w:rPr>
              <w:t>UC</w:t>
            </w:r>
            <w:r w:rsidR="00FC33A0">
              <w:rPr>
                <w:szCs w:val="24"/>
              </w:rPr>
              <w:t xml:space="preserve"> 38</w:t>
            </w:r>
            <w:r w:rsidRPr="001F5247">
              <w:rPr>
                <w:szCs w:val="24"/>
              </w:rPr>
              <w:t xml:space="preserve"> – </w:t>
            </w:r>
            <w:r w:rsidRPr="001F5247">
              <w:t>Emitir Relatório de Candidatos</w:t>
            </w:r>
          </w:p>
        </w:tc>
      </w:tr>
      <w:tr w:rsidR="00295283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283" w:rsidRPr="001F5247" w:rsidRDefault="00295283" w:rsidP="001F5B69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5283" w:rsidRPr="001F5247" w:rsidRDefault="00295283" w:rsidP="001F5B69">
            <w:pPr>
              <w:spacing w:before="0" w:after="0"/>
              <w:rPr>
                <w:b/>
                <w:szCs w:val="24"/>
              </w:rPr>
            </w:pPr>
          </w:p>
        </w:tc>
      </w:tr>
      <w:tr w:rsidR="00295283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283" w:rsidRPr="001F5247" w:rsidRDefault="00295283" w:rsidP="001F5B69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5283" w:rsidRPr="001F5247" w:rsidRDefault="00295283" w:rsidP="001F5B69">
            <w:pPr>
              <w:spacing w:before="0" w:after="0"/>
              <w:rPr>
                <w:b/>
                <w:szCs w:val="24"/>
              </w:rPr>
            </w:pPr>
          </w:p>
        </w:tc>
      </w:tr>
      <w:tr w:rsidR="00295283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283" w:rsidRPr="001F5247" w:rsidRDefault="00295283" w:rsidP="001F5B69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5283" w:rsidRPr="001F5247" w:rsidRDefault="00295283" w:rsidP="001F5B69">
            <w:pPr>
              <w:spacing w:before="0" w:after="0"/>
              <w:rPr>
                <w:b/>
                <w:szCs w:val="24"/>
              </w:rPr>
            </w:pPr>
          </w:p>
        </w:tc>
      </w:tr>
      <w:tr w:rsidR="00295283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283" w:rsidRPr="001F5247" w:rsidRDefault="00295283" w:rsidP="001F5B69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Ator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5283" w:rsidRPr="001F5247" w:rsidRDefault="00295283" w:rsidP="001F5B69">
            <w:pPr>
              <w:spacing w:before="0" w:after="0"/>
              <w:rPr>
                <w:b/>
                <w:szCs w:val="24"/>
              </w:rPr>
            </w:pPr>
          </w:p>
        </w:tc>
      </w:tr>
      <w:tr w:rsidR="00295283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283" w:rsidRPr="001F5247" w:rsidRDefault="00295283" w:rsidP="001F5B69">
            <w:pPr>
              <w:spacing w:before="0" w:after="0"/>
              <w:rPr>
                <w:rFonts w:eastAsia="Arial"/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Pré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5283" w:rsidRPr="001F5247" w:rsidRDefault="00295283" w:rsidP="001F5B69">
            <w:pPr>
              <w:spacing w:before="0" w:after="0"/>
              <w:rPr>
                <w:szCs w:val="24"/>
              </w:rPr>
            </w:pPr>
          </w:p>
        </w:tc>
      </w:tr>
      <w:tr w:rsidR="00295283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283" w:rsidRPr="001F5247" w:rsidRDefault="00295283" w:rsidP="001F5B69">
            <w:pPr>
              <w:spacing w:before="0" w:after="0"/>
              <w:rPr>
                <w:szCs w:val="24"/>
              </w:rPr>
            </w:pPr>
            <w:proofErr w:type="gramStart"/>
            <w:r w:rsidRPr="001F5247">
              <w:rPr>
                <w:b/>
                <w:szCs w:val="24"/>
              </w:rPr>
              <w:t>Pós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5283" w:rsidRPr="001F5247" w:rsidRDefault="00295283" w:rsidP="001F5B69">
            <w:pPr>
              <w:tabs>
                <w:tab w:val="left" w:pos="708"/>
              </w:tabs>
              <w:suppressAutoHyphens/>
              <w:spacing w:before="0" w:after="0"/>
              <w:rPr>
                <w:b/>
                <w:szCs w:val="24"/>
              </w:rPr>
            </w:pPr>
          </w:p>
        </w:tc>
      </w:tr>
      <w:tr w:rsidR="00295283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283" w:rsidRPr="001F5247" w:rsidRDefault="00295283" w:rsidP="001F5B69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principal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5283" w:rsidRPr="001F5247" w:rsidRDefault="00295283" w:rsidP="001F5B69">
            <w:pPr>
              <w:pStyle w:val="ListParagraph1"/>
              <w:ind w:left="360"/>
              <w:rPr>
                <w:rFonts w:cs="Times New Roman"/>
              </w:rPr>
            </w:pPr>
          </w:p>
        </w:tc>
      </w:tr>
      <w:tr w:rsidR="00295283" w:rsidRPr="001F5247" w:rsidTr="001F5B69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283" w:rsidRPr="001F5247" w:rsidRDefault="00295283" w:rsidP="001F5B69">
            <w:pPr>
              <w:spacing w:before="0" w:after="0"/>
              <w:rPr>
                <w:szCs w:val="24"/>
              </w:rPr>
            </w:pPr>
            <w:r w:rsidRPr="001F5247">
              <w:rPr>
                <w:b/>
                <w:szCs w:val="24"/>
              </w:rPr>
              <w:t>Fluxo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Alternativo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5283" w:rsidRPr="001F5247" w:rsidRDefault="00295283" w:rsidP="001F5B69">
            <w:pPr>
              <w:spacing w:before="0" w:after="0"/>
              <w:rPr>
                <w:szCs w:val="24"/>
              </w:rPr>
            </w:pPr>
          </w:p>
        </w:tc>
      </w:tr>
    </w:tbl>
    <w:p w:rsidR="00E07C20" w:rsidRPr="00FE65C2" w:rsidRDefault="00E07C20" w:rsidP="00F862F2">
      <w:pPr>
        <w:rPr>
          <w:szCs w:val="24"/>
        </w:rPr>
      </w:pPr>
    </w:p>
    <w:p w:rsidR="00F862F2" w:rsidRPr="00FE65C2" w:rsidRDefault="00F862F2" w:rsidP="00F862F2">
      <w:pPr>
        <w:rPr>
          <w:szCs w:val="24"/>
        </w:rPr>
      </w:pPr>
    </w:p>
    <w:tbl>
      <w:tblPr>
        <w:tblW w:w="0" w:type="auto"/>
        <w:jc w:val="center"/>
        <w:tblLayout w:type="fixed"/>
        <w:tblLook w:val="0000"/>
      </w:tblPr>
      <w:tblGrid>
        <w:gridCol w:w="2441"/>
        <w:gridCol w:w="5980"/>
      </w:tblGrid>
      <w:tr w:rsidR="00043B5C" w:rsidRPr="00FE65C2" w:rsidTr="001F5B69">
        <w:trPr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43B5C" w:rsidRPr="00FE65C2" w:rsidRDefault="00043B5C" w:rsidP="001F5B69">
            <w:pPr>
              <w:rPr>
                <w:szCs w:val="24"/>
              </w:rPr>
            </w:pPr>
            <w:r w:rsidRPr="00FE65C2">
              <w:rPr>
                <w:b/>
                <w:szCs w:val="24"/>
              </w:rPr>
              <w:t>Identificador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3B5C" w:rsidRPr="00FE65C2" w:rsidRDefault="00043B5C" w:rsidP="001F5B69">
            <w:pPr>
              <w:rPr>
                <w:b/>
                <w:szCs w:val="24"/>
              </w:rPr>
            </w:pPr>
            <w:r w:rsidRPr="00FE65C2">
              <w:rPr>
                <w:szCs w:val="24"/>
              </w:rPr>
              <w:t>UC 39 – Inserir dados coletados da urna</w:t>
            </w:r>
          </w:p>
        </w:tc>
      </w:tr>
      <w:tr w:rsidR="00043B5C" w:rsidRPr="00FE65C2" w:rsidTr="001F5B69">
        <w:trPr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43B5C" w:rsidRPr="00FE65C2" w:rsidRDefault="00043B5C" w:rsidP="001F5B69">
            <w:pPr>
              <w:rPr>
                <w:szCs w:val="24"/>
              </w:rPr>
            </w:pPr>
            <w:r w:rsidRPr="00FE65C2">
              <w:rPr>
                <w:b/>
                <w:szCs w:val="24"/>
              </w:rPr>
              <w:t>Autor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3B5C" w:rsidRPr="00FE65C2" w:rsidRDefault="00043B5C" w:rsidP="001F5B69">
            <w:pPr>
              <w:rPr>
                <w:b/>
                <w:szCs w:val="24"/>
              </w:rPr>
            </w:pPr>
            <w:proofErr w:type="spellStart"/>
            <w:r w:rsidRPr="00FE65C2">
              <w:rPr>
                <w:szCs w:val="24"/>
              </w:rPr>
              <w:t>Rhawan</w:t>
            </w:r>
            <w:proofErr w:type="spellEnd"/>
            <w:r w:rsidRPr="00FE65C2">
              <w:rPr>
                <w:szCs w:val="24"/>
              </w:rPr>
              <w:t xml:space="preserve"> </w:t>
            </w:r>
            <w:proofErr w:type="spellStart"/>
            <w:r w:rsidRPr="00FE65C2">
              <w:rPr>
                <w:szCs w:val="24"/>
              </w:rPr>
              <w:t>Brenner</w:t>
            </w:r>
            <w:proofErr w:type="spellEnd"/>
          </w:p>
        </w:tc>
      </w:tr>
      <w:tr w:rsidR="00043B5C" w:rsidRPr="00FE65C2" w:rsidTr="001F5B69">
        <w:trPr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43B5C" w:rsidRPr="00FE65C2" w:rsidRDefault="00043B5C" w:rsidP="001F5B69">
            <w:pPr>
              <w:rPr>
                <w:szCs w:val="24"/>
              </w:rPr>
            </w:pPr>
            <w:r w:rsidRPr="00FE65C2">
              <w:rPr>
                <w:b/>
                <w:szCs w:val="24"/>
              </w:rPr>
              <w:t>Versão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3B5C" w:rsidRPr="00FE65C2" w:rsidRDefault="00043B5C" w:rsidP="001F5B69">
            <w:pPr>
              <w:rPr>
                <w:b/>
                <w:szCs w:val="24"/>
              </w:rPr>
            </w:pPr>
            <w:r w:rsidRPr="00FE65C2">
              <w:rPr>
                <w:szCs w:val="24"/>
              </w:rPr>
              <w:t>1.0</w:t>
            </w:r>
          </w:p>
        </w:tc>
      </w:tr>
      <w:tr w:rsidR="00043B5C" w:rsidRPr="00FE65C2" w:rsidTr="001F5B69">
        <w:trPr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43B5C" w:rsidRPr="00FE65C2" w:rsidRDefault="00043B5C" w:rsidP="001F5B69">
            <w:pPr>
              <w:rPr>
                <w:szCs w:val="24"/>
              </w:rPr>
            </w:pPr>
            <w:r w:rsidRPr="00FE65C2">
              <w:rPr>
                <w:b/>
                <w:szCs w:val="24"/>
              </w:rPr>
              <w:t>Data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3B5C" w:rsidRPr="00FE65C2" w:rsidRDefault="00043B5C" w:rsidP="001F5B69">
            <w:pPr>
              <w:rPr>
                <w:b/>
                <w:szCs w:val="24"/>
              </w:rPr>
            </w:pPr>
            <w:r w:rsidRPr="00FE65C2">
              <w:rPr>
                <w:szCs w:val="24"/>
              </w:rPr>
              <w:t>27/09/2012</w:t>
            </w:r>
          </w:p>
        </w:tc>
      </w:tr>
      <w:tr w:rsidR="00043B5C" w:rsidRPr="00FE65C2" w:rsidTr="001F5B69">
        <w:trPr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43B5C" w:rsidRPr="00FE65C2" w:rsidRDefault="00043B5C" w:rsidP="001F5B69">
            <w:pPr>
              <w:rPr>
                <w:szCs w:val="24"/>
              </w:rPr>
            </w:pPr>
            <w:r w:rsidRPr="00FE65C2">
              <w:rPr>
                <w:b/>
                <w:szCs w:val="24"/>
              </w:rPr>
              <w:t>Ator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3B5C" w:rsidRPr="00FE65C2" w:rsidRDefault="00043B5C" w:rsidP="001F5B69">
            <w:pPr>
              <w:rPr>
                <w:b/>
                <w:szCs w:val="24"/>
              </w:rPr>
            </w:pPr>
            <w:r w:rsidRPr="00FE65C2">
              <w:rPr>
                <w:szCs w:val="24"/>
              </w:rPr>
              <w:t>Administrador</w:t>
            </w:r>
          </w:p>
        </w:tc>
      </w:tr>
      <w:tr w:rsidR="00043B5C" w:rsidRPr="00FE65C2" w:rsidTr="001F5B69">
        <w:trPr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43B5C" w:rsidRPr="00FE65C2" w:rsidRDefault="00043B5C" w:rsidP="001F5B69">
            <w:pPr>
              <w:rPr>
                <w:rFonts w:eastAsia="Arial"/>
                <w:szCs w:val="24"/>
              </w:rPr>
            </w:pPr>
            <w:proofErr w:type="gramStart"/>
            <w:r w:rsidRPr="00FE65C2">
              <w:rPr>
                <w:b/>
                <w:szCs w:val="24"/>
              </w:rPr>
              <w:t>Pré</w:t>
            </w:r>
            <w:r w:rsidRPr="00FE65C2">
              <w:rPr>
                <w:rFonts w:eastAsia="Arial"/>
                <w:b/>
                <w:szCs w:val="24"/>
              </w:rPr>
              <w:t xml:space="preserve"> </w:t>
            </w:r>
            <w:r w:rsidRPr="00FE65C2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3B5C" w:rsidRPr="00FE65C2" w:rsidRDefault="00043B5C" w:rsidP="001F5B69">
            <w:pPr>
              <w:rPr>
                <w:b/>
                <w:szCs w:val="24"/>
              </w:rPr>
            </w:pPr>
            <w:r w:rsidRPr="00FE65C2">
              <w:rPr>
                <w:rFonts w:eastAsia="Arial"/>
                <w:szCs w:val="24"/>
              </w:rPr>
              <w:t>O usuário deve possuir permissão de administrador do sistema.</w:t>
            </w:r>
          </w:p>
        </w:tc>
      </w:tr>
      <w:tr w:rsidR="00043B5C" w:rsidRPr="00FE65C2" w:rsidTr="001F5B69">
        <w:trPr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43B5C" w:rsidRPr="00FE65C2" w:rsidRDefault="00043B5C" w:rsidP="001F5B69">
            <w:pPr>
              <w:rPr>
                <w:szCs w:val="24"/>
              </w:rPr>
            </w:pPr>
            <w:proofErr w:type="gramStart"/>
            <w:r w:rsidRPr="00FE65C2">
              <w:rPr>
                <w:b/>
                <w:szCs w:val="24"/>
              </w:rPr>
              <w:t>Pós</w:t>
            </w:r>
            <w:r w:rsidRPr="00FE65C2">
              <w:rPr>
                <w:rFonts w:eastAsia="Arial"/>
                <w:b/>
                <w:szCs w:val="24"/>
              </w:rPr>
              <w:t xml:space="preserve"> </w:t>
            </w:r>
            <w:r w:rsidRPr="00FE65C2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3B5C" w:rsidRPr="00FE65C2" w:rsidRDefault="00043B5C" w:rsidP="001F5B69">
            <w:pPr>
              <w:tabs>
                <w:tab w:val="left" w:pos="708"/>
              </w:tabs>
              <w:suppressAutoHyphens/>
              <w:spacing w:before="0" w:after="200" w:line="276" w:lineRule="auto"/>
              <w:rPr>
                <w:b/>
                <w:szCs w:val="24"/>
              </w:rPr>
            </w:pPr>
            <w:r w:rsidRPr="00FE65C2">
              <w:rPr>
                <w:szCs w:val="24"/>
              </w:rPr>
              <w:t>Será disponibilizado para o usuário o resultado da eleição, de acordo com as informações que foram importadas.</w:t>
            </w:r>
          </w:p>
        </w:tc>
      </w:tr>
      <w:tr w:rsidR="00043B5C" w:rsidRPr="00FE65C2" w:rsidTr="001F5B69">
        <w:trPr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43B5C" w:rsidRPr="00FE65C2" w:rsidRDefault="00043B5C" w:rsidP="001F5B69">
            <w:pPr>
              <w:rPr>
                <w:szCs w:val="24"/>
              </w:rPr>
            </w:pPr>
            <w:r w:rsidRPr="00FE65C2">
              <w:rPr>
                <w:b/>
                <w:szCs w:val="24"/>
              </w:rPr>
              <w:t>Fluxo</w:t>
            </w:r>
            <w:r w:rsidRPr="00FE65C2">
              <w:rPr>
                <w:rFonts w:eastAsia="Arial"/>
                <w:b/>
                <w:szCs w:val="24"/>
              </w:rPr>
              <w:t xml:space="preserve"> </w:t>
            </w:r>
            <w:r w:rsidRPr="00FE65C2">
              <w:rPr>
                <w:b/>
                <w:szCs w:val="24"/>
              </w:rPr>
              <w:t>principal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3B5C" w:rsidRPr="00C14B3D" w:rsidRDefault="00043B5C" w:rsidP="002802C5">
            <w:pPr>
              <w:pStyle w:val="PargrafodaLista"/>
              <w:widowControl w:val="0"/>
              <w:numPr>
                <w:ilvl w:val="0"/>
                <w:numId w:val="6"/>
              </w:numPr>
              <w:tabs>
                <w:tab w:val="clear" w:pos="708"/>
                <w:tab w:val="num" w:pos="0"/>
              </w:tabs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FE65C2">
              <w:rPr>
                <w:rFonts w:ascii="Times New Roman" w:hAnsi="Times New Roman"/>
                <w:sz w:val="24"/>
                <w:szCs w:val="24"/>
              </w:rPr>
              <w:t xml:space="preserve">O usuário devidamente </w:t>
            </w:r>
            <w:proofErr w:type="spellStart"/>
            <w:r w:rsidRPr="00FE65C2">
              <w:rPr>
                <w:rFonts w:ascii="Times New Roman" w:hAnsi="Times New Roman"/>
                <w:sz w:val="24"/>
                <w:szCs w:val="24"/>
              </w:rPr>
              <w:t>logado</w:t>
            </w:r>
            <w:proofErr w:type="spellEnd"/>
            <w:r w:rsidRPr="00FE65C2">
              <w:rPr>
                <w:rFonts w:ascii="Times New Roman" w:hAnsi="Times New Roman"/>
                <w:sz w:val="24"/>
                <w:szCs w:val="24"/>
              </w:rPr>
              <w:t xml:space="preserve"> no sistema seleciona o </w:t>
            </w:r>
            <w:proofErr w:type="gramStart"/>
            <w:r w:rsidRPr="00FE65C2">
              <w:rPr>
                <w:rFonts w:ascii="Times New Roman" w:hAnsi="Times New Roman"/>
                <w:sz w:val="24"/>
                <w:szCs w:val="24"/>
              </w:rPr>
              <w:t>menu</w:t>
            </w:r>
            <w:proofErr w:type="gramEnd"/>
            <w:r w:rsidRPr="00FE65C2">
              <w:rPr>
                <w:rFonts w:ascii="Times New Roman" w:hAnsi="Times New Roman"/>
                <w:sz w:val="24"/>
                <w:szCs w:val="24"/>
              </w:rPr>
              <w:t xml:space="preserve"> Apuração &gt; Importar dados da urna;</w:t>
            </w:r>
          </w:p>
          <w:p w:rsidR="00043B5C" w:rsidRPr="00C14B3D" w:rsidRDefault="00043B5C" w:rsidP="002802C5">
            <w:pPr>
              <w:pStyle w:val="PargrafodaLista"/>
              <w:widowControl w:val="0"/>
              <w:numPr>
                <w:ilvl w:val="0"/>
                <w:numId w:val="6"/>
              </w:numPr>
              <w:tabs>
                <w:tab w:val="clear" w:pos="708"/>
                <w:tab w:val="num" w:pos="0"/>
              </w:tabs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FE65C2">
              <w:rPr>
                <w:rFonts w:ascii="Times New Roman" w:hAnsi="Times New Roman"/>
                <w:sz w:val="24"/>
                <w:szCs w:val="24"/>
              </w:rPr>
              <w:t>O usuário seleciona a eleição corrente;</w:t>
            </w:r>
          </w:p>
          <w:p w:rsidR="00043B5C" w:rsidRPr="008F35EE" w:rsidRDefault="00043B5C" w:rsidP="002802C5">
            <w:pPr>
              <w:pStyle w:val="PargrafodaLista"/>
              <w:widowControl w:val="0"/>
              <w:numPr>
                <w:ilvl w:val="0"/>
                <w:numId w:val="6"/>
              </w:numPr>
              <w:tabs>
                <w:tab w:val="clear" w:pos="708"/>
                <w:tab w:val="num" w:pos="0"/>
              </w:tabs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FE65C2">
              <w:rPr>
                <w:rFonts w:ascii="Times New Roman" w:hAnsi="Times New Roman"/>
                <w:sz w:val="24"/>
                <w:szCs w:val="24"/>
              </w:rPr>
              <w:t xml:space="preserve">O usuário seleciona escolher arquivo, navega nas pastas e seleciona o </w:t>
            </w:r>
            <w:proofErr w:type="gramStart"/>
            <w:r w:rsidRPr="00FE65C2">
              <w:rPr>
                <w:rFonts w:ascii="Times New Roman" w:hAnsi="Times New Roman"/>
                <w:sz w:val="24"/>
                <w:szCs w:val="24"/>
              </w:rPr>
              <w:t>arquivo .</w:t>
            </w:r>
            <w:proofErr w:type="spellStart"/>
            <w:proofErr w:type="gramEnd"/>
            <w:r w:rsidRPr="00FE65C2">
              <w:rPr>
                <w:rFonts w:ascii="Times New Roman" w:hAnsi="Times New Roman"/>
                <w:sz w:val="24"/>
                <w:szCs w:val="24"/>
              </w:rPr>
              <w:t>csv</w:t>
            </w:r>
            <w:proofErr w:type="spellEnd"/>
            <w:r w:rsidRPr="00FE65C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043B5C" w:rsidRPr="009F5DD0" w:rsidRDefault="00043B5C" w:rsidP="002802C5">
            <w:pPr>
              <w:pStyle w:val="PargrafodaLista"/>
              <w:widowControl w:val="0"/>
              <w:numPr>
                <w:ilvl w:val="0"/>
                <w:numId w:val="6"/>
              </w:numPr>
              <w:tabs>
                <w:tab w:val="clear" w:pos="708"/>
                <w:tab w:val="num" w:pos="0"/>
              </w:tabs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FE65C2">
              <w:rPr>
                <w:rFonts w:ascii="Times New Roman" w:hAnsi="Times New Roman"/>
                <w:sz w:val="24"/>
                <w:szCs w:val="24"/>
              </w:rPr>
              <w:t xml:space="preserve">O usuário seleciona Gerar </w:t>
            </w:r>
            <w:proofErr w:type="gramStart"/>
            <w:r w:rsidRPr="00FE65C2">
              <w:rPr>
                <w:rFonts w:ascii="Times New Roman" w:hAnsi="Times New Roman"/>
                <w:sz w:val="24"/>
                <w:szCs w:val="24"/>
              </w:rPr>
              <w:t>apuração(</w:t>
            </w:r>
            <w:proofErr w:type="gramEnd"/>
            <w:r w:rsidRPr="00FE65C2">
              <w:rPr>
                <w:rFonts w:ascii="Times New Roman" w:hAnsi="Times New Roman"/>
                <w:sz w:val="24"/>
                <w:szCs w:val="24"/>
              </w:rPr>
              <w:t>A1);</w:t>
            </w:r>
          </w:p>
          <w:p w:rsidR="00043B5C" w:rsidRPr="008C787F" w:rsidRDefault="00043B5C" w:rsidP="002802C5">
            <w:pPr>
              <w:pStyle w:val="PargrafodaLista"/>
              <w:widowControl w:val="0"/>
              <w:numPr>
                <w:ilvl w:val="0"/>
                <w:numId w:val="6"/>
              </w:numPr>
              <w:tabs>
                <w:tab w:val="clear" w:pos="708"/>
                <w:tab w:val="num" w:pos="0"/>
              </w:tabs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FE65C2">
              <w:rPr>
                <w:rFonts w:ascii="Times New Roman" w:hAnsi="Times New Roman"/>
                <w:sz w:val="24"/>
                <w:szCs w:val="24"/>
              </w:rPr>
              <w:t>O sistema importa os dados do arquivo para a base de dados, com algumas informações complementares: data apuração, usuário apuração;</w:t>
            </w:r>
          </w:p>
        </w:tc>
      </w:tr>
      <w:tr w:rsidR="00043B5C" w:rsidRPr="00FE65C2" w:rsidTr="001F5B69">
        <w:trPr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43B5C" w:rsidRPr="00FE65C2" w:rsidRDefault="00043B5C" w:rsidP="001F5B69">
            <w:pPr>
              <w:rPr>
                <w:szCs w:val="24"/>
              </w:rPr>
            </w:pPr>
            <w:r w:rsidRPr="00FE65C2">
              <w:rPr>
                <w:b/>
                <w:szCs w:val="24"/>
              </w:rPr>
              <w:t>Fluxo</w:t>
            </w:r>
            <w:r w:rsidRPr="00FE65C2">
              <w:rPr>
                <w:rFonts w:eastAsia="Arial"/>
                <w:b/>
                <w:szCs w:val="24"/>
              </w:rPr>
              <w:t xml:space="preserve"> </w:t>
            </w:r>
            <w:r w:rsidRPr="00FE65C2">
              <w:rPr>
                <w:b/>
                <w:szCs w:val="24"/>
              </w:rPr>
              <w:t>Alternativo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3B5C" w:rsidRPr="00FE65C2" w:rsidRDefault="00043B5C" w:rsidP="002802C5">
            <w:pPr>
              <w:widowControl w:val="0"/>
              <w:numPr>
                <w:ilvl w:val="0"/>
                <w:numId w:val="7"/>
              </w:numPr>
              <w:tabs>
                <w:tab w:val="clear" w:pos="774"/>
                <w:tab w:val="num" w:pos="360"/>
              </w:tabs>
              <w:suppressAutoHyphens/>
              <w:overflowPunct/>
              <w:autoSpaceDE/>
              <w:autoSpaceDN/>
              <w:adjustRightInd/>
              <w:spacing w:before="0" w:after="0"/>
              <w:ind w:left="360"/>
              <w:jc w:val="left"/>
              <w:textAlignment w:val="auto"/>
              <w:rPr>
                <w:szCs w:val="24"/>
              </w:rPr>
            </w:pPr>
            <w:r w:rsidRPr="00FE65C2">
              <w:rPr>
                <w:szCs w:val="24"/>
              </w:rPr>
              <w:t>Dados inválidos</w:t>
            </w:r>
          </w:p>
          <w:p w:rsidR="00043B5C" w:rsidRPr="00FE65C2" w:rsidRDefault="00043B5C" w:rsidP="002802C5">
            <w:pPr>
              <w:widowControl w:val="0"/>
              <w:numPr>
                <w:ilvl w:val="1"/>
                <w:numId w:val="7"/>
              </w:numPr>
              <w:tabs>
                <w:tab w:val="clear" w:pos="774"/>
                <w:tab w:val="num" w:pos="720"/>
              </w:tabs>
              <w:suppressAutoHyphens/>
              <w:overflowPunct/>
              <w:autoSpaceDE/>
              <w:autoSpaceDN/>
              <w:adjustRightInd/>
              <w:spacing w:before="0" w:after="0"/>
              <w:ind w:left="720"/>
              <w:jc w:val="left"/>
              <w:textAlignment w:val="auto"/>
              <w:rPr>
                <w:szCs w:val="24"/>
              </w:rPr>
            </w:pPr>
            <w:r w:rsidRPr="00FE65C2">
              <w:rPr>
                <w:szCs w:val="24"/>
              </w:rPr>
              <w:t xml:space="preserve">Caso o arquivo não esteja no formato correto ou </w:t>
            </w:r>
            <w:r w:rsidRPr="00FE65C2">
              <w:rPr>
                <w:szCs w:val="24"/>
              </w:rPr>
              <w:lastRenderedPageBreak/>
              <w:t>algum campo inválido, o sistema apresenta a mensagem: “Arquivo no formato inválido”;</w:t>
            </w:r>
          </w:p>
          <w:p w:rsidR="00043B5C" w:rsidRPr="00FE65C2" w:rsidRDefault="00043B5C" w:rsidP="002802C5">
            <w:pPr>
              <w:widowControl w:val="0"/>
              <w:numPr>
                <w:ilvl w:val="1"/>
                <w:numId w:val="7"/>
              </w:numPr>
              <w:tabs>
                <w:tab w:val="clear" w:pos="774"/>
                <w:tab w:val="num" w:pos="720"/>
              </w:tabs>
              <w:suppressAutoHyphens/>
              <w:overflowPunct/>
              <w:autoSpaceDE/>
              <w:autoSpaceDN/>
              <w:adjustRightInd/>
              <w:spacing w:before="0" w:after="0"/>
              <w:ind w:left="720"/>
              <w:jc w:val="left"/>
              <w:textAlignment w:val="auto"/>
              <w:rPr>
                <w:szCs w:val="24"/>
              </w:rPr>
            </w:pPr>
            <w:proofErr w:type="gramStart"/>
            <w:r w:rsidRPr="00FE65C2">
              <w:rPr>
                <w:szCs w:val="24"/>
              </w:rPr>
              <w:t>voltar</w:t>
            </w:r>
            <w:proofErr w:type="gramEnd"/>
            <w:r w:rsidRPr="00FE65C2">
              <w:rPr>
                <w:szCs w:val="24"/>
              </w:rPr>
              <w:t xml:space="preserve"> para fluxo de origem.</w:t>
            </w:r>
          </w:p>
        </w:tc>
      </w:tr>
    </w:tbl>
    <w:p w:rsidR="00043B5C" w:rsidRPr="00FE65C2" w:rsidRDefault="00043B5C" w:rsidP="00043B5C">
      <w:pPr>
        <w:rPr>
          <w:szCs w:val="24"/>
        </w:rPr>
      </w:pPr>
    </w:p>
    <w:p w:rsidR="00043B5C" w:rsidRPr="00FE65C2" w:rsidRDefault="00043B5C" w:rsidP="00043B5C">
      <w:pPr>
        <w:rPr>
          <w:szCs w:val="24"/>
        </w:rPr>
      </w:pPr>
    </w:p>
    <w:tbl>
      <w:tblPr>
        <w:tblW w:w="0" w:type="auto"/>
        <w:jc w:val="center"/>
        <w:tblLayout w:type="fixed"/>
        <w:tblLook w:val="0000"/>
      </w:tblPr>
      <w:tblGrid>
        <w:gridCol w:w="2441"/>
        <w:gridCol w:w="5980"/>
      </w:tblGrid>
      <w:tr w:rsidR="00043B5C" w:rsidRPr="00FE65C2" w:rsidTr="001F5B69">
        <w:trPr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43B5C" w:rsidRPr="00FE65C2" w:rsidRDefault="00043B5C" w:rsidP="001F5B69">
            <w:pPr>
              <w:rPr>
                <w:szCs w:val="24"/>
              </w:rPr>
            </w:pPr>
            <w:r w:rsidRPr="00FE65C2">
              <w:rPr>
                <w:b/>
                <w:szCs w:val="24"/>
              </w:rPr>
              <w:t>Identificador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3B5C" w:rsidRPr="00FE65C2" w:rsidRDefault="00043B5C" w:rsidP="001F5B69">
            <w:pPr>
              <w:rPr>
                <w:b/>
                <w:szCs w:val="24"/>
              </w:rPr>
            </w:pPr>
            <w:r w:rsidRPr="00FE65C2">
              <w:rPr>
                <w:szCs w:val="24"/>
              </w:rPr>
              <w:t>UC 40 – Buscar endereço por CEP</w:t>
            </w:r>
          </w:p>
        </w:tc>
      </w:tr>
      <w:tr w:rsidR="00043B5C" w:rsidRPr="00FE65C2" w:rsidTr="001F5B69">
        <w:trPr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43B5C" w:rsidRPr="00FE65C2" w:rsidRDefault="00043B5C" w:rsidP="001F5B69">
            <w:pPr>
              <w:rPr>
                <w:szCs w:val="24"/>
              </w:rPr>
            </w:pPr>
            <w:r w:rsidRPr="00FE65C2">
              <w:rPr>
                <w:b/>
                <w:szCs w:val="24"/>
              </w:rPr>
              <w:t>Autor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3B5C" w:rsidRPr="00FE65C2" w:rsidRDefault="00043B5C" w:rsidP="001F5B69">
            <w:pPr>
              <w:rPr>
                <w:b/>
                <w:szCs w:val="24"/>
              </w:rPr>
            </w:pPr>
            <w:proofErr w:type="spellStart"/>
            <w:r w:rsidRPr="00FE65C2">
              <w:rPr>
                <w:szCs w:val="24"/>
              </w:rPr>
              <w:t>Rhawan</w:t>
            </w:r>
            <w:proofErr w:type="spellEnd"/>
            <w:r w:rsidRPr="00FE65C2">
              <w:rPr>
                <w:szCs w:val="24"/>
              </w:rPr>
              <w:t xml:space="preserve"> </w:t>
            </w:r>
            <w:proofErr w:type="spellStart"/>
            <w:r w:rsidRPr="00FE65C2">
              <w:rPr>
                <w:szCs w:val="24"/>
              </w:rPr>
              <w:t>Brenner</w:t>
            </w:r>
            <w:proofErr w:type="spellEnd"/>
          </w:p>
        </w:tc>
      </w:tr>
      <w:tr w:rsidR="00043B5C" w:rsidRPr="00FE65C2" w:rsidTr="001F5B69">
        <w:trPr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43B5C" w:rsidRPr="00FE65C2" w:rsidRDefault="00043B5C" w:rsidP="001F5B69">
            <w:pPr>
              <w:rPr>
                <w:szCs w:val="24"/>
              </w:rPr>
            </w:pPr>
            <w:r w:rsidRPr="00FE65C2">
              <w:rPr>
                <w:b/>
                <w:szCs w:val="24"/>
              </w:rPr>
              <w:t>Versão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3B5C" w:rsidRPr="00FE65C2" w:rsidRDefault="00043B5C" w:rsidP="001F5B69">
            <w:pPr>
              <w:rPr>
                <w:b/>
                <w:szCs w:val="24"/>
              </w:rPr>
            </w:pPr>
            <w:r w:rsidRPr="00FE65C2">
              <w:rPr>
                <w:szCs w:val="24"/>
              </w:rPr>
              <w:t>1.0</w:t>
            </w:r>
          </w:p>
        </w:tc>
      </w:tr>
      <w:tr w:rsidR="00043B5C" w:rsidRPr="00FE65C2" w:rsidTr="001F5B69">
        <w:trPr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43B5C" w:rsidRPr="00FE65C2" w:rsidRDefault="00043B5C" w:rsidP="001F5B69">
            <w:pPr>
              <w:rPr>
                <w:szCs w:val="24"/>
              </w:rPr>
            </w:pPr>
            <w:r w:rsidRPr="00FE65C2">
              <w:rPr>
                <w:b/>
                <w:szCs w:val="24"/>
              </w:rPr>
              <w:t>Data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3B5C" w:rsidRPr="00FE65C2" w:rsidRDefault="00043B5C" w:rsidP="001F5B69">
            <w:pPr>
              <w:rPr>
                <w:b/>
                <w:szCs w:val="24"/>
              </w:rPr>
            </w:pPr>
            <w:r w:rsidRPr="00FE65C2">
              <w:rPr>
                <w:szCs w:val="24"/>
              </w:rPr>
              <w:t>27/09/2012</w:t>
            </w:r>
          </w:p>
        </w:tc>
      </w:tr>
      <w:tr w:rsidR="00043B5C" w:rsidRPr="00FE65C2" w:rsidTr="001F5B69">
        <w:trPr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43B5C" w:rsidRPr="00FE65C2" w:rsidRDefault="00043B5C" w:rsidP="001F5B69">
            <w:pPr>
              <w:rPr>
                <w:szCs w:val="24"/>
              </w:rPr>
            </w:pPr>
            <w:r w:rsidRPr="00FE65C2">
              <w:rPr>
                <w:b/>
                <w:szCs w:val="24"/>
              </w:rPr>
              <w:t>Ator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3B5C" w:rsidRPr="00FE65C2" w:rsidRDefault="00043B5C" w:rsidP="001F5B69">
            <w:pPr>
              <w:rPr>
                <w:b/>
                <w:szCs w:val="24"/>
              </w:rPr>
            </w:pPr>
            <w:r w:rsidRPr="00FE65C2">
              <w:rPr>
                <w:szCs w:val="24"/>
              </w:rPr>
              <w:t>Administrador</w:t>
            </w:r>
          </w:p>
        </w:tc>
      </w:tr>
      <w:tr w:rsidR="00043B5C" w:rsidRPr="00FE65C2" w:rsidTr="001F5B69">
        <w:trPr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43B5C" w:rsidRPr="00FE65C2" w:rsidRDefault="00043B5C" w:rsidP="001F5B69">
            <w:pPr>
              <w:rPr>
                <w:rFonts w:eastAsia="Arial"/>
                <w:szCs w:val="24"/>
              </w:rPr>
            </w:pPr>
            <w:proofErr w:type="gramStart"/>
            <w:r w:rsidRPr="00FE65C2">
              <w:rPr>
                <w:b/>
                <w:szCs w:val="24"/>
              </w:rPr>
              <w:t>Pré</w:t>
            </w:r>
            <w:r w:rsidRPr="00FE65C2">
              <w:rPr>
                <w:rFonts w:eastAsia="Arial"/>
                <w:b/>
                <w:szCs w:val="24"/>
              </w:rPr>
              <w:t xml:space="preserve"> </w:t>
            </w:r>
            <w:r w:rsidRPr="00FE65C2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3B5C" w:rsidRPr="00FE65C2" w:rsidRDefault="00043B5C" w:rsidP="001F5B69">
            <w:pPr>
              <w:rPr>
                <w:b/>
                <w:szCs w:val="24"/>
              </w:rPr>
            </w:pPr>
            <w:r w:rsidRPr="00FE65C2">
              <w:rPr>
                <w:rFonts w:eastAsia="Arial"/>
                <w:szCs w:val="24"/>
              </w:rPr>
              <w:t>O usuário deve possuir permissão de administrador do sistema.</w:t>
            </w:r>
          </w:p>
        </w:tc>
      </w:tr>
      <w:tr w:rsidR="00043B5C" w:rsidRPr="00FE65C2" w:rsidTr="001F5B69">
        <w:trPr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43B5C" w:rsidRPr="00FE65C2" w:rsidRDefault="00043B5C" w:rsidP="001F5B69">
            <w:pPr>
              <w:rPr>
                <w:szCs w:val="24"/>
              </w:rPr>
            </w:pPr>
            <w:proofErr w:type="gramStart"/>
            <w:r w:rsidRPr="00FE65C2">
              <w:rPr>
                <w:b/>
                <w:szCs w:val="24"/>
              </w:rPr>
              <w:t>Pós</w:t>
            </w:r>
            <w:r w:rsidRPr="00FE65C2">
              <w:rPr>
                <w:rFonts w:eastAsia="Arial"/>
                <w:b/>
                <w:szCs w:val="24"/>
              </w:rPr>
              <w:t xml:space="preserve"> </w:t>
            </w:r>
            <w:r w:rsidRPr="00FE65C2">
              <w:rPr>
                <w:b/>
                <w:szCs w:val="24"/>
              </w:rPr>
              <w:t>condições</w:t>
            </w:r>
            <w:proofErr w:type="gramEnd"/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3B5C" w:rsidRPr="00FE65C2" w:rsidRDefault="00043B5C" w:rsidP="001F5B69">
            <w:pPr>
              <w:tabs>
                <w:tab w:val="left" w:pos="708"/>
              </w:tabs>
              <w:suppressAutoHyphens/>
              <w:spacing w:before="0" w:after="200" w:line="276" w:lineRule="auto"/>
              <w:rPr>
                <w:b/>
                <w:szCs w:val="24"/>
              </w:rPr>
            </w:pPr>
            <w:r w:rsidRPr="00FE65C2">
              <w:rPr>
                <w:szCs w:val="24"/>
              </w:rPr>
              <w:t>Os dados do logradouro são preenchidos na tela de cadastro.</w:t>
            </w:r>
          </w:p>
        </w:tc>
      </w:tr>
      <w:tr w:rsidR="00043B5C" w:rsidRPr="00FE65C2" w:rsidTr="001F5B69">
        <w:trPr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43B5C" w:rsidRPr="00FE65C2" w:rsidRDefault="00043B5C" w:rsidP="001F5B69">
            <w:pPr>
              <w:rPr>
                <w:szCs w:val="24"/>
              </w:rPr>
            </w:pPr>
            <w:r w:rsidRPr="00FE65C2">
              <w:rPr>
                <w:b/>
                <w:szCs w:val="24"/>
              </w:rPr>
              <w:t>Fluxo</w:t>
            </w:r>
            <w:r w:rsidRPr="00FE65C2">
              <w:rPr>
                <w:rFonts w:eastAsia="Arial"/>
                <w:b/>
                <w:szCs w:val="24"/>
              </w:rPr>
              <w:t xml:space="preserve"> </w:t>
            </w:r>
            <w:r w:rsidRPr="00FE65C2">
              <w:rPr>
                <w:b/>
                <w:szCs w:val="24"/>
              </w:rPr>
              <w:t>principal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3B5C" w:rsidRPr="004A1EFC" w:rsidRDefault="00043B5C" w:rsidP="002802C5">
            <w:pPr>
              <w:pStyle w:val="PargrafodaLista"/>
              <w:widowControl w:val="0"/>
              <w:numPr>
                <w:ilvl w:val="0"/>
                <w:numId w:val="77"/>
              </w:numPr>
              <w:tabs>
                <w:tab w:val="clear" w:pos="708"/>
              </w:tabs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FE65C2">
              <w:rPr>
                <w:rFonts w:ascii="Times New Roman" w:hAnsi="Times New Roman"/>
                <w:sz w:val="24"/>
                <w:szCs w:val="24"/>
              </w:rPr>
              <w:t xml:space="preserve">O usuário devidamente </w:t>
            </w:r>
            <w:proofErr w:type="spellStart"/>
            <w:r w:rsidRPr="00FE65C2">
              <w:rPr>
                <w:rFonts w:ascii="Times New Roman" w:hAnsi="Times New Roman"/>
                <w:sz w:val="24"/>
                <w:szCs w:val="24"/>
              </w:rPr>
              <w:t>logado</w:t>
            </w:r>
            <w:proofErr w:type="spellEnd"/>
            <w:r w:rsidRPr="00FE65C2">
              <w:rPr>
                <w:rFonts w:ascii="Times New Roman" w:hAnsi="Times New Roman"/>
                <w:sz w:val="24"/>
                <w:szCs w:val="24"/>
              </w:rPr>
              <w:t xml:space="preserve"> no sistema, na tela de cadastro que necessita cadastrar o endereço preenche o CEP e seleciona Buscar CEP (A1);</w:t>
            </w:r>
          </w:p>
          <w:p w:rsidR="00043B5C" w:rsidRPr="004A1EFC" w:rsidRDefault="00043B5C" w:rsidP="002802C5">
            <w:pPr>
              <w:pStyle w:val="PargrafodaLista"/>
              <w:widowControl w:val="0"/>
              <w:numPr>
                <w:ilvl w:val="0"/>
                <w:numId w:val="77"/>
              </w:numPr>
              <w:tabs>
                <w:tab w:val="clear" w:pos="708"/>
              </w:tabs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FE65C2">
              <w:rPr>
                <w:rFonts w:ascii="Times New Roman" w:hAnsi="Times New Roman"/>
                <w:sz w:val="24"/>
                <w:szCs w:val="24"/>
              </w:rPr>
              <w:t xml:space="preserve">Os dados do logradouro são preenchidos na </w:t>
            </w:r>
            <w:proofErr w:type="gramStart"/>
            <w:r w:rsidRPr="00FE65C2">
              <w:rPr>
                <w:rFonts w:ascii="Times New Roman" w:hAnsi="Times New Roman"/>
                <w:sz w:val="24"/>
                <w:szCs w:val="24"/>
              </w:rPr>
              <w:t>tela(</w:t>
            </w:r>
            <w:proofErr w:type="gramEnd"/>
            <w:r w:rsidRPr="00FE65C2">
              <w:rPr>
                <w:rFonts w:ascii="Times New Roman" w:hAnsi="Times New Roman"/>
                <w:sz w:val="24"/>
                <w:szCs w:val="24"/>
              </w:rPr>
              <w:t xml:space="preserve"> logradouro, nº, cidade, estado, pais);</w:t>
            </w:r>
          </w:p>
          <w:p w:rsidR="00043B5C" w:rsidRPr="004A1EFC" w:rsidRDefault="00043B5C" w:rsidP="002802C5">
            <w:pPr>
              <w:pStyle w:val="PargrafodaLista"/>
              <w:widowControl w:val="0"/>
              <w:numPr>
                <w:ilvl w:val="0"/>
                <w:numId w:val="77"/>
              </w:numPr>
              <w:tabs>
                <w:tab w:val="clear" w:pos="708"/>
              </w:tabs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FE65C2">
              <w:rPr>
                <w:rFonts w:ascii="Times New Roman" w:hAnsi="Times New Roman"/>
                <w:sz w:val="24"/>
                <w:szCs w:val="24"/>
              </w:rPr>
              <w:t>O sistema habilita o campo complemento caso o usuário deseje adicionar informações do endereço.</w:t>
            </w:r>
          </w:p>
        </w:tc>
      </w:tr>
      <w:tr w:rsidR="00043B5C" w:rsidRPr="00FE65C2" w:rsidTr="001F5B69">
        <w:trPr>
          <w:jc w:val="center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43B5C" w:rsidRPr="00FE65C2" w:rsidRDefault="00043B5C" w:rsidP="001F5B69">
            <w:pPr>
              <w:rPr>
                <w:szCs w:val="24"/>
              </w:rPr>
            </w:pPr>
            <w:r w:rsidRPr="00FE65C2">
              <w:rPr>
                <w:b/>
                <w:szCs w:val="24"/>
              </w:rPr>
              <w:t>Fluxo</w:t>
            </w:r>
            <w:r w:rsidRPr="00FE65C2">
              <w:rPr>
                <w:rFonts w:eastAsia="Arial"/>
                <w:b/>
                <w:szCs w:val="24"/>
              </w:rPr>
              <w:t xml:space="preserve"> </w:t>
            </w:r>
            <w:r w:rsidRPr="00FE65C2">
              <w:rPr>
                <w:b/>
                <w:szCs w:val="24"/>
              </w:rPr>
              <w:t>Alternativo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3B5C" w:rsidRPr="00FE65C2" w:rsidRDefault="00043B5C" w:rsidP="002802C5">
            <w:pPr>
              <w:widowControl w:val="0"/>
              <w:numPr>
                <w:ilvl w:val="0"/>
                <w:numId w:val="78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r w:rsidRPr="00FE65C2">
              <w:rPr>
                <w:szCs w:val="24"/>
              </w:rPr>
              <w:t>CEP inválido</w:t>
            </w:r>
          </w:p>
          <w:p w:rsidR="00043B5C" w:rsidRPr="00FE65C2" w:rsidRDefault="00043B5C" w:rsidP="002802C5">
            <w:pPr>
              <w:widowControl w:val="0"/>
              <w:numPr>
                <w:ilvl w:val="1"/>
                <w:numId w:val="78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proofErr w:type="gramStart"/>
            <w:r w:rsidRPr="00FE65C2">
              <w:rPr>
                <w:szCs w:val="24"/>
              </w:rPr>
              <w:t>caso</w:t>
            </w:r>
            <w:proofErr w:type="gramEnd"/>
            <w:r w:rsidRPr="00FE65C2">
              <w:rPr>
                <w:szCs w:val="24"/>
              </w:rPr>
              <w:t xml:space="preserve"> o CEP informado seja inválido, o sistema exibe a mensagem: “CEP inválido”.</w:t>
            </w:r>
          </w:p>
          <w:p w:rsidR="00043B5C" w:rsidRPr="00FE65C2" w:rsidRDefault="00043B5C" w:rsidP="002802C5">
            <w:pPr>
              <w:widowControl w:val="0"/>
              <w:numPr>
                <w:ilvl w:val="1"/>
                <w:numId w:val="78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szCs w:val="24"/>
              </w:rPr>
            </w:pPr>
            <w:proofErr w:type="gramStart"/>
            <w:r w:rsidRPr="00FE65C2">
              <w:rPr>
                <w:szCs w:val="24"/>
              </w:rPr>
              <w:t>voltar</w:t>
            </w:r>
            <w:proofErr w:type="gramEnd"/>
            <w:r w:rsidRPr="00FE65C2">
              <w:rPr>
                <w:szCs w:val="24"/>
              </w:rPr>
              <w:t xml:space="preserve"> para fluxo de origem.</w:t>
            </w:r>
          </w:p>
        </w:tc>
      </w:tr>
    </w:tbl>
    <w:p w:rsidR="00F862F2" w:rsidRPr="001F5247" w:rsidRDefault="00F862F2" w:rsidP="00F862F2">
      <w:r w:rsidRPr="001F5247">
        <w:br w:type="column"/>
      </w:r>
    </w:p>
    <w:p w:rsidR="004E3612" w:rsidRPr="001F5247" w:rsidRDefault="00E87457" w:rsidP="0094793B">
      <w:pPr>
        <w:pStyle w:val="Ttulo1"/>
        <w:spacing w:before="0" w:after="0"/>
      </w:pPr>
      <w:r w:rsidRPr="001F5247">
        <w:br w:type="column"/>
      </w:r>
      <w:r w:rsidR="00535DAB" w:rsidRPr="001F5247">
        <w:lastRenderedPageBreak/>
        <w:br w:type="column"/>
      </w:r>
      <w:r w:rsidR="004E3612" w:rsidRPr="001F5247">
        <w:lastRenderedPageBreak/>
        <w:t>Requisitos e restrições funcionais</w:t>
      </w:r>
      <w:r w:rsidR="00C00925" w:rsidRPr="001F5247">
        <w:t xml:space="preserve"> (RF</w:t>
      </w:r>
      <w:r w:rsidR="00C06EA1" w:rsidRPr="001F5247">
        <w:t>UN</w:t>
      </w:r>
      <w:r w:rsidR="00C00925" w:rsidRPr="001F5247">
        <w:t>)</w:t>
      </w:r>
    </w:p>
    <w:p w:rsidR="006B4B46" w:rsidRPr="001F5247" w:rsidRDefault="00FB2B9C" w:rsidP="00540D94">
      <w:pPr>
        <w:spacing w:after="0"/>
      </w:pPr>
      <w:r w:rsidRPr="001F5247">
        <w:t xml:space="preserve">Nesta seção </w:t>
      </w:r>
      <w:r w:rsidR="00762D93" w:rsidRPr="001F5247">
        <w:t xml:space="preserve">são identificados </w:t>
      </w:r>
      <w:r w:rsidR="00A5514B" w:rsidRPr="001F5247">
        <w:t>e descritos os requisitos funcionais do sistema.</w:t>
      </w:r>
    </w:p>
    <w:p w:rsidR="006B4B46" w:rsidRPr="001F5247" w:rsidRDefault="006B4B46" w:rsidP="00540D94">
      <w:pPr>
        <w:pStyle w:val="Ttulo2"/>
        <w:numPr>
          <w:ilvl w:val="1"/>
          <w:numId w:val="1"/>
        </w:numPr>
        <w:spacing w:after="0"/>
        <w:rPr>
          <w:bCs/>
          <w:sz w:val="28"/>
        </w:rPr>
      </w:pPr>
      <w:bookmarkStart w:id="15" w:name="_Toc336524972"/>
      <w:r w:rsidRPr="001F5247">
        <w:rPr>
          <w:bCs/>
          <w:sz w:val="28"/>
        </w:rPr>
        <w:t>Lista de requisitos</w:t>
      </w:r>
      <w:bookmarkEnd w:id="15"/>
    </w:p>
    <w:p w:rsidR="00FC520E" w:rsidRPr="001F5247" w:rsidRDefault="00FC520E" w:rsidP="00540D94">
      <w:pPr>
        <w:spacing w:after="0"/>
      </w:pPr>
      <w:r w:rsidRPr="001F5247">
        <w:t xml:space="preserve">Abaixo segue a lista de requisitos funcionais para o sistema Corruptos. </w:t>
      </w:r>
      <w:r w:rsidRPr="001F5247">
        <w:rPr>
          <w:b/>
        </w:rPr>
        <w:t xml:space="preserve">Ref. </w:t>
      </w:r>
      <w:r w:rsidRPr="001F5247">
        <w:t xml:space="preserve">É o identificador do requisito, </w:t>
      </w:r>
      <w:r w:rsidRPr="001F5247">
        <w:rPr>
          <w:b/>
        </w:rPr>
        <w:t xml:space="preserve">Função </w:t>
      </w:r>
      <w:r w:rsidRPr="001F5247">
        <w:t xml:space="preserve">é a ação que o sistema deve realizar ou permitir ao usuário realizar e </w:t>
      </w:r>
      <w:r w:rsidRPr="001F5247">
        <w:rPr>
          <w:b/>
        </w:rPr>
        <w:t>prioridade</w:t>
      </w:r>
      <w:r w:rsidRPr="001F5247">
        <w:t xml:space="preserve"> se refere ao grau de importância do requisito para o sistema.</w:t>
      </w:r>
    </w:p>
    <w:p w:rsidR="00FC520E" w:rsidRPr="001F5247" w:rsidRDefault="00FC520E" w:rsidP="00540D94">
      <w:pPr>
        <w:spacing w:after="0"/>
        <w:rPr>
          <w:i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8"/>
        <w:gridCol w:w="5968"/>
        <w:gridCol w:w="1559"/>
      </w:tblGrid>
      <w:tr w:rsidR="00643590" w:rsidRPr="001F5247" w:rsidTr="00643590">
        <w:tc>
          <w:tcPr>
            <w:tcW w:w="978" w:type="dxa"/>
          </w:tcPr>
          <w:p w:rsidR="00643590" w:rsidRPr="001F5247" w:rsidRDefault="00643590" w:rsidP="00540D94">
            <w:pPr>
              <w:spacing w:after="0"/>
              <w:rPr>
                <w:b/>
              </w:rPr>
            </w:pPr>
            <w:r w:rsidRPr="001F5247">
              <w:rPr>
                <w:b/>
              </w:rPr>
              <w:t>Ref.</w:t>
            </w:r>
          </w:p>
        </w:tc>
        <w:tc>
          <w:tcPr>
            <w:tcW w:w="5968" w:type="dxa"/>
          </w:tcPr>
          <w:p w:rsidR="00643590" w:rsidRPr="001F5247" w:rsidRDefault="00643590" w:rsidP="00540D94">
            <w:pPr>
              <w:spacing w:after="0"/>
              <w:jc w:val="left"/>
              <w:rPr>
                <w:b/>
              </w:rPr>
            </w:pPr>
            <w:r w:rsidRPr="001F5247">
              <w:rPr>
                <w:b/>
              </w:rPr>
              <w:t>Função</w:t>
            </w:r>
          </w:p>
        </w:tc>
        <w:tc>
          <w:tcPr>
            <w:tcW w:w="1559" w:type="dxa"/>
          </w:tcPr>
          <w:p w:rsidR="00643590" w:rsidRPr="001F5247" w:rsidRDefault="00643590" w:rsidP="00540D94">
            <w:pPr>
              <w:spacing w:after="0"/>
              <w:rPr>
                <w:b/>
              </w:rPr>
            </w:pPr>
            <w:r w:rsidRPr="001F5247">
              <w:rPr>
                <w:b/>
              </w:rPr>
              <w:t>Prioridade</w:t>
            </w:r>
          </w:p>
        </w:tc>
      </w:tr>
      <w:tr w:rsidR="00895454" w:rsidRPr="001F5247" w:rsidTr="007F4C18">
        <w:tc>
          <w:tcPr>
            <w:tcW w:w="978" w:type="dxa"/>
            <w:vAlign w:val="bottom"/>
          </w:tcPr>
          <w:p w:rsidR="00895454" w:rsidRPr="001F5247" w:rsidRDefault="00895454" w:rsidP="00540D94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01</w:t>
            </w:r>
          </w:p>
        </w:tc>
        <w:tc>
          <w:tcPr>
            <w:tcW w:w="5968" w:type="dxa"/>
          </w:tcPr>
          <w:p w:rsidR="00895454" w:rsidRPr="001F5247" w:rsidRDefault="00895454" w:rsidP="00540D94">
            <w:pPr>
              <w:spacing w:after="0"/>
            </w:pPr>
            <w:r w:rsidRPr="001F5247">
              <w:t>Cadastrar Zona Eleitoral</w:t>
            </w:r>
          </w:p>
        </w:tc>
        <w:tc>
          <w:tcPr>
            <w:tcW w:w="1559" w:type="dxa"/>
          </w:tcPr>
          <w:p w:rsidR="00895454" w:rsidRPr="001F5247" w:rsidRDefault="00895454" w:rsidP="00540D94">
            <w:pPr>
              <w:spacing w:after="0"/>
            </w:pPr>
            <w:r w:rsidRPr="001F5247">
              <w:t>Alta</w:t>
            </w:r>
          </w:p>
        </w:tc>
      </w:tr>
      <w:tr w:rsidR="00895454" w:rsidRPr="001F5247" w:rsidTr="007F4C18">
        <w:tc>
          <w:tcPr>
            <w:tcW w:w="978" w:type="dxa"/>
            <w:vAlign w:val="bottom"/>
          </w:tcPr>
          <w:p w:rsidR="00895454" w:rsidRPr="001F5247" w:rsidRDefault="00895454" w:rsidP="00540D94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02</w:t>
            </w:r>
          </w:p>
        </w:tc>
        <w:tc>
          <w:tcPr>
            <w:tcW w:w="5968" w:type="dxa"/>
          </w:tcPr>
          <w:p w:rsidR="00895454" w:rsidRPr="001F5247" w:rsidRDefault="00895454" w:rsidP="00540D94">
            <w:pPr>
              <w:spacing w:after="0"/>
            </w:pPr>
            <w:r w:rsidRPr="001F5247">
              <w:t>Alterar Zona Eleitoral</w:t>
            </w:r>
          </w:p>
        </w:tc>
        <w:tc>
          <w:tcPr>
            <w:tcW w:w="1559" w:type="dxa"/>
          </w:tcPr>
          <w:p w:rsidR="00895454" w:rsidRPr="001F5247" w:rsidRDefault="003C45AA" w:rsidP="00540D94">
            <w:pPr>
              <w:spacing w:after="0"/>
            </w:pPr>
            <w:r w:rsidRPr="001F5247">
              <w:t>Alta</w:t>
            </w:r>
          </w:p>
        </w:tc>
      </w:tr>
      <w:tr w:rsidR="003C45AA" w:rsidRPr="001F5247" w:rsidTr="007F4C18">
        <w:tc>
          <w:tcPr>
            <w:tcW w:w="978" w:type="dxa"/>
            <w:vAlign w:val="bottom"/>
          </w:tcPr>
          <w:p w:rsidR="003C45AA" w:rsidRPr="001F5247" w:rsidRDefault="003C45AA" w:rsidP="00540D94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03</w:t>
            </w:r>
          </w:p>
        </w:tc>
        <w:tc>
          <w:tcPr>
            <w:tcW w:w="5968" w:type="dxa"/>
          </w:tcPr>
          <w:p w:rsidR="003C45AA" w:rsidRPr="001F5247" w:rsidRDefault="003C45AA" w:rsidP="00540D94">
            <w:pPr>
              <w:spacing w:after="0"/>
            </w:pPr>
            <w:r w:rsidRPr="001F5247">
              <w:t>Pesquisar Zona Eleitoral</w:t>
            </w:r>
          </w:p>
        </w:tc>
        <w:tc>
          <w:tcPr>
            <w:tcW w:w="1559" w:type="dxa"/>
          </w:tcPr>
          <w:p w:rsidR="003C45AA" w:rsidRPr="001F5247" w:rsidRDefault="003C45AA" w:rsidP="00540D94">
            <w:pPr>
              <w:spacing w:after="0"/>
            </w:pPr>
            <w:r w:rsidRPr="001F5247">
              <w:t>Alta</w:t>
            </w:r>
          </w:p>
        </w:tc>
      </w:tr>
      <w:tr w:rsidR="003C45AA" w:rsidRPr="001F5247" w:rsidTr="007F4C18">
        <w:tc>
          <w:tcPr>
            <w:tcW w:w="978" w:type="dxa"/>
            <w:vAlign w:val="bottom"/>
          </w:tcPr>
          <w:p w:rsidR="003C45AA" w:rsidRPr="001F5247" w:rsidRDefault="003C45AA" w:rsidP="00540D94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04</w:t>
            </w:r>
          </w:p>
        </w:tc>
        <w:tc>
          <w:tcPr>
            <w:tcW w:w="5968" w:type="dxa"/>
          </w:tcPr>
          <w:p w:rsidR="003C45AA" w:rsidRPr="001F5247" w:rsidRDefault="003C45AA" w:rsidP="00540D94">
            <w:pPr>
              <w:spacing w:after="0"/>
            </w:pPr>
            <w:r w:rsidRPr="001F5247">
              <w:t>Excluir Zona Eleitoral</w:t>
            </w:r>
          </w:p>
        </w:tc>
        <w:tc>
          <w:tcPr>
            <w:tcW w:w="1559" w:type="dxa"/>
          </w:tcPr>
          <w:p w:rsidR="003C45AA" w:rsidRPr="001F5247" w:rsidRDefault="003C45AA" w:rsidP="00540D94">
            <w:pPr>
              <w:spacing w:after="0"/>
            </w:pPr>
            <w:r w:rsidRPr="001F5247">
              <w:t>Alta</w:t>
            </w:r>
          </w:p>
        </w:tc>
      </w:tr>
      <w:tr w:rsidR="003C45AA" w:rsidRPr="001F5247" w:rsidTr="007F4C18">
        <w:tc>
          <w:tcPr>
            <w:tcW w:w="978" w:type="dxa"/>
            <w:vAlign w:val="bottom"/>
          </w:tcPr>
          <w:p w:rsidR="003C45AA" w:rsidRPr="001F5247" w:rsidRDefault="003C45AA" w:rsidP="00540D94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05</w:t>
            </w:r>
          </w:p>
        </w:tc>
        <w:tc>
          <w:tcPr>
            <w:tcW w:w="5968" w:type="dxa"/>
          </w:tcPr>
          <w:p w:rsidR="003C45AA" w:rsidRPr="001F5247" w:rsidRDefault="003C45AA" w:rsidP="00540D94">
            <w:pPr>
              <w:spacing w:after="0"/>
            </w:pPr>
            <w:r w:rsidRPr="001F5247">
              <w:t>Cadastrar Seção Eleitoral</w:t>
            </w:r>
          </w:p>
        </w:tc>
        <w:tc>
          <w:tcPr>
            <w:tcW w:w="1559" w:type="dxa"/>
          </w:tcPr>
          <w:p w:rsidR="003C45AA" w:rsidRPr="001F5247" w:rsidRDefault="003C45AA" w:rsidP="00540D94">
            <w:pPr>
              <w:spacing w:after="0"/>
            </w:pPr>
            <w:r w:rsidRPr="001F5247">
              <w:t>Alta</w:t>
            </w:r>
          </w:p>
        </w:tc>
      </w:tr>
      <w:tr w:rsidR="003C45AA" w:rsidRPr="001F5247" w:rsidTr="007F4C18">
        <w:tc>
          <w:tcPr>
            <w:tcW w:w="978" w:type="dxa"/>
            <w:vAlign w:val="bottom"/>
          </w:tcPr>
          <w:p w:rsidR="003C45AA" w:rsidRPr="001F5247" w:rsidRDefault="003C45AA" w:rsidP="00540D94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06</w:t>
            </w:r>
          </w:p>
        </w:tc>
        <w:tc>
          <w:tcPr>
            <w:tcW w:w="5968" w:type="dxa"/>
          </w:tcPr>
          <w:p w:rsidR="003C45AA" w:rsidRPr="001F5247" w:rsidRDefault="003C45AA" w:rsidP="00540D94">
            <w:pPr>
              <w:spacing w:after="0"/>
            </w:pPr>
            <w:r w:rsidRPr="001F5247">
              <w:t>Alterar Seção a Eleitoral</w:t>
            </w:r>
          </w:p>
        </w:tc>
        <w:tc>
          <w:tcPr>
            <w:tcW w:w="1559" w:type="dxa"/>
          </w:tcPr>
          <w:p w:rsidR="003C45AA" w:rsidRPr="001F5247" w:rsidRDefault="003C45AA" w:rsidP="00540D94">
            <w:pPr>
              <w:spacing w:after="0"/>
            </w:pPr>
            <w:r w:rsidRPr="001F5247">
              <w:t>Alta</w:t>
            </w:r>
          </w:p>
        </w:tc>
      </w:tr>
      <w:tr w:rsidR="003C45AA" w:rsidRPr="001F5247" w:rsidTr="007F4C18">
        <w:tc>
          <w:tcPr>
            <w:tcW w:w="978" w:type="dxa"/>
            <w:vAlign w:val="bottom"/>
          </w:tcPr>
          <w:p w:rsidR="003C45AA" w:rsidRPr="001F5247" w:rsidRDefault="003C45AA" w:rsidP="00540D94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07</w:t>
            </w:r>
          </w:p>
        </w:tc>
        <w:tc>
          <w:tcPr>
            <w:tcW w:w="5968" w:type="dxa"/>
          </w:tcPr>
          <w:p w:rsidR="003C45AA" w:rsidRPr="001F5247" w:rsidRDefault="003C45AA" w:rsidP="00540D94">
            <w:pPr>
              <w:spacing w:after="0"/>
            </w:pPr>
            <w:r w:rsidRPr="001F5247">
              <w:t>Pesquisar Seção Eleitoral</w:t>
            </w:r>
          </w:p>
        </w:tc>
        <w:tc>
          <w:tcPr>
            <w:tcW w:w="1559" w:type="dxa"/>
          </w:tcPr>
          <w:p w:rsidR="003C45AA" w:rsidRPr="001F5247" w:rsidRDefault="003C45AA" w:rsidP="00540D94">
            <w:pPr>
              <w:spacing w:after="0"/>
            </w:pPr>
            <w:r w:rsidRPr="001F5247">
              <w:t>Alta</w:t>
            </w:r>
          </w:p>
        </w:tc>
      </w:tr>
      <w:tr w:rsidR="003C45AA" w:rsidRPr="001F5247" w:rsidTr="007F4C18">
        <w:tc>
          <w:tcPr>
            <w:tcW w:w="978" w:type="dxa"/>
            <w:vAlign w:val="bottom"/>
          </w:tcPr>
          <w:p w:rsidR="003C45AA" w:rsidRPr="001F5247" w:rsidRDefault="003C45AA" w:rsidP="00540D94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08</w:t>
            </w:r>
          </w:p>
        </w:tc>
        <w:tc>
          <w:tcPr>
            <w:tcW w:w="5968" w:type="dxa"/>
          </w:tcPr>
          <w:p w:rsidR="003C45AA" w:rsidRPr="001F5247" w:rsidRDefault="003C45AA" w:rsidP="00540D94">
            <w:pPr>
              <w:spacing w:after="0"/>
            </w:pPr>
            <w:r w:rsidRPr="001F5247">
              <w:t>Excluir Seção Eleitoral</w:t>
            </w:r>
          </w:p>
        </w:tc>
        <w:tc>
          <w:tcPr>
            <w:tcW w:w="1559" w:type="dxa"/>
          </w:tcPr>
          <w:p w:rsidR="003C45AA" w:rsidRPr="001F5247" w:rsidRDefault="003C45AA" w:rsidP="00540D94">
            <w:pPr>
              <w:spacing w:after="0"/>
            </w:pPr>
            <w:r w:rsidRPr="001F5247">
              <w:t>Alta</w:t>
            </w:r>
          </w:p>
        </w:tc>
      </w:tr>
      <w:tr w:rsidR="003C45AA" w:rsidRPr="001F5247" w:rsidTr="007F4C18">
        <w:tc>
          <w:tcPr>
            <w:tcW w:w="978" w:type="dxa"/>
            <w:vAlign w:val="bottom"/>
          </w:tcPr>
          <w:p w:rsidR="003C45AA" w:rsidRPr="001F5247" w:rsidRDefault="003C45AA" w:rsidP="00540D94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09</w:t>
            </w:r>
          </w:p>
        </w:tc>
        <w:tc>
          <w:tcPr>
            <w:tcW w:w="5968" w:type="dxa"/>
          </w:tcPr>
          <w:p w:rsidR="003C45AA" w:rsidRPr="001F5247" w:rsidRDefault="003C45AA" w:rsidP="00540D94">
            <w:pPr>
              <w:spacing w:after="0"/>
            </w:pPr>
            <w:r w:rsidRPr="001F5247">
              <w:t xml:space="preserve">Cadastrar </w:t>
            </w:r>
            <w:r w:rsidR="00C44E5C" w:rsidRPr="001F5247">
              <w:t xml:space="preserve">Título </w:t>
            </w:r>
            <w:r w:rsidRPr="001F5247">
              <w:t>Eleitor</w:t>
            </w:r>
            <w:r w:rsidR="00C44E5C" w:rsidRPr="001F5247">
              <w:t>al</w:t>
            </w:r>
          </w:p>
        </w:tc>
        <w:tc>
          <w:tcPr>
            <w:tcW w:w="1559" w:type="dxa"/>
          </w:tcPr>
          <w:p w:rsidR="003C45AA" w:rsidRPr="001F5247" w:rsidRDefault="003C45AA" w:rsidP="00540D94">
            <w:pPr>
              <w:spacing w:after="0"/>
            </w:pPr>
            <w:r w:rsidRPr="001F5247">
              <w:t>Alta</w:t>
            </w:r>
          </w:p>
        </w:tc>
      </w:tr>
      <w:tr w:rsidR="003C45AA" w:rsidRPr="001F5247" w:rsidTr="007F4C18">
        <w:tc>
          <w:tcPr>
            <w:tcW w:w="978" w:type="dxa"/>
            <w:vAlign w:val="bottom"/>
          </w:tcPr>
          <w:p w:rsidR="003C45AA" w:rsidRPr="001F5247" w:rsidRDefault="003C45AA" w:rsidP="00540D94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10</w:t>
            </w:r>
          </w:p>
        </w:tc>
        <w:tc>
          <w:tcPr>
            <w:tcW w:w="5968" w:type="dxa"/>
          </w:tcPr>
          <w:p w:rsidR="003C45AA" w:rsidRPr="001F5247" w:rsidRDefault="003C45AA" w:rsidP="00540D94">
            <w:pPr>
              <w:spacing w:after="0"/>
            </w:pPr>
            <w:r w:rsidRPr="001F5247">
              <w:t xml:space="preserve">Alterar </w:t>
            </w:r>
            <w:r w:rsidR="00C44E5C" w:rsidRPr="001F5247">
              <w:t xml:space="preserve">Título </w:t>
            </w:r>
            <w:r w:rsidRPr="001F5247">
              <w:t>Eleitor</w:t>
            </w:r>
            <w:r w:rsidR="00C44E5C" w:rsidRPr="001F5247">
              <w:t>al</w:t>
            </w:r>
          </w:p>
        </w:tc>
        <w:tc>
          <w:tcPr>
            <w:tcW w:w="1559" w:type="dxa"/>
          </w:tcPr>
          <w:p w:rsidR="003C45AA" w:rsidRPr="001F5247" w:rsidRDefault="003C45AA" w:rsidP="00540D94">
            <w:pPr>
              <w:spacing w:after="0"/>
            </w:pPr>
            <w:r w:rsidRPr="001F5247">
              <w:t>Alta</w:t>
            </w:r>
          </w:p>
        </w:tc>
      </w:tr>
      <w:tr w:rsidR="003C45AA" w:rsidRPr="001F5247" w:rsidTr="007F4C18">
        <w:tc>
          <w:tcPr>
            <w:tcW w:w="978" w:type="dxa"/>
            <w:vAlign w:val="bottom"/>
          </w:tcPr>
          <w:p w:rsidR="003C45AA" w:rsidRPr="001F5247" w:rsidRDefault="003C45AA" w:rsidP="00540D94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11</w:t>
            </w:r>
          </w:p>
        </w:tc>
        <w:tc>
          <w:tcPr>
            <w:tcW w:w="5968" w:type="dxa"/>
          </w:tcPr>
          <w:p w:rsidR="003C45AA" w:rsidRPr="001F5247" w:rsidRDefault="003C45AA" w:rsidP="00540D94">
            <w:pPr>
              <w:spacing w:after="0"/>
            </w:pPr>
            <w:r w:rsidRPr="001F5247">
              <w:t xml:space="preserve">Pesquisar </w:t>
            </w:r>
            <w:r w:rsidR="00C44E5C" w:rsidRPr="001F5247">
              <w:t xml:space="preserve">Título </w:t>
            </w:r>
            <w:r w:rsidRPr="001F5247">
              <w:t>Eleitor</w:t>
            </w:r>
            <w:r w:rsidR="00C44E5C" w:rsidRPr="001F5247">
              <w:t>al</w:t>
            </w:r>
          </w:p>
        </w:tc>
        <w:tc>
          <w:tcPr>
            <w:tcW w:w="1559" w:type="dxa"/>
          </w:tcPr>
          <w:p w:rsidR="003C45AA" w:rsidRPr="001F5247" w:rsidRDefault="003C45AA" w:rsidP="00540D94">
            <w:pPr>
              <w:spacing w:after="0"/>
            </w:pPr>
            <w:r w:rsidRPr="001F5247">
              <w:t>Alta</w:t>
            </w:r>
          </w:p>
        </w:tc>
      </w:tr>
      <w:tr w:rsidR="003C45AA" w:rsidRPr="001F5247" w:rsidTr="007F4C18">
        <w:tc>
          <w:tcPr>
            <w:tcW w:w="978" w:type="dxa"/>
            <w:vAlign w:val="bottom"/>
          </w:tcPr>
          <w:p w:rsidR="003C45AA" w:rsidRPr="001F5247" w:rsidRDefault="003C45AA" w:rsidP="00540D94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12</w:t>
            </w:r>
          </w:p>
        </w:tc>
        <w:tc>
          <w:tcPr>
            <w:tcW w:w="5968" w:type="dxa"/>
          </w:tcPr>
          <w:p w:rsidR="003C45AA" w:rsidRPr="001F5247" w:rsidRDefault="003C45AA" w:rsidP="00540D94">
            <w:pPr>
              <w:spacing w:after="0"/>
            </w:pPr>
            <w:r w:rsidRPr="001F5247">
              <w:t xml:space="preserve">Excluir </w:t>
            </w:r>
            <w:r w:rsidR="00C44E5C" w:rsidRPr="001F5247">
              <w:t xml:space="preserve">Título </w:t>
            </w:r>
            <w:r w:rsidRPr="001F5247">
              <w:t>Eleitor</w:t>
            </w:r>
            <w:r w:rsidR="00C44E5C" w:rsidRPr="001F5247">
              <w:t>al</w:t>
            </w:r>
          </w:p>
        </w:tc>
        <w:tc>
          <w:tcPr>
            <w:tcW w:w="1559" w:type="dxa"/>
          </w:tcPr>
          <w:p w:rsidR="003C45AA" w:rsidRPr="001F5247" w:rsidRDefault="003C45AA" w:rsidP="00540D94">
            <w:pPr>
              <w:spacing w:after="0"/>
            </w:pPr>
            <w:r w:rsidRPr="001F5247">
              <w:t>Alta</w:t>
            </w:r>
          </w:p>
        </w:tc>
      </w:tr>
      <w:tr w:rsidR="003C45AA" w:rsidRPr="001F5247" w:rsidTr="007F4C18">
        <w:tc>
          <w:tcPr>
            <w:tcW w:w="978" w:type="dxa"/>
            <w:vAlign w:val="bottom"/>
          </w:tcPr>
          <w:p w:rsidR="003C45AA" w:rsidRPr="001F5247" w:rsidRDefault="003C45AA" w:rsidP="00540D94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13</w:t>
            </w:r>
          </w:p>
        </w:tc>
        <w:tc>
          <w:tcPr>
            <w:tcW w:w="5968" w:type="dxa"/>
          </w:tcPr>
          <w:p w:rsidR="003C45AA" w:rsidRPr="001F5247" w:rsidRDefault="003C45AA" w:rsidP="00540D94">
            <w:pPr>
              <w:spacing w:after="0"/>
            </w:pPr>
            <w:r w:rsidRPr="001F5247">
              <w:t>Cadastrar Candidato</w:t>
            </w:r>
          </w:p>
        </w:tc>
        <w:tc>
          <w:tcPr>
            <w:tcW w:w="1559" w:type="dxa"/>
          </w:tcPr>
          <w:p w:rsidR="003C45AA" w:rsidRPr="001F5247" w:rsidRDefault="003C45AA" w:rsidP="00540D94">
            <w:pPr>
              <w:spacing w:after="0"/>
            </w:pPr>
            <w:r w:rsidRPr="001F5247">
              <w:t>Alta</w:t>
            </w:r>
          </w:p>
        </w:tc>
      </w:tr>
      <w:tr w:rsidR="003C45AA" w:rsidRPr="001F5247" w:rsidTr="007F4C18">
        <w:tc>
          <w:tcPr>
            <w:tcW w:w="978" w:type="dxa"/>
            <w:vAlign w:val="bottom"/>
          </w:tcPr>
          <w:p w:rsidR="003C45AA" w:rsidRPr="001F5247" w:rsidRDefault="003C45AA" w:rsidP="00540D94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14</w:t>
            </w:r>
          </w:p>
        </w:tc>
        <w:tc>
          <w:tcPr>
            <w:tcW w:w="5968" w:type="dxa"/>
          </w:tcPr>
          <w:p w:rsidR="003C45AA" w:rsidRPr="001F5247" w:rsidRDefault="003C45AA" w:rsidP="00540D94">
            <w:pPr>
              <w:spacing w:after="0"/>
            </w:pPr>
            <w:r w:rsidRPr="001F5247">
              <w:t>Alterar Candidato</w:t>
            </w:r>
          </w:p>
        </w:tc>
        <w:tc>
          <w:tcPr>
            <w:tcW w:w="1559" w:type="dxa"/>
          </w:tcPr>
          <w:p w:rsidR="003C45AA" w:rsidRPr="001F5247" w:rsidRDefault="003C45AA" w:rsidP="00540D94">
            <w:pPr>
              <w:spacing w:after="0"/>
            </w:pPr>
            <w:r w:rsidRPr="001F5247">
              <w:t>Alta</w:t>
            </w:r>
          </w:p>
        </w:tc>
      </w:tr>
      <w:tr w:rsidR="003C45AA" w:rsidRPr="001F5247" w:rsidTr="007F4C18">
        <w:tc>
          <w:tcPr>
            <w:tcW w:w="978" w:type="dxa"/>
            <w:vAlign w:val="bottom"/>
          </w:tcPr>
          <w:p w:rsidR="003C45AA" w:rsidRPr="001F5247" w:rsidRDefault="003C45AA" w:rsidP="00540D94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15</w:t>
            </w:r>
          </w:p>
        </w:tc>
        <w:tc>
          <w:tcPr>
            <w:tcW w:w="5968" w:type="dxa"/>
          </w:tcPr>
          <w:p w:rsidR="003C45AA" w:rsidRPr="001F5247" w:rsidRDefault="003C45AA" w:rsidP="00540D94">
            <w:pPr>
              <w:spacing w:after="0"/>
            </w:pPr>
            <w:r w:rsidRPr="001F5247">
              <w:t>Pesquisar Candidato</w:t>
            </w:r>
          </w:p>
        </w:tc>
        <w:tc>
          <w:tcPr>
            <w:tcW w:w="1559" w:type="dxa"/>
          </w:tcPr>
          <w:p w:rsidR="003C45AA" w:rsidRPr="001F5247" w:rsidRDefault="003C45AA" w:rsidP="00540D94">
            <w:pPr>
              <w:spacing w:after="0"/>
            </w:pPr>
            <w:r w:rsidRPr="001F5247">
              <w:t>Alta</w:t>
            </w:r>
          </w:p>
        </w:tc>
      </w:tr>
      <w:tr w:rsidR="003C45AA" w:rsidRPr="001F5247" w:rsidTr="007F4C18">
        <w:tc>
          <w:tcPr>
            <w:tcW w:w="978" w:type="dxa"/>
            <w:vAlign w:val="bottom"/>
          </w:tcPr>
          <w:p w:rsidR="003C45AA" w:rsidRPr="001F5247" w:rsidRDefault="003C45AA" w:rsidP="00540D94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16</w:t>
            </w:r>
          </w:p>
        </w:tc>
        <w:tc>
          <w:tcPr>
            <w:tcW w:w="5968" w:type="dxa"/>
          </w:tcPr>
          <w:p w:rsidR="003C45AA" w:rsidRPr="001F5247" w:rsidRDefault="003C45AA" w:rsidP="00540D94">
            <w:pPr>
              <w:spacing w:after="0"/>
            </w:pPr>
            <w:r w:rsidRPr="001F5247">
              <w:t>Excluir Candidato</w:t>
            </w:r>
          </w:p>
        </w:tc>
        <w:tc>
          <w:tcPr>
            <w:tcW w:w="1559" w:type="dxa"/>
          </w:tcPr>
          <w:p w:rsidR="003C45AA" w:rsidRPr="001F5247" w:rsidRDefault="003C45AA" w:rsidP="00540D94">
            <w:pPr>
              <w:spacing w:after="0"/>
            </w:pPr>
            <w:r w:rsidRPr="001F5247">
              <w:t>Alta</w:t>
            </w:r>
          </w:p>
        </w:tc>
      </w:tr>
      <w:tr w:rsidR="00C14518" w:rsidRPr="001F5247" w:rsidTr="007F4C18">
        <w:tc>
          <w:tcPr>
            <w:tcW w:w="978" w:type="dxa"/>
            <w:vAlign w:val="bottom"/>
          </w:tcPr>
          <w:p w:rsidR="00C14518" w:rsidRPr="001F5247" w:rsidRDefault="00C14518" w:rsidP="00540D94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17</w:t>
            </w:r>
          </w:p>
        </w:tc>
        <w:tc>
          <w:tcPr>
            <w:tcW w:w="5968" w:type="dxa"/>
          </w:tcPr>
          <w:p w:rsidR="00C14518" w:rsidRPr="001F5247" w:rsidRDefault="00C14518" w:rsidP="00540D94">
            <w:pPr>
              <w:spacing w:after="0"/>
            </w:pPr>
            <w:r w:rsidRPr="001F5247">
              <w:t>Cadastrar Usuário</w:t>
            </w:r>
          </w:p>
        </w:tc>
        <w:tc>
          <w:tcPr>
            <w:tcW w:w="1559" w:type="dxa"/>
          </w:tcPr>
          <w:p w:rsidR="00C14518" w:rsidRPr="001F5247" w:rsidRDefault="00C14518" w:rsidP="00540D94">
            <w:pPr>
              <w:spacing w:after="0"/>
            </w:pPr>
            <w:r w:rsidRPr="001F5247">
              <w:t>Baixa</w:t>
            </w:r>
          </w:p>
        </w:tc>
      </w:tr>
      <w:tr w:rsidR="00C14518" w:rsidRPr="001F5247" w:rsidTr="007F4C18">
        <w:tc>
          <w:tcPr>
            <w:tcW w:w="978" w:type="dxa"/>
            <w:vAlign w:val="bottom"/>
          </w:tcPr>
          <w:p w:rsidR="00C14518" w:rsidRPr="001F5247" w:rsidRDefault="00C14518" w:rsidP="00540D94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18</w:t>
            </w:r>
          </w:p>
        </w:tc>
        <w:tc>
          <w:tcPr>
            <w:tcW w:w="5968" w:type="dxa"/>
          </w:tcPr>
          <w:p w:rsidR="00C14518" w:rsidRPr="001F5247" w:rsidRDefault="00C14518" w:rsidP="00540D94">
            <w:pPr>
              <w:spacing w:after="0"/>
            </w:pPr>
            <w:r w:rsidRPr="001F5247">
              <w:t>Alterar Usuário</w:t>
            </w:r>
          </w:p>
        </w:tc>
        <w:tc>
          <w:tcPr>
            <w:tcW w:w="1559" w:type="dxa"/>
          </w:tcPr>
          <w:p w:rsidR="00C14518" w:rsidRPr="001F5247" w:rsidRDefault="00C14518" w:rsidP="00540D94">
            <w:pPr>
              <w:spacing w:after="0"/>
            </w:pPr>
            <w:r w:rsidRPr="001F5247">
              <w:t>Baixa</w:t>
            </w:r>
          </w:p>
        </w:tc>
      </w:tr>
      <w:tr w:rsidR="00C14518" w:rsidRPr="001F5247" w:rsidTr="007F4C18">
        <w:tc>
          <w:tcPr>
            <w:tcW w:w="978" w:type="dxa"/>
            <w:vAlign w:val="bottom"/>
          </w:tcPr>
          <w:p w:rsidR="00C14518" w:rsidRPr="001F5247" w:rsidRDefault="00C14518" w:rsidP="00540D94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19</w:t>
            </w:r>
          </w:p>
        </w:tc>
        <w:tc>
          <w:tcPr>
            <w:tcW w:w="5968" w:type="dxa"/>
          </w:tcPr>
          <w:p w:rsidR="00C14518" w:rsidRPr="001F5247" w:rsidRDefault="00C14518" w:rsidP="00540D94">
            <w:pPr>
              <w:spacing w:after="0"/>
            </w:pPr>
            <w:r w:rsidRPr="001F5247">
              <w:t>Pesquisar Usuário</w:t>
            </w:r>
          </w:p>
        </w:tc>
        <w:tc>
          <w:tcPr>
            <w:tcW w:w="1559" w:type="dxa"/>
          </w:tcPr>
          <w:p w:rsidR="00C14518" w:rsidRPr="001F5247" w:rsidRDefault="00C14518" w:rsidP="00540D94">
            <w:pPr>
              <w:spacing w:after="0"/>
            </w:pPr>
            <w:r w:rsidRPr="001F5247">
              <w:t>Baixa</w:t>
            </w:r>
          </w:p>
        </w:tc>
      </w:tr>
      <w:tr w:rsidR="003C45AA" w:rsidRPr="001F5247" w:rsidTr="007F4C18">
        <w:tc>
          <w:tcPr>
            <w:tcW w:w="978" w:type="dxa"/>
            <w:vAlign w:val="bottom"/>
          </w:tcPr>
          <w:p w:rsidR="003C45AA" w:rsidRPr="001F5247" w:rsidRDefault="003C45AA" w:rsidP="00540D94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20</w:t>
            </w:r>
          </w:p>
        </w:tc>
        <w:tc>
          <w:tcPr>
            <w:tcW w:w="5968" w:type="dxa"/>
          </w:tcPr>
          <w:p w:rsidR="003C45AA" w:rsidRPr="001F5247" w:rsidRDefault="003C45AA" w:rsidP="00540D94">
            <w:pPr>
              <w:spacing w:after="0"/>
            </w:pPr>
            <w:r w:rsidRPr="001F5247">
              <w:t>Excluir Usuário</w:t>
            </w:r>
          </w:p>
        </w:tc>
        <w:tc>
          <w:tcPr>
            <w:tcW w:w="1559" w:type="dxa"/>
          </w:tcPr>
          <w:p w:rsidR="003C45AA" w:rsidRPr="001F5247" w:rsidRDefault="00C14518" w:rsidP="00540D94">
            <w:pPr>
              <w:spacing w:after="0"/>
            </w:pPr>
            <w:r w:rsidRPr="001F5247">
              <w:t>Baixa</w:t>
            </w:r>
          </w:p>
        </w:tc>
      </w:tr>
      <w:tr w:rsidR="003C45AA" w:rsidRPr="001F5247" w:rsidTr="007F4C18">
        <w:tc>
          <w:tcPr>
            <w:tcW w:w="978" w:type="dxa"/>
            <w:vAlign w:val="bottom"/>
          </w:tcPr>
          <w:p w:rsidR="003C45AA" w:rsidRPr="001F5247" w:rsidRDefault="003C45AA" w:rsidP="00540D94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21</w:t>
            </w:r>
          </w:p>
        </w:tc>
        <w:tc>
          <w:tcPr>
            <w:tcW w:w="5968" w:type="dxa"/>
          </w:tcPr>
          <w:p w:rsidR="003C45AA" w:rsidRPr="001F5247" w:rsidRDefault="003C45AA" w:rsidP="00540D94">
            <w:pPr>
              <w:spacing w:after="0"/>
            </w:pPr>
            <w:r w:rsidRPr="001F5247">
              <w:t>Cadastrar Partido</w:t>
            </w:r>
          </w:p>
        </w:tc>
        <w:tc>
          <w:tcPr>
            <w:tcW w:w="1559" w:type="dxa"/>
          </w:tcPr>
          <w:p w:rsidR="003C45AA" w:rsidRPr="001F5247" w:rsidRDefault="003C45AA" w:rsidP="00540D94">
            <w:pPr>
              <w:spacing w:after="0"/>
            </w:pPr>
            <w:r w:rsidRPr="001F5247">
              <w:t>Alta</w:t>
            </w:r>
          </w:p>
        </w:tc>
      </w:tr>
      <w:tr w:rsidR="003C45AA" w:rsidRPr="001F5247" w:rsidTr="007F4C18">
        <w:tc>
          <w:tcPr>
            <w:tcW w:w="978" w:type="dxa"/>
            <w:vAlign w:val="bottom"/>
          </w:tcPr>
          <w:p w:rsidR="003C45AA" w:rsidRPr="001F5247" w:rsidRDefault="003C45AA" w:rsidP="00540D94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22</w:t>
            </w:r>
          </w:p>
        </w:tc>
        <w:tc>
          <w:tcPr>
            <w:tcW w:w="5968" w:type="dxa"/>
          </w:tcPr>
          <w:p w:rsidR="003C45AA" w:rsidRPr="001F5247" w:rsidRDefault="003C45AA" w:rsidP="00540D94">
            <w:pPr>
              <w:spacing w:after="0"/>
            </w:pPr>
            <w:r w:rsidRPr="001F5247">
              <w:t>Alterar Partido</w:t>
            </w:r>
          </w:p>
        </w:tc>
        <w:tc>
          <w:tcPr>
            <w:tcW w:w="1559" w:type="dxa"/>
          </w:tcPr>
          <w:p w:rsidR="003C45AA" w:rsidRPr="001F5247" w:rsidRDefault="003C45AA" w:rsidP="00540D94">
            <w:pPr>
              <w:spacing w:after="0"/>
            </w:pPr>
            <w:r w:rsidRPr="001F5247">
              <w:t>Alta</w:t>
            </w:r>
          </w:p>
        </w:tc>
      </w:tr>
      <w:tr w:rsidR="003C45AA" w:rsidRPr="001F5247" w:rsidTr="007F4C18">
        <w:tc>
          <w:tcPr>
            <w:tcW w:w="978" w:type="dxa"/>
            <w:vAlign w:val="bottom"/>
          </w:tcPr>
          <w:p w:rsidR="003C45AA" w:rsidRPr="001F5247" w:rsidRDefault="003C45AA" w:rsidP="00540D94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23</w:t>
            </w:r>
          </w:p>
        </w:tc>
        <w:tc>
          <w:tcPr>
            <w:tcW w:w="5968" w:type="dxa"/>
          </w:tcPr>
          <w:p w:rsidR="003C45AA" w:rsidRPr="001F5247" w:rsidRDefault="003C45AA" w:rsidP="00540D94">
            <w:pPr>
              <w:spacing w:after="0"/>
            </w:pPr>
            <w:r w:rsidRPr="001F5247">
              <w:t>Pesquisar Partido</w:t>
            </w:r>
          </w:p>
        </w:tc>
        <w:tc>
          <w:tcPr>
            <w:tcW w:w="1559" w:type="dxa"/>
          </w:tcPr>
          <w:p w:rsidR="003C45AA" w:rsidRPr="001F5247" w:rsidRDefault="003C45AA" w:rsidP="00540D94">
            <w:pPr>
              <w:spacing w:after="0"/>
            </w:pPr>
            <w:r w:rsidRPr="001F5247">
              <w:t>Alta</w:t>
            </w:r>
          </w:p>
        </w:tc>
      </w:tr>
      <w:tr w:rsidR="00A94566" w:rsidRPr="001F5247" w:rsidTr="007F4C18">
        <w:tc>
          <w:tcPr>
            <w:tcW w:w="978" w:type="dxa"/>
            <w:vAlign w:val="bottom"/>
          </w:tcPr>
          <w:p w:rsidR="00A94566" w:rsidRPr="001F5247" w:rsidRDefault="00A94566" w:rsidP="00540D94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24</w:t>
            </w:r>
          </w:p>
        </w:tc>
        <w:tc>
          <w:tcPr>
            <w:tcW w:w="5968" w:type="dxa"/>
          </w:tcPr>
          <w:p w:rsidR="00A94566" w:rsidRPr="001F5247" w:rsidRDefault="00A94566" w:rsidP="00540D94">
            <w:pPr>
              <w:spacing w:after="0"/>
            </w:pPr>
            <w:r w:rsidRPr="001F5247">
              <w:t>Excluir Partido</w:t>
            </w:r>
          </w:p>
        </w:tc>
        <w:tc>
          <w:tcPr>
            <w:tcW w:w="1559" w:type="dxa"/>
          </w:tcPr>
          <w:p w:rsidR="00A94566" w:rsidRPr="001F5247" w:rsidRDefault="00A94566" w:rsidP="00540D94">
            <w:pPr>
              <w:spacing w:after="0"/>
            </w:pPr>
            <w:r w:rsidRPr="001F5247">
              <w:t>Alta</w:t>
            </w:r>
          </w:p>
        </w:tc>
      </w:tr>
      <w:tr w:rsidR="00A94566" w:rsidRPr="001F5247" w:rsidTr="00AC397D">
        <w:tc>
          <w:tcPr>
            <w:tcW w:w="978" w:type="dxa"/>
          </w:tcPr>
          <w:p w:rsidR="00A94566" w:rsidRPr="001F5247" w:rsidRDefault="00A94566" w:rsidP="00540D94">
            <w:pPr>
              <w:spacing w:after="0"/>
            </w:pPr>
            <w:r w:rsidRPr="001F5247">
              <w:t>RF 25</w:t>
            </w:r>
          </w:p>
        </w:tc>
        <w:tc>
          <w:tcPr>
            <w:tcW w:w="5968" w:type="dxa"/>
          </w:tcPr>
          <w:p w:rsidR="00A94566" w:rsidRPr="001F5247" w:rsidRDefault="00A94566" w:rsidP="00540D94">
            <w:pPr>
              <w:spacing w:after="0"/>
            </w:pPr>
            <w:r w:rsidRPr="001F5247">
              <w:t>Cadastrar Coligação</w:t>
            </w:r>
          </w:p>
        </w:tc>
        <w:tc>
          <w:tcPr>
            <w:tcW w:w="1559" w:type="dxa"/>
          </w:tcPr>
          <w:p w:rsidR="00A94566" w:rsidRPr="001F5247" w:rsidRDefault="00A94566" w:rsidP="00540D94">
            <w:pPr>
              <w:spacing w:after="0"/>
            </w:pPr>
            <w:r w:rsidRPr="001F5247">
              <w:t>Alta</w:t>
            </w:r>
          </w:p>
        </w:tc>
      </w:tr>
      <w:tr w:rsidR="00A94566" w:rsidRPr="001F5247" w:rsidTr="007F4C18">
        <w:tc>
          <w:tcPr>
            <w:tcW w:w="978" w:type="dxa"/>
            <w:vAlign w:val="bottom"/>
          </w:tcPr>
          <w:p w:rsidR="00A94566" w:rsidRPr="001F5247" w:rsidRDefault="00A94566" w:rsidP="00540D94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26</w:t>
            </w:r>
          </w:p>
        </w:tc>
        <w:tc>
          <w:tcPr>
            <w:tcW w:w="5968" w:type="dxa"/>
          </w:tcPr>
          <w:p w:rsidR="00A94566" w:rsidRPr="001F5247" w:rsidRDefault="00A94566" w:rsidP="00540D94">
            <w:pPr>
              <w:spacing w:after="0"/>
            </w:pPr>
            <w:r w:rsidRPr="001F5247">
              <w:t>Alterar Coligação</w:t>
            </w:r>
          </w:p>
        </w:tc>
        <w:tc>
          <w:tcPr>
            <w:tcW w:w="1559" w:type="dxa"/>
          </w:tcPr>
          <w:p w:rsidR="00A94566" w:rsidRPr="001F5247" w:rsidRDefault="00A94566" w:rsidP="00540D94">
            <w:pPr>
              <w:spacing w:after="0"/>
            </w:pPr>
            <w:r w:rsidRPr="001F5247">
              <w:t>Alta</w:t>
            </w:r>
          </w:p>
        </w:tc>
      </w:tr>
      <w:tr w:rsidR="00A94566" w:rsidRPr="001F5247" w:rsidTr="007F4C18">
        <w:tc>
          <w:tcPr>
            <w:tcW w:w="978" w:type="dxa"/>
            <w:vAlign w:val="bottom"/>
          </w:tcPr>
          <w:p w:rsidR="00A94566" w:rsidRPr="001F5247" w:rsidRDefault="00A94566" w:rsidP="00540D94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27</w:t>
            </w:r>
          </w:p>
        </w:tc>
        <w:tc>
          <w:tcPr>
            <w:tcW w:w="5968" w:type="dxa"/>
          </w:tcPr>
          <w:p w:rsidR="00A94566" w:rsidRPr="001F5247" w:rsidRDefault="00A94566" w:rsidP="00540D94">
            <w:pPr>
              <w:spacing w:after="0"/>
            </w:pPr>
            <w:r w:rsidRPr="001F5247">
              <w:t>Pesquisar Coligação</w:t>
            </w:r>
          </w:p>
        </w:tc>
        <w:tc>
          <w:tcPr>
            <w:tcW w:w="1559" w:type="dxa"/>
          </w:tcPr>
          <w:p w:rsidR="00A94566" w:rsidRPr="001F5247" w:rsidRDefault="00A94566" w:rsidP="00540D94">
            <w:pPr>
              <w:spacing w:after="0"/>
            </w:pPr>
            <w:r w:rsidRPr="001F5247">
              <w:t>Alta</w:t>
            </w:r>
          </w:p>
        </w:tc>
      </w:tr>
      <w:tr w:rsidR="00A94566" w:rsidRPr="001F5247" w:rsidTr="007F4C18">
        <w:tc>
          <w:tcPr>
            <w:tcW w:w="978" w:type="dxa"/>
            <w:vAlign w:val="bottom"/>
          </w:tcPr>
          <w:p w:rsidR="00A94566" w:rsidRPr="001F5247" w:rsidRDefault="00A94566" w:rsidP="00540D94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28</w:t>
            </w:r>
          </w:p>
        </w:tc>
        <w:tc>
          <w:tcPr>
            <w:tcW w:w="5968" w:type="dxa"/>
          </w:tcPr>
          <w:p w:rsidR="00A94566" w:rsidRPr="001F5247" w:rsidRDefault="00A94566" w:rsidP="00540D94">
            <w:pPr>
              <w:spacing w:after="0"/>
            </w:pPr>
            <w:r w:rsidRPr="001F5247">
              <w:t>Excluir Coligação</w:t>
            </w:r>
          </w:p>
        </w:tc>
        <w:tc>
          <w:tcPr>
            <w:tcW w:w="1559" w:type="dxa"/>
          </w:tcPr>
          <w:p w:rsidR="00A94566" w:rsidRPr="001F5247" w:rsidRDefault="00A94566" w:rsidP="00540D94">
            <w:pPr>
              <w:spacing w:after="0"/>
            </w:pPr>
            <w:r w:rsidRPr="001F5247">
              <w:t>Alta</w:t>
            </w:r>
          </w:p>
        </w:tc>
      </w:tr>
      <w:tr w:rsidR="00A94566" w:rsidRPr="001F5247" w:rsidTr="007F4C18">
        <w:tc>
          <w:tcPr>
            <w:tcW w:w="978" w:type="dxa"/>
            <w:vAlign w:val="bottom"/>
          </w:tcPr>
          <w:p w:rsidR="00A94566" w:rsidRPr="001F5247" w:rsidRDefault="00A94566" w:rsidP="00540D94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29</w:t>
            </w:r>
          </w:p>
        </w:tc>
        <w:tc>
          <w:tcPr>
            <w:tcW w:w="5968" w:type="dxa"/>
          </w:tcPr>
          <w:p w:rsidR="00A94566" w:rsidRPr="001F5247" w:rsidRDefault="00A94566" w:rsidP="00540D94">
            <w:pPr>
              <w:spacing w:after="0"/>
            </w:pPr>
            <w:r w:rsidRPr="001F5247">
              <w:t>Cadastrar Município</w:t>
            </w:r>
          </w:p>
        </w:tc>
        <w:tc>
          <w:tcPr>
            <w:tcW w:w="1559" w:type="dxa"/>
          </w:tcPr>
          <w:p w:rsidR="00A94566" w:rsidRPr="001F5247" w:rsidRDefault="00A94566" w:rsidP="00540D94">
            <w:pPr>
              <w:spacing w:after="0"/>
            </w:pPr>
            <w:r w:rsidRPr="001F5247">
              <w:t>Baixa</w:t>
            </w:r>
          </w:p>
        </w:tc>
      </w:tr>
      <w:tr w:rsidR="00A94566" w:rsidRPr="001F5247" w:rsidTr="007F4C18">
        <w:tc>
          <w:tcPr>
            <w:tcW w:w="978" w:type="dxa"/>
            <w:vAlign w:val="bottom"/>
          </w:tcPr>
          <w:p w:rsidR="00A94566" w:rsidRPr="001F5247" w:rsidRDefault="00A94566" w:rsidP="00540D94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30</w:t>
            </w:r>
          </w:p>
        </w:tc>
        <w:tc>
          <w:tcPr>
            <w:tcW w:w="5968" w:type="dxa"/>
          </w:tcPr>
          <w:p w:rsidR="00A94566" w:rsidRPr="001F5247" w:rsidRDefault="00A94566" w:rsidP="00540D94">
            <w:pPr>
              <w:spacing w:after="0"/>
            </w:pPr>
            <w:r w:rsidRPr="001F5247">
              <w:t>Alterar Município</w:t>
            </w:r>
          </w:p>
        </w:tc>
        <w:tc>
          <w:tcPr>
            <w:tcW w:w="1559" w:type="dxa"/>
          </w:tcPr>
          <w:p w:rsidR="00A94566" w:rsidRPr="001F5247" w:rsidRDefault="00A94566" w:rsidP="00540D94">
            <w:pPr>
              <w:spacing w:after="0"/>
            </w:pPr>
            <w:r w:rsidRPr="001F5247">
              <w:t>Baixa</w:t>
            </w:r>
          </w:p>
        </w:tc>
      </w:tr>
      <w:tr w:rsidR="00A94566" w:rsidRPr="001F5247" w:rsidTr="007F4C18">
        <w:tc>
          <w:tcPr>
            <w:tcW w:w="978" w:type="dxa"/>
            <w:vAlign w:val="bottom"/>
          </w:tcPr>
          <w:p w:rsidR="00A94566" w:rsidRPr="001F5247" w:rsidRDefault="00A94566" w:rsidP="00540D94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lastRenderedPageBreak/>
              <w:t>RF 31</w:t>
            </w:r>
          </w:p>
        </w:tc>
        <w:tc>
          <w:tcPr>
            <w:tcW w:w="5968" w:type="dxa"/>
          </w:tcPr>
          <w:p w:rsidR="00A94566" w:rsidRPr="001F5247" w:rsidRDefault="00A94566" w:rsidP="00540D94">
            <w:pPr>
              <w:spacing w:after="0"/>
            </w:pPr>
            <w:r w:rsidRPr="001F5247">
              <w:t>Pesquisar Município</w:t>
            </w:r>
          </w:p>
        </w:tc>
        <w:tc>
          <w:tcPr>
            <w:tcW w:w="1559" w:type="dxa"/>
          </w:tcPr>
          <w:p w:rsidR="00A94566" w:rsidRPr="001F5247" w:rsidRDefault="00A94566" w:rsidP="00540D94">
            <w:pPr>
              <w:spacing w:after="0"/>
            </w:pPr>
            <w:r w:rsidRPr="001F5247">
              <w:t>Baixa</w:t>
            </w:r>
          </w:p>
        </w:tc>
      </w:tr>
      <w:tr w:rsidR="00A94566" w:rsidRPr="001F5247" w:rsidTr="007F4C18">
        <w:tc>
          <w:tcPr>
            <w:tcW w:w="978" w:type="dxa"/>
            <w:vAlign w:val="bottom"/>
          </w:tcPr>
          <w:p w:rsidR="00A94566" w:rsidRPr="001F5247" w:rsidRDefault="00A94566" w:rsidP="00540D94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32</w:t>
            </w:r>
          </w:p>
        </w:tc>
        <w:tc>
          <w:tcPr>
            <w:tcW w:w="5968" w:type="dxa"/>
          </w:tcPr>
          <w:p w:rsidR="00A94566" w:rsidRPr="001F5247" w:rsidRDefault="00A94566" w:rsidP="00540D94">
            <w:pPr>
              <w:spacing w:after="0"/>
            </w:pPr>
            <w:r w:rsidRPr="001F5247">
              <w:t>Excluir Município</w:t>
            </w:r>
          </w:p>
        </w:tc>
        <w:tc>
          <w:tcPr>
            <w:tcW w:w="1559" w:type="dxa"/>
          </w:tcPr>
          <w:p w:rsidR="00A94566" w:rsidRPr="001F5247" w:rsidRDefault="00A94566" w:rsidP="00540D94">
            <w:pPr>
              <w:spacing w:after="0"/>
            </w:pPr>
            <w:r w:rsidRPr="001F5247">
              <w:t>Baixa</w:t>
            </w:r>
          </w:p>
        </w:tc>
      </w:tr>
      <w:tr w:rsidR="00A94566" w:rsidRPr="001F5247" w:rsidTr="007F4C18">
        <w:tc>
          <w:tcPr>
            <w:tcW w:w="978" w:type="dxa"/>
            <w:vAlign w:val="bottom"/>
          </w:tcPr>
          <w:p w:rsidR="00A94566" w:rsidRPr="001F5247" w:rsidRDefault="00A94566" w:rsidP="0089023C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3</w:t>
            </w:r>
            <w:r w:rsidR="0089023C" w:rsidRPr="001F5247">
              <w:rPr>
                <w:color w:val="000000"/>
              </w:rPr>
              <w:t>3</w:t>
            </w:r>
          </w:p>
        </w:tc>
        <w:tc>
          <w:tcPr>
            <w:tcW w:w="5968" w:type="dxa"/>
          </w:tcPr>
          <w:p w:rsidR="00A94566" w:rsidRPr="001F5247" w:rsidRDefault="00A94566" w:rsidP="00540D94">
            <w:pPr>
              <w:spacing w:after="0"/>
            </w:pPr>
            <w:r w:rsidRPr="001F5247">
              <w:t>Abrir Eleição</w:t>
            </w:r>
          </w:p>
        </w:tc>
        <w:tc>
          <w:tcPr>
            <w:tcW w:w="1559" w:type="dxa"/>
          </w:tcPr>
          <w:p w:rsidR="00A94566" w:rsidRPr="001F5247" w:rsidRDefault="00A94566" w:rsidP="00540D94">
            <w:pPr>
              <w:spacing w:after="0"/>
            </w:pPr>
            <w:r w:rsidRPr="001F5247">
              <w:t>Alta</w:t>
            </w:r>
          </w:p>
        </w:tc>
      </w:tr>
      <w:tr w:rsidR="00A94566" w:rsidRPr="001F5247" w:rsidTr="007F4C18">
        <w:tc>
          <w:tcPr>
            <w:tcW w:w="978" w:type="dxa"/>
            <w:vAlign w:val="bottom"/>
          </w:tcPr>
          <w:p w:rsidR="00A94566" w:rsidRPr="001F5247" w:rsidRDefault="0089023C" w:rsidP="00540D94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  <w:szCs w:val="24"/>
              </w:rPr>
              <w:t>RF 34</w:t>
            </w:r>
          </w:p>
        </w:tc>
        <w:tc>
          <w:tcPr>
            <w:tcW w:w="5968" w:type="dxa"/>
          </w:tcPr>
          <w:p w:rsidR="00A94566" w:rsidRPr="001F5247" w:rsidRDefault="00A94566" w:rsidP="00540D94">
            <w:pPr>
              <w:spacing w:after="0"/>
            </w:pPr>
            <w:r w:rsidRPr="001F5247">
              <w:t>Efetuar Login</w:t>
            </w:r>
          </w:p>
        </w:tc>
        <w:tc>
          <w:tcPr>
            <w:tcW w:w="1559" w:type="dxa"/>
          </w:tcPr>
          <w:p w:rsidR="00A94566" w:rsidRPr="001F5247" w:rsidRDefault="00A94566" w:rsidP="00540D94">
            <w:pPr>
              <w:spacing w:after="0"/>
            </w:pPr>
            <w:r w:rsidRPr="001F5247">
              <w:t>Alta</w:t>
            </w:r>
          </w:p>
        </w:tc>
      </w:tr>
      <w:tr w:rsidR="0089023C" w:rsidRPr="001F5247" w:rsidTr="007F4C18">
        <w:tc>
          <w:tcPr>
            <w:tcW w:w="978" w:type="dxa"/>
            <w:vAlign w:val="bottom"/>
          </w:tcPr>
          <w:p w:rsidR="0089023C" w:rsidRPr="001F5247" w:rsidRDefault="0089023C" w:rsidP="007F4C18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35</w:t>
            </w:r>
          </w:p>
        </w:tc>
        <w:tc>
          <w:tcPr>
            <w:tcW w:w="5968" w:type="dxa"/>
          </w:tcPr>
          <w:p w:rsidR="0089023C" w:rsidRPr="001F5247" w:rsidRDefault="0089023C" w:rsidP="00540D94">
            <w:pPr>
              <w:spacing w:after="0"/>
            </w:pPr>
            <w:r w:rsidRPr="001F5247">
              <w:t>Emitir Relatório de Eleitores</w:t>
            </w:r>
          </w:p>
        </w:tc>
        <w:tc>
          <w:tcPr>
            <w:tcW w:w="1559" w:type="dxa"/>
          </w:tcPr>
          <w:p w:rsidR="0089023C" w:rsidRPr="001F5247" w:rsidRDefault="0089023C" w:rsidP="00540D94">
            <w:pPr>
              <w:spacing w:after="0"/>
            </w:pPr>
            <w:r w:rsidRPr="001F5247">
              <w:t>Alta</w:t>
            </w:r>
          </w:p>
        </w:tc>
      </w:tr>
      <w:tr w:rsidR="0089023C" w:rsidRPr="001F5247" w:rsidTr="007F4C18">
        <w:tc>
          <w:tcPr>
            <w:tcW w:w="978" w:type="dxa"/>
            <w:vAlign w:val="bottom"/>
          </w:tcPr>
          <w:p w:rsidR="0089023C" w:rsidRPr="001F5247" w:rsidRDefault="0089023C" w:rsidP="007F4C18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36</w:t>
            </w:r>
          </w:p>
        </w:tc>
        <w:tc>
          <w:tcPr>
            <w:tcW w:w="5968" w:type="dxa"/>
          </w:tcPr>
          <w:p w:rsidR="0089023C" w:rsidRPr="001F5247" w:rsidRDefault="0089023C" w:rsidP="00540D94">
            <w:pPr>
              <w:spacing w:after="0"/>
            </w:pPr>
            <w:r w:rsidRPr="001F5247">
              <w:t>Emitir Relatório de Eleitores Ausentes</w:t>
            </w:r>
          </w:p>
        </w:tc>
        <w:tc>
          <w:tcPr>
            <w:tcW w:w="1559" w:type="dxa"/>
          </w:tcPr>
          <w:p w:rsidR="0089023C" w:rsidRPr="001F5247" w:rsidRDefault="0089023C" w:rsidP="00540D94">
            <w:pPr>
              <w:spacing w:after="0"/>
            </w:pPr>
            <w:r w:rsidRPr="001F5247">
              <w:t>Alta</w:t>
            </w:r>
          </w:p>
        </w:tc>
      </w:tr>
      <w:tr w:rsidR="0089023C" w:rsidRPr="001F5247" w:rsidTr="007F4C18">
        <w:tc>
          <w:tcPr>
            <w:tcW w:w="978" w:type="dxa"/>
            <w:vAlign w:val="bottom"/>
          </w:tcPr>
          <w:p w:rsidR="0089023C" w:rsidRPr="001F5247" w:rsidRDefault="0089023C" w:rsidP="007F4C18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37</w:t>
            </w:r>
          </w:p>
        </w:tc>
        <w:tc>
          <w:tcPr>
            <w:tcW w:w="5968" w:type="dxa"/>
          </w:tcPr>
          <w:p w:rsidR="0089023C" w:rsidRPr="001F5247" w:rsidRDefault="0089023C" w:rsidP="00540D94">
            <w:pPr>
              <w:spacing w:after="0"/>
            </w:pPr>
            <w:r w:rsidRPr="001F5247">
              <w:t>Emitir Relatório de Resultado de Eleição</w:t>
            </w:r>
          </w:p>
        </w:tc>
        <w:tc>
          <w:tcPr>
            <w:tcW w:w="1559" w:type="dxa"/>
          </w:tcPr>
          <w:p w:rsidR="0089023C" w:rsidRPr="001F5247" w:rsidRDefault="0089023C" w:rsidP="00540D94">
            <w:pPr>
              <w:spacing w:after="0"/>
            </w:pPr>
            <w:r w:rsidRPr="001F5247">
              <w:t>Alta</w:t>
            </w:r>
          </w:p>
        </w:tc>
      </w:tr>
      <w:tr w:rsidR="0089023C" w:rsidRPr="001F5247" w:rsidTr="007F4C18">
        <w:tc>
          <w:tcPr>
            <w:tcW w:w="978" w:type="dxa"/>
            <w:vAlign w:val="bottom"/>
          </w:tcPr>
          <w:p w:rsidR="0089023C" w:rsidRPr="001F5247" w:rsidRDefault="0089023C" w:rsidP="007F4C18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38</w:t>
            </w:r>
          </w:p>
        </w:tc>
        <w:tc>
          <w:tcPr>
            <w:tcW w:w="5968" w:type="dxa"/>
          </w:tcPr>
          <w:p w:rsidR="0089023C" w:rsidRPr="001F5247" w:rsidRDefault="0089023C" w:rsidP="00540D94">
            <w:pPr>
              <w:spacing w:after="0"/>
            </w:pPr>
            <w:r w:rsidRPr="001F5247">
              <w:t>Emitir Relatório de Candidatos</w:t>
            </w:r>
          </w:p>
        </w:tc>
        <w:tc>
          <w:tcPr>
            <w:tcW w:w="1559" w:type="dxa"/>
          </w:tcPr>
          <w:p w:rsidR="0089023C" w:rsidRPr="001F5247" w:rsidRDefault="0089023C" w:rsidP="00540D94">
            <w:pPr>
              <w:spacing w:after="0"/>
            </w:pPr>
            <w:r w:rsidRPr="001F5247">
              <w:t>Alta</w:t>
            </w:r>
          </w:p>
        </w:tc>
      </w:tr>
      <w:tr w:rsidR="0089023C" w:rsidRPr="001F5247" w:rsidTr="007F4C18">
        <w:tc>
          <w:tcPr>
            <w:tcW w:w="978" w:type="dxa"/>
            <w:vAlign w:val="bottom"/>
          </w:tcPr>
          <w:p w:rsidR="0089023C" w:rsidRPr="001F5247" w:rsidRDefault="0089023C" w:rsidP="007F4C18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39</w:t>
            </w:r>
          </w:p>
        </w:tc>
        <w:tc>
          <w:tcPr>
            <w:tcW w:w="5968" w:type="dxa"/>
          </w:tcPr>
          <w:p w:rsidR="0089023C" w:rsidRPr="001F5247" w:rsidRDefault="0089023C" w:rsidP="00540D94">
            <w:pPr>
              <w:spacing w:after="0"/>
            </w:pPr>
            <w:r w:rsidRPr="001F5247">
              <w:t>Inserir Dados de Urna</w:t>
            </w:r>
          </w:p>
        </w:tc>
        <w:tc>
          <w:tcPr>
            <w:tcW w:w="1559" w:type="dxa"/>
          </w:tcPr>
          <w:p w:rsidR="0089023C" w:rsidRPr="001F5247" w:rsidRDefault="0089023C" w:rsidP="00540D94">
            <w:pPr>
              <w:spacing w:after="0"/>
            </w:pPr>
            <w:r w:rsidRPr="001F5247">
              <w:t>Alta</w:t>
            </w:r>
          </w:p>
        </w:tc>
      </w:tr>
      <w:tr w:rsidR="0089023C" w:rsidRPr="001F5247" w:rsidTr="007F4C18">
        <w:tc>
          <w:tcPr>
            <w:tcW w:w="978" w:type="dxa"/>
            <w:vAlign w:val="bottom"/>
          </w:tcPr>
          <w:p w:rsidR="0089023C" w:rsidRPr="001F5247" w:rsidRDefault="0089023C" w:rsidP="007F4C18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40</w:t>
            </w:r>
          </w:p>
        </w:tc>
        <w:tc>
          <w:tcPr>
            <w:tcW w:w="5968" w:type="dxa"/>
          </w:tcPr>
          <w:p w:rsidR="0089023C" w:rsidRPr="001F5247" w:rsidRDefault="0089023C" w:rsidP="00540D94">
            <w:pPr>
              <w:spacing w:after="0"/>
            </w:pPr>
            <w:r w:rsidRPr="001F5247">
              <w:t>Buscar Endereço por CEP</w:t>
            </w:r>
          </w:p>
        </w:tc>
        <w:tc>
          <w:tcPr>
            <w:tcW w:w="1559" w:type="dxa"/>
          </w:tcPr>
          <w:p w:rsidR="0089023C" w:rsidRPr="001F5247" w:rsidRDefault="0089023C" w:rsidP="00540D94">
            <w:pPr>
              <w:spacing w:after="0"/>
            </w:pPr>
            <w:r w:rsidRPr="001F5247">
              <w:t>Baixa</w:t>
            </w:r>
          </w:p>
        </w:tc>
      </w:tr>
      <w:tr w:rsidR="0089023C" w:rsidRPr="001F5247" w:rsidTr="007F4C18">
        <w:tc>
          <w:tcPr>
            <w:tcW w:w="978" w:type="dxa"/>
            <w:vAlign w:val="bottom"/>
          </w:tcPr>
          <w:p w:rsidR="0089023C" w:rsidRPr="001F5247" w:rsidRDefault="0089023C" w:rsidP="007F4C18">
            <w:pPr>
              <w:spacing w:after="0"/>
              <w:rPr>
                <w:color w:val="000000"/>
                <w:szCs w:val="24"/>
              </w:rPr>
            </w:pPr>
            <w:r w:rsidRPr="001F5247">
              <w:rPr>
                <w:color w:val="000000"/>
              </w:rPr>
              <w:t>RF 41</w:t>
            </w:r>
          </w:p>
        </w:tc>
        <w:tc>
          <w:tcPr>
            <w:tcW w:w="5968" w:type="dxa"/>
          </w:tcPr>
          <w:p w:rsidR="0089023C" w:rsidRPr="001F5247" w:rsidRDefault="0089023C" w:rsidP="00540D94">
            <w:pPr>
              <w:spacing w:after="0"/>
            </w:pPr>
            <w:r w:rsidRPr="001F5247">
              <w:t>Calcular Resultados de Eleição</w:t>
            </w:r>
          </w:p>
        </w:tc>
        <w:tc>
          <w:tcPr>
            <w:tcW w:w="1559" w:type="dxa"/>
          </w:tcPr>
          <w:p w:rsidR="0089023C" w:rsidRPr="001F5247" w:rsidRDefault="0089023C" w:rsidP="00540D94">
            <w:pPr>
              <w:spacing w:after="0"/>
            </w:pPr>
            <w:r w:rsidRPr="001F5247">
              <w:t>Alta</w:t>
            </w:r>
          </w:p>
        </w:tc>
      </w:tr>
    </w:tbl>
    <w:p w:rsidR="006B4B46" w:rsidRPr="001F5247" w:rsidRDefault="006B4B46" w:rsidP="00540D94">
      <w:pPr>
        <w:pStyle w:val="Ttulo2"/>
        <w:numPr>
          <w:ilvl w:val="0"/>
          <w:numId w:val="0"/>
        </w:numPr>
        <w:spacing w:after="0"/>
        <w:rPr>
          <w:bCs/>
          <w:sz w:val="28"/>
        </w:rPr>
      </w:pPr>
    </w:p>
    <w:p w:rsidR="006B4B46" w:rsidRPr="001F5247" w:rsidRDefault="006B4B46" w:rsidP="00540D94">
      <w:pPr>
        <w:pStyle w:val="Ttulo2"/>
        <w:spacing w:after="0"/>
      </w:pPr>
      <w:bookmarkStart w:id="16" w:name="_Toc336524973"/>
      <w:r w:rsidRPr="001F5247">
        <w:t xml:space="preserve">Descrição </w:t>
      </w:r>
      <w:r w:rsidR="00263249" w:rsidRPr="001F5247">
        <w:t>dos</w:t>
      </w:r>
      <w:r w:rsidR="000437F3" w:rsidRPr="001F5247">
        <w:t xml:space="preserve"> Requisitos Funcionais</w:t>
      </w:r>
      <w:bookmarkEnd w:id="16"/>
    </w:p>
    <w:p w:rsidR="00FF1917" w:rsidRPr="001F5247" w:rsidRDefault="00FF1917" w:rsidP="00FF1917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81"/>
      </w:tblGrid>
      <w:tr w:rsidR="00326B7D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26B7D" w:rsidRPr="001F5247" w:rsidRDefault="00326B7D" w:rsidP="007F4C18">
            <w:r w:rsidRPr="001F5247">
              <w:rPr>
                <w:b/>
              </w:rPr>
              <w:t>Identificador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6B7D" w:rsidRPr="001F5247" w:rsidRDefault="00326B7D" w:rsidP="00C23514">
            <w:pPr>
              <w:rPr>
                <w:b/>
              </w:rPr>
            </w:pPr>
            <w:r w:rsidRPr="001F5247">
              <w:t xml:space="preserve">RF </w:t>
            </w:r>
            <w:r w:rsidR="00EA2090" w:rsidRPr="001F5247">
              <w:t>01</w:t>
            </w:r>
            <w:r w:rsidRPr="001F5247">
              <w:t xml:space="preserve"> – Cadastrar </w:t>
            </w:r>
            <w:r w:rsidR="00C23514" w:rsidRPr="001F5247">
              <w:t>Zona Eleitoral</w:t>
            </w:r>
          </w:p>
        </w:tc>
      </w:tr>
      <w:tr w:rsidR="00326B7D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26B7D" w:rsidRPr="001F5247" w:rsidRDefault="00326B7D" w:rsidP="007F4C18">
            <w:r w:rsidRPr="001F5247">
              <w:rPr>
                <w:b/>
              </w:rPr>
              <w:t>Autor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6B7D" w:rsidRPr="00DD3D20" w:rsidRDefault="00DD3D20" w:rsidP="007F4C18">
            <w:proofErr w:type="spellStart"/>
            <w:r w:rsidRPr="00DD3D20">
              <w:t>Welder</w:t>
            </w:r>
            <w:proofErr w:type="spellEnd"/>
            <w:r w:rsidRPr="00DD3D20">
              <w:t xml:space="preserve"> </w:t>
            </w:r>
            <w:proofErr w:type="spellStart"/>
            <w:r w:rsidRPr="00DD3D20">
              <w:t>Carrijo</w:t>
            </w:r>
            <w:proofErr w:type="spellEnd"/>
          </w:p>
        </w:tc>
      </w:tr>
      <w:tr w:rsidR="00326B7D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26B7D" w:rsidRPr="001F5247" w:rsidRDefault="00326B7D" w:rsidP="007F4C18">
            <w:r w:rsidRPr="001F5247">
              <w:rPr>
                <w:b/>
              </w:rPr>
              <w:t>Versão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6B7D" w:rsidRPr="001F5247" w:rsidRDefault="00020164" w:rsidP="007F4C18">
            <w:pPr>
              <w:rPr>
                <w:b/>
              </w:rPr>
            </w:pPr>
            <w:r w:rsidRPr="001F5247">
              <w:t>2</w:t>
            </w:r>
            <w:r w:rsidR="00326B7D" w:rsidRPr="001F5247">
              <w:t>.0</w:t>
            </w:r>
          </w:p>
        </w:tc>
      </w:tr>
      <w:tr w:rsidR="00326B7D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26B7D" w:rsidRPr="001F5247" w:rsidRDefault="00326B7D" w:rsidP="007F4C18">
            <w:r w:rsidRPr="001F5247">
              <w:rPr>
                <w:b/>
              </w:rPr>
              <w:t>Data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6B7D" w:rsidRPr="001F5247" w:rsidRDefault="00DD402E" w:rsidP="007F4C18">
            <w:pPr>
              <w:rPr>
                <w:b/>
              </w:rPr>
            </w:pPr>
            <w:r w:rsidRPr="001F5247">
              <w:t>27</w:t>
            </w:r>
            <w:r w:rsidR="00326B7D" w:rsidRPr="001F5247">
              <w:t>/09/2012</w:t>
            </w:r>
          </w:p>
        </w:tc>
      </w:tr>
      <w:tr w:rsidR="00326B7D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26B7D" w:rsidRPr="001F5247" w:rsidRDefault="00326B7D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Requisitos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dependentes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6B7D" w:rsidRPr="00A85C5D" w:rsidRDefault="00A85C5D" w:rsidP="003A5CF5">
            <w:r w:rsidRPr="00A85C5D">
              <w:t>Nenhum</w:t>
            </w:r>
          </w:p>
        </w:tc>
      </w:tr>
      <w:tr w:rsidR="00326B7D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26B7D" w:rsidRPr="001F5247" w:rsidRDefault="00326B7D" w:rsidP="007F4C18">
            <w:r w:rsidRPr="001F5247">
              <w:rPr>
                <w:b/>
              </w:rPr>
              <w:t>Origem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6B7D" w:rsidRPr="001F5247" w:rsidRDefault="00326B7D" w:rsidP="007F4C18">
            <w:pPr>
              <w:rPr>
                <w:b/>
              </w:rPr>
            </w:pPr>
            <w:proofErr w:type="spellStart"/>
            <w:r w:rsidRPr="001F5247">
              <w:t>Joriver</w:t>
            </w:r>
            <w:proofErr w:type="spellEnd"/>
            <w:r w:rsidRPr="001F5247">
              <w:rPr>
                <w:rFonts w:eastAsia="Arial"/>
              </w:rPr>
              <w:t xml:space="preserve"> </w:t>
            </w:r>
            <w:r w:rsidRPr="001F5247">
              <w:t>/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Cláudia</w:t>
            </w:r>
          </w:p>
        </w:tc>
      </w:tr>
      <w:tr w:rsidR="0028518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85187" w:rsidRPr="001F5247" w:rsidRDefault="00285187" w:rsidP="007F4C18">
            <w:r w:rsidRPr="001F5247">
              <w:rPr>
                <w:b/>
              </w:rPr>
              <w:t>Descrição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5187" w:rsidRPr="001F5247" w:rsidRDefault="00285187" w:rsidP="0082740F">
            <w:pPr>
              <w:tabs>
                <w:tab w:val="left" w:pos="708"/>
              </w:tabs>
              <w:spacing w:before="0" w:after="0" w:line="276" w:lineRule="auto"/>
            </w:pPr>
            <w:r w:rsidRPr="001F5247">
              <w:t xml:space="preserve">O sistema deve permitir ao usuário efetuar o cadastro </w:t>
            </w:r>
            <w:r w:rsidR="00765AF9">
              <w:t>zonas eleitorais</w:t>
            </w:r>
            <w:r w:rsidRPr="001F5247">
              <w:t>.</w:t>
            </w:r>
          </w:p>
          <w:p w:rsidR="00285187" w:rsidRPr="001F5247" w:rsidRDefault="00285187" w:rsidP="0082740F">
            <w:pPr>
              <w:tabs>
                <w:tab w:val="left" w:pos="708"/>
              </w:tabs>
              <w:spacing w:before="0" w:after="0" w:line="276" w:lineRule="auto"/>
              <w:rPr>
                <w:b/>
              </w:rPr>
            </w:pPr>
            <w:r w:rsidRPr="001F5247">
              <w:t>Os campos para cadastro são: número, sigla, nome, data de deferimento, status e lista de partidos.</w:t>
            </w:r>
          </w:p>
        </w:tc>
      </w:tr>
      <w:tr w:rsidR="0028518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85187" w:rsidRPr="001F5247" w:rsidRDefault="00285187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Justificativa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5187" w:rsidRPr="001F5247" w:rsidRDefault="00285187" w:rsidP="00232622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 w:rsidRPr="001F5247">
              <w:rPr>
                <w:rFonts w:eastAsia="Arial"/>
              </w:rPr>
              <w:t>A funcionalidade é necessária</w:t>
            </w:r>
            <w:proofErr w:type="gramStart"/>
            <w:r w:rsidRPr="001F5247">
              <w:rPr>
                <w:rFonts w:eastAsia="Arial"/>
              </w:rPr>
              <w:t xml:space="preserve"> pois</w:t>
            </w:r>
            <w:proofErr w:type="gramEnd"/>
            <w:r w:rsidRPr="001F5247">
              <w:rPr>
                <w:rFonts w:eastAsia="Arial"/>
              </w:rPr>
              <w:t xml:space="preserve"> é de suma </w:t>
            </w:r>
            <w:r w:rsidR="00544053">
              <w:rPr>
                <w:rFonts w:eastAsia="Arial"/>
              </w:rPr>
              <w:t xml:space="preserve">importância </w:t>
            </w:r>
            <w:r w:rsidR="00232622">
              <w:rPr>
                <w:rFonts w:eastAsia="Arial"/>
              </w:rPr>
              <w:t xml:space="preserve">a existência de zonas eleitorais </w:t>
            </w:r>
            <w:r w:rsidR="003D7EA2">
              <w:rPr>
                <w:rFonts w:eastAsia="Arial"/>
              </w:rPr>
              <w:t>para a votaçã</w:t>
            </w:r>
            <w:r w:rsidR="00B1632B">
              <w:rPr>
                <w:rFonts w:eastAsia="Arial"/>
              </w:rPr>
              <w:t xml:space="preserve">o, </w:t>
            </w:r>
            <w:r w:rsidR="003D7EA2">
              <w:rPr>
                <w:rFonts w:eastAsia="Arial"/>
              </w:rPr>
              <w:t xml:space="preserve">o cadastro de títulos eleitorais </w:t>
            </w:r>
            <w:r w:rsidR="00B1632B">
              <w:rPr>
                <w:rFonts w:eastAsia="Arial"/>
              </w:rPr>
              <w:t>e a geração de relatórios</w:t>
            </w:r>
            <w:r w:rsidRPr="001F5247">
              <w:rPr>
                <w:rFonts w:eastAsia="Arial"/>
              </w:rPr>
              <w:t>.</w:t>
            </w:r>
          </w:p>
        </w:tc>
      </w:tr>
      <w:tr w:rsidR="0028518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85187" w:rsidRPr="001F5247" w:rsidRDefault="00285187" w:rsidP="007F4C18">
            <w:r w:rsidRPr="001F5247">
              <w:rPr>
                <w:b/>
              </w:rPr>
              <w:t>Prioridade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5187" w:rsidRPr="006D5332" w:rsidRDefault="00285187" w:rsidP="007F4C18">
            <w:r w:rsidRPr="006D5332">
              <w:t>Alta</w:t>
            </w:r>
          </w:p>
        </w:tc>
      </w:tr>
      <w:tr w:rsidR="0028518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85187" w:rsidRPr="001F5247" w:rsidRDefault="00285187" w:rsidP="007F4C18">
            <w:r w:rsidRPr="001F5247">
              <w:rPr>
                <w:b/>
              </w:rPr>
              <w:t>Tipo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5187" w:rsidRPr="006D5332" w:rsidRDefault="00285187" w:rsidP="007F4C18">
            <w:r w:rsidRPr="006D5332">
              <w:t>Funcional</w:t>
            </w:r>
          </w:p>
        </w:tc>
      </w:tr>
      <w:tr w:rsidR="0028518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85187" w:rsidRPr="001F5247" w:rsidRDefault="00285187" w:rsidP="007F4C18">
            <w:r w:rsidRPr="001F5247">
              <w:rPr>
                <w:b/>
              </w:rPr>
              <w:t>Regras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negócio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5187" w:rsidRDefault="009B56CE" w:rsidP="002802C5">
            <w:pPr>
              <w:widowControl w:val="0"/>
              <w:numPr>
                <w:ilvl w:val="0"/>
                <w:numId w:val="72"/>
              </w:numPr>
              <w:suppressAutoHyphens/>
              <w:overflowPunct/>
              <w:autoSpaceDE/>
              <w:autoSpaceDN/>
              <w:adjustRightInd/>
              <w:spacing w:before="0" w:after="200"/>
              <w:jc w:val="left"/>
              <w:textAlignment w:val="auto"/>
            </w:pPr>
            <w:r w:rsidRPr="009B56CE">
              <w:t xml:space="preserve">O CEP possui um total de </w:t>
            </w:r>
            <w:proofErr w:type="gramStart"/>
            <w:r w:rsidRPr="009B56CE">
              <w:t>8</w:t>
            </w:r>
            <w:proofErr w:type="gramEnd"/>
            <w:r w:rsidRPr="009B56CE">
              <w:t xml:space="preserve"> </w:t>
            </w:r>
            <w:proofErr w:type="spellStart"/>
            <w:r w:rsidRPr="009B56CE">
              <w:t>digitos</w:t>
            </w:r>
            <w:proofErr w:type="spellEnd"/>
            <w:r w:rsidR="00B73476">
              <w:t xml:space="preserve"> numéricos</w:t>
            </w:r>
            <w:r w:rsidR="00252851">
              <w:t>.</w:t>
            </w:r>
          </w:p>
          <w:p w:rsidR="0010178E" w:rsidRPr="009B56CE" w:rsidRDefault="00B73476" w:rsidP="002802C5">
            <w:pPr>
              <w:widowControl w:val="0"/>
              <w:numPr>
                <w:ilvl w:val="0"/>
                <w:numId w:val="72"/>
              </w:numPr>
              <w:suppressAutoHyphens/>
              <w:overflowPunct/>
              <w:autoSpaceDE/>
              <w:autoSpaceDN/>
              <w:adjustRightInd/>
              <w:spacing w:before="0" w:after="200"/>
              <w:jc w:val="left"/>
              <w:textAlignment w:val="auto"/>
            </w:pPr>
            <w:r>
              <w:t>O código</w:t>
            </w:r>
            <w:r w:rsidR="0010178E">
              <w:t xml:space="preserve"> da zona eleitoral possui um total de </w:t>
            </w:r>
            <w:proofErr w:type="gramStart"/>
            <w:r w:rsidR="0010178E">
              <w:t>3</w:t>
            </w:r>
            <w:proofErr w:type="gramEnd"/>
            <w:r w:rsidR="0010178E">
              <w:t xml:space="preserve"> </w:t>
            </w:r>
            <w:proofErr w:type="spellStart"/>
            <w:r w:rsidR="0010178E">
              <w:t>digitos</w:t>
            </w:r>
            <w:proofErr w:type="spellEnd"/>
            <w:r w:rsidR="0010178E">
              <w:t xml:space="preserve"> numéricos.</w:t>
            </w:r>
          </w:p>
        </w:tc>
      </w:tr>
      <w:tr w:rsidR="0028518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85187" w:rsidRPr="001F5247" w:rsidRDefault="00285187" w:rsidP="007F4C18">
            <w:r w:rsidRPr="001F5247">
              <w:rPr>
                <w:b/>
              </w:rPr>
              <w:t>Critérios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verificação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5187" w:rsidRPr="001F5247" w:rsidRDefault="00C711D6" w:rsidP="001778D7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 w:rsidRPr="001F5247">
              <w:t xml:space="preserve">Após a conclusão da funcionalidade, a lista de </w:t>
            </w:r>
            <w:r w:rsidR="00E61DE2">
              <w:t xml:space="preserve">zonas eleitorais </w:t>
            </w:r>
            <w:r w:rsidRPr="001F5247">
              <w:t xml:space="preserve">deve possuir um ou mais </w:t>
            </w:r>
            <w:r w:rsidR="001778D7">
              <w:t xml:space="preserve">zonas </w:t>
            </w:r>
            <w:r w:rsidRPr="001F5247">
              <w:t>cadastradas.</w:t>
            </w:r>
          </w:p>
        </w:tc>
      </w:tr>
      <w:tr w:rsidR="0028518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85187" w:rsidRPr="001F5247" w:rsidRDefault="00285187" w:rsidP="007F4C18">
            <w:r w:rsidRPr="001F5247">
              <w:rPr>
                <w:b/>
              </w:rPr>
              <w:lastRenderedPageBreak/>
              <w:t>Material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suporte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5187" w:rsidRPr="001F5247" w:rsidRDefault="00901B73" w:rsidP="007F4C18">
            <w:pPr>
              <w:rPr>
                <w:b/>
              </w:rPr>
            </w:pPr>
            <w:r>
              <w:t>R</w:t>
            </w:r>
            <w:r w:rsidRPr="002E70D8">
              <w:t>esolução do TSE nº 19.994/97</w:t>
            </w:r>
          </w:p>
        </w:tc>
      </w:tr>
      <w:tr w:rsidR="0028518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85187" w:rsidRPr="001F5247" w:rsidRDefault="00285187" w:rsidP="007F4C18">
            <w:r w:rsidRPr="001F5247">
              <w:rPr>
                <w:b/>
              </w:rPr>
              <w:t>Status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5187" w:rsidRPr="001F5247" w:rsidRDefault="00E43269" w:rsidP="007F4C18">
            <w:r>
              <w:t>Proposto</w:t>
            </w:r>
          </w:p>
        </w:tc>
      </w:tr>
    </w:tbl>
    <w:p w:rsidR="00326B7D" w:rsidRPr="001F5247" w:rsidRDefault="00326B7D" w:rsidP="00326B7D"/>
    <w:p w:rsidR="00326B7D" w:rsidRPr="001F5247" w:rsidRDefault="00326B7D" w:rsidP="00326B7D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80"/>
      </w:tblGrid>
      <w:tr w:rsidR="00326B7D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26B7D" w:rsidRPr="001F5247" w:rsidRDefault="00326B7D" w:rsidP="007F4C18">
            <w:r w:rsidRPr="001F5247">
              <w:rPr>
                <w:b/>
              </w:rPr>
              <w:t>Identificador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6B7D" w:rsidRPr="001F5247" w:rsidRDefault="00326B7D" w:rsidP="0034315A">
            <w:pPr>
              <w:rPr>
                <w:b/>
              </w:rPr>
            </w:pPr>
            <w:r w:rsidRPr="001F5247">
              <w:t xml:space="preserve">RF </w:t>
            </w:r>
            <w:r w:rsidR="0034315A" w:rsidRPr="001F5247">
              <w:t>0</w:t>
            </w:r>
            <w:r w:rsidRPr="001F5247">
              <w:t xml:space="preserve">2 – </w:t>
            </w:r>
            <w:r w:rsidR="0034315A" w:rsidRPr="001F5247">
              <w:t>Alterar Zona Eleitoral</w:t>
            </w:r>
          </w:p>
        </w:tc>
      </w:tr>
      <w:tr w:rsidR="00326B7D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26B7D" w:rsidRPr="001F5247" w:rsidRDefault="00326B7D" w:rsidP="007F4C18">
            <w:r w:rsidRPr="001F5247">
              <w:rPr>
                <w:b/>
              </w:rPr>
              <w:t>Autor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6B7D" w:rsidRPr="001F5247" w:rsidRDefault="00DD3D20" w:rsidP="007F4C18">
            <w:pPr>
              <w:rPr>
                <w:b/>
              </w:rPr>
            </w:pPr>
            <w:proofErr w:type="spellStart"/>
            <w:r w:rsidRPr="00DD3D20">
              <w:t>Welder</w:t>
            </w:r>
            <w:proofErr w:type="spellEnd"/>
            <w:r w:rsidRPr="00DD3D20">
              <w:t xml:space="preserve"> </w:t>
            </w:r>
            <w:proofErr w:type="spellStart"/>
            <w:r w:rsidRPr="00DD3D20">
              <w:t>Carrijo</w:t>
            </w:r>
            <w:proofErr w:type="spellEnd"/>
          </w:p>
        </w:tc>
      </w:tr>
      <w:tr w:rsidR="00326B7D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26B7D" w:rsidRPr="001F5247" w:rsidRDefault="00326B7D" w:rsidP="007F4C18">
            <w:r w:rsidRPr="001F5247">
              <w:rPr>
                <w:b/>
              </w:rPr>
              <w:t>Versão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6B7D" w:rsidRPr="001F5247" w:rsidRDefault="00D071D7" w:rsidP="007F4C18">
            <w:pPr>
              <w:rPr>
                <w:b/>
              </w:rPr>
            </w:pPr>
            <w:r w:rsidRPr="001F5247">
              <w:t>2</w:t>
            </w:r>
            <w:r w:rsidR="00326B7D" w:rsidRPr="001F5247">
              <w:t>.0</w:t>
            </w:r>
          </w:p>
        </w:tc>
      </w:tr>
      <w:tr w:rsidR="00326B7D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26B7D" w:rsidRPr="001F5247" w:rsidRDefault="00326B7D" w:rsidP="007F4C18">
            <w:r w:rsidRPr="001F5247">
              <w:rPr>
                <w:b/>
              </w:rPr>
              <w:t>Data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6B7D" w:rsidRPr="001F5247" w:rsidRDefault="00067C8F" w:rsidP="007F4C18">
            <w:pPr>
              <w:rPr>
                <w:b/>
              </w:rPr>
            </w:pPr>
            <w:r w:rsidRPr="001F5247">
              <w:t>27</w:t>
            </w:r>
            <w:r w:rsidR="00326B7D" w:rsidRPr="001F5247">
              <w:t>/09/2012</w:t>
            </w:r>
          </w:p>
        </w:tc>
      </w:tr>
      <w:tr w:rsidR="00326B7D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26B7D" w:rsidRPr="001F5247" w:rsidRDefault="00326B7D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Requisitos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dependentes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6B7D" w:rsidRPr="009B4932" w:rsidRDefault="00F778A0" w:rsidP="007F4C18">
            <w:r w:rsidRPr="001F5247">
              <w:t>RF 03 – Pesquisar Zona Eleitoral</w:t>
            </w:r>
          </w:p>
        </w:tc>
      </w:tr>
      <w:tr w:rsidR="00326B7D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26B7D" w:rsidRPr="001F5247" w:rsidRDefault="00326B7D" w:rsidP="007F4C18">
            <w:r w:rsidRPr="001F5247">
              <w:rPr>
                <w:b/>
              </w:rPr>
              <w:t>Origem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6B7D" w:rsidRPr="001F5247" w:rsidRDefault="000A2206" w:rsidP="007F4C18">
            <w:pPr>
              <w:rPr>
                <w:b/>
              </w:rPr>
            </w:pPr>
            <w:proofErr w:type="spellStart"/>
            <w:r w:rsidRPr="001F5247">
              <w:t>Joriver</w:t>
            </w:r>
            <w:proofErr w:type="spellEnd"/>
            <w:r w:rsidRPr="001F5247">
              <w:t xml:space="preserve"> / Cláudia</w:t>
            </w:r>
          </w:p>
        </w:tc>
      </w:tr>
      <w:tr w:rsidR="00624CE5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24CE5" w:rsidRPr="001F5247" w:rsidRDefault="00624CE5" w:rsidP="007F4C18">
            <w:r w:rsidRPr="001F5247">
              <w:rPr>
                <w:b/>
              </w:rPr>
              <w:t>Descrição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136C6" w:rsidRPr="00A00337" w:rsidRDefault="00624CE5" w:rsidP="00E745B7">
            <w:pPr>
              <w:tabs>
                <w:tab w:val="left" w:pos="708"/>
              </w:tabs>
              <w:suppressAutoHyphens/>
              <w:spacing w:after="200" w:line="276" w:lineRule="auto"/>
              <w:rPr>
                <w:szCs w:val="24"/>
              </w:rPr>
            </w:pPr>
            <w:r w:rsidRPr="001F5247">
              <w:rPr>
                <w:szCs w:val="24"/>
              </w:rPr>
              <w:t xml:space="preserve">O sistema deve permitir ao usuário alterar os dados de cadastro </w:t>
            </w:r>
            <w:r>
              <w:rPr>
                <w:szCs w:val="24"/>
              </w:rPr>
              <w:t>de zonas eleitorais</w:t>
            </w:r>
            <w:r w:rsidR="00C136C6">
              <w:rPr>
                <w:szCs w:val="24"/>
              </w:rPr>
              <w:t>, como:</w:t>
            </w:r>
            <w:r w:rsidR="00A00337">
              <w:rPr>
                <w:szCs w:val="24"/>
              </w:rPr>
              <w:t xml:space="preserve"> Có</w:t>
            </w:r>
            <w:r w:rsidR="008F5299">
              <w:rPr>
                <w:szCs w:val="24"/>
              </w:rPr>
              <w:t>digo, CEP,</w:t>
            </w:r>
            <w:proofErr w:type="gramStart"/>
            <w:r w:rsidR="008F5299">
              <w:rPr>
                <w:szCs w:val="24"/>
              </w:rPr>
              <w:t xml:space="preserve"> </w:t>
            </w:r>
            <w:r w:rsidR="00A00337">
              <w:rPr>
                <w:szCs w:val="24"/>
              </w:rPr>
              <w:t xml:space="preserve"> </w:t>
            </w:r>
            <w:proofErr w:type="gramEnd"/>
            <w:r w:rsidR="00A00337">
              <w:rPr>
                <w:szCs w:val="24"/>
              </w:rPr>
              <w:t>Endereço</w:t>
            </w:r>
            <w:r w:rsidR="008F5299">
              <w:rPr>
                <w:szCs w:val="24"/>
              </w:rPr>
              <w:t xml:space="preserve"> e UF</w:t>
            </w:r>
            <w:r w:rsidR="00A00337">
              <w:rPr>
                <w:szCs w:val="24"/>
              </w:rPr>
              <w:t>.</w:t>
            </w:r>
          </w:p>
        </w:tc>
      </w:tr>
      <w:tr w:rsidR="00624CE5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24CE5" w:rsidRPr="001F5247" w:rsidRDefault="00624CE5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Justificativa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4CE5" w:rsidRPr="001F5247" w:rsidRDefault="00624CE5" w:rsidP="001F5B69">
            <w:pPr>
              <w:tabs>
                <w:tab w:val="left" w:pos="708"/>
              </w:tabs>
              <w:suppressAutoHyphens/>
              <w:spacing w:after="200" w:line="276" w:lineRule="auto"/>
              <w:rPr>
                <w:b/>
                <w:szCs w:val="24"/>
              </w:rPr>
            </w:pPr>
            <w:r w:rsidRPr="001F5247">
              <w:rPr>
                <w:rFonts w:eastAsia="Arial"/>
                <w:szCs w:val="24"/>
              </w:rPr>
              <w:t>A funcionalidade é necessária</w:t>
            </w:r>
            <w:proofErr w:type="gramStart"/>
            <w:r w:rsidRPr="001F5247">
              <w:rPr>
                <w:rFonts w:eastAsia="Arial"/>
                <w:szCs w:val="24"/>
              </w:rPr>
              <w:t xml:space="preserve"> pois</w:t>
            </w:r>
            <w:proofErr w:type="gramEnd"/>
            <w:r w:rsidRPr="001F5247">
              <w:rPr>
                <w:rFonts w:eastAsia="Arial"/>
                <w:szCs w:val="24"/>
              </w:rPr>
              <w:t xml:space="preserve"> é de suma importância manter registrado os títulos de eleitores que participaram das eleições.</w:t>
            </w:r>
          </w:p>
        </w:tc>
      </w:tr>
      <w:tr w:rsidR="00624CE5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24CE5" w:rsidRPr="001F5247" w:rsidRDefault="00624CE5" w:rsidP="007F4C18">
            <w:r w:rsidRPr="001F5247">
              <w:rPr>
                <w:b/>
              </w:rPr>
              <w:t>Prioridade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4CE5" w:rsidRPr="006D5332" w:rsidRDefault="00624CE5" w:rsidP="0082740F">
            <w:r w:rsidRPr="006D5332">
              <w:t>Alta</w:t>
            </w:r>
          </w:p>
        </w:tc>
      </w:tr>
      <w:tr w:rsidR="00624CE5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24CE5" w:rsidRPr="001F5247" w:rsidRDefault="00624CE5" w:rsidP="007F4C18">
            <w:r w:rsidRPr="001F5247">
              <w:rPr>
                <w:b/>
              </w:rPr>
              <w:t>Tipo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4CE5" w:rsidRPr="006D5332" w:rsidRDefault="00624CE5" w:rsidP="0082740F">
            <w:r w:rsidRPr="006D5332">
              <w:t>Funcional</w:t>
            </w:r>
          </w:p>
        </w:tc>
      </w:tr>
      <w:tr w:rsidR="00624CE5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24CE5" w:rsidRPr="001F5247" w:rsidRDefault="00624CE5" w:rsidP="007F4C18">
            <w:r w:rsidRPr="001F5247">
              <w:rPr>
                <w:b/>
              </w:rPr>
              <w:t>Regras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negócio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4CE5" w:rsidRDefault="00624CE5" w:rsidP="002802C5">
            <w:pPr>
              <w:widowControl w:val="0"/>
              <w:numPr>
                <w:ilvl w:val="0"/>
                <w:numId w:val="72"/>
              </w:numPr>
              <w:suppressAutoHyphens/>
              <w:overflowPunct/>
              <w:autoSpaceDE/>
              <w:autoSpaceDN/>
              <w:adjustRightInd/>
              <w:spacing w:before="0" w:after="200"/>
              <w:jc w:val="left"/>
              <w:textAlignment w:val="auto"/>
            </w:pPr>
            <w:r w:rsidRPr="009B56CE">
              <w:t xml:space="preserve">O CEP possui um total de </w:t>
            </w:r>
            <w:proofErr w:type="gramStart"/>
            <w:r w:rsidRPr="009B56CE">
              <w:t>8</w:t>
            </w:r>
            <w:proofErr w:type="gramEnd"/>
            <w:r w:rsidRPr="009B56CE">
              <w:t xml:space="preserve"> </w:t>
            </w:r>
            <w:proofErr w:type="spellStart"/>
            <w:r w:rsidRPr="009B56CE">
              <w:t>digitos</w:t>
            </w:r>
            <w:proofErr w:type="spellEnd"/>
            <w:r>
              <w:t xml:space="preserve"> numéricos.</w:t>
            </w:r>
          </w:p>
          <w:p w:rsidR="00624CE5" w:rsidRPr="001F5247" w:rsidRDefault="00624CE5" w:rsidP="002802C5">
            <w:pPr>
              <w:numPr>
                <w:ilvl w:val="0"/>
                <w:numId w:val="72"/>
              </w:numPr>
            </w:pPr>
            <w:r>
              <w:t xml:space="preserve">O código da zona eleitoral possui um total de </w:t>
            </w:r>
            <w:proofErr w:type="gramStart"/>
            <w:r>
              <w:t>3</w:t>
            </w:r>
            <w:proofErr w:type="gramEnd"/>
            <w:r>
              <w:t xml:space="preserve"> </w:t>
            </w:r>
            <w:proofErr w:type="spellStart"/>
            <w:r>
              <w:t>digitos</w:t>
            </w:r>
            <w:proofErr w:type="spellEnd"/>
            <w:r>
              <w:t xml:space="preserve"> numéricos.</w:t>
            </w:r>
          </w:p>
        </w:tc>
      </w:tr>
      <w:tr w:rsidR="00624CE5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24CE5" w:rsidRPr="001F5247" w:rsidRDefault="00624CE5" w:rsidP="007F4C18">
            <w:r w:rsidRPr="001F5247">
              <w:rPr>
                <w:b/>
              </w:rPr>
              <w:t>Critérios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verificação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4CE5" w:rsidRPr="001F5247" w:rsidRDefault="00450860" w:rsidP="00DF7D76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 w:rsidRPr="001F5247">
              <w:rPr>
                <w:szCs w:val="24"/>
              </w:rPr>
              <w:t>Após a conclusão da funcionalidade, os dados do eleitor são atualizados no banco de dados.</w:t>
            </w:r>
          </w:p>
        </w:tc>
      </w:tr>
      <w:tr w:rsidR="00624CE5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24CE5" w:rsidRPr="001F5247" w:rsidRDefault="00624CE5" w:rsidP="007F4C18">
            <w:r w:rsidRPr="001F5247">
              <w:rPr>
                <w:b/>
              </w:rPr>
              <w:t>Material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suporte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4CE5" w:rsidRPr="00384338" w:rsidRDefault="00384338" w:rsidP="007F4C18">
            <w:r w:rsidRPr="00384338">
              <w:t>Nenhum</w:t>
            </w:r>
          </w:p>
        </w:tc>
      </w:tr>
      <w:tr w:rsidR="00624CE5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24CE5" w:rsidRPr="001F5247" w:rsidRDefault="00624CE5" w:rsidP="007F4C18">
            <w:r w:rsidRPr="001F5247">
              <w:rPr>
                <w:b/>
              </w:rPr>
              <w:t>Status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4CE5" w:rsidRPr="001F5247" w:rsidRDefault="00624CE5" w:rsidP="007F4C18">
            <w:r w:rsidRPr="001F5247">
              <w:t>Proposto</w:t>
            </w:r>
          </w:p>
        </w:tc>
      </w:tr>
    </w:tbl>
    <w:p w:rsidR="00326B7D" w:rsidRPr="001F5247" w:rsidRDefault="00326B7D" w:rsidP="00326B7D"/>
    <w:p w:rsidR="00326B7D" w:rsidRPr="001F5247" w:rsidRDefault="00326B7D" w:rsidP="00326B7D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80"/>
      </w:tblGrid>
      <w:tr w:rsidR="00871398" w:rsidRPr="001F5247" w:rsidTr="0087139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71398" w:rsidRPr="001F5247" w:rsidRDefault="00871398" w:rsidP="007F4C18">
            <w:pPr>
              <w:rPr>
                <w:b/>
              </w:rPr>
            </w:pPr>
            <w:r w:rsidRPr="001F5247">
              <w:rPr>
                <w:b/>
              </w:rPr>
              <w:t>Identificador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1398" w:rsidRPr="001F5247" w:rsidRDefault="00871398" w:rsidP="008A6AAD">
            <w:r w:rsidRPr="001F5247">
              <w:t>RF 0</w:t>
            </w:r>
            <w:r w:rsidR="008A6AAD" w:rsidRPr="001F5247">
              <w:t>3</w:t>
            </w:r>
            <w:r w:rsidRPr="001F5247">
              <w:t xml:space="preserve"> – </w:t>
            </w:r>
            <w:r w:rsidR="008A6AAD" w:rsidRPr="001F5247">
              <w:t>Pesquisar Zona Eleitoral</w:t>
            </w:r>
          </w:p>
        </w:tc>
      </w:tr>
      <w:tr w:rsidR="00871398" w:rsidRPr="001F5247" w:rsidTr="0087139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71398" w:rsidRPr="001F5247" w:rsidRDefault="00871398" w:rsidP="007F4C18">
            <w:pPr>
              <w:rPr>
                <w:b/>
              </w:rPr>
            </w:pPr>
            <w:r w:rsidRPr="001F5247">
              <w:rPr>
                <w:b/>
              </w:rPr>
              <w:t>Autor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1398" w:rsidRPr="001F5247" w:rsidRDefault="00DD3D20" w:rsidP="007F4C18">
            <w:proofErr w:type="spellStart"/>
            <w:r w:rsidRPr="00DD3D20">
              <w:t>Welder</w:t>
            </w:r>
            <w:proofErr w:type="spellEnd"/>
            <w:r w:rsidRPr="00DD3D20">
              <w:t xml:space="preserve"> </w:t>
            </w:r>
            <w:proofErr w:type="spellStart"/>
            <w:r w:rsidRPr="00DD3D20">
              <w:t>Carrijo</w:t>
            </w:r>
            <w:proofErr w:type="spellEnd"/>
          </w:p>
        </w:tc>
      </w:tr>
      <w:tr w:rsidR="00871398" w:rsidRPr="001F5247" w:rsidTr="0087139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71398" w:rsidRPr="001F5247" w:rsidRDefault="00871398" w:rsidP="007F4C18">
            <w:pPr>
              <w:rPr>
                <w:b/>
              </w:rPr>
            </w:pPr>
            <w:r w:rsidRPr="001F5247">
              <w:rPr>
                <w:b/>
              </w:rPr>
              <w:t>Versão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1398" w:rsidRPr="001F5247" w:rsidRDefault="00871398" w:rsidP="007F4C18">
            <w:r w:rsidRPr="001F5247">
              <w:t>2.0</w:t>
            </w:r>
          </w:p>
        </w:tc>
      </w:tr>
      <w:tr w:rsidR="00871398" w:rsidRPr="001F5247" w:rsidTr="0087139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71398" w:rsidRPr="001F5247" w:rsidRDefault="00871398" w:rsidP="007F4C18">
            <w:pPr>
              <w:rPr>
                <w:b/>
              </w:rPr>
            </w:pPr>
            <w:r w:rsidRPr="001F5247">
              <w:rPr>
                <w:b/>
              </w:rPr>
              <w:t>Data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1398" w:rsidRPr="001F5247" w:rsidRDefault="00871398" w:rsidP="007F4C18">
            <w:r w:rsidRPr="001F5247">
              <w:t>24/09/2012</w:t>
            </w:r>
          </w:p>
        </w:tc>
      </w:tr>
      <w:tr w:rsidR="00871398" w:rsidRPr="001F5247" w:rsidTr="0087139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71398" w:rsidRPr="001F5247" w:rsidRDefault="00871398" w:rsidP="007F4C18">
            <w:pPr>
              <w:rPr>
                <w:b/>
              </w:rPr>
            </w:pPr>
            <w:r w:rsidRPr="001F5247">
              <w:rPr>
                <w:b/>
              </w:rPr>
              <w:t>Requisitos dependentes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1398" w:rsidRPr="001F5247" w:rsidRDefault="00A85C5D" w:rsidP="007F4C18">
            <w:r w:rsidRPr="00A85C5D">
              <w:t>Nenhum</w:t>
            </w:r>
            <w:r w:rsidR="00D1748B">
              <w:t>a</w:t>
            </w:r>
          </w:p>
        </w:tc>
      </w:tr>
      <w:tr w:rsidR="00871398" w:rsidRPr="001F5247" w:rsidTr="0087139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71398" w:rsidRPr="001F5247" w:rsidRDefault="00871398" w:rsidP="007F4C18">
            <w:pPr>
              <w:rPr>
                <w:b/>
              </w:rPr>
            </w:pPr>
            <w:r w:rsidRPr="001F5247">
              <w:rPr>
                <w:b/>
              </w:rPr>
              <w:lastRenderedPageBreak/>
              <w:t>Origem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1398" w:rsidRPr="001F5247" w:rsidRDefault="00871398" w:rsidP="007F4C18">
            <w:proofErr w:type="spellStart"/>
            <w:r w:rsidRPr="001F5247">
              <w:t>Joriver</w:t>
            </w:r>
            <w:proofErr w:type="spellEnd"/>
            <w:r w:rsidRPr="001F5247">
              <w:t xml:space="preserve"> / Cláudia</w:t>
            </w:r>
          </w:p>
        </w:tc>
      </w:tr>
      <w:tr w:rsidR="00CB6DB3" w:rsidRPr="001F5247" w:rsidTr="0087139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B6DB3" w:rsidRPr="001F5247" w:rsidRDefault="00CB6DB3" w:rsidP="007F4C18">
            <w:pPr>
              <w:rPr>
                <w:b/>
              </w:rPr>
            </w:pPr>
            <w:r w:rsidRPr="001F5247">
              <w:rPr>
                <w:b/>
              </w:rPr>
              <w:t>Descrição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6DB3" w:rsidRPr="001F5247" w:rsidRDefault="00CB6DB3" w:rsidP="00A45F1F">
            <w:pPr>
              <w:tabs>
                <w:tab w:val="left" w:pos="286"/>
              </w:tabs>
              <w:suppressAutoHyphens/>
              <w:spacing w:after="200" w:line="276" w:lineRule="auto"/>
            </w:pPr>
            <w:r w:rsidRPr="001F5247">
              <w:t xml:space="preserve">O sistema deve permitir ao usuário pesquisar </w:t>
            </w:r>
            <w:r w:rsidR="004C5753">
              <w:t xml:space="preserve">zonas eleitorais </w:t>
            </w:r>
            <w:r w:rsidR="00F601B5">
              <w:t>cadastrada</w:t>
            </w:r>
            <w:r w:rsidRPr="001F5247">
              <w:t>s no sistema, o usuário pode consultar pelo:</w:t>
            </w:r>
          </w:p>
          <w:p w:rsidR="00CB6DB3" w:rsidRPr="001F5247" w:rsidRDefault="0028371E" w:rsidP="002802C5">
            <w:pPr>
              <w:numPr>
                <w:ilvl w:val="0"/>
                <w:numId w:val="7"/>
              </w:numPr>
              <w:tabs>
                <w:tab w:val="clear" w:pos="774"/>
                <w:tab w:val="left" w:pos="708"/>
              </w:tabs>
              <w:suppressAutoHyphens/>
              <w:overflowPunct/>
              <w:autoSpaceDE/>
              <w:autoSpaceDN/>
              <w:adjustRightInd/>
              <w:spacing w:before="0" w:after="200" w:line="276" w:lineRule="auto"/>
              <w:ind w:left="720"/>
              <w:jc w:val="left"/>
              <w:textAlignment w:val="auto"/>
            </w:pPr>
            <w:r>
              <w:t>Código</w:t>
            </w:r>
            <w:r w:rsidR="00CB6DB3" w:rsidRPr="001F5247">
              <w:t>;</w:t>
            </w:r>
          </w:p>
          <w:p w:rsidR="00CB6DB3" w:rsidRPr="001F5247" w:rsidRDefault="0028371E" w:rsidP="002802C5">
            <w:pPr>
              <w:numPr>
                <w:ilvl w:val="0"/>
                <w:numId w:val="7"/>
              </w:numPr>
              <w:tabs>
                <w:tab w:val="clear" w:pos="774"/>
                <w:tab w:val="left" w:pos="708"/>
              </w:tabs>
              <w:suppressAutoHyphens/>
              <w:overflowPunct/>
              <w:autoSpaceDE/>
              <w:autoSpaceDN/>
              <w:adjustRightInd/>
              <w:spacing w:before="0" w:after="200" w:line="276" w:lineRule="auto"/>
              <w:ind w:left="720"/>
              <w:jc w:val="left"/>
              <w:textAlignment w:val="auto"/>
            </w:pPr>
            <w:r>
              <w:t>CEP</w:t>
            </w:r>
            <w:r w:rsidR="00CB6DB3" w:rsidRPr="001F5247">
              <w:t>;</w:t>
            </w:r>
          </w:p>
        </w:tc>
      </w:tr>
      <w:tr w:rsidR="00CB6DB3" w:rsidRPr="001F5247" w:rsidTr="0087139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B6DB3" w:rsidRPr="001F5247" w:rsidRDefault="00CB6DB3" w:rsidP="007F4C18">
            <w:pPr>
              <w:rPr>
                <w:b/>
              </w:rPr>
            </w:pPr>
            <w:r w:rsidRPr="001F5247">
              <w:rPr>
                <w:b/>
              </w:rPr>
              <w:t>Justificativa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6DB3" w:rsidRPr="001F5247" w:rsidRDefault="00CB6DB3" w:rsidP="00313FBF">
            <w:pPr>
              <w:tabs>
                <w:tab w:val="left" w:pos="708"/>
              </w:tabs>
              <w:suppressAutoHyphens/>
              <w:spacing w:after="200" w:line="276" w:lineRule="auto"/>
              <w:rPr>
                <w:b/>
              </w:rPr>
            </w:pPr>
            <w:r w:rsidRPr="001F5247">
              <w:rPr>
                <w:rFonts w:eastAsia="Arial"/>
              </w:rPr>
              <w:t>A funcionalidade é necessária</w:t>
            </w:r>
            <w:proofErr w:type="gramStart"/>
            <w:r w:rsidRPr="001F5247">
              <w:rPr>
                <w:rFonts w:eastAsia="Arial"/>
              </w:rPr>
              <w:t xml:space="preserve"> pois</w:t>
            </w:r>
            <w:proofErr w:type="gramEnd"/>
            <w:r w:rsidRPr="001F5247">
              <w:rPr>
                <w:rFonts w:eastAsia="Arial"/>
              </w:rPr>
              <w:t xml:space="preserve"> é de suma importância </w:t>
            </w:r>
            <w:r w:rsidR="00313FBF">
              <w:rPr>
                <w:rFonts w:eastAsia="Arial"/>
              </w:rPr>
              <w:t>permitir a visualização das zonas eleitorais cadastradas.</w:t>
            </w:r>
            <w:r w:rsidR="000578A9">
              <w:rPr>
                <w:rFonts w:eastAsia="Arial"/>
              </w:rPr>
              <w:t xml:space="preserve"> Também é necessária para selecionar zonas eleitorais para excluir ou alterar.</w:t>
            </w:r>
          </w:p>
        </w:tc>
      </w:tr>
      <w:tr w:rsidR="00CB6DB3" w:rsidRPr="001F5247" w:rsidTr="0087139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B6DB3" w:rsidRPr="001F5247" w:rsidRDefault="00CB6DB3" w:rsidP="007F4C18">
            <w:pPr>
              <w:rPr>
                <w:b/>
              </w:rPr>
            </w:pPr>
            <w:r w:rsidRPr="001F5247">
              <w:rPr>
                <w:b/>
              </w:rPr>
              <w:t>Prioridade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6DB3" w:rsidRPr="006D5332" w:rsidRDefault="00CB6DB3" w:rsidP="0082740F">
            <w:r w:rsidRPr="006D5332">
              <w:t>Alta</w:t>
            </w:r>
          </w:p>
        </w:tc>
      </w:tr>
      <w:tr w:rsidR="00CB6DB3" w:rsidRPr="001F5247" w:rsidTr="0087139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B6DB3" w:rsidRPr="001F5247" w:rsidRDefault="00CB6DB3" w:rsidP="007F4C18">
            <w:pPr>
              <w:rPr>
                <w:b/>
              </w:rPr>
            </w:pPr>
            <w:r w:rsidRPr="001F5247">
              <w:rPr>
                <w:b/>
              </w:rPr>
              <w:t>Tipo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6DB3" w:rsidRPr="006D5332" w:rsidRDefault="00CB6DB3" w:rsidP="0082740F">
            <w:r w:rsidRPr="006D5332">
              <w:t>Funcional</w:t>
            </w:r>
          </w:p>
        </w:tc>
      </w:tr>
      <w:tr w:rsidR="00CB6DB3" w:rsidRPr="001F5247" w:rsidTr="0087139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B6DB3" w:rsidRPr="001F5247" w:rsidRDefault="00CB6DB3" w:rsidP="007F4C18">
            <w:pPr>
              <w:rPr>
                <w:b/>
              </w:rPr>
            </w:pPr>
            <w:r w:rsidRPr="001F5247">
              <w:rPr>
                <w:b/>
              </w:rPr>
              <w:t>Regras de negócio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6DB3" w:rsidRPr="001F5247" w:rsidRDefault="00CB6DB3" w:rsidP="00871398">
            <w:r>
              <w:t>Nenhuma</w:t>
            </w:r>
          </w:p>
        </w:tc>
      </w:tr>
      <w:tr w:rsidR="00CB6DB3" w:rsidRPr="001F5247" w:rsidTr="0087139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B6DB3" w:rsidRPr="001F5247" w:rsidRDefault="00CB6DB3" w:rsidP="007F4C18">
            <w:pPr>
              <w:rPr>
                <w:b/>
              </w:rPr>
            </w:pPr>
            <w:r w:rsidRPr="001F5247">
              <w:rPr>
                <w:b/>
              </w:rPr>
              <w:t>Critérios de verificação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6DB3" w:rsidRPr="001F5247" w:rsidRDefault="00CB6DB3" w:rsidP="00871398">
            <w:r w:rsidRPr="001F5247">
              <w:t xml:space="preserve">Após a conclusão da funcionalidade, </w:t>
            </w:r>
            <w:r>
              <w:t>uma lista de zonas deve ser exibida.</w:t>
            </w:r>
          </w:p>
        </w:tc>
      </w:tr>
      <w:tr w:rsidR="00CB6DB3" w:rsidRPr="001F5247" w:rsidTr="0087139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B6DB3" w:rsidRPr="001F5247" w:rsidRDefault="00CB6DB3" w:rsidP="007F4C18">
            <w:pPr>
              <w:rPr>
                <w:b/>
              </w:rPr>
            </w:pPr>
            <w:r w:rsidRPr="001F5247">
              <w:rPr>
                <w:b/>
              </w:rPr>
              <w:t>Material de suporte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6DB3" w:rsidRPr="001F5247" w:rsidRDefault="00CB6DB3" w:rsidP="007F4C18">
            <w:r>
              <w:t>Nenhum</w:t>
            </w:r>
          </w:p>
        </w:tc>
      </w:tr>
      <w:tr w:rsidR="00CB6DB3" w:rsidRPr="001F5247" w:rsidTr="0087139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B6DB3" w:rsidRPr="001F5247" w:rsidRDefault="00CB6DB3" w:rsidP="007F4C18">
            <w:pPr>
              <w:rPr>
                <w:b/>
              </w:rPr>
            </w:pPr>
            <w:r w:rsidRPr="001F5247">
              <w:rPr>
                <w:b/>
              </w:rPr>
              <w:t>Status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6DB3" w:rsidRPr="001F5247" w:rsidRDefault="00CB6DB3" w:rsidP="007F4C18">
            <w:r>
              <w:t>Proposto</w:t>
            </w:r>
          </w:p>
        </w:tc>
      </w:tr>
    </w:tbl>
    <w:p w:rsidR="00326B7D" w:rsidRPr="001F5247" w:rsidRDefault="00326B7D" w:rsidP="00FF1917"/>
    <w:p w:rsidR="004D765F" w:rsidRPr="001F5247" w:rsidRDefault="004D765F" w:rsidP="00FF1917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80"/>
      </w:tblGrid>
      <w:tr w:rsidR="004D765F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D765F" w:rsidRPr="001F5247" w:rsidRDefault="004D765F" w:rsidP="007F4C18">
            <w:pPr>
              <w:rPr>
                <w:b/>
              </w:rPr>
            </w:pPr>
            <w:r w:rsidRPr="001F5247">
              <w:rPr>
                <w:b/>
              </w:rPr>
              <w:t>Identificador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D765F" w:rsidRPr="001F5247" w:rsidRDefault="004D765F" w:rsidP="007F4C18">
            <w:r w:rsidRPr="001F5247">
              <w:t>RF 0</w:t>
            </w:r>
            <w:r w:rsidR="00EB0856" w:rsidRPr="001F5247">
              <w:t>4 –</w:t>
            </w:r>
            <w:r w:rsidRPr="001F5247">
              <w:t xml:space="preserve"> </w:t>
            </w:r>
            <w:r w:rsidR="00EB0856" w:rsidRPr="001F5247">
              <w:t>Excluir Zona Eleitoral</w:t>
            </w:r>
          </w:p>
        </w:tc>
      </w:tr>
      <w:tr w:rsidR="004D765F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D765F" w:rsidRPr="001F5247" w:rsidRDefault="004D765F" w:rsidP="007F4C18">
            <w:pPr>
              <w:rPr>
                <w:b/>
              </w:rPr>
            </w:pPr>
            <w:r w:rsidRPr="001F5247">
              <w:rPr>
                <w:b/>
              </w:rPr>
              <w:t>Autor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D765F" w:rsidRPr="001F5247" w:rsidRDefault="00DD3D20" w:rsidP="007F4C18">
            <w:proofErr w:type="spellStart"/>
            <w:r w:rsidRPr="00DD3D20">
              <w:t>Welder</w:t>
            </w:r>
            <w:proofErr w:type="spellEnd"/>
            <w:r w:rsidRPr="00DD3D20">
              <w:t xml:space="preserve"> </w:t>
            </w:r>
            <w:proofErr w:type="spellStart"/>
            <w:r w:rsidRPr="00DD3D20">
              <w:t>Carrijo</w:t>
            </w:r>
            <w:proofErr w:type="spellEnd"/>
          </w:p>
        </w:tc>
      </w:tr>
      <w:tr w:rsidR="004D765F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D765F" w:rsidRPr="001F5247" w:rsidRDefault="004D765F" w:rsidP="007F4C18">
            <w:pPr>
              <w:rPr>
                <w:b/>
              </w:rPr>
            </w:pPr>
            <w:r w:rsidRPr="001F5247">
              <w:rPr>
                <w:b/>
              </w:rPr>
              <w:t>Versão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D765F" w:rsidRPr="001F5247" w:rsidRDefault="004D765F" w:rsidP="007F4C18">
            <w:r w:rsidRPr="001F5247">
              <w:t>2.0</w:t>
            </w:r>
          </w:p>
        </w:tc>
      </w:tr>
      <w:tr w:rsidR="004D765F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D765F" w:rsidRPr="001F5247" w:rsidRDefault="004D765F" w:rsidP="007F4C18">
            <w:pPr>
              <w:rPr>
                <w:b/>
              </w:rPr>
            </w:pPr>
            <w:r w:rsidRPr="001F5247">
              <w:rPr>
                <w:b/>
              </w:rPr>
              <w:t>Data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D765F" w:rsidRPr="001F5247" w:rsidRDefault="004D765F" w:rsidP="007F4C18">
            <w:r w:rsidRPr="001F5247">
              <w:t>24/09/2012</w:t>
            </w:r>
          </w:p>
        </w:tc>
      </w:tr>
      <w:tr w:rsidR="004D765F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D765F" w:rsidRPr="001F5247" w:rsidRDefault="004D765F" w:rsidP="007F4C18">
            <w:pPr>
              <w:rPr>
                <w:b/>
              </w:rPr>
            </w:pPr>
            <w:r w:rsidRPr="001F5247">
              <w:rPr>
                <w:b/>
              </w:rPr>
              <w:t>Requisitos dependentes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D765F" w:rsidRPr="001F5247" w:rsidRDefault="003806CB" w:rsidP="007F4C18">
            <w:r w:rsidRPr="001F5247">
              <w:t>RF 03 – Pesquisar Zona Eleitoral</w:t>
            </w:r>
          </w:p>
        </w:tc>
      </w:tr>
      <w:tr w:rsidR="004D765F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D765F" w:rsidRPr="001F5247" w:rsidRDefault="004D765F" w:rsidP="007F4C18">
            <w:pPr>
              <w:rPr>
                <w:b/>
              </w:rPr>
            </w:pPr>
            <w:r w:rsidRPr="001F5247">
              <w:rPr>
                <w:b/>
              </w:rPr>
              <w:t>Origem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D765F" w:rsidRPr="001F5247" w:rsidRDefault="004D765F" w:rsidP="007F4C18">
            <w:proofErr w:type="spellStart"/>
            <w:r w:rsidRPr="001F5247">
              <w:t>Joriver</w:t>
            </w:r>
            <w:proofErr w:type="spellEnd"/>
            <w:r w:rsidRPr="001F5247">
              <w:t xml:space="preserve"> / Cláudia</w:t>
            </w:r>
          </w:p>
        </w:tc>
      </w:tr>
      <w:tr w:rsidR="00017B0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17B02" w:rsidRPr="001F5247" w:rsidRDefault="00017B02" w:rsidP="007F4C18">
            <w:pPr>
              <w:rPr>
                <w:b/>
              </w:rPr>
            </w:pPr>
            <w:r w:rsidRPr="001F5247">
              <w:rPr>
                <w:b/>
              </w:rPr>
              <w:t>Descrição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17B02" w:rsidRPr="001F5247" w:rsidRDefault="00017B02" w:rsidP="00BD5529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 w:rsidRPr="001F5247">
              <w:t xml:space="preserve">O sistema deve permitir ao usuário excluir uma </w:t>
            </w:r>
            <w:r w:rsidR="00B24340">
              <w:t>zona eleitoral</w:t>
            </w:r>
            <w:r w:rsidRPr="001F5247">
              <w:t xml:space="preserve"> existente no banco de dados, o usuário primeiro deve faz</w:t>
            </w:r>
            <w:r w:rsidR="00BD5529">
              <w:t>er uma consulta e selecionar a zona eleitoral</w:t>
            </w:r>
            <w:r w:rsidRPr="001F5247">
              <w:t>, após isto o sistema libera para exclusão.</w:t>
            </w:r>
          </w:p>
        </w:tc>
      </w:tr>
      <w:tr w:rsidR="00017B0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17B02" w:rsidRPr="001F5247" w:rsidRDefault="00017B02" w:rsidP="007F4C18">
            <w:pPr>
              <w:rPr>
                <w:b/>
              </w:rPr>
            </w:pPr>
            <w:r w:rsidRPr="001F5247">
              <w:rPr>
                <w:b/>
              </w:rPr>
              <w:t>Justificativa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17B02" w:rsidRPr="001F5247" w:rsidRDefault="00017B02" w:rsidP="00512EF1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 w:rsidRPr="001F5247">
              <w:rPr>
                <w:rFonts w:eastAsia="Arial"/>
              </w:rPr>
              <w:t>A funcionalidade é necessária</w:t>
            </w:r>
            <w:proofErr w:type="gramStart"/>
            <w:r w:rsidRPr="001F5247">
              <w:rPr>
                <w:rFonts w:eastAsia="Arial"/>
              </w:rPr>
              <w:t xml:space="preserve"> pois</w:t>
            </w:r>
            <w:proofErr w:type="gramEnd"/>
            <w:r w:rsidRPr="001F5247">
              <w:rPr>
                <w:rFonts w:eastAsia="Arial"/>
              </w:rPr>
              <w:t xml:space="preserve"> </w:t>
            </w:r>
            <w:r w:rsidR="00512EF1">
              <w:rPr>
                <w:rFonts w:eastAsia="Arial"/>
              </w:rPr>
              <w:t>zonas eleitorais podem ser removidas para eleições.</w:t>
            </w:r>
          </w:p>
        </w:tc>
      </w:tr>
      <w:tr w:rsidR="00017B0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17B02" w:rsidRPr="001F5247" w:rsidRDefault="00017B02" w:rsidP="007F4C18">
            <w:pPr>
              <w:rPr>
                <w:b/>
              </w:rPr>
            </w:pPr>
            <w:r w:rsidRPr="001F5247">
              <w:rPr>
                <w:b/>
              </w:rPr>
              <w:t>Prioridade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17B02" w:rsidRPr="006D5332" w:rsidRDefault="00017B02" w:rsidP="0082740F">
            <w:r w:rsidRPr="006D5332">
              <w:t>Alta</w:t>
            </w:r>
          </w:p>
        </w:tc>
      </w:tr>
      <w:tr w:rsidR="00017B0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17B02" w:rsidRPr="001F5247" w:rsidRDefault="00017B02" w:rsidP="007F4C18">
            <w:pPr>
              <w:rPr>
                <w:b/>
              </w:rPr>
            </w:pPr>
            <w:r w:rsidRPr="001F5247">
              <w:rPr>
                <w:b/>
              </w:rPr>
              <w:lastRenderedPageBreak/>
              <w:t>Tipo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17B02" w:rsidRPr="006D5332" w:rsidRDefault="00017B02" w:rsidP="0082740F">
            <w:r w:rsidRPr="006D5332">
              <w:t>Funcional</w:t>
            </w:r>
          </w:p>
        </w:tc>
      </w:tr>
      <w:tr w:rsidR="00017B0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17B02" w:rsidRPr="001F5247" w:rsidRDefault="00017B02" w:rsidP="007F4C18">
            <w:pPr>
              <w:rPr>
                <w:b/>
              </w:rPr>
            </w:pPr>
            <w:r w:rsidRPr="001F5247">
              <w:rPr>
                <w:b/>
              </w:rPr>
              <w:t>Regras de negócio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17B02" w:rsidRPr="001F5247" w:rsidRDefault="00CF3BBA" w:rsidP="007F4C18">
            <w:r>
              <w:t>Nenhuma</w:t>
            </w:r>
          </w:p>
        </w:tc>
      </w:tr>
      <w:tr w:rsidR="00017B0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17B02" w:rsidRPr="001F5247" w:rsidRDefault="00017B02" w:rsidP="007F4C18">
            <w:pPr>
              <w:rPr>
                <w:b/>
              </w:rPr>
            </w:pPr>
            <w:r w:rsidRPr="001F5247">
              <w:rPr>
                <w:b/>
              </w:rPr>
              <w:t>Critérios de verificação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17B02" w:rsidRPr="001F5247" w:rsidRDefault="00017B02" w:rsidP="009A4AE3">
            <w:r w:rsidRPr="001F5247">
              <w:t xml:space="preserve">Após a conclusão da funcionalidade, </w:t>
            </w:r>
            <w:r>
              <w:t>a zona eleitoral escolhida não estará cadastrada</w:t>
            </w:r>
            <w:r w:rsidRPr="001F5247">
              <w:t>.</w:t>
            </w:r>
          </w:p>
        </w:tc>
      </w:tr>
      <w:tr w:rsidR="00017B0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17B02" w:rsidRPr="001F5247" w:rsidRDefault="00017B02" w:rsidP="007F4C18">
            <w:pPr>
              <w:rPr>
                <w:b/>
              </w:rPr>
            </w:pPr>
            <w:r w:rsidRPr="001F5247">
              <w:rPr>
                <w:b/>
              </w:rPr>
              <w:t>Material de suporte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17B02" w:rsidRPr="001F5247" w:rsidRDefault="00017B02" w:rsidP="007F4C18"/>
        </w:tc>
      </w:tr>
      <w:tr w:rsidR="00017B0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17B02" w:rsidRPr="001F5247" w:rsidRDefault="00017B02" w:rsidP="007F4C18">
            <w:pPr>
              <w:rPr>
                <w:b/>
              </w:rPr>
            </w:pPr>
            <w:r w:rsidRPr="001F5247">
              <w:rPr>
                <w:b/>
              </w:rPr>
              <w:t>Status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17B02" w:rsidRPr="001F5247" w:rsidRDefault="00017B02" w:rsidP="007F4C18">
            <w:r>
              <w:t>Proposto</w:t>
            </w:r>
          </w:p>
        </w:tc>
      </w:tr>
    </w:tbl>
    <w:p w:rsidR="004D765F" w:rsidRPr="001F5247" w:rsidRDefault="004D765F" w:rsidP="00FF1917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81"/>
      </w:tblGrid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r w:rsidRPr="001F5247">
              <w:rPr>
                <w:b/>
              </w:rPr>
              <w:t>Identificador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682CBB" w:rsidP="00D91FD0">
            <w:pPr>
              <w:rPr>
                <w:b/>
              </w:rPr>
            </w:pPr>
            <w:r w:rsidRPr="001F5247">
              <w:t>RF 0</w:t>
            </w:r>
            <w:r w:rsidR="00D91FD0" w:rsidRPr="001F5247">
              <w:t>5</w:t>
            </w:r>
            <w:r w:rsidRPr="001F5247">
              <w:t xml:space="preserve"> – Cadastrar </w:t>
            </w:r>
            <w:r w:rsidR="00D91FD0" w:rsidRPr="001F5247">
              <w:t xml:space="preserve">Seção </w:t>
            </w:r>
            <w:r w:rsidRPr="001F5247">
              <w:t>Eleitoral</w:t>
            </w:r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r w:rsidRPr="001F5247">
              <w:rPr>
                <w:b/>
              </w:rPr>
              <w:t>Autor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DD3D20" w:rsidP="007F4C18">
            <w:pPr>
              <w:rPr>
                <w:b/>
              </w:rPr>
            </w:pPr>
            <w:proofErr w:type="spellStart"/>
            <w:r w:rsidRPr="00DD3D20">
              <w:t>Welder</w:t>
            </w:r>
            <w:proofErr w:type="spellEnd"/>
            <w:r w:rsidRPr="00DD3D20">
              <w:t xml:space="preserve"> </w:t>
            </w:r>
            <w:proofErr w:type="spellStart"/>
            <w:r w:rsidRPr="00DD3D20">
              <w:t>Carrijo</w:t>
            </w:r>
            <w:proofErr w:type="spellEnd"/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r w:rsidRPr="001F5247">
              <w:rPr>
                <w:b/>
              </w:rPr>
              <w:t>Versão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r w:rsidRPr="001F5247">
              <w:t>2.0</w:t>
            </w:r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r w:rsidRPr="001F5247">
              <w:rPr>
                <w:b/>
              </w:rPr>
              <w:t>Data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r w:rsidRPr="001F5247">
              <w:t>27/09/2012</w:t>
            </w:r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Requisitos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dependentes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96324B" w:rsidP="007F4C18">
            <w:pPr>
              <w:rPr>
                <w:b/>
              </w:rPr>
            </w:pPr>
            <w:r w:rsidRPr="00A85C5D">
              <w:t>Nenhum</w:t>
            </w:r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r w:rsidRPr="001F5247">
              <w:rPr>
                <w:b/>
              </w:rPr>
              <w:t>Origem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proofErr w:type="spellStart"/>
            <w:r w:rsidRPr="001F5247">
              <w:t>Joriver</w:t>
            </w:r>
            <w:proofErr w:type="spellEnd"/>
            <w:r w:rsidRPr="001F5247">
              <w:rPr>
                <w:rFonts w:eastAsia="Arial"/>
              </w:rPr>
              <w:t xml:space="preserve"> </w:t>
            </w:r>
            <w:r w:rsidRPr="001F5247">
              <w:t>/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Cláudia</w:t>
            </w:r>
          </w:p>
        </w:tc>
      </w:tr>
      <w:tr w:rsidR="00F21E6F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21E6F" w:rsidRPr="001F5247" w:rsidRDefault="00F21E6F" w:rsidP="007F4C18">
            <w:r w:rsidRPr="001F5247">
              <w:rPr>
                <w:b/>
              </w:rPr>
              <w:t>Descrição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1E6F" w:rsidRPr="001F5247" w:rsidRDefault="00F21E6F" w:rsidP="0082740F">
            <w:pPr>
              <w:tabs>
                <w:tab w:val="left" w:pos="708"/>
              </w:tabs>
              <w:spacing w:before="0" w:after="0" w:line="276" w:lineRule="auto"/>
            </w:pPr>
            <w:r w:rsidRPr="001F5247">
              <w:t xml:space="preserve">O sistema deve permitir ao usuário efetuar o cadastro </w:t>
            </w:r>
            <w:r w:rsidR="00C246B0">
              <w:t>seções</w:t>
            </w:r>
            <w:r>
              <w:t xml:space="preserve"> eleitorais</w:t>
            </w:r>
            <w:r w:rsidRPr="001F5247">
              <w:t>.</w:t>
            </w:r>
          </w:p>
          <w:p w:rsidR="00F21E6F" w:rsidRPr="001F5247" w:rsidRDefault="00F21E6F" w:rsidP="004A4D3F">
            <w:pPr>
              <w:tabs>
                <w:tab w:val="left" w:pos="708"/>
              </w:tabs>
              <w:spacing w:before="0" w:after="0" w:line="276" w:lineRule="auto"/>
              <w:rPr>
                <w:b/>
              </w:rPr>
            </w:pPr>
            <w:r w:rsidRPr="001F5247">
              <w:t xml:space="preserve">Os campos para cadastro são: </w:t>
            </w:r>
            <w:r w:rsidR="005A7307">
              <w:t>código</w:t>
            </w:r>
            <w:r w:rsidR="00BD759F">
              <w:t>, limite de eleitores</w:t>
            </w:r>
            <w:r w:rsidR="00014ABF">
              <w:t xml:space="preserve"> e</w:t>
            </w:r>
            <w:r w:rsidRPr="001F5247">
              <w:t xml:space="preserve"> </w:t>
            </w:r>
            <w:r w:rsidR="00F919E5">
              <w:t>zona eleitoral</w:t>
            </w:r>
            <w:proofErr w:type="gramStart"/>
            <w:r w:rsidR="00014ABF">
              <w:t>.</w:t>
            </w:r>
            <w:r w:rsidRPr="001F5247">
              <w:t>.</w:t>
            </w:r>
            <w:proofErr w:type="gramEnd"/>
          </w:p>
        </w:tc>
      </w:tr>
      <w:tr w:rsidR="00F21E6F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21E6F" w:rsidRPr="001F5247" w:rsidRDefault="00F21E6F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Justificativa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1E6F" w:rsidRPr="001F5247" w:rsidRDefault="00F21E6F" w:rsidP="00AA0296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 w:rsidRPr="001F5247">
              <w:rPr>
                <w:rFonts w:eastAsia="Arial"/>
              </w:rPr>
              <w:t>A funcionalidade é necessária</w:t>
            </w:r>
            <w:proofErr w:type="gramStart"/>
            <w:r w:rsidRPr="001F5247">
              <w:rPr>
                <w:rFonts w:eastAsia="Arial"/>
              </w:rPr>
              <w:t xml:space="preserve"> pois</w:t>
            </w:r>
            <w:proofErr w:type="gramEnd"/>
            <w:r w:rsidRPr="001F5247">
              <w:rPr>
                <w:rFonts w:eastAsia="Arial"/>
              </w:rPr>
              <w:t xml:space="preserve"> é de suma </w:t>
            </w:r>
            <w:r>
              <w:rPr>
                <w:rFonts w:eastAsia="Arial"/>
              </w:rPr>
              <w:t xml:space="preserve">importância a existência de </w:t>
            </w:r>
            <w:r w:rsidR="001C6E69">
              <w:rPr>
                <w:rFonts w:eastAsia="Arial"/>
              </w:rPr>
              <w:t xml:space="preserve">seções </w:t>
            </w:r>
            <w:r>
              <w:rPr>
                <w:rFonts w:eastAsia="Arial"/>
              </w:rPr>
              <w:t xml:space="preserve">eleitorais para </w:t>
            </w:r>
            <w:r w:rsidR="00BA2C57">
              <w:rPr>
                <w:rFonts w:eastAsia="Arial"/>
              </w:rPr>
              <w:t xml:space="preserve">o cadastro de títulos </w:t>
            </w:r>
            <w:r w:rsidR="00723492">
              <w:rPr>
                <w:rFonts w:eastAsia="Arial"/>
              </w:rPr>
              <w:t xml:space="preserve">para os </w:t>
            </w:r>
            <w:r w:rsidR="00BA2C57">
              <w:rPr>
                <w:rFonts w:eastAsia="Arial"/>
              </w:rPr>
              <w:t xml:space="preserve">eleitores </w:t>
            </w:r>
            <w:r w:rsidR="00AA0296">
              <w:rPr>
                <w:rFonts w:eastAsia="Arial"/>
              </w:rPr>
              <w:t>e também para geração de relatórios.</w:t>
            </w:r>
            <w:r w:rsidR="00054101">
              <w:rPr>
                <w:rFonts w:eastAsia="Arial"/>
              </w:rPr>
              <w:t xml:space="preserve"> Os votos também são feitos nas zonas eleitorais.</w:t>
            </w:r>
          </w:p>
        </w:tc>
      </w:tr>
      <w:tr w:rsidR="00F21E6F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21E6F" w:rsidRPr="001F5247" w:rsidRDefault="00F21E6F" w:rsidP="007F4C18">
            <w:r w:rsidRPr="001F5247">
              <w:rPr>
                <w:b/>
              </w:rPr>
              <w:t>Prioridade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1E6F" w:rsidRPr="006D5332" w:rsidRDefault="00F21E6F" w:rsidP="0082740F">
            <w:r w:rsidRPr="006D5332">
              <w:t>Alta</w:t>
            </w:r>
          </w:p>
        </w:tc>
      </w:tr>
      <w:tr w:rsidR="00F21E6F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21E6F" w:rsidRPr="001F5247" w:rsidRDefault="00F21E6F" w:rsidP="007F4C18">
            <w:r w:rsidRPr="001F5247">
              <w:rPr>
                <w:b/>
              </w:rPr>
              <w:t>Tipo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1E6F" w:rsidRPr="006D5332" w:rsidRDefault="00F21E6F" w:rsidP="0082740F">
            <w:r w:rsidRPr="006D5332">
              <w:t>Funcional</w:t>
            </w:r>
          </w:p>
        </w:tc>
      </w:tr>
      <w:tr w:rsidR="00F21E6F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21E6F" w:rsidRPr="001F5247" w:rsidRDefault="00F21E6F" w:rsidP="007F4C18">
            <w:r w:rsidRPr="001F5247">
              <w:rPr>
                <w:b/>
              </w:rPr>
              <w:t>Regras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negócio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1E6F" w:rsidRPr="00035C5F" w:rsidRDefault="0043166F" w:rsidP="002802C5">
            <w:pPr>
              <w:widowControl w:val="0"/>
              <w:numPr>
                <w:ilvl w:val="0"/>
                <w:numId w:val="75"/>
              </w:numPr>
              <w:suppressAutoHyphens/>
              <w:overflowPunct/>
              <w:autoSpaceDE/>
              <w:autoSpaceDN/>
              <w:adjustRightInd/>
              <w:spacing w:before="0" w:after="200"/>
              <w:jc w:val="left"/>
              <w:textAlignment w:val="auto"/>
            </w:pPr>
            <w:r w:rsidRPr="00035C5F">
              <w:t xml:space="preserve">O código da seção eleitoral possui </w:t>
            </w:r>
            <w:proofErr w:type="gramStart"/>
            <w:r w:rsidR="00454407">
              <w:t>4</w:t>
            </w:r>
            <w:bookmarkStart w:id="17" w:name="_GoBack"/>
            <w:bookmarkEnd w:id="17"/>
            <w:proofErr w:type="gramEnd"/>
            <w:r w:rsidR="00E11486">
              <w:t xml:space="preserve"> </w:t>
            </w:r>
            <w:proofErr w:type="spellStart"/>
            <w:r w:rsidR="00035C5F" w:rsidRPr="00035C5F">
              <w:t>digitos</w:t>
            </w:r>
            <w:proofErr w:type="spellEnd"/>
            <w:r w:rsidR="00E11486">
              <w:t xml:space="preserve"> numéricos.</w:t>
            </w:r>
          </w:p>
          <w:p w:rsidR="00035C5F" w:rsidRPr="001F5247" w:rsidRDefault="00035C5F" w:rsidP="002802C5">
            <w:pPr>
              <w:widowControl w:val="0"/>
              <w:numPr>
                <w:ilvl w:val="0"/>
                <w:numId w:val="75"/>
              </w:numPr>
              <w:suppressAutoHyphens/>
              <w:overflowPunct/>
              <w:autoSpaceDE/>
              <w:autoSpaceDN/>
              <w:adjustRightInd/>
              <w:spacing w:before="0" w:after="200"/>
              <w:jc w:val="left"/>
              <w:textAlignment w:val="auto"/>
              <w:rPr>
                <w:b/>
              </w:rPr>
            </w:pPr>
            <w:r w:rsidRPr="00035C5F">
              <w:t>Toda seção deve estar vinculada a uma zona eleitoral.</w:t>
            </w:r>
          </w:p>
        </w:tc>
      </w:tr>
      <w:tr w:rsidR="00F21E6F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21E6F" w:rsidRPr="001F5247" w:rsidRDefault="00F21E6F" w:rsidP="007F4C18">
            <w:r w:rsidRPr="001F5247">
              <w:rPr>
                <w:b/>
              </w:rPr>
              <w:t>Critérios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verificação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1E6F" w:rsidRPr="001F5247" w:rsidRDefault="00F21E6F" w:rsidP="007F4C18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 w:rsidRPr="001F5247">
              <w:t>Após a conclusão da funcionalidade, a lista de coligações deve possuir um ou mais coligações cadastradas.</w:t>
            </w:r>
          </w:p>
        </w:tc>
      </w:tr>
      <w:tr w:rsidR="00F21E6F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21E6F" w:rsidRPr="001F5247" w:rsidRDefault="00F21E6F" w:rsidP="007F4C18">
            <w:r w:rsidRPr="001F5247">
              <w:rPr>
                <w:b/>
              </w:rPr>
              <w:t>Material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suporte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1E6F" w:rsidRPr="00CF3BBA" w:rsidRDefault="00CF3BBA" w:rsidP="007F4C18">
            <w:r>
              <w:t>Nenhum</w:t>
            </w:r>
          </w:p>
        </w:tc>
      </w:tr>
      <w:tr w:rsidR="00F21E6F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21E6F" w:rsidRPr="001F5247" w:rsidRDefault="00F21E6F" w:rsidP="007F4C18">
            <w:r w:rsidRPr="001F5247">
              <w:rPr>
                <w:b/>
              </w:rPr>
              <w:t>Status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21E6F" w:rsidRPr="001F5247" w:rsidRDefault="00F21E6F" w:rsidP="007F4C18">
            <w:r>
              <w:t>Proposto</w:t>
            </w:r>
          </w:p>
        </w:tc>
      </w:tr>
    </w:tbl>
    <w:p w:rsidR="00682CBB" w:rsidRPr="001F5247" w:rsidRDefault="00682CBB" w:rsidP="00682CBB"/>
    <w:p w:rsidR="00682CBB" w:rsidRPr="001F5247" w:rsidRDefault="00682CBB" w:rsidP="00682CBB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80"/>
      </w:tblGrid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r w:rsidRPr="001F5247">
              <w:rPr>
                <w:b/>
              </w:rPr>
              <w:t>Identificador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682CBB" w:rsidP="00D91FD0">
            <w:pPr>
              <w:rPr>
                <w:b/>
              </w:rPr>
            </w:pPr>
            <w:r w:rsidRPr="001F5247">
              <w:t>RF 0</w:t>
            </w:r>
            <w:r w:rsidR="00D91FD0" w:rsidRPr="001F5247">
              <w:t>6</w:t>
            </w:r>
            <w:r w:rsidRPr="001F5247">
              <w:t xml:space="preserve"> – Alterar </w:t>
            </w:r>
            <w:r w:rsidR="00D91FD0" w:rsidRPr="001F5247">
              <w:t xml:space="preserve">Seção </w:t>
            </w:r>
            <w:r w:rsidRPr="001F5247">
              <w:t>Eleitoral</w:t>
            </w:r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r w:rsidRPr="001F5247">
              <w:rPr>
                <w:b/>
              </w:rPr>
              <w:t>Autor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DD3D20" w:rsidP="007F4C18">
            <w:pPr>
              <w:rPr>
                <w:b/>
              </w:rPr>
            </w:pPr>
            <w:proofErr w:type="spellStart"/>
            <w:r w:rsidRPr="00DD3D20">
              <w:t>Welder</w:t>
            </w:r>
            <w:proofErr w:type="spellEnd"/>
            <w:r w:rsidRPr="00DD3D20">
              <w:t xml:space="preserve"> </w:t>
            </w:r>
            <w:proofErr w:type="spellStart"/>
            <w:r w:rsidRPr="00DD3D20">
              <w:t>Carrijo</w:t>
            </w:r>
            <w:proofErr w:type="spellEnd"/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r w:rsidRPr="001F5247">
              <w:rPr>
                <w:b/>
              </w:rPr>
              <w:lastRenderedPageBreak/>
              <w:t>Versão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r w:rsidRPr="001F5247">
              <w:t>2.0</w:t>
            </w:r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r w:rsidRPr="001F5247">
              <w:rPr>
                <w:b/>
              </w:rPr>
              <w:t>Data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r w:rsidRPr="001F5247">
              <w:t>27/09/2012</w:t>
            </w:r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Requisitos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dependentes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1230D0" w:rsidP="007F4C18">
            <w:pPr>
              <w:rPr>
                <w:b/>
              </w:rPr>
            </w:pPr>
            <w:r w:rsidRPr="001F5247">
              <w:t>RF 07 – Pesquisar Seção Eleitoral</w:t>
            </w:r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r w:rsidRPr="001F5247">
              <w:rPr>
                <w:b/>
              </w:rPr>
              <w:t>Origem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B54DC7" w:rsidP="007F4C18">
            <w:pPr>
              <w:rPr>
                <w:b/>
              </w:rPr>
            </w:pPr>
            <w:proofErr w:type="spellStart"/>
            <w:r w:rsidRPr="001F5247">
              <w:t>Joriver</w:t>
            </w:r>
            <w:proofErr w:type="spellEnd"/>
            <w:r w:rsidRPr="001F5247">
              <w:rPr>
                <w:rFonts w:eastAsia="Arial"/>
              </w:rPr>
              <w:t xml:space="preserve"> </w:t>
            </w:r>
            <w:r w:rsidRPr="001F5247">
              <w:t>/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Cláudia</w:t>
            </w:r>
          </w:p>
        </w:tc>
      </w:tr>
      <w:tr w:rsidR="00D224F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224F0" w:rsidRPr="001F5247" w:rsidRDefault="00D224F0" w:rsidP="007F4C18">
            <w:r w:rsidRPr="001F5247">
              <w:rPr>
                <w:b/>
              </w:rPr>
              <w:t>Descrição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24F0" w:rsidRPr="00A00337" w:rsidRDefault="00D224F0" w:rsidP="00D75540">
            <w:pPr>
              <w:tabs>
                <w:tab w:val="left" w:pos="708"/>
              </w:tabs>
              <w:suppressAutoHyphens/>
              <w:spacing w:after="200" w:line="276" w:lineRule="auto"/>
              <w:rPr>
                <w:szCs w:val="24"/>
              </w:rPr>
            </w:pPr>
            <w:r w:rsidRPr="001F5247">
              <w:rPr>
                <w:szCs w:val="24"/>
              </w:rPr>
              <w:t xml:space="preserve">O sistema deve permitir ao usuário alterar os dados de cadastro </w:t>
            </w:r>
            <w:r>
              <w:rPr>
                <w:szCs w:val="24"/>
              </w:rPr>
              <w:t xml:space="preserve">de </w:t>
            </w:r>
            <w:r w:rsidR="00641C83">
              <w:rPr>
                <w:szCs w:val="24"/>
              </w:rPr>
              <w:t xml:space="preserve">seções </w:t>
            </w:r>
            <w:r>
              <w:rPr>
                <w:szCs w:val="24"/>
              </w:rPr>
              <w:t>eleitorais, como: Có</w:t>
            </w:r>
            <w:r w:rsidR="00D75540">
              <w:rPr>
                <w:szCs w:val="24"/>
              </w:rPr>
              <w:t>digo, Zona Eleitoral e limite de eleitores</w:t>
            </w:r>
            <w:r>
              <w:rPr>
                <w:szCs w:val="24"/>
              </w:rPr>
              <w:t>.</w:t>
            </w:r>
          </w:p>
        </w:tc>
      </w:tr>
      <w:tr w:rsidR="00D224F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224F0" w:rsidRPr="001F5247" w:rsidRDefault="00D224F0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Justificativa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24F0" w:rsidRPr="001F5247" w:rsidRDefault="00D224F0" w:rsidP="00AD1444">
            <w:pPr>
              <w:tabs>
                <w:tab w:val="left" w:pos="708"/>
              </w:tabs>
              <w:suppressAutoHyphens/>
              <w:spacing w:after="200" w:line="276" w:lineRule="auto"/>
              <w:rPr>
                <w:b/>
                <w:szCs w:val="24"/>
              </w:rPr>
            </w:pPr>
            <w:r w:rsidRPr="001F5247">
              <w:rPr>
                <w:rFonts w:eastAsia="Arial"/>
                <w:szCs w:val="24"/>
              </w:rPr>
              <w:t>A funcionalidade é necessária</w:t>
            </w:r>
            <w:proofErr w:type="gramStart"/>
            <w:r w:rsidRPr="001F5247">
              <w:rPr>
                <w:rFonts w:eastAsia="Arial"/>
                <w:szCs w:val="24"/>
              </w:rPr>
              <w:t xml:space="preserve"> pois</w:t>
            </w:r>
            <w:proofErr w:type="gramEnd"/>
            <w:r w:rsidRPr="001F5247">
              <w:rPr>
                <w:rFonts w:eastAsia="Arial"/>
                <w:szCs w:val="24"/>
              </w:rPr>
              <w:t xml:space="preserve"> é de suma importância </w:t>
            </w:r>
            <w:r w:rsidR="00AD1444">
              <w:rPr>
                <w:rFonts w:eastAsia="Arial"/>
                <w:szCs w:val="24"/>
              </w:rPr>
              <w:t>permitir a atualização</w:t>
            </w:r>
            <w:r w:rsidR="00CA518E">
              <w:rPr>
                <w:rFonts w:eastAsia="Arial"/>
                <w:szCs w:val="24"/>
              </w:rPr>
              <w:t xml:space="preserve"> de dados de seções ou corrigir</w:t>
            </w:r>
            <w:r w:rsidR="00D724F6">
              <w:rPr>
                <w:rFonts w:eastAsia="Arial"/>
                <w:szCs w:val="24"/>
              </w:rPr>
              <w:t xml:space="preserve"> erros cadastrais</w:t>
            </w:r>
            <w:r w:rsidR="005B4E79">
              <w:rPr>
                <w:rFonts w:eastAsia="Arial"/>
                <w:szCs w:val="24"/>
              </w:rPr>
              <w:t>.</w:t>
            </w:r>
          </w:p>
        </w:tc>
      </w:tr>
      <w:tr w:rsidR="00D224F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224F0" w:rsidRPr="001F5247" w:rsidRDefault="00D224F0" w:rsidP="007F4C18">
            <w:r w:rsidRPr="001F5247">
              <w:rPr>
                <w:b/>
              </w:rPr>
              <w:t>Prioridade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24F0" w:rsidRPr="006D5332" w:rsidRDefault="00D224F0" w:rsidP="0082740F">
            <w:r w:rsidRPr="006D5332">
              <w:t>Alta</w:t>
            </w:r>
          </w:p>
        </w:tc>
      </w:tr>
      <w:tr w:rsidR="00D224F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224F0" w:rsidRPr="001F5247" w:rsidRDefault="00D224F0" w:rsidP="007F4C18">
            <w:r w:rsidRPr="001F5247">
              <w:rPr>
                <w:b/>
              </w:rPr>
              <w:t>Tipo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24F0" w:rsidRPr="006D5332" w:rsidRDefault="00D224F0" w:rsidP="0082740F">
            <w:r w:rsidRPr="006D5332">
              <w:t>Funcional</w:t>
            </w:r>
          </w:p>
        </w:tc>
      </w:tr>
      <w:tr w:rsidR="00D224F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224F0" w:rsidRPr="001F5247" w:rsidRDefault="00D224F0" w:rsidP="007F4C18">
            <w:r w:rsidRPr="001F5247">
              <w:rPr>
                <w:b/>
              </w:rPr>
              <w:t>Regras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negócio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5986" w:rsidRPr="00035C5F" w:rsidRDefault="00DC5986" w:rsidP="002802C5">
            <w:pPr>
              <w:widowControl w:val="0"/>
              <w:numPr>
                <w:ilvl w:val="0"/>
                <w:numId w:val="75"/>
              </w:numPr>
              <w:suppressAutoHyphens/>
              <w:overflowPunct/>
              <w:autoSpaceDE/>
              <w:autoSpaceDN/>
              <w:adjustRightInd/>
              <w:spacing w:before="0" w:after="200"/>
              <w:jc w:val="left"/>
              <w:textAlignment w:val="auto"/>
            </w:pPr>
            <w:r w:rsidRPr="00035C5F">
              <w:t xml:space="preserve">O código da seção eleitoral possui </w:t>
            </w:r>
            <w:proofErr w:type="gramStart"/>
            <w:r w:rsidR="002B7B67">
              <w:t>4</w:t>
            </w:r>
            <w:proofErr w:type="gramEnd"/>
            <w:r>
              <w:t xml:space="preserve"> </w:t>
            </w:r>
            <w:proofErr w:type="spellStart"/>
            <w:r w:rsidRPr="00035C5F">
              <w:t>digitos</w:t>
            </w:r>
            <w:proofErr w:type="spellEnd"/>
            <w:r>
              <w:t xml:space="preserve"> numéricos.</w:t>
            </w:r>
          </w:p>
          <w:p w:rsidR="00D224F0" w:rsidRPr="001F5247" w:rsidRDefault="00DC5986" w:rsidP="002802C5">
            <w:pPr>
              <w:numPr>
                <w:ilvl w:val="0"/>
                <w:numId w:val="75"/>
              </w:numPr>
            </w:pPr>
            <w:r w:rsidRPr="00035C5F">
              <w:t>Toda seção deve estar vinculada a uma zona eleitoral.</w:t>
            </w:r>
          </w:p>
        </w:tc>
      </w:tr>
      <w:tr w:rsidR="00D224F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224F0" w:rsidRPr="001F5247" w:rsidRDefault="00D224F0" w:rsidP="007F4C18">
            <w:r w:rsidRPr="001F5247">
              <w:rPr>
                <w:b/>
              </w:rPr>
              <w:t>Critérios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verificação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24F0" w:rsidRPr="001F5247" w:rsidRDefault="00D224F0" w:rsidP="007F4C18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 w:rsidRPr="001F5247">
              <w:rPr>
                <w:szCs w:val="24"/>
              </w:rPr>
              <w:t>Após a conclusão da funcionalidade, os dados do eleitor são atualizados no banco de dados.</w:t>
            </w:r>
          </w:p>
        </w:tc>
      </w:tr>
      <w:tr w:rsidR="00D224F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224F0" w:rsidRPr="001F5247" w:rsidRDefault="00D224F0" w:rsidP="007F4C18">
            <w:r w:rsidRPr="001F5247">
              <w:rPr>
                <w:b/>
              </w:rPr>
              <w:t>Material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suporte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24F0" w:rsidRPr="006A721C" w:rsidRDefault="00D224F0" w:rsidP="007F4C18">
            <w:r w:rsidRPr="006A721C">
              <w:t>Nenhum</w:t>
            </w:r>
          </w:p>
        </w:tc>
      </w:tr>
      <w:tr w:rsidR="00D224F0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224F0" w:rsidRPr="001F5247" w:rsidRDefault="00D224F0" w:rsidP="007F4C18">
            <w:r w:rsidRPr="001F5247">
              <w:rPr>
                <w:b/>
              </w:rPr>
              <w:t>Status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24F0" w:rsidRPr="001F5247" w:rsidRDefault="00D224F0" w:rsidP="007F4C18">
            <w:r w:rsidRPr="001F5247">
              <w:t>Proposto</w:t>
            </w:r>
          </w:p>
        </w:tc>
      </w:tr>
    </w:tbl>
    <w:p w:rsidR="00682CBB" w:rsidRPr="001F5247" w:rsidRDefault="00682CBB" w:rsidP="00682CBB"/>
    <w:p w:rsidR="00682CBB" w:rsidRPr="001F5247" w:rsidRDefault="00682CBB" w:rsidP="00682CBB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80"/>
      </w:tblGrid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r w:rsidRPr="001F5247">
              <w:rPr>
                <w:b/>
              </w:rPr>
              <w:t>Identificador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682CBB" w:rsidP="00A4734B">
            <w:r w:rsidRPr="001F5247">
              <w:t>RF 0</w:t>
            </w:r>
            <w:r w:rsidR="00A4734B" w:rsidRPr="001F5247">
              <w:t>7</w:t>
            </w:r>
            <w:r w:rsidRPr="001F5247">
              <w:t xml:space="preserve"> – Pesquisar </w:t>
            </w:r>
            <w:r w:rsidR="00A4734B" w:rsidRPr="001F5247">
              <w:t xml:space="preserve">Seção </w:t>
            </w:r>
            <w:r w:rsidRPr="001F5247">
              <w:t>Eleitoral</w:t>
            </w:r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r w:rsidRPr="001F5247">
              <w:rPr>
                <w:b/>
              </w:rPr>
              <w:t>Autor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955431" w:rsidP="007F4C18">
            <w:proofErr w:type="spellStart"/>
            <w:r w:rsidRPr="00DD3D20">
              <w:t>Welder</w:t>
            </w:r>
            <w:proofErr w:type="spellEnd"/>
            <w:r w:rsidRPr="00DD3D20">
              <w:t xml:space="preserve"> </w:t>
            </w:r>
            <w:proofErr w:type="spellStart"/>
            <w:r w:rsidRPr="00DD3D20">
              <w:t>Carrijo</w:t>
            </w:r>
            <w:proofErr w:type="spellEnd"/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r w:rsidRPr="001F5247">
              <w:rPr>
                <w:b/>
              </w:rPr>
              <w:t>Versão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r w:rsidRPr="001F5247">
              <w:t>2.0</w:t>
            </w:r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r w:rsidRPr="001F5247">
              <w:rPr>
                <w:b/>
              </w:rPr>
              <w:t>Data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B27973" w:rsidP="007F4C18">
            <w:r>
              <w:t>27</w:t>
            </w:r>
            <w:r w:rsidR="00682CBB" w:rsidRPr="001F5247">
              <w:t>/09/2012</w:t>
            </w:r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r w:rsidRPr="001F5247">
              <w:rPr>
                <w:b/>
              </w:rPr>
              <w:t>Requisitos dependentes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AA6B75" w:rsidP="007F4C18">
            <w:r>
              <w:t>Nenhum</w:t>
            </w:r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r w:rsidRPr="001F5247">
              <w:rPr>
                <w:b/>
              </w:rPr>
              <w:t>Origem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roofErr w:type="spellStart"/>
            <w:r w:rsidRPr="001F5247">
              <w:t>Joriver</w:t>
            </w:r>
            <w:proofErr w:type="spellEnd"/>
            <w:r w:rsidRPr="001F5247">
              <w:t xml:space="preserve"> / Cláudia</w:t>
            </w:r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r w:rsidRPr="001F5247">
              <w:rPr>
                <w:b/>
              </w:rPr>
              <w:t>Descrição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5F1F" w:rsidRPr="001F5247" w:rsidRDefault="00A45F1F" w:rsidP="00A45F1F">
            <w:pPr>
              <w:tabs>
                <w:tab w:val="left" w:pos="286"/>
              </w:tabs>
              <w:suppressAutoHyphens/>
              <w:spacing w:after="200" w:line="276" w:lineRule="auto"/>
            </w:pPr>
            <w:r w:rsidRPr="001F5247">
              <w:t xml:space="preserve">O sistema deve permitir ao usuário pesquisar </w:t>
            </w:r>
            <w:r w:rsidR="005D252B">
              <w:t>seções</w:t>
            </w:r>
            <w:r>
              <w:t xml:space="preserve"> eleitorais cadastrada</w:t>
            </w:r>
            <w:r w:rsidRPr="001F5247">
              <w:t>s no sistema, o usuário pode consultar pelo:</w:t>
            </w:r>
          </w:p>
          <w:p w:rsidR="00A45F1F" w:rsidRPr="001F5247" w:rsidRDefault="00A45F1F" w:rsidP="002802C5">
            <w:pPr>
              <w:numPr>
                <w:ilvl w:val="0"/>
                <w:numId w:val="74"/>
              </w:numPr>
              <w:tabs>
                <w:tab w:val="left" w:pos="708"/>
              </w:tabs>
              <w:suppressAutoHyphens/>
              <w:overflowPunct/>
              <w:autoSpaceDE/>
              <w:autoSpaceDN/>
              <w:adjustRightInd/>
              <w:spacing w:before="0" w:after="200" w:line="276" w:lineRule="auto"/>
              <w:ind w:left="720"/>
              <w:jc w:val="left"/>
              <w:textAlignment w:val="auto"/>
            </w:pPr>
            <w:r>
              <w:t>Código</w:t>
            </w:r>
            <w:r w:rsidRPr="001F5247">
              <w:t>;</w:t>
            </w:r>
          </w:p>
          <w:p w:rsidR="00682CBB" w:rsidRPr="001F5247" w:rsidRDefault="006E7A1E" w:rsidP="002802C5">
            <w:pPr>
              <w:numPr>
                <w:ilvl w:val="0"/>
                <w:numId w:val="74"/>
              </w:numPr>
              <w:ind w:left="720"/>
            </w:pPr>
            <w:r>
              <w:t>Zona Eleitoral</w:t>
            </w:r>
            <w:r w:rsidR="00A45F1F" w:rsidRPr="001F5247">
              <w:t>;</w:t>
            </w:r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r w:rsidRPr="001F5247">
              <w:rPr>
                <w:b/>
              </w:rPr>
              <w:lastRenderedPageBreak/>
              <w:t>Justificativa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ED1279" w:rsidP="000B12DC">
            <w:r w:rsidRPr="001F5247">
              <w:rPr>
                <w:rFonts w:eastAsia="Arial"/>
              </w:rPr>
              <w:t>A funcionalidade é necessária</w:t>
            </w:r>
            <w:proofErr w:type="gramStart"/>
            <w:r w:rsidRPr="001F5247">
              <w:rPr>
                <w:rFonts w:eastAsia="Arial"/>
              </w:rPr>
              <w:t xml:space="preserve"> pois</w:t>
            </w:r>
            <w:proofErr w:type="gramEnd"/>
            <w:r w:rsidRPr="001F5247">
              <w:rPr>
                <w:rFonts w:eastAsia="Arial"/>
              </w:rPr>
              <w:t xml:space="preserve"> é de suma importância </w:t>
            </w:r>
            <w:r>
              <w:rPr>
                <w:rFonts w:eastAsia="Arial"/>
              </w:rPr>
              <w:t xml:space="preserve">permitir a visualização das </w:t>
            </w:r>
            <w:r w:rsidR="00E61787">
              <w:rPr>
                <w:rFonts w:eastAsia="Arial"/>
              </w:rPr>
              <w:t>seções</w:t>
            </w:r>
            <w:r>
              <w:rPr>
                <w:rFonts w:eastAsia="Arial"/>
              </w:rPr>
              <w:t xml:space="preserve"> eleitorais cadastradas. Também é necessária para selecionar </w:t>
            </w:r>
            <w:r w:rsidR="000B12DC">
              <w:rPr>
                <w:rFonts w:eastAsia="Arial"/>
              </w:rPr>
              <w:t>seções</w:t>
            </w:r>
            <w:r>
              <w:rPr>
                <w:rFonts w:eastAsia="Arial"/>
              </w:rPr>
              <w:t xml:space="preserve"> eleitorais para excluir ou alterar.</w:t>
            </w:r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r w:rsidRPr="001F5247">
              <w:rPr>
                <w:b/>
              </w:rPr>
              <w:t>Prioridade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2E2FAE" w:rsidP="007F4C18">
            <w:r>
              <w:t>Alta</w:t>
            </w:r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r w:rsidRPr="001F5247">
              <w:rPr>
                <w:b/>
              </w:rPr>
              <w:t>Tipo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2E2FAE" w:rsidP="007F4C18">
            <w:r>
              <w:t>Funcional</w:t>
            </w:r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r w:rsidRPr="001F5247">
              <w:rPr>
                <w:b/>
              </w:rPr>
              <w:t>Regras de negócio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19468B" w:rsidP="007F4C18">
            <w:r>
              <w:t>Nenhuma</w:t>
            </w:r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r w:rsidRPr="001F5247">
              <w:rPr>
                <w:b/>
              </w:rPr>
              <w:t>Critérios de verificação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564AA6" w:rsidP="00134FBC">
            <w:r w:rsidRPr="001F5247">
              <w:t>Após a conclus</w:t>
            </w:r>
            <w:r w:rsidR="007C01D1">
              <w:t xml:space="preserve">ão da funcionalidade, os dados </w:t>
            </w:r>
            <w:r w:rsidR="00134FBC">
              <w:t xml:space="preserve">da seção eleitoral </w:t>
            </w:r>
            <w:r w:rsidR="007C01D1">
              <w:t xml:space="preserve">serão </w:t>
            </w:r>
            <w:r w:rsidRPr="001F5247">
              <w:t>retornados na tela.</w:t>
            </w:r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r w:rsidRPr="001F5247">
              <w:rPr>
                <w:b/>
              </w:rPr>
              <w:t>Material de suporte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19468B" w:rsidP="007F4C18">
            <w:r>
              <w:t>Nenhum</w:t>
            </w:r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r w:rsidRPr="001F5247">
              <w:rPr>
                <w:b/>
              </w:rPr>
              <w:t>Status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19468B" w:rsidP="007F4C18">
            <w:r>
              <w:t>Proposto</w:t>
            </w:r>
          </w:p>
        </w:tc>
      </w:tr>
    </w:tbl>
    <w:p w:rsidR="00682CBB" w:rsidRPr="001F5247" w:rsidRDefault="00682CBB" w:rsidP="00682CBB"/>
    <w:p w:rsidR="00682CBB" w:rsidRPr="001F5247" w:rsidRDefault="00682CBB" w:rsidP="00682CBB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80"/>
      </w:tblGrid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r w:rsidRPr="001F5247">
              <w:rPr>
                <w:b/>
              </w:rPr>
              <w:t>Identificador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682CBB" w:rsidP="00C3559C">
            <w:r w:rsidRPr="001F5247">
              <w:t>RF 0</w:t>
            </w:r>
            <w:r w:rsidR="00C3559C" w:rsidRPr="001F5247">
              <w:t>8</w:t>
            </w:r>
            <w:r w:rsidRPr="001F5247">
              <w:t xml:space="preserve"> – Excluir </w:t>
            </w:r>
            <w:r w:rsidR="00C3559C" w:rsidRPr="001F5247">
              <w:t xml:space="preserve">Seção </w:t>
            </w:r>
            <w:r w:rsidRPr="001F5247">
              <w:t>Eleitoral</w:t>
            </w:r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r w:rsidRPr="001F5247">
              <w:rPr>
                <w:b/>
              </w:rPr>
              <w:t>Autor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DD3D20" w:rsidP="007F4C18">
            <w:proofErr w:type="spellStart"/>
            <w:r w:rsidRPr="00DD3D20">
              <w:t>Welder</w:t>
            </w:r>
            <w:proofErr w:type="spellEnd"/>
            <w:r w:rsidRPr="00DD3D20">
              <w:t xml:space="preserve"> </w:t>
            </w:r>
            <w:proofErr w:type="spellStart"/>
            <w:r w:rsidRPr="00DD3D20">
              <w:t>Carrijo</w:t>
            </w:r>
            <w:proofErr w:type="spellEnd"/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r w:rsidRPr="001F5247">
              <w:rPr>
                <w:b/>
              </w:rPr>
              <w:t>Versão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r w:rsidRPr="001F5247">
              <w:t>2.0</w:t>
            </w:r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r w:rsidRPr="001F5247">
              <w:rPr>
                <w:b/>
              </w:rPr>
              <w:t>Data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B27973" w:rsidP="007F4C18">
            <w:r>
              <w:t>27</w:t>
            </w:r>
            <w:r w:rsidR="00682CBB" w:rsidRPr="001F5247">
              <w:t>/09/2012</w:t>
            </w:r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r w:rsidRPr="001F5247">
              <w:rPr>
                <w:b/>
              </w:rPr>
              <w:t>Requisitos dependentes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1230D0" w:rsidP="007F4C18">
            <w:r w:rsidRPr="001F5247">
              <w:t>RF 07 – Pesquisar Seção Eleitoral</w:t>
            </w:r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r w:rsidRPr="001F5247">
              <w:rPr>
                <w:b/>
              </w:rPr>
              <w:t>Origem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roofErr w:type="spellStart"/>
            <w:r w:rsidRPr="001F5247">
              <w:t>Joriver</w:t>
            </w:r>
            <w:proofErr w:type="spellEnd"/>
            <w:r w:rsidRPr="001F5247">
              <w:t xml:space="preserve"> / Cláudia</w:t>
            </w:r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r w:rsidRPr="001F5247">
              <w:rPr>
                <w:b/>
              </w:rPr>
              <w:t>Descrição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CE0E58" w:rsidP="00266345">
            <w:r w:rsidRPr="001F5247">
              <w:t xml:space="preserve">O sistema deve permitir ao usuário excluir uma </w:t>
            </w:r>
            <w:r>
              <w:t>seção eleitoral</w:t>
            </w:r>
            <w:r w:rsidRPr="001F5247">
              <w:t xml:space="preserve"> existente no banco de dados, o usuário primeiro deve faz</w:t>
            </w:r>
            <w:r>
              <w:t xml:space="preserve">er uma consulta e selecionar a </w:t>
            </w:r>
            <w:r w:rsidR="00266345">
              <w:t>seção</w:t>
            </w:r>
            <w:r>
              <w:t xml:space="preserve"> eleitoral</w:t>
            </w:r>
            <w:r w:rsidRPr="001F5247">
              <w:t>, após isto o sistema libera para exclusão.</w:t>
            </w:r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r w:rsidRPr="001F5247">
              <w:rPr>
                <w:b/>
              </w:rPr>
              <w:t>Justificativa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5879D8" w:rsidP="002E52DD">
            <w:r w:rsidRPr="001F5247">
              <w:rPr>
                <w:rFonts w:eastAsia="Arial"/>
              </w:rPr>
              <w:t>A funcionalidade é necessária</w:t>
            </w:r>
            <w:proofErr w:type="gramStart"/>
            <w:r w:rsidRPr="001F5247">
              <w:rPr>
                <w:rFonts w:eastAsia="Arial"/>
              </w:rPr>
              <w:t xml:space="preserve"> pois</w:t>
            </w:r>
            <w:proofErr w:type="gramEnd"/>
            <w:r w:rsidRPr="001F5247">
              <w:rPr>
                <w:rFonts w:eastAsia="Arial"/>
              </w:rPr>
              <w:t xml:space="preserve"> </w:t>
            </w:r>
            <w:r w:rsidR="00B56479">
              <w:rPr>
                <w:rFonts w:eastAsia="Arial"/>
              </w:rPr>
              <w:t xml:space="preserve">seções </w:t>
            </w:r>
            <w:r>
              <w:rPr>
                <w:rFonts w:eastAsia="Arial"/>
              </w:rPr>
              <w:t>eleitorais podem ser removidas para eleições</w:t>
            </w:r>
            <w:r w:rsidR="00AB40C8">
              <w:rPr>
                <w:rFonts w:eastAsia="Arial"/>
              </w:rPr>
              <w:t xml:space="preserve"> caso haja necessidade </w:t>
            </w:r>
            <w:r w:rsidR="002E52DD">
              <w:rPr>
                <w:rFonts w:eastAsia="Arial"/>
              </w:rPr>
              <w:t xml:space="preserve">para </w:t>
            </w:r>
            <w:r w:rsidR="00DF6A80">
              <w:rPr>
                <w:rFonts w:eastAsia="Arial"/>
              </w:rPr>
              <w:t xml:space="preserve">uma </w:t>
            </w:r>
            <w:r w:rsidR="00AB40C8">
              <w:rPr>
                <w:rFonts w:eastAsia="Arial"/>
              </w:rPr>
              <w:t>zona eleitoral.</w:t>
            </w:r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r w:rsidRPr="001F5247">
              <w:rPr>
                <w:b/>
              </w:rPr>
              <w:t>Prioridade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237C78" w:rsidP="007F4C18">
            <w:r>
              <w:t>Alta</w:t>
            </w:r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r w:rsidRPr="001F5247">
              <w:rPr>
                <w:b/>
              </w:rPr>
              <w:t>Tipo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237C78" w:rsidP="007F4C18">
            <w:r>
              <w:t>Funcional</w:t>
            </w:r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r w:rsidRPr="001F5247">
              <w:rPr>
                <w:b/>
              </w:rPr>
              <w:t>Regras de negócio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CF3BBA" w:rsidP="007F4C18">
            <w:r>
              <w:t>Nenhuma</w:t>
            </w:r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r w:rsidRPr="001F5247">
              <w:rPr>
                <w:b/>
              </w:rPr>
              <w:t>Critérios de verificação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AE07CF" w:rsidP="00AE07CF">
            <w:r w:rsidRPr="001F5247">
              <w:t xml:space="preserve">Após a conclusão da funcionalidade, </w:t>
            </w:r>
            <w:r>
              <w:t xml:space="preserve">a seção eleitoral escolhida não estará </w:t>
            </w:r>
            <w:proofErr w:type="gramStart"/>
            <w:r>
              <w:t>cadastrada</w:t>
            </w:r>
            <w:proofErr w:type="gramEnd"/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r w:rsidRPr="001F5247">
              <w:rPr>
                <w:b/>
              </w:rPr>
              <w:t>Material de suporte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180A01" w:rsidP="007F4C18">
            <w:r>
              <w:t>Nenhum.</w:t>
            </w:r>
          </w:p>
        </w:tc>
      </w:tr>
      <w:tr w:rsidR="00682CBB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2CBB" w:rsidRPr="001F5247" w:rsidRDefault="00682CBB" w:rsidP="007F4C18">
            <w:pPr>
              <w:rPr>
                <w:b/>
              </w:rPr>
            </w:pPr>
            <w:r w:rsidRPr="001F5247">
              <w:rPr>
                <w:b/>
              </w:rPr>
              <w:t>Status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2CBB" w:rsidRPr="001F5247" w:rsidRDefault="00CF3BBA" w:rsidP="007F4C18">
            <w:r>
              <w:t>Proposto</w:t>
            </w:r>
          </w:p>
        </w:tc>
      </w:tr>
    </w:tbl>
    <w:p w:rsidR="00682CBB" w:rsidRPr="001F5247" w:rsidRDefault="00682CBB" w:rsidP="00682CBB"/>
    <w:p w:rsidR="000570C2" w:rsidRPr="001F5247" w:rsidRDefault="000570C2" w:rsidP="00FF191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410"/>
        <w:gridCol w:w="5998"/>
      </w:tblGrid>
      <w:tr w:rsidR="00DE12A3" w:rsidRPr="001F5247" w:rsidTr="007F4C18">
        <w:tc>
          <w:tcPr>
            <w:tcW w:w="2410" w:type="dxa"/>
          </w:tcPr>
          <w:p w:rsidR="00DE12A3" w:rsidRPr="001F5247" w:rsidRDefault="00DE12A3" w:rsidP="007F4C18">
            <w:pPr>
              <w:rPr>
                <w:b/>
              </w:rPr>
            </w:pPr>
            <w:r w:rsidRPr="001F5247">
              <w:rPr>
                <w:b/>
              </w:rPr>
              <w:t>Identificador</w:t>
            </w:r>
          </w:p>
        </w:tc>
        <w:tc>
          <w:tcPr>
            <w:tcW w:w="5998" w:type="dxa"/>
          </w:tcPr>
          <w:p w:rsidR="00DE12A3" w:rsidRPr="001F5247" w:rsidRDefault="00DE12A3" w:rsidP="007D329F">
            <w:r w:rsidRPr="001F5247">
              <w:t xml:space="preserve">RF </w:t>
            </w:r>
            <w:r w:rsidR="007D329F" w:rsidRPr="001F5247">
              <w:t>09</w:t>
            </w:r>
            <w:r w:rsidR="00FB3DFC" w:rsidRPr="001F5247">
              <w:t xml:space="preserve"> </w:t>
            </w:r>
            <w:r w:rsidRPr="001F5247">
              <w:t>– Cadastrar Título Eleitoral</w:t>
            </w:r>
          </w:p>
        </w:tc>
      </w:tr>
      <w:tr w:rsidR="00DE12A3" w:rsidRPr="001F5247" w:rsidTr="007F4C18">
        <w:tc>
          <w:tcPr>
            <w:tcW w:w="2410" w:type="dxa"/>
          </w:tcPr>
          <w:p w:rsidR="00DE12A3" w:rsidRPr="001F5247" w:rsidRDefault="00DE12A3" w:rsidP="007F4C18">
            <w:pPr>
              <w:rPr>
                <w:b/>
              </w:rPr>
            </w:pPr>
            <w:r w:rsidRPr="001F5247">
              <w:rPr>
                <w:b/>
              </w:rPr>
              <w:lastRenderedPageBreak/>
              <w:t>Autor</w:t>
            </w:r>
          </w:p>
        </w:tc>
        <w:tc>
          <w:tcPr>
            <w:tcW w:w="5998" w:type="dxa"/>
          </w:tcPr>
          <w:p w:rsidR="00DE12A3" w:rsidRPr="001F5247" w:rsidRDefault="00DE12A3" w:rsidP="007F4C18">
            <w:r w:rsidRPr="001F5247">
              <w:t>Filipe Godoi</w:t>
            </w:r>
          </w:p>
        </w:tc>
      </w:tr>
      <w:tr w:rsidR="00DE12A3" w:rsidRPr="001F5247" w:rsidTr="007F4C18">
        <w:tc>
          <w:tcPr>
            <w:tcW w:w="2410" w:type="dxa"/>
          </w:tcPr>
          <w:p w:rsidR="00DE12A3" w:rsidRPr="001F5247" w:rsidRDefault="00DE12A3" w:rsidP="007F4C18">
            <w:pPr>
              <w:rPr>
                <w:b/>
              </w:rPr>
            </w:pPr>
            <w:r w:rsidRPr="001F5247">
              <w:rPr>
                <w:b/>
              </w:rPr>
              <w:t>Versão</w:t>
            </w:r>
          </w:p>
        </w:tc>
        <w:tc>
          <w:tcPr>
            <w:tcW w:w="5998" w:type="dxa"/>
          </w:tcPr>
          <w:p w:rsidR="00DE12A3" w:rsidRPr="001F5247" w:rsidRDefault="00D94B24" w:rsidP="007F4C18">
            <w:r>
              <w:t>2.0</w:t>
            </w:r>
          </w:p>
        </w:tc>
      </w:tr>
      <w:tr w:rsidR="00DE12A3" w:rsidRPr="001F5247" w:rsidTr="007F4C18">
        <w:tc>
          <w:tcPr>
            <w:tcW w:w="2410" w:type="dxa"/>
          </w:tcPr>
          <w:p w:rsidR="00DE12A3" w:rsidRPr="001F5247" w:rsidRDefault="00DE12A3" w:rsidP="007F4C18">
            <w:pPr>
              <w:rPr>
                <w:b/>
              </w:rPr>
            </w:pPr>
            <w:r w:rsidRPr="001F5247">
              <w:rPr>
                <w:b/>
              </w:rPr>
              <w:t>Data</w:t>
            </w:r>
          </w:p>
        </w:tc>
        <w:tc>
          <w:tcPr>
            <w:tcW w:w="5998" w:type="dxa"/>
          </w:tcPr>
          <w:p w:rsidR="00DE12A3" w:rsidRPr="001F5247" w:rsidRDefault="00DE12A3" w:rsidP="007F4C18">
            <w:r w:rsidRPr="001F5247">
              <w:t>25/09/2012</w:t>
            </w:r>
          </w:p>
        </w:tc>
      </w:tr>
      <w:tr w:rsidR="00DE12A3" w:rsidRPr="001F5247" w:rsidTr="007F4C18">
        <w:tc>
          <w:tcPr>
            <w:tcW w:w="2410" w:type="dxa"/>
          </w:tcPr>
          <w:p w:rsidR="00DE12A3" w:rsidRPr="001F5247" w:rsidRDefault="00DE12A3" w:rsidP="007F4C18">
            <w:pPr>
              <w:rPr>
                <w:b/>
              </w:rPr>
            </w:pPr>
            <w:r w:rsidRPr="001F5247">
              <w:rPr>
                <w:b/>
              </w:rPr>
              <w:t>Requisitos dependentes</w:t>
            </w:r>
          </w:p>
        </w:tc>
        <w:tc>
          <w:tcPr>
            <w:tcW w:w="5998" w:type="dxa"/>
          </w:tcPr>
          <w:p w:rsidR="00DE12A3" w:rsidRPr="001F5247" w:rsidRDefault="00DE12A3" w:rsidP="007F4C18">
            <w:r w:rsidRPr="001F5247">
              <w:t>Nenhum</w:t>
            </w:r>
          </w:p>
          <w:p w:rsidR="00DE12A3" w:rsidRPr="001F5247" w:rsidRDefault="00DE12A3" w:rsidP="007F4C18"/>
        </w:tc>
      </w:tr>
      <w:tr w:rsidR="00DE12A3" w:rsidRPr="001F5247" w:rsidTr="007F4C18">
        <w:tc>
          <w:tcPr>
            <w:tcW w:w="2410" w:type="dxa"/>
          </w:tcPr>
          <w:p w:rsidR="00DE12A3" w:rsidRPr="001F5247" w:rsidRDefault="00DE12A3" w:rsidP="007F4C18">
            <w:pPr>
              <w:rPr>
                <w:b/>
              </w:rPr>
            </w:pPr>
            <w:r w:rsidRPr="001F5247">
              <w:rPr>
                <w:b/>
              </w:rPr>
              <w:t>Origem</w:t>
            </w:r>
          </w:p>
        </w:tc>
        <w:tc>
          <w:tcPr>
            <w:tcW w:w="5998" w:type="dxa"/>
          </w:tcPr>
          <w:p w:rsidR="00DE12A3" w:rsidRPr="001F5247" w:rsidRDefault="00DE12A3" w:rsidP="007F4C18">
            <w:proofErr w:type="spellStart"/>
            <w:r w:rsidRPr="001F5247">
              <w:t>Joriver</w:t>
            </w:r>
            <w:proofErr w:type="spellEnd"/>
            <w:r w:rsidRPr="001F5247">
              <w:t xml:space="preserve"> / Cláudia</w:t>
            </w:r>
          </w:p>
        </w:tc>
      </w:tr>
      <w:tr w:rsidR="00DE12A3" w:rsidRPr="001F5247" w:rsidTr="007F4C18">
        <w:tc>
          <w:tcPr>
            <w:tcW w:w="2410" w:type="dxa"/>
          </w:tcPr>
          <w:p w:rsidR="00DE12A3" w:rsidRPr="001F5247" w:rsidRDefault="00DE12A3" w:rsidP="007F4C18">
            <w:pPr>
              <w:rPr>
                <w:b/>
              </w:rPr>
            </w:pPr>
            <w:r w:rsidRPr="001F5247">
              <w:rPr>
                <w:b/>
              </w:rPr>
              <w:t>Descrição</w:t>
            </w:r>
          </w:p>
        </w:tc>
        <w:tc>
          <w:tcPr>
            <w:tcW w:w="5998" w:type="dxa"/>
          </w:tcPr>
          <w:p w:rsidR="00DE12A3" w:rsidRPr="001F5247" w:rsidRDefault="00DE12A3" w:rsidP="007F4C18">
            <w:r w:rsidRPr="001F5247">
              <w:t>O sistema eleitoral deve permitir ao usuário efetuar o cadastrado de novos títulos de eleitor, tendo os campos para cadastro com os seguintes dados do eleitor como: nome completo data de nascimento, numero da inscrição, zona, seção, município/UF, data de emissão e nome do juiz eleitoral.</w:t>
            </w:r>
          </w:p>
        </w:tc>
      </w:tr>
      <w:tr w:rsidR="00DE12A3" w:rsidRPr="001F5247" w:rsidTr="007F4C18">
        <w:tc>
          <w:tcPr>
            <w:tcW w:w="2410" w:type="dxa"/>
          </w:tcPr>
          <w:p w:rsidR="00DE12A3" w:rsidRPr="001F5247" w:rsidRDefault="00DE12A3" w:rsidP="007F4C18">
            <w:pPr>
              <w:rPr>
                <w:b/>
              </w:rPr>
            </w:pPr>
            <w:r w:rsidRPr="001F5247">
              <w:rPr>
                <w:b/>
              </w:rPr>
              <w:t>Justificativa</w:t>
            </w:r>
          </w:p>
        </w:tc>
        <w:tc>
          <w:tcPr>
            <w:tcW w:w="5998" w:type="dxa"/>
          </w:tcPr>
          <w:p w:rsidR="00DE12A3" w:rsidRPr="001F5247" w:rsidRDefault="00DE12A3" w:rsidP="007F4C18">
            <w:r w:rsidRPr="001F5247">
              <w:t>A funcionalidade é necessária para o cadastramento dos títulos de eleitores a eleição 2012 e de suma importância manter cadastrados todos os títulos efetuados.</w:t>
            </w:r>
          </w:p>
        </w:tc>
      </w:tr>
      <w:tr w:rsidR="00DE12A3" w:rsidRPr="001F5247" w:rsidTr="007F4C18">
        <w:tc>
          <w:tcPr>
            <w:tcW w:w="2410" w:type="dxa"/>
          </w:tcPr>
          <w:p w:rsidR="00DE12A3" w:rsidRPr="001F5247" w:rsidRDefault="00DE12A3" w:rsidP="007F4C18">
            <w:pPr>
              <w:rPr>
                <w:b/>
              </w:rPr>
            </w:pPr>
            <w:r w:rsidRPr="001F5247">
              <w:rPr>
                <w:b/>
              </w:rPr>
              <w:t>Prioridade</w:t>
            </w:r>
          </w:p>
        </w:tc>
        <w:tc>
          <w:tcPr>
            <w:tcW w:w="5998" w:type="dxa"/>
          </w:tcPr>
          <w:p w:rsidR="00DE12A3" w:rsidRPr="001F5247" w:rsidRDefault="00DE12A3" w:rsidP="007F4C18">
            <w:r w:rsidRPr="001F5247">
              <w:t>Alta</w:t>
            </w:r>
          </w:p>
        </w:tc>
      </w:tr>
      <w:tr w:rsidR="00DE12A3" w:rsidRPr="001F5247" w:rsidTr="007F4C18">
        <w:tc>
          <w:tcPr>
            <w:tcW w:w="2410" w:type="dxa"/>
          </w:tcPr>
          <w:p w:rsidR="00DE12A3" w:rsidRPr="001F5247" w:rsidRDefault="00DE12A3" w:rsidP="007F4C18">
            <w:pPr>
              <w:rPr>
                <w:b/>
              </w:rPr>
            </w:pPr>
            <w:r w:rsidRPr="001F5247">
              <w:rPr>
                <w:b/>
              </w:rPr>
              <w:t>Tipo</w:t>
            </w:r>
          </w:p>
        </w:tc>
        <w:tc>
          <w:tcPr>
            <w:tcW w:w="5998" w:type="dxa"/>
          </w:tcPr>
          <w:p w:rsidR="00DE12A3" w:rsidRPr="001F5247" w:rsidRDefault="00DE12A3" w:rsidP="007F4C18">
            <w:r w:rsidRPr="001F5247">
              <w:t>Funcional</w:t>
            </w:r>
          </w:p>
        </w:tc>
      </w:tr>
      <w:tr w:rsidR="00DE12A3" w:rsidRPr="001F5247" w:rsidTr="007F4C18">
        <w:tc>
          <w:tcPr>
            <w:tcW w:w="2410" w:type="dxa"/>
          </w:tcPr>
          <w:p w:rsidR="00DE12A3" w:rsidRPr="001F5247" w:rsidRDefault="00DE12A3" w:rsidP="007F4C18">
            <w:pPr>
              <w:rPr>
                <w:b/>
              </w:rPr>
            </w:pPr>
            <w:r w:rsidRPr="001F5247">
              <w:rPr>
                <w:b/>
              </w:rPr>
              <w:t>Regras de negócio</w:t>
            </w:r>
          </w:p>
        </w:tc>
        <w:tc>
          <w:tcPr>
            <w:tcW w:w="5998" w:type="dxa"/>
          </w:tcPr>
          <w:p w:rsidR="00DE12A3" w:rsidRPr="001F5247" w:rsidRDefault="00DE12A3" w:rsidP="002802C5">
            <w:pPr>
              <w:pStyle w:val="PargrafodaLista"/>
              <w:numPr>
                <w:ilvl w:val="0"/>
                <w:numId w:val="63"/>
              </w:numPr>
              <w:tabs>
                <w:tab w:val="clear" w:pos="708"/>
              </w:tabs>
              <w:suppressAutoHyphens w:val="0"/>
              <w:spacing w:after="0" w:line="240" w:lineRule="auto"/>
              <w:ind w:left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É permitido somente (150) caracteres no campo nome e não deverá possuir números.</w:t>
            </w:r>
          </w:p>
          <w:p w:rsidR="00DE12A3" w:rsidRPr="001F5247" w:rsidRDefault="00DE12A3" w:rsidP="002802C5">
            <w:pPr>
              <w:pStyle w:val="PargrafodaLista"/>
              <w:numPr>
                <w:ilvl w:val="0"/>
                <w:numId w:val="63"/>
              </w:numPr>
              <w:tabs>
                <w:tab w:val="clear" w:pos="708"/>
              </w:tabs>
              <w:suppressAutoHyphens w:val="0"/>
              <w:spacing w:after="0" w:line="240" w:lineRule="auto"/>
              <w:ind w:left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É permitido somente (08) caracteres no campo data de nascimento somente números separados por barra “/”.</w:t>
            </w:r>
          </w:p>
          <w:p w:rsidR="00DE12A3" w:rsidRPr="001F5247" w:rsidRDefault="00DE12A3" w:rsidP="002802C5">
            <w:pPr>
              <w:pStyle w:val="PargrafodaLista"/>
              <w:numPr>
                <w:ilvl w:val="0"/>
                <w:numId w:val="63"/>
              </w:numPr>
              <w:tabs>
                <w:tab w:val="clear" w:pos="708"/>
              </w:tabs>
              <w:suppressAutoHyphens w:val="0"/>
              <w:spacing w:after="0" w:line="240" w:lineRule="auto"/>
              <w:ind w:left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É permitido somente (12) caracteres no campo de numero de inscrição.</w:t>
            </w:r>
          </w:p>
          <w:p w:rsidR="00DE12A3" w:rsidRPr="001F5247" w:rsidRDefault="00DE12A3" w:rsidP="002802C5">
            <w:pPr>
              <w:pStyle w:val="PargrafodaLista"/>
              <w:numPr>
                <w:ilvl w:val="0"/>
                <w:numId w:val="63"/>
              </w:numPr>
              <w:tabs>
                <w:tab w:val="clear" w:pos="708"/>
              </w:tabs>
              <w:suppressAutoHyphens w:val="0"/>
              <w:spacing w:after="0" w:line="240" w:lineRule="auto"/>
              <w:ind w:left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É permitido somente (03) caracteres no campo zona, sendo somente números.</w:t>
            </w:r>
          </w:p>
          <w:p w:rsidR="00DE12A3" w:rsidRPr="001F5247" w:rsidRDefault="00DE12A3" w:rsidP="002802C5">
            <w:pPr>
              <w:pStyle w:val="PargrafodaLista"/>
              <w:numPr>
                <w:ilvl w:val="0"/>
                <w:numId w:val="63"/>
              </w:numPr>
              <w:tabs>
                <w:tab w:val="clear" w:pos="708"/>
              </w:tabs>
              <w:suppressAutoHyphens w:val="0"/>
              <w:spacing w:after="0" w:line="240" w:lineRule="auto"/>
              <w:ind w:left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É permitido somente (04) caracteres no campo seção, sendo somente números.</w:t>
            </w:r>
          </w:p>
          <w:p w:rsidR="00DE12A3" w:rsidRPr="001F5247" w:rsidRDefault="00DE12A3" w:rsidP="002802C5">
            <w:pPr>
              <w:pStyle w:val="PargrafodaLista"/>
              <w:numPr>
                <w:ilvl w:val="0"/>
                <w:numId w:val="63"/>
              </w:numPr>
              <w:tabs>
                <w:tab w:val="clear" w:pos="708"/>
              </w:tabs>
              <w:suppressAutoHyphens w:val="0"/>
              <w:spacing w:after="0" w:line="240" w:lineRule="auto"/>
              <w:ind w:left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É permitido somente (30) caracteres no campo município/UF.</w:t>
            </w:r>
          </w:p>
          <w:p w:rsidR="00DE12A3" w:rsidRPr="001F5247" w:rsidRDefault="00DE12A3" w:rsidP="002802C5">
            <w:pPr>
              <w:pStyle w:val="PargrafodaLista"/>
              <w:numPr>
                <w:ilvl w:val="0"/>
                <w:numId w:val="63"/>
              </w:numPr>
              <w:tabs>
                <w:tab w:val="clear" w:pos="708"/>
              </w:tabs>
              <w:suppressAutoHyphens w:val="0"/>
              <w:spacing w:after="0" w:line="240" w:lineRule="auto"/>
              <w:ind w:left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É permitido somente (08) caracteres no campo data de emissão somente números separados por barra “/”.</w:t>
            </w:r>
          </w:p>
          <w:p w:rsidR="008D0C70" w:rsidRPr="001F5247" w:rsidRDefault="00DE12A3" w:rsidP="002802C5">
            <w:pPr>
              <w:pStyle w:val="PargrafodaLista"/>
              <w:numPr>
                <w:ilvl w:val="0"/>
                <w:numId w:val="63"/>
              </w:numPr>
              <w:tabs>
                <w:tab w:val="clear" w:pos="708"/>
              </w:tabs>
              <w:suppressAutoHyphens w:val="0"/>
              <w:spacing w:after="0" w:line="240" w:lineRule="auto"/>
              <w:ind w:left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É permitido somente (30) caracteres no campo do juiz eleitoral.</w:t>
            </w:r>
          </w:p>
          <w:p w:rsidR="00DE12A3" w:rsidRPr="001F5247" w:rsidRDefault="00DE12A3" w:rsidP="002802C5">
            <w:pPr>
              <w:pStyle w:val="PargrafodaLista"/>
              <w:numPr>
                <w:ilvl w:val="0"/>
                <w:numId w:val="63"/>
              </w:numPr>
              <w:tabs>
                <w:tab w:val="clear" w:pos="708"/>
              </w:tabs>
              <w:suppressAutoHyphens w:val="0"/>
              <w:spacing w:after="0" w:line="240" w:lineRule="auto"/>
              <w:ind w:left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status do partido pode ser: (Ativo ou Inativo);</w:t>
            </w:r>
          </w:p>
        </w:tc>
      </w:tr>
      <w:tr w:rsidR="00DE12A3" w:rsidRPr="001F5247" w:rsidTr="007F4C18">
        <w:tc>
          <w:tcPr>
            <w:tcW w:w="2410" w:type="dxa"/>
          </w:tcPr>
          <w:p w:rsidR="00DE12A3" w:rsidRPr="001F5247" w:rsidRDefault="00DE12A3" w:rsidP="007F4C18">
            <w:pPr>
              <w:rPr>
                <w:b/>
              </w:rPr>
            </w:pPr>
            <w:r w:rsidRPr="001F5247">
              <w:rPr>
                <w:b/>
              </w:rPr>
              <w:t>Critérios de verificação</w:t>
            </w:r>
          </w:p>
        </w:tc>
        <w:tc>
          <w:tcPr>
            <w:tcW w:w="5998" w:type="dxa"/>
          </w:tcPr>
          <w:p w:rsidR="00DE12A3" w:rsidRPr="001F5247" w:rsidRDefault="00DE12A3" w:rsidP="007F4C18">
            <w:pPr>
              <w:rPr>
                <w:szCs w:val="24"/>
              </w:rPr>
            </w:pPr>
            <w:r w:rsidRPr="001F5247">
              <w:rPr>
                <w:szCs w:val="24"/>
              </w:rPr>
              <w:t>Após a conclusão da funcionalidade a lista de títulos de eleitores deve possuir um ou mais títulos cadastrados.</w:t>
            </w:r>
          </w:p>
        </w:tc>
      </w:tr>
      <w:tr w:rsidR="00DE12A3" w:rsidRPr="001F5247" w:rsidTr="007F4C18">
        <w:tc>
          <w:tcPr>
            <w:tcW w:w="2410" w:type="dxa"/>
          </w:tcPr>
          <w:p w:rsidR="00DE12A3" w:rsidRPr="001F5247" w:rsidRDefault="00DE12A3" w:rsidP="007F4C18">
            <w:pPr>
              <w:rPr>
                <w:b/>
              </w:rPr>
            </w:pPr>
            <w:r w:rsidRPr="001F5247">
              <w:rPr>
                <w:b/>
              </w:rPr>
              <w:t>Material de suporte</w:t>
            </w:r>
          </w:p>
        </w:tc>
        <w:tc>
          <w:tcPr>
            <w:tcW w:w="5998" w:type="dxa"/>
          </w:tcPr>
          <w:p w:rsidR="00DE12A3" w:rsidRPr="001F5247" w:rsidRDefault="00DE12A3" w:rsidP="007F4C18">
            <w:r w:rsidRPr="001F5247">
              <w:t>Nenhum.</w:t>
            </w:r>
          </w:p>
        </w:tc>
      </w:tr>
      <w:tr w:rsidR="00DE12A3" w:rsidRPr="001F5247" w:rsidTr="007F4C18">
        <w:tc>
          <w:tcPr>
            <w:tcW w:w="2410" w:type="dxa"/>
          </w:tcPr>
          <w:p w:rsidR="00DE12A3" w:rsidRPr="001F5247" w:rsidRDefault="00DE12A3" w:rsidP="007F4C18">
            <w:pPr>
              <w:rPr>
                <w:b/>
              </w:rPr>
            </w:pPr>
            <w:r w:rsidRPr="001F5247">
              <w:rPr>
                <w:b/>
              </w:rPr>
              <w:t>Status</w:t>
            </w:r>
          </w:p>
        </w:tc>
        <w:tc>
          <w:tcPr>
            <w:tcW w:w="5998" w:type="dxa"/>
          </w:tcPr>
          <w:p w:rsidR="00DE12A3" w:rsidRPr="001F5247" w:rsidRDefault="00DE12A3" w:rsidP="007F4C18">
            <w:r w:rsidRPr="001F5247">
              <w:t>Proposto</w:t>
            </w:r>
          </w:p>
        </w:tc>
      </w:tr>
    </w:tbl>
    <w:p w:rsidR="00DE12A3" w:rsidRPr="001F5247" w:rsidRDefault="00DE12A3" w:rsidP="00DE12A3"/>
    <w:p w:rsidR="007F1635" w:rsidRPr="001F5247" w:rsidRDefault="007F1635" w:rsidP="00DE12A3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80"/>
      </w:tblGrid>
      <w:tr w:rsidR="00DE12A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r w:rsidRPr="001F5247">
              <w:rPr>
                <w:b/>
              </w:rPr>
              <w:t>Identificador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12A3" w:rsidRPr="001F5247" w:rsidRDefault="00DE12A3" w:rsidP="007F1635">
            <w:pPr>
              <w:rPr>
                <w:b/>
              </w:rPr>
            </w:pPr>
            <w:r w:rsidRPr="001F5247">
              <w:t>RF</w:t>
            </w:r>
            <w:r w:rsidR="007F1635" w:rsidRPr="001F5247">
              <w:t xml:space="preserve"> 10</w:t>
            </w:r>
            <w:r w:rsidRPr="001F5247">
              <w:t xml:space="preserve"> – Alterar Título Eleitoral</w:t>
            </w:r>
          </w:p>
        </w:tc>
      </w:tr>
      <w:tr w:rsidR="00DE12A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r w:rsidRPr="001F5247">
              <w:rPr>
                <w:b/>
              </w:rPr>
              <w:lastRenderedPageBreak/>
              <w:t>Autor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pPr>
              <w:rPr>
                <w:b/>
              </w:rPr>
            </w:pPr>
            <w:r w:rsidRPr="001F5247">
              <w:t>Filipe Godoi</w:t>
            </w:r>
          </w:p>
        </w:tc>
      </w:tr>
      <w:tr w:rsidR="00DE12A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r w:rsidRPr="001F5247">
              <w:rPr>
                <w:b/>
              </w:rPr>
              <w:t>Versão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12A3" w:rsidRPr="001F5247" w:rsidRDefault="00D94B24" w:rsidP="007F4C18">
            <w:pPr>
              <w:rPr>
                <w:b/>
              </w:rPr>
            </w:pPr>
            <w:r>
              <w:t>2.0</w:t>
            </w:r>
          </w:p>
        </w:tc>
      </w:tr>
      <w:tr w:rsidR="00DE12A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r w:rsidRPr="001F5247">
              <w:rPr>
                <w:b/>
              </w:rPr>
              <w:t>Data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pPr>
              <w:rPr>
                <w:b/>
              </w:rPr>
            </w:pPr>
            <w:r w:rsidRPr="001F5247">
              <w:t>25/09/2012</w:t>
            </w:r>
          </w:p>
        </w:tc>
      </w:tr>
      <w:tr w:rsidR="00DE12A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Requisitos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dependentes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12A3" w:rsidRPr="001F5247" w:rsidRDefault="00DE12A3" w:rsidP="002D68A5">
            <w:pPr>
              <w:rPr>
                <w:b/>
              </w:rPr>
            </w:pPr>
            <w:r w:rsidRPr="001F5247">
              <w:rPr>
                <w:rFonts w:eastAsia="Arial"/>
              </w:rPr>
              <w:t>RF</w:t>
            </w:r>
            <w:r w:rsidR="002D68A5" w:rsidRPr="001F5247">
              <w:rPr>
                <w:rFonts w:eastAsia="Arial"/>
              </w:rPr>
              <w:t xml:space="preserve"> 11</w:t>
            </w:r>
            <w:r w:rsidRPr="001F5247">
              <w:rPr>
                <w:rFonts w:eastAsia="Arial"/>
              </w:rPr>
              <w:t xml:space="preserve"> – Pesquisar </w:t>
            </w:r>
            <w:r w:rsidRPr="001F5247">
              <w:t>Título Eleitoral</w:t>
            </w:r>
          </w:p>
        </w:tc>
      </w:tr>
      <w:tr w:rsidR="00DE12A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r w:rsidRPr="001F5247">
              <w:rPr>
                <w:b/>
              </w:rPr>
              <w:t>Origem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pPr>
              <w:rPr>
                <w:b/>
              </w:rPr>
            </w:pPr>
            <w:proofErr w:type="spellStart"/>
            <w:r w:rsidRPr="001F5247">
              <w:t>Joriver</w:t>
            </w:r>
            <w:proofErr w:type="spellEnd"/>
            <w:r w:rsidRPr="001F5247">
              <w:rPr>
                <w:rFonts w:eastAsia="Arial"/>
              </w:rPr>
              <w:t xml:space="preserve"> </w:t>
            </w:r>
            <w:r w:rsidRPr="001F5247">
              <w:t>/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Cláudia</w:t>
            </w:r>
          </w:p>
        </w:tc>
      </w:tr>
      <w:tr w:rsidR="00DE12A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r w:rsidRPr="001F5247">
              <w:rPr>
                <w:b/>
              </w:rPr>
              <w:t>Descrição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pPr>
              <w:tabs>
                <w:tab w:val="left" w:pos="708"/>
              </w:tabs>
              <w:suppressAutoHyphens/>
              <w:spacing w:after="200" w:line="276" w:lineRule="auto"/>
              <w:rPr>
                <w:b/>
                <w:szCs w:val="24"/>
              </w:rPr>
            </w:pPr>
            <w:r w:rsidRPr="001F5247">
              <w:rPr>
                <w:szCs w:val="24"/>
              </w:rPr>
              <w:t xml:space="preserve">O sistema deve permitir ao usuário alterar os dados de cadastro dos </w:t>
            </w:r>
            <w:proofErr w:type="spellStart"/>
            <w:r w:rsidRPr="001F5247">
              <w:rPr>
                <w:szCs w:val="24"/>
              </w:rPr>
              <w:t>titulos</w:t>
            </w:r>
            <w:proofErr w:type="spellEnd"/>
            <w:r w:rsidRPr="001F5247">
              <w:rPr>
                <w:szCs w:val="24"/>
              </w:rPr>
              <w:t xml:space="preserve"> existentes. O usuário primeiro deve fazer uma consulta e selecionar o numero de inscrição do titulo a ser alterado, após isto o sistema libera para exclusão.</w:t>
            </w:r>
          </w:p>
        </w:tc>
      </w:tr>
      <w:tr w:rsidR="00DE12A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Justificativa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pPr>
              <w:tabs>
                <w:tab w:val="left" w:pos="708"/>
              </w:tabs>
              <w:suppressAutoHyphens/>
              <w:spacing w:after="200" w:line="276" w:lineRule="auto"/>
              <w:rPr>
                <w:b/>
                <w:szCs w:val="24"/>
              </w:rPr>
            </w:pPr>
            <w:r w:rsidRPr="001F5247">
              <w:rPr>
                <w:rFonts w:eastAsia="Arial"/>
                <w:szCs w:val="24"/>
              </w:rPr>
              <w:t>A funcionalidade é necessária</w:t>
            </w:r>
            <w:proofErr w:type="gramStart"/>
            <w:r w:rsidRPr="001F5247">
              <w:rPr>
                <w:rFonts w:eastAsia="Arial"/>
                <w:szCs w:val="24"/>
              </w:rPr>
              <w:t xml:space="preserve"> pois</w:t>
            </w:r>
            <w:proofErr w:type="gramEnd"/>
            <w:r w:rsidRPr="001F5247">
              <w:rPr>
                <w:rFonts w:eastAsia="Arial"/>
                <w:szCs w:val="24"/>
              </w:rPr>
              <w:t xml:space="preserve"> é de suma importância manter registrado os títulos de eleitores que participaram das eleições.</w:t>
            </w:r>
          </w:p>
        </w:tc>
      </w:tr>
      <w:tr w:rsidR="00DE12A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r w:rsidRPr="001F5247">
              <w:rPr>
                <w:b/>
              </w:rPr>
              <w:t>Prioridade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pPr>
              <w:rPr>
                <w:b/>
                <w:szCs w:val="24"/>
              </w:rPr>
            </w:pPr>
            <w:r w:rsidRPr="001F5247">
              <w:rPr>
                <w:szCs w:val="24"/>
              </w:rPr>
              <w:t>Alta</w:t>
            </w:r>
          </w:p>
        </w:tc>
      </w:tr>
      <w:tr w:rsidR="00DE12A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r w:rsidRPr="001F5247">
              <w:rPr>
                <w:b/>
              </w:rPr>
              <w:t>Tipo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pPr>
              <w:rPr>
                <w:b/>
                <w:szCs w:val="24"/>
              </w:rPr>
            </w:pPr>
            <w:r w:rsidRPr="001F5247">
              <w:rPr>
                <w:szCs w:val="24"/>
              </w:rPr>
              <w:t>Funcional</w:t>
            </w:r>
          </w:p>
        </w:tc>
      </w:tr>
      <w:tr w:rsidR="00DE12A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r w:rsidRPr="001F5247">
              <w:rPr>
                <w:b/>
              </w:rPr>
              <w:t>Regras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negócio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12A3" w:rsidRPr="001F5247" w:rsidRDefault="00DE12A3" w:rsidP="002802C5">
            <w:pPr>
              <w:pStyle w:val="PargrafodaLista"/>
              <w:numPr>
                <w:ilvl w:val="0"/>
                <w:numId w:val="63"/>
              </w:numPr>
              <w:tabs>
                <w:tab w:val="clear" w:pos="708"/>
              </w:tabs>
              <w:suppressAutoHyphens w:val="0"/>
              <w:spacing w:after="0" w:line="240" w:lineRule="auto"/>
              <w:ind w:left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É permitido somente (150) caracteres no campo nome e não deverá possuir números.</w:t>
            </w:r>
          </w:p>
          <w:p w:rsidR="00F84D45" w:rsidRPr="001F5247" w:rsidRDefault="00DE12A3" w:rsidP="002802C5">
            <w:pPr>
              <w:pStyle w:val="PargrafodaLista"/>
              <w:numPr>
                <w:ilvl w:val="0"/>
                <w:numId w:val="63"/>
              </w:numPr>
              <w:tabs>
                <w:tab w:val="clear" w:pos="708"/>
              </w:tabs>
              <w:suppressAutoHyphens w:val="0"/>
              <w:spacing w:after="0" w:line="240" w:lineRule="auto"/>
              <w:ind w:left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É permitido somente (12) caracteres no campo de numero de inscrição.</w:t>
            </w:r>
          </w:p>
          <w:p w:rsidR="00DE12A3" w:rsidRPr="001F5247" w:rsidRDefault="00DE12A3" w:rsidP="002802C5">
            <w:pPr>
              <w:pStyle w:val="PargrafodaLista"/>
              <w:numPr>
                <w:ilvl w:val="0"/>
                <w:numId w:val="63"/>
              </w:numPr>
              <w:tabs>
                <w:tab w:val="clear" w:pos="708"/>
              </w:tabs>
              <w:suppressAutoHyphens w:val="0"/>
              <w:spacing w:after="0" w:line="240" w:lineRule="auto"/>
              <w:ind w:left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F5247">
              <w:rPr>
                <w:rFonts w:ascii="Times New Roman" w:hAnsi="Times New Roman"/>
                <w:sz w:val="24"/>
                <w:szCs w:val="24"/>
              </w:rPr>
              <w:t>O status do partido pode ser: (Ativo ou Inativo);</w:t>
            </w:r>
          </w:p>
        </w:tc>
      </w:tr>
      <w:tr w:rsidR="00DE12A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r w:rsidRPr="001F5247">
              <w:rPr>
                <w:b/>
              </w:rPr>
              <w:t>Critérios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verificação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pPr>
              <w:tabs>
                <w:tab w:val="left" w:pos="708"/>
              </w:tabs>
              <w:suppressAutoHyphens/>
              <w:spacing w:after="200" w:line="276" w:lineRule="auto"/>
              <w:rPr>
                <w:b/>
                <w:szCs w:val="24"/>
              </w:rPr>
            </w:pPr>
            <w:r w:rsidRPr="001F5247">
              <w:rPr>
                <w:szCs w:val="24"/>
              </w:rPr>
              <w:t>Após a conclusão da funcionalidade, os dados do eleitor são atualizados no banco de dados.</w:t>
            </w:r>
          </w:p>
        </w:tc>
      </w:tr>
      <w:tr w:rsidR="00DE12A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r w:rsidRPr="001F5247">
              <w:rPr>
                <w:b/>
              </w:rPr>
              <w:t>Material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suporte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pPr>
              <w:rPr>
                <w:b/>
              </w:rPr>
            </w:pPr>
            <w:r w:rsidRPr="001F5247">
              <w:t>Nenhum</w:t>
            </w:r>
          </w:p>
        </w:tc>
      </w:tr>
      <w:tr w:rsidR="00DE12A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r w:rsidRPr="001F5247">
              <w:rPr>
                <w:b/>
              </w:rPr>
              <w:t>Status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r w:rsidRPr="001F5247">
              <w:t>Proposto</w:t>
            </w:r>
          </w:p>
        </w:tc>
      </w:tr>
    </w:tbl>
    <w:p w:rsidR="00DE12A3" w:rsidRPr="001F5247" w:rsidRDefault="00DE12A3" w:rsidP="00DE12A3"/>
    <w:p w:rsidR="00DF1A7B" w:rsidRPr="001F5247" w:rsidRDefault="00DF1A7B" w:rsidP="00DE12A3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80"/>
      </w:tblGrid>
      <w:tr w:rsidR="002E20AF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E20AF" w:rsidRPr="001F5247" w:rsidRDefault="002E20AF" w:rsidP="007F4C18">
            <w:r w:rsidRPr="001F5247">
              <w:rPr>
                <w:b/>
              </w:rPr>
              <w:t>Identificador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20AF" w:rsidRPr="001F5247" w:rsidRDefault="00DF1A7B" w:rsidP="007F4C18">
            <w:pPr>
              <w:rPr>
                <w:b/>
              </w:rPr>
            </w:pPr>
            <w:r w:rsidRPr="001F5247">
              <w:t>RF 11</w:t>
            </w:r>
            <w:r w:rsidR="002E20AF" w:rsidRPr="001F5247">
              <w:t xml:space="preserve"> – Pesquisar Título Eleitoral</w:t>
            </w:r>
          </w:p>
        </w:tc>
      </w:tr>
      <w:tr w:rsidR="002E20AF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E20AF" w:rsidRPr="001F5247" w:rsidRDefault="002E20AF" w:rsidP="007F4C18">
            <w:r w:rsidRPr="001F5247">
              <w:rPr>
                <w:b/>
              </w:rPr>
              <w:t>Autor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20AF" w:rsidRPr="001F5247" w:rsidRDefault="002E20AF" w:rsidP="007F4C18">
            <w:pPr>
              <w:rPr>
                <w:b/>
              </w:rPr>
            </w:pPr>
            <w:r w:rsidRPr="001F5247">
              <w:t>Filipe Godoi</w:t>
            </w:r>
          </w:p>
        </w:tc>
      </w:tr>
      <w:tr w:rsidR="002E20AF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E20AF" w:rsidRPr="001F5247" w:rsidRDefault="002E20AF" w:rsidP="007F4C18">
            <w:r w:rsidRPr="001F5247">
              <w:rPr>
                <w:b/>
              </w:rPr>
              <w:t>Versão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20AF" w:rsidRPr="001F5247" w:rsidRDefault="00D94B24" w:rsidP="007F4C18">
            <w:pPr>
              <w:rPr>
                <w:b/>
              </w:rPr>
            </w:pPr>
            <w:r>
              <w:t>2.0</w:t>
            </w:r>
          </w:p>
        </w:tc>
      </w:tr>
      <w:tr w:rsidR="002E20AF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E20AF" w:rsidRPr="001F5247" w:rsidRDefault="002E20AF" w:rsidP="007F4C18">
            <w:r w:rsidRPr="001F5247">
              <w:rPr>
                <w:b/>
              </w:rPr>
              <w:t>Data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20AF" w:rsidRPr="001F5247" w:rsidRDefault="002E20AF" w:rsidP="007F4C18">
            <w:pPr>
              <w:rPr>
                <w:b/>
              </w:rPr>
            </w:pPr>
            <w:r w:rsidRPr="001F5247">
              <w:t>25/09/2012</w:t>
            </w:r>
          </w:p>
        </w:tc>
      </w:tr>
      <w:tr w:rsidR="002E20AF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E20AF" w:rsidRPr="001F5247" w:rsidRDefault="002E20AF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Requisitos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dependentes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20AF" w:rsidRPr="001F5247" w:rsidRDefault="002E20AF" w:rsidP="007F4C18">
            <w:pPr>
              <w:rPr>
                <w:b/>
              </w:rPr>
            </w:pPr>
            <w:r w:rsidRPr="001F5247">
              <w:rPr>
                <w:rFonts w:eastAsia="Arial"/>
              </w:rPr>
              <w:t>Nenhum</w:t>
            </w:r>
          </w:p>
        </w:tc>
      </w:tr>
      <w:tr w:rsidR="002E20AF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E20AF" w:rsidRPr="001F5247" w:rsidRDefault="002E20AF" w:rsidP="007F4C18">
            <w:r w:rsidRPr="001F5247">
              <w:rPr>
                <w:b/>
              </w:rPr>
              <w:t>Origem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20AF" w:rsidRPr="001F5247" w:rsidRDefault="002E20AF" w:rsidP="007F4C18">
            <w:pPr>
              <w:rPr>
                <w:b/>
              </w:rPr>
            </w:pPr>
            <w:proofErr w:type="spellStart"/>
            <w:r w:rsidRPr="001F5247">
              <w:t>Joriver</w:t>
            </w:r>
            <w:proofErr w:type="spellEnd"/>
            <w:r w:rsidRPr="001F5247">
              <w:rPr>
                <w:rFonts w:eastAsia="Arial"/>
              </w:rPr>
              <w:t xml:space="preserve"> </w:t>
            </w:r>
            <w:r w:rsidRPr="001F5247">
              <w:t>/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Cláudia</w:t>
            </w:r>
          </w:p>
        </w:tc>
      </w:tr>
      <w:tr w:rsidR="002E20AF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E20AF" w:rsidRPr="001F5247" w:rsidRDefault="002E20AF" w:rsidP="007F4C18">
            <w:r w:rsidRPr="001F5247">
              <w:rPr>
                <w:b/>
              </w:rPr>
              <w:t>Descrição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20AF" w:rsidRPr="001F5247" w:rsidRDefault="002E20AF" w:rsidP="002802C5">
            <w:pPr>
              <w:numPr>
                <w:ilvl w:val="0"/>
                <w:numId w:val="66"/>
              </w:numPr>
              <w:tabs>
                <w:tab w:val="left" w:pos="286"/>
              </w:tabs>
              <w:suppressAutoHyphens/>
              <w:spacing w:after="200" w:line="276" w:lineRule="auto"/>
            </w:pPr>
            <w:r w:rsidRPr="001F5247">
              <w:t xml:space="preserve">O sistema deve permitir ao usuário pesquisar os títulos </w:t>
            </w:r>
            <w:r w:rsidRPr="001F5247">
              <w:lastRenderedPageBreak/>
              <w:t>cadastrados no sistema, o usuário pode consultar pelo:</w:t>
            </w:r>
          </w:p>
          <w:p w:rsidR="002E20AF" w:rsidRPr="001F5247" w:rsidRDefault="002E20AF" w:rsidP="002802C5">
            <w:pPr>
              <w:numPr>
                <w:ilvl w:val="0"/>
                <w:numId w:val="74"/>
              </w:numPr>
              <w:tabs>
                <w:tab w:val="left" w:pos="708"/>
              </w:tabs>
              <w:suppressAutoHyphens/>
              <w:overflowPunct/>
              <w:autoSpaceDE/>
              <w:autoSpaceDN/>
              <w:adjustRightInd/>
              <w:spacing w:before="0" w:after="200" w:line="276" w:lineRule="auto"/>
              <w:ind w:left="720"/>
              <w:jc w:val="left"/>
              <w:textAlignment w:val="auto"/>
            </w:pPr>
            <w:r w:rsidRPr="001F5247">
              <w:t>Número de inscrição;</w:t>
            </w:r>
          </w:p>
          <w:p w:rsidR="002E20AF" w:rsidRPr="001F5247" w:rsidRDefault="002E20AF" w:rsidP="002802C5">
            <w:pPr>
              <w:numPr>
                <w:ilvl w:val="0"/>
                <w:numId w:val="74"/>
              </w:numPr>
              <w:tabs>
                <w:tab w:val="left" w:pos="708"/>
              </w:tabs>
              <w:suppressAutoHyphens/>
              <w:overflowPunct/>
              <w:autoSpaceDE/>
              <w:autoSpaceDN/>
              <w:adjustRightInd/>
              <w:spacing w:before="0" w:after="200" w:line="276" w:lineRule="auto"/>
              <w:ind w:left="720"/>
              <w:jc w:val="left"/>
              <w:textAlignment w:val="auto"/>
            </w:pPr>
            <w:r w:rsidRPr="001F5247">
              <w:t>Nome completo;</w:t>
            </w:r>
          </w:p>
        </w:tc>
      </w:tr>
      <w:tr w:rsidR="002E20AF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E20AF" w:rsidRPr="001F5247" w:rsidRDefault="002E20AF" w:rsidP="007F4C18">
            <w:pPr>
              <w:rPr>
                <w:rFonts w:eastAsia="Arial"/>
              </w:rPr>
            </w:pPr>
            <w:r w:rsidRPr="001F5247">
              <w:rPr>
                <w:b/>
              </w:rPr>
              <w:lastRenderedPageBreak/>
              <w:t>Justificativa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20AF" w:rsidRPr="001F5247" w:rsidRDefault="002E20AF" w:rsidP="007F4C18">
            <w:pPr>
              <w:tabs>
                <w:tab w:val="left" w:pos="708"/>
              </w:tabs>
              <w:suppressAutoHyphens/>
              <w:spacing w:after="200" w:line="276" w:lineRule="auto"/>
              <w:rPr>
                <w:b/>
              </w:rPr>
            </w:pPr>
            <w:r w:rsidRPr="001F5247">
              <w:rPr>
                <w:rFonts w:eastAsia="Arial"/>
              </w:rPr>
              <w:t>A funcionalidade é necessária</w:t>
            </w:r>
            <w:proofErr w:type="gramStart"/>
            <w:r w:rsidRPr="001F5247">
              <w:rPr>
                <w:rFonts w:eastAsia="Arial"/>
              </w:rPr>
              <w:t xml:space="preserve"> pois</w:t>
            </w:r>
            <w:proofErr w:type="gramEnd"/>
            <w:r w:rsidRPr="001F5247">
              <w:rPr>
                <w:rFonts w:eastAsia="Arial"/>
              </w:rPr>
              <w:t xml:space="preserve"> é de suma importância manter registrado os títulos de eleitores que participaram das eleições.</w:t>
            </w:r>
          </w:p>
        </w:tc>
      </w:tr>
      <w:tr w:rsidR="002E20AF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E20AF" w:rsidRPr="001F5247" w:rsidRDefault="002E20AF" w:rsidP="007F4C18">
            <w:r w:rsidRPr="001F5247">
              <w:rPr>
                <w:b/>
              </w:rPr>
              <w:t>Prioridade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20AF" w:rsidRPr="001F5247" w:rsidRDefault="002E20AF" w:rsidP="007F4C18">
            <w:pPr>
              <w:rPr>
                <w:b/>
              </w:rPr>
            </w:pPr>
            <w:r w:rsidRPr="001F5247">
              <w:t>Alta</w:t>
            </w:r>
          </w:p>
        </w:tc>
      </w:tr>
      <w:tr w:rsidR="002E20AF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E20AF" w:rsidRPr="001F5247" w:rsidRDefault="002E20AF" w:rsidP="007F4C18">
            <w:r w:rsidRPr="001F5247">
              <w:rPr>
                <w:b/>
              </w:rPr>
              <w:t>Tipo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20AF" w:rsidRPr="001F5247" w:rsidRDefault="002E20AF" w:rsidP="007F4C18">
            <w:pPr>
              <w:rPr>
                <w:b/>
              </w:rPr>
            </w:pPr>
            <w:r w:rsidRPr="001F5247">
              <w:t>Funcional</w:t>
            </w:r>
          </w:p>
        </w:tc>
      </w:tr>
      <w:tr w:rsidR="002E20AF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E20AF" w:rsidRPr="001F5247" w:rsidRDefault="002E20AF" w:rsidP="007F4C18">
            <w:r w:rsidRPr="001F5247">
              <w:rPr>
                <w:b/>
              </w:rPr>
              <w:t>Regras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negócio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20AF" w:rsidRPr="001F5247" w:rsidRDefault="002E20AF" w:rsidP="007F4C18">
            <w:pPr>
              <w:rPr>
                <w:b/>
              </w:rPr>
            </w:pPr>
            <w:r w:rsidRPr="001F5247">
              <w:t>Nenhum</w:t>
            </w:r>
          </w:p>
        </w:tc>
      </w:tr>
      <w:tr w:rsidR="002E20AF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E20AF" w:rsidRPr="001F5247" w:rsidRDefault="002E20AF" w:rsidP="007F4C18">
            <w:r w:rsidRPr="001F5247">
              <w:rPr>
                <w:b/>
              </w:rPr>
              <w:t>Critérios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verificação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20AF" w:rsidRPr="001F5247" w:rsidRDefault="002E20AF" w:rsidP="007F4C18">
            <w:pPr>
              <w:tabs>
                <w:tab w:val="left" w:pos="708"/>
              </w:tabs>
              <w:suppressAutoHyphens/>
              <w:spacing w:after="200" w:line="276" w:lineRule="auto"/>
              <w:rPr>
                <w:b/>
              </w:rPr>
            </w:pPr>
            <w:r w:rsidRPr="001F5247">
              <w:t>Após a conclusão da funcionalidade, os dados dos títulos são retornados na tela.</w:t>
            </w:r>
          </w:p>
        </w:tc>
      </w:tr>
      <w:tr w:rsidR="002E20AF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E20AF" w:rsidRPr="001F5247" w:rsidRDefault="002E20AF" w:rsidP="007F4C18">
            <w:r w:rsidRPr="001F5247">
              <w:rPr>
                <w:b/>
              </w:rPr>
              <w:t>Material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suporte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20AF" w:rsidRPr="001F5247" w:rsidRDefault="002E20AF" w:rsidP="007F4C18">
            <w:pPr>
              <w:rPr>
                <w:b/>
              </w:rPr>
            </w:pPr>
            <w:r w:rsidRPr="001F5247">
              <w:t>Nenhum</w:t>
            </w:r>
          </w:p>
        </w:tc>
      </w:tr>
      <w:tr w:rsidR="002E20AF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E20AF" w:rsidRPr="001F5247" w:rsidRDefault="002E20AF" w:rsidP="007F4C18">
            <w:r w:rsidRPr="001F5247">
              <w:rPr>
                <w:b/>
              </w:rPr>
              <w:t>Status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20AF" w:rsidRPr="001F5247" w:rsidRDefault="002E20AF" w:rsidP="007F4C18">
            <w:r w:rsidRPr="001F5247">
              <w:t>Proposto</w:t>
            </w:r>
          </w:p>
        </w:tc>
      </w:tr>
    </w:tbl>
    <w:p w:rsidR="002E20AF" w:rsidRPr="001F5247" w:rsidRDefault="002E20AF" w:rsidP="00DE12A3"/>
    <w:p w:rsidR="00DE12A3" w:rsidRPr="001F5247" w:rsidRDefault="00DE12A3" w:rsidP="00DE12A3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80"/>
      </w:tblGrid>
      <w:tr w:rsidR="00DE12A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r w:rsidRPr="001F5247">
              <w:rPr>
                <w:b/>
              </w:rPr>
              <w:t>Identificador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12A3" w:rsidRPr="001F5247" w:rsidRDefault="00DE12A3" w:rsidP="00C00006">
            <w:pPr>
              <w:rPr>
                <w:b/>
              </w:rPr>
            </w:pPr>
            <w:r w:rsidRPr="001F5247">
              <w:t>RF</w:t>
            </w:r>
            <w:r w:rsidR="009D148E" w:rsidRPr="001F5247">
              <w:t xml:space="preserve"> 12</w:t>
            </w:r>
            <w:r w:rsidRPr="001F5247">
              <w:t xml:space="preserve"> – Excluir Título Eleitoral</w:t>
            </w:r>
          </w:p>
        </w:tc>
      </w:tr>
      <w:tr w:rsidR="00DE12A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r w:rsidRPr="001F5247">
              <w:rPr>
                <w:b/>
              </w:rPr>
              <w:t>Autor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pPr>
              <w:rPr>
                <w:b/>
              </w:rPr>
            </w:pPr>
            <w:r w:rsidRPr="001F5247">
              <w:t>Filipe Godoi</w:t>
            </w:r>
          </w:p>
        </w:tc>
      </w:tr>
      <w:tr w:rsidR="00DE12A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r w:rsidRPr="001F5247">
              <w:rPr>
                <w:b/>
              </w:rPr>
              <w:t>Versão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12A3" w:rsidRPr="001F5247" w:rsidRDefault="00D94B24" w:rsidP="007F4C18">
            <w:pPr>
              <w:rPr>
                <w:b/>
              </w:rPr>
            </w:pPr>
            <w:r>
              <w:t>2.0</w:t>
            </w:r>
          </w:p>
        </w:tc>
      </w:tr>
      <w:tr w:rsidR="00DE12A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r w:rsidRPr="001F5247">
              <w:rPr>
                <w:b/>
              </w:rPr>
              <w:t>Data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pPr>
              <w:rPr>
                <w:b/>
              </w:rPr>
            </w:pPr>
            <w:r w:rsidRPr="001F5247">
              <w:t>25/09/2012</w:t>
            </w:r>
          </w:p>
        </w:tc>
      </w:tr>
      <w:tr w:rsidR="00DE12A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Requisitos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dependentes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12A3" w:rsidRPr="001F5247" w:rsidRDefault="00DE12A3" w:rsidP="002702BF">
            <w:pPr>
              <w:rPr>
                <w:b/>
              </w:rPr>
            </w:pPr>
            <w:r w:rsidRPr="001F5247">
              <w:rPr>
                <w:rFonts w:eastAsia="Arial"/>
              </w:rPr>
              <w:t>RF</w:t>
            </w:r>
            <w:r w:rsidR="002702BF" w:rsidRPr="001F5247">
              <w:rPr>
                <w:rFonts w:eastAsia="Arial"/>
              </w:rPr>
              <w:t xml:space="preserve"> 11</w:t>
            </w:r>
            <w:r w:rsidRPr="001F5247">
              <w:rPr>
                <w:rFonts w:eastAsia="Arial"/>
              </w:rPr>
              <w:t xml:space="preserve"> – Pesquisar </w:t>
            </w:r>
            <w:r w:rsidRPr="001F5247">
              <w:t>Título Eleitoral</w:t>
            </w:r>
          </w:p>
        </w:tc>
      </w:tr>
      <w:tr w:rsidR="00DE12A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r w:rsidRPr="001F5247">
              <w:rPr>
                <w:b/>
              </w:rPr>
              <w:t>Origem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pPr>
              <w:rPr>
                <w:b/>
              </w:rPr>
            </w:pPr>
            <w:proofErr w:type="spellStart"/>
            <w:r w:rsidRPr="001F5247">
              <w:t>Joriver</w:t>
            </w:r>
            <w:proofErr w:type="spellEnd"/>
            <w:r w:rsidRPr="001F5247">
              <w:rPr>
                <w:rFonts w:eastAsia="Arial"/>
              </w:rPr>
              <w:t xml:space="preserve"> </w:t>
            </w:r>
            <w:r w:rsidRPr="001F5247">
              <w:t>/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Cláudia</w:t>
            </w:r>
          </w:p>
        </w:tc>
      </w:tr>
      <w:tr w:rsidR="00DE12A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r w:rsidRPr="001F5247">
              <w:rPr>
                <w:b/>
              </w:rPr>
              <w:t>Descrição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pPr>
              <w:tabs>
                <w:tab w:val="left" w:pos="708"/>
              </w:tabs>
              <w:suppressAutoHyphens/>
              <w:spacing w:after="200" w:line="276" w:lineRule="auto"/>
              <w:rPr>
                <w:b/>
              </w:rPr>
            </w:pPr>
            <w:r w:rsidRPr="001F5247">
              <w:t>O sistema deve permitir ao usuário excluir um título eleitoral existente no banco de dados, o usuário primeiro deve fazer uma consulta e selecionar o titulo, após isto o sistema libera para exclusão.</w:t>
            </w:r>
          </w:p>
        </w:tc>
      </w:tr>
      <w:tr w:rsidR="00DE12A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Justificativa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pPr>
              <w:tabs>
                <w:tab w:val="left" w:pos="708"/>
              </w:tabs>
              <w:suppressAutoHyphens/>
              <w:spacing w:after="200" w:line="276" w:lineRule="auto"/>
              <w:rPr>
                <w:b/>
              </w:rPr>
            </w:pPr>
            <w:r w:rsidRPr="001F5247">
              <w:rPr>
                <w:rFonts w:eastAsia="Arial"/>
              </w:rPr>
              <w:t>A funcionalidade é necessária</w:t>
            </w:r>
            <w:proofErr w:type="gramStart"/>
            <w:r w:rsidRPr="001F5247">
              <w:rPr>
                <w:rFonts w:eastAsia="Arial"/>
              </w:rPr>
              <w:t xml:space="preserve"> pois</w:t>
            </w:r>
            <w:proofErr w:type="gramEnd"/>
            <w:r w:rsidRPr="001F5247">
              <w:rPr>
                <w:rFonts w:eastAsia="Arial"/>
              </w:rPr>
              <w:t xml:space="preserve"> é de suma importância manter registrado os títulos de eleitores que participaram das eleições.</w:t>
            </w:r>
          </w:p>
        </w:tc>
      </w:tr>
      <w:tr w:rsidR="00DE12A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r w:rsidRPr="001F5247">
              <w:rPr>
                <w:b/>
              </w:rPr>
              <w:t>Prioridade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pPr>
              <w:rPr>
                <w:b/>
              </w:rPr>
            </w:pPr>
            <w:r w:rsidRPr="001F5247">
              <w:t>Alta</w:t>
            </w:r>
          </w:p>
        </w:tc>
      </w:tr>
      <w:tr w:rsidR="00DE12A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r w:rsidRPr="001F5247">
              <w:rPr>
                <w:b/>
              </w:rPr>
              <w:t>Tipo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pPr>
              <w:rPr>
                <w:b/>
              </w:rPr>
            </w:pPr>
            <w:r w:rsidRPr="001F5247">
              <w:t>Funcional</w:t>
            </w:r>
          </w:p>
        </w:tc>
      </w:tr>
      <w:tr w:rsidR="00DE12A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r w:rsidRPr="001F5247">
              <w:rPr>
                <w:b/>
              </w:rPr>
              <w:t>Regras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negócio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12A3" w:rsidRPr="001F5247" w:rsidRDefault="00DE12A3" w:rsidP="002802C5">
            <w:pPr>
              <w:widowControl w:val="0"/>
              <w:numPr>
                <w:ilvl w:val="0"/>
                <w:numId w:val="6"/>
              </w:numPr>
              <w:tabs>
                <w:tab w:val="num" w:pos="720"/>
              </w:tabs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</w:pPr>
            <w:r w:rsidRPr="001F5247">
              <w:t xml:space="preserve">Só pode ser </w:t>
            </w:r>
            <w:proofErr w:type="gramStart"/>
            <w:r w:rsidRPr="001F5247">
              <w:t>excluído títulos na situação “Inativo”</w:t>
            </w:r>
            <w:proofErr w:type="gramEnd"/>
            <w:r w:rsidRPr="001F5247">
              <w:t>.</w:t>
            </w:r>
          </w:p>
        </w:tc>
      </w:tr>
      <w:tr w:rsidR="00DE12A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r w:rsidRPr="001F5247">
              <w:rPr>
                <w:b/>
              </w:rPr>
              <w:lastRenderedPageBreak/>
              <w:t>Critérios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verificação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pPr>
              <w:tabs>
                <w:tab w:val="left" w:pos="708"/>
              </w:tabs>
              <w:suppressAutoHyphens/>
              <w:spacing w:after="200" w:line="276" w:lineRule="auto"/>
              <w:rPr>
                <w:b/>
              </w:rPr>
            </w:pPr>
            <w:r w:rsidRPr="001F5247">
              <w:t xml:space="preserve">Após a conclusão da funcionalidade, </w:t>
            </w:r>
            <w:proofErr w:type="gramStart"/>
            <w:r w:rsidRPr="001F5247">
              <w:t>os dados referente</w:t>
            </w:r>
            <w:proofErr w:type="gramEnd"/>
            <w:r w:rsidRPr="001F5247">
              <w:t xml:space="preserve"> ao titulo do mesmo são excluídos do sistema.</w:t>
            </w:r>
          </w:p>
        </w:tc>
      </w:tr>
      <w:tr w:rsidR="00DE12A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r w:rsidRPr="001F5247">
              <w:rPr>
                <w:b/>
              </w:rPr>
              <w:t>Material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suporte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pPr>
              <w:rPr>
                <w:b/>
              </w:rPr>
            </w:pPr>
            <w:r w:rsidRPr="001F5247">
              <w:t>Nenhum</w:t>
            </w:r>
          </w:p>
        </w:tc>
      </w:tr>
      <w:tr w:rsidR="00DE12A3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r w:rsidRPr="001F5247">
              <w:rPr>
                <w:b/>
              </w:rPr>
              <w:t>Status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12A3" w:rsidRPr="001F5247" w:rsidRDefault="00DE12A3" w:rsidP="007F4C18">
            <w:r w:rsidRPr="001F5247">
              <w:t>Proposto</w:t>
            </w:r>
          </w:p>
        </w:tc>
      </w:tr>
    </w:tbl>
    <w:p w:rsidR="00DE12A3" w:rsidRPr="001F5247" w:rsidRDefault="00DE12A3" w:rsidP="00DE12A3"/>
    <w:p w:rsidR="00DE12A3" w:rsidRPr="001F5247" w:rsidRDefault="00DE12A3" w:rsidP="00DE12A3"/>
    <w:tbl>
      <w:tblPr>
        <w:tblW w:w="0" w:type="auto"/>
        <w:jc w:val="center"/>
        <w:tblLayout w:type="fixed"/>
        <w:tblLook w:val="0000"/>
      </w:tblPr>
      <w:tblGrid>
        <w:gridCol w:w="2442"/>
        <w:gridCol w:w="5969"/>
      </w:tblGrid>
      <w:tr w:rsidR="00186EB5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EB5" w:rsidRPr="001F5247" w:rsidRDefault="00186EB5" w:rsidP="007F4C18">
            <w:pPr>
              <w:rPr>
                <w:b/>
              </w:rPr>
            </w:pPr>
            <w:r w:rsidRPr="001F5247">
              <w:rPr>
                <w:b/>
              </w:rPr>
              <w:t>Identificador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EB5" w:rsidRPr="001F5247" w:rsidRDefault="00186EB5" w:rsidP="00186EB5">
            <w:r w:rsidRPr="001F5247">
              <w:t>RF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13</w:t>
            </w:r>
            <w:r w:rsidRPr="001F5247">
              <w:rPr>
                <w:rFonts w:eastAsia="Arial"/>
              </w:rPr>
              <w:t xml:space="preserve"> – Cadastrar candidato</w:t>
            </w:r>
            <w:r w:rsidR="000C6619" w:rsidRPr="001F5247">
              <w:rPr>
                <w:rFonts w:eastAsia="Arial"/>
              </w:rPr>
              <w:t>s</w:t>
            </w:r>
          </w:p>
        </w:tc>
      </w:tr>
      <w:tr w:rsidR="00186EB5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EB5" w:rsidRPr="001F5247" w:rsidRDefault="00186EB5" w:rsidP="007F4C18">
            <w:pPr>
              <w:rPr>
                <w:b/>
              </w:rPr>
            </w:pPr>
            <w:r w:rsidRPr="001F5247">
              <w:rPr>
                <w:b/>
              </w:rPr>
              <w:t>Autor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EB5" w:rsidRPr="001F5247" w:rsidRDefault="00186EB5" w:rsidP="007F4C18">
            <w:r w:rsidRPr="001F5247">
              <w:t>Breno Viana</w:t>
            </w:r>
          </w:p>
        </w:tc>
      </w:tr>
      <w:tr w:rsidR="00186EB5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EB5" w:rsidRPr="001F5247" w:rsidRDefault="00186EB5" w:rsidP="007F4C18">
            <w:pPr>
              <w:rPr>
                <w:b/>
              </w:rPr>
            </w:pPr>
            <w:r w:rsidRPr="001F5247">
              <w:rPr>
                <w:b/>
              </w:rPr>
              <w:t>Versão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EB5" w:rsidRPr="001F5247" w:rsidRDefault="00D94B24" w:rsidP="007F4C18">
            <w:r>
              <w:t>2.0</w:t>
            </w:r>
          </w:p>
        </w:tc>
      </w:tr>
      <w:tr w:rsidR="00186EB5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EB5" w:rsidRPr="001F5247" w:rsidRDefault="00186EB5" w:rsidP="007F4C18">
            <w:pPr>
              <w:rPr>
                <w:b/>
              </w:rPr>
            </w:pPr>
            <w:r w:rsidRPr="001F5247">
              <w:rPr>
                <w:b/>
              </w:rPr>
              <w:t>Data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EB5" w:rsidRPr="001F5247" w:rsidRDefault="00186EB5" w:rsidP="007F4C18">
            <w:r w:rsidRPr="001F5247">
              <w:t>25/09/2012</w:t>
            </w:r>
          </w:p>
        </w:tc>
      </w:tr>
      <w:tr w:rsidR="00186EB5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EB5" w:rsidRPr="001F5247" w:rsidRDefault="00186EB5" w:rsidP="007F4C18">
            <w:pPr>
              <w:rPr>
                <w:b/>
              </w:rPr>
            </w:pPr>
            <w:r w:rsidRPr="001F5247">
              <w:rPr>
                <w:b/>
              </w:rPr>
              <w:t>Requisitos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dependentes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EB5" w:rsidRPr="001F5247" w:rsidRDefault="00186EB5" w:rsidP="007F4C18">
            <w:r w:rsidRPr="001F5247">
              <w:t>Buscar partidos políticos</w:t>
            </w:r>
          </w:p>
          <w:p w:rsidR="00186EB5" w:rsidRPr="001F5247" w:rsidRDefault="0020089E" w:rsidP="00AE445C">
            <w:pPr>
              <w:rPr>
                <w:rFonts w:eastAsia="Arial"/>
              </w:rPr>
            </w:pPr>
            <w:r>
              <w:t xml:space="preserve">RF 40 – </w:t>
            </w:r>
            <w:r w:rsidRPr="001F5247">
              <w:t>Buscar Endereço por CEP</w:t>
            </w:r>
          </w:p>
        </w:tc>
      </w:tr>
      <w:tr w:rsidR="00186EB5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EB5" w:rsidRPr="001F5247" w:rsidRDefault="00186EB5" w:rsidP="007F4C18">
            <w:pPr>
              <w:rPr>
                <w:b/>
              </w:rPr>
            </w:pPr>
            <w:r w:rsidRPr="001F5247">
              <w:rPr>
                <w:b/>
              </w:rPr>
              <w:t>Origem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EB5" w:rsidRPr="001F5247" w:rsidRDefault="00186EB5" w:rsidP="007F4C18">
            <w:proofErr w:type="spellStart"/>
            <w:r w:rsidRPr="001F5247">
              <w:t>Joriver</w:t>
            </w:r>
            <w:proofErr w:type="spellEnd"/>
            <w:r w:rsidRPr="001F5247">
              <w:rPr>
                <w:rFonts w:eastAsia="Arial"/>
              </w:rPr>
              <w:t xml:space="preserve"> </w:t>
            </w:r>
            <w:r w:rsidRPr="001F5247">
              <w:t>/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Cláudia</w:t>
            </w:r>
          </w:p>
        </w:tc>
      </w:tr>
      <w:tr w:rsidR="00186EB5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EB5" w:rsidRPr="001F5247" w:rsidRDefault="00186EB5" w:rsidP="007F4C18">
            <w:pPr>
              <w:rPr>
                <w:b/>
              </w:rPr>
            </w:pPr>
            <w:r w:rsidRPr="001F5247">
              <w:rPr>
                <w:b/>
              </w:rPr>
              <w:t>Descrição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EB5" w:rsidRPr="001F5247" w:rsidRDefault="00186EB5" w:rsidP="007F4C18">
            <w:r w:rsidRPr="001F5247">
              <w:t>No ato do cadastro do candidato, o sistema deverá exibir o formulário do cadastro de candidatos, onde ao ser preenchido com as informações devidamente corretas, será gravado no banco de dados.</w:t>
            </w:r>
          </w:p>
        </w:tc>
      </w:tr>
      <w:tr w:rsidR="00186EB5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EB5" w:rsidRPr="001F5247" w:rsidRDefault="00186EB5" w:rsidP="007F4C18">
            <w:pPr>
              <w:rPr>
                <w:b/>
              </w:rPr>
            </w:pPr>
            <w:r w:rsidRPr="001F5247">
              <w:rPr>
                <w:b/>
              </w:rPr>
              <w:t>Justificativa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EB5" w:rsidRPr="001F5247" w:rsidRDefault="00186EB5" w:rsidP="007F4C18">
            <w:pPr>
              <w:rPr>
                <w:rFonts w:eastAsia="Arial"/>
              </w:rPr>
            </w:pPr>
            <w:r w:rsidRPr="001F5247">
              <w:t>A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funcionalidade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é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necessária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para</w:t>
            </w:r>
            <w:r w:rsidRPr="001F5247">
              <w:rPr>
                <w:rFonts w:eastAsia="Arial"/>
              </w:rPr>
              <w:t xml:space="preserve"> efetuar o cadastro do candidato no banco de dados para a eleição.</w:t>
            </w:r>
          </w:p>
        </w:tc>
      </w:tr>
      <w:tr w:rsidR="00186EB5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EB5" w:rsidRPr="001F5247" w:rsidRDefault="00186EB5" w:rsidP="007F4C18">
            <w:pPr>
              <w:rPr>
                <w:b/>
              </w:rPr>
            </w:pPr>
            <w:r w:rsidRPr="001F5247">
              <w:rPr>
                <w:b/>
              </w:rPr>
              <w:t>Prioridade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EB5" w:rsidRPr="001F5247" w:rsidRDefault="00186EB5" w:rsidP="007F4C18">
            <w:r w:rsidRPr="001F5247">
              <w:t>Alta</w:t>
            </w:r>
          </w:p>
        </w:tc>
      </w:tr>
      <w:tr w:rsidR="00186EB5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EB5" w:rsidRPr="001F5247" w:rsidRDefault="00186EB5" w:rsidP="007F4C18">
            <w:pPr>
              <w:rPr>
                <w:b/>
              </w:rPr>
            </w:pPr>
            <w:r w:rsidRPr="001F5247">
              <w:rPr>
                <w:b/>
              </w:rPr>
              <w:t>Tipo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EB5" w:rsidRPr="001F5247" w:rsidRDefault="00186EB5" w:rsidP="007F4C18">
            <w:r w:rsidRPr="001F5247">
              <w:t>Funcional</w:t>
            </w:r>
          </w:p>
        </w:tc>
      </w:tr>
      <w:tr w:rsidR="00186EB5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EB5" w:rsidRPr="001F5247" w:rsidRDefault="00186EB5" w:rsidP="007F4C18">
            <w:pPr>
              <w:rPr>
                <w:b/>
              </w:rPr>
            </w:pPr>
            <w:r w:rsidRPr="001F5247">
              <w:rPr>
                <w:b/>
              </w:rPr>
              <w:t>Regras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negócio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EB5" w:rsidRPr="001F5247" w:rsidRDefault="00186EB5" w:rsidP="002802C5">
            <w:pPr>
              <w:numPr>
                <w:ilvl w:val="0"/>
                <w:numId w:val="65"/>
              </w:numPr>
            </w:pPr>
            <w:r w:rsidRPr="001F5247">
              <w:t>É permitido somente (150) caracteres no campo nome e não deverá possuir números.</w:t>
            </w:r>
          </w:p>
          <w:p w:rsidR="00186EB5" w:rsidRPr="001F5247" w:rsidRDefault="00186EB5" w:rsidP="002802C5">
            <w:pPr>
              <w:numPr>
                <w:ilvl w:val="0"/>
                <w:numId w:val="65"/>
              </w:numPr>
            </w:pPr>
            <w:r w:rsidRPr="001F5247">
              <w:t>O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CEP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não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poderá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conter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caracteres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alfanuméricos e deverá ser validado pelo site dos correios.</w:t>
            </w:r>
          </w:p>
          <w:p w:rsidR="00186EB5" w:rsidRPr="001F5247" w:rsidRDefault="00186EB5" w:rsidP="002802C5">
            <w:pPr>
              <w:numPr>
                <w:ilvl w:val="0"/>
                <w:numId w:val="65"/>
              </w:numPr>
              <w:rPr>
                <w:rFonts w:eastAsia="Arial"/>
              </w:rPr>
            </w:pPr>
            <w:r w:rsidRPr="001F5247">
              <w:t>O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endereço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deverá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conter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apenas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150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caracteres.</w:t>
            </w:r>
            <w:r w:rsidRPr="001F5247">
              <w:rPr>
                <w:rFonts w:eastAsia="Arial"/>
              </w:rPr>
              <w:t xml:space="preserve"> </w:t>
            </w:r>
          </w:p>
          <w:p w:rsidR="00186EB5" w:rsidRPr="001F5247" w:rsidRDefault="00186EB5" w:rsidP="002802C5">
            <w:pPr>
              <w:numPr>
                <w:ilvl w:val="0"/>
                <w:numId w:val="65"/>
              </w:numPr>
              <w:rPr>
                <w:rFonts w:eastAsia="Arial"/>
              </w:rPr>
            </w:pPr>
            <w:r w:rsidRPr="001F5247">
              <w:rPr>
                <w:rFonts w:eastAsia="Arial"/>
              </w:rPr>
              <w:t>O CPF deverá conter 11 dígitos.</w:t>
            </w:r>
          </w:p>
          <w:p w:rsidR="00186EB5" w:rsidRPr="001F5247" w:rsidRDefault="00186EB5" w:rsidP="002802C5">
            <w:pPr>
              <w:numPr>
                <w:ilvl w:val="0"/>
                <w:numId w:val="65"/>
              </w:numPr>
              <w:rPr>
                <w:rFonts w:eastAsia="Arial"/>
              </w:rPr>
            </w:pPr>
            <w:r w:rsidRPr="001F5247">
              <w:rPr>
                <w:rFonts w:eastAsia="Arial"/>
              </w:rPr>
              <w:t xml:space="preserve">O RG deverá conter </w:t>
            </w:r>
            <w:proofErr w:type="gramStart"/>
            <w:r w:rsidRPr="001F5247">
              <w:rPr>
                <w:rFonts w:eastAsia="Arial"/>
              </w:rPr>
              <w:t>7</w:t>
            </w:r>
            <w:proofErr w:type="gramEnd"/>
            <w:r w:rsidRPr="001F5247">
              <w:rPr>
                <w:rFonts w:eastAsia="Arial"/>
              </w:rPr>
              <w:t xml:space="preserve"> dígitos.</w:t>
            </w:r>
          </w:p>
          <w:p w:rsidR="00186EB5" w:rsidRPr="001F5247" w:rsidRDefault="00186EB5" w:rsidP="002802C5">
            <w:pPr>
              <w:numPr>
                <w:ilvl w:val="0"/>
                <w:numId w:val="65"/>
              </w:numPr>
              <w:rPr>
                <w:rFonts w:eastAsia="Arial"/>
              </w:rPr>
            </w:pPr>
            <w:r w:rsidRPr="001F5247">
              <w:rPr>
                <w:rFonts w:eastAsia="Arial"/>
              </w:rPr>
              <w:t>É permitido somente (30) caracteres no campo cidade.</w:t>
            </w:r>
          </w:p>
          <w:p w:rsidR="00186EB5" w:rsidRPr="001F5247" w:rsidRDefault="00186EB5" w:rsidP="002802C5">
            <w:pPr>
              <w:numPr>
                <w:ilvl w:val="0"/>
                <w:numId w:val="65"/>
              </w:numPr>
              <w:rPr>
                <w:rFonts w:eastAsia="Arial"/>
              </w:rPr>
            </w:pPr>
            <w:r w:rsidRPr="001F5247">
              <w:rPr>
                <w:rFonts w:eastAsia="Arial"/>
              </w:rPr>
              <w:t>É permitido somente (30) caracteres no campo bairro.</w:t>
            </w:r>
          </w:p>
          <w:p w:rsidR="00186EB5" w:rsidRPr="001F5247" w:rsidRDefault="00186EB5" w:rsidP="002802C5">
            <w:pPr>
              <w:numPr>
                <w:ilvl w:val="0"/>
                <w:numId w:val="65"/>
              </w:numPr>
              <w:rPr>
                <w:rFonts w:eastAsia="Arial"/>
              </w:rPr>
            </w:pPr>
            <w:r w:rsidRPr="001F5247">
              <w:rPr>
                <w:rFonts w:eastAsia="Arial"/>
              </w:rPr>
              <w:t>O telefone deverá possuir somente números, e possuir o código da área.</w:t>
            </w:r>
          </w:p>
        </w:tc>
      </w:tr>
      <w:tr w:rsidR="00186EB5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EB5" w:rsidRPr="001F5247" w:rsidRDefault="00186EB5" w:rsidP="007F4C18">
            <w:pPr>
              <w:rPr>
                <w:b/>
              </w:rPr>
            </w:pPr>
            <w:r w:rsidRPr="001F5247">
              <w:rPr>
                <w:b/>
              </w:rPr>
              <w:t>Critérios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verificação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EB5" w:rsidRPr="001F5247" w:rsidRDefault="00186EB5" w:rsidP="007F4C18">
            <w:r w:rsidRPr="001F5247">
              <w:t>Após a conclusão da funcionalidade o sistema deverá limpar os campos do formulário e informar o código do candidato.</w:t>
            </w:r>
          </w:p>
        </w:tc>
      </w:tr>
      <w:tr w:rsidR="00186EB5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EB5" w:rsidRPr="001F5247" w:rsidRDefault="00186EB5" w:rsidP="007F4C18">
            <w:pPr>
              <w:rPr>
                <w:b/>
              </w:rPr>
            </w:pPr>
            <w:r w:rsidRPr="001F5247">
              <w:rPr>
                <w:b/>
              </w:rPr>
              <w:t>Material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suporte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EB5" w:rsidRPr="001F5247" w:rsidRDefault="00186EB5" w:rsidP="007F4C18">
            <w:r w:rsidRPr="001F5247">
              <w:t>Nenhum.</w:t>
            </w:r>
          </w:p>
        </w:tc>
      </w:tr>
      <w:tr w:rsidR="00186EB5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EB5" w:rsidRPr="001F5247" w:rsidRDefault="00186EB5" w:rsidP="007F4C18">
            <w:pPr>
              <w:rPr>
                <w:b/>
              </w:rPr>
            </w:pPr>
            <w:r w:rsidRPr="001F5247">
              <w:rPr>
                <w:b/>
              </w:rPr>
              <w:t>Status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EB5" w:rsidRPr="001F5247" w:rsidRDefault="00186EB5" w:rsidP="007F4C18">
            <w:r w:rsidRPr="001F5247">
              <w:t>Proposto</w:t>
            </w:r>
          </w:p>
        </w:tc>
      </w:tr>
    </w:tbl>
    <w:p w:rsidR="00DE12A3" w:rsidRPr="001F5247" w:rsidRDefault="00DE12A3" w:rsidP="00DE12A3"/>
    <w:p w:rsidR="00085ED6" w:rsidRPr="001F5247" w:rsidRDefault="00085ED6" w:rsidP="00FF1917"/>
    <w:tbl>
      <w:tblPr>
        <w:tblW w:w="0" w:type="auto"/>
        <w:jc w:val="center"/>
        <w:tblLayout w:type="fixed"/>
        <w:tblLook w:val="0000"/>
      </w:tblPr>
      <w:tblGrid>
        <w:gridCol w:w="2442"/>
        <w:gridCol w:w="5969"/>
      </w:tblGrid>
      <w:tr w:rsidR="00085ED6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ED6" w:rsidRPr="001F5247" w:rsidRDefault="00085ED6" w:rsidP="007F4C18">
            <w:pPr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Identificador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5ED6" w:rsidRPr="001F5247" w:rsidRDefault="00085ED6" w:rsidP="00592907">
            <w:pPr>
              <w:rPr>
                <w:szCs w:val="24"/>
              </w:rPr>
            </w:pPr>
            <w:r w:rsidRPr="001F5247">
              <w:rPr>
                <w:szCs w:val="24"/>
              </w:rPr>
              <w:t>RF</w:t>
            </w:r>
            <w:r w:rsidRPr="001F5247">
              <w:rPr>
                <w:rFonts w:eastAsia="Arial"/>
                <w:szCs w:val="24"/>
              </w:rPr>
              <w:t xml:space="preserve"> </w:t>
            </w:r>
            <w:r w:rsidR="00592907" w:rsidRPr="001F5247">
              <w:rPr>
                <w:szCs w:val="24"/>
              </w:rPr>
              <w:t>14</w:t>
            </w:r>
            <w:r w:rsidRPr="001F5247">
              <w:rPr>
                <w:rFonts w:eastAsia="Arial"/>
                <w:szCs w:val="24"/>
              </w:rPr>
              <w:t xml:space="preserve"> – </w:t>
            </w:r>
            <w:r w:rsidRPr="001F5247">
              <w:rPr>
                <w:szCs w:val="24"/>
              </w:rPr>
              <w:t xml:space="preserve">Alterar </w:t>
            </w:r>
            <w:r w:rsidRPr="001F5247">
              <w:rPr>
                <w:rFonts w:eastAsia="Arial"/>
                <w:szCs w:val="24"/>
              </w:rPr>
              <w:t>Candidato</w:t>
            </w:r>
          </w:p>
        </w:tc>
      </w:tr>
      <w:tr w:rsidR="00085ED6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ED6" w:rsidRPr="001F5247" w:rsidRDefault="00085ED6" w:rsidP="007F4C18">
            <w:pPr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Autor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5ED6" w:rsidRPr="001F5247" w:rsidRDefault="00085ED6" w:rsidP="007F4C18">
            <w:pPr>
              <w:rPr>
                <w:szCs w:val="24"/>
              </w:rPr>
            </w:pPr>
            <w:r w:rsidRPr="001F5247">
              <w:rPr>
                <w:szCs w:val="24"/>
              </w:rPr>
              <w:t>Breno Viana</w:t>
            </w:r>
          </w:p>
        </w:tc>
      </w:tr>
      <w:tr w:rsidR="00085ED6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ED6" w:rsidRPr="001F5247" w:rsidRDefault="00085ED6" w:rsidP="007F4C18">
            <w:pPr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Versão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5ED6" w:rsidRPr="001F5247" w:rsidRDefault="00D94B24" w:rsidP="007F4C18">
            <w:pPr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85ED6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ED6" w:rsidRPr="001F5247" w:rsidRDefault="00085ED6" w:rsidP="007F4C18">
            <w:pPr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Data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5ED6" w:rsidRPr="001F5247" w:rsidRDefault="00085ED6" w:rsidP="007F4C18">
            <w:pPr>
              <w:rPr>
                <w:szCs w:val="24"/>
              </w:rPr>
            </w:pPr>
            <w:r w:rsidRPr="001F5247">
              <w:rPr>
                <w:szCs w:val="24"/>
              </w:rPr>
              <w:t>05/09/2012</w:t>
            </w:r>
          </w:p>
        </w:tc>
      </w:tr>
      <w:tr w:rsidR="00085ED6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ED6" w:rsidRPr="001F5247" w:rsidRDefault="00085ED6" w:rsidP="007F4C18">
            <w:pPr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Requisitos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dependentes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2C37" w:rsidRDefault="00652C37" w:rsidP="007F4C18">
            <w:r>
              <w:rPr>
                <w:szCs w:val="24"/>
              </w:rPr>
              <w:t xml:space="preserve">RF 40 – </w:t>
            </w:r>
            <w:r w:rsidRPr="001F5247">
              <w:t>Buscar Endereço por CEP</w:t>
            </w:r>
            <w:r w:rsidRPr="002520D8">
              <w:t xml:space="preserve"> </w:t>
            </w:r>
          </w:p>
          <w:p w:rsidR="00085ED6" w:rsidRPr="001F5247" w:rsidRDefault="002E4215" w:rsidP="007F4C18">
            <w:pPr>
              <w:rPr>
                <w:rFonts w:eastAsia="Arial"/>
                <w:szCs w:val="24"/>
              </w:rPr>
            </w:pPr>
            <w:r w:rsidRPr="002520D8">
              <w:t>RF</w:t>
            </w:r>
            <w:r w:rsidRPr="002520D8">
              <w:rPr>
                <w:rFonts w:eastAsia="Arial"/>
              </w:rPr>
              <w:t xml:space="preserve"> </w:t>
            </w:r>
            <w:r>
              <w:t>15</w:t>
            </w:r>
            <w:r w:rsidRPr="002520D8">
              <w:rPr>
                <w:rFonts w:eastAsia="Arial"/>
              </w:rPr>
              <w:t xml:space="preserve"> – Pesquisar Candidatos</w:t>
            </w:r>
          </w:p>
        </w:tc>
      </w:tr>
      <w:tr w:rsidR="00085ED6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ED6" w:rsidRPr="001F5247" w:rsidRDefault="00085ED6" w:rsidP="007F4C18">
            <w:pPr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Origem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5ED6" w:rsidRPr="001F5247" w:rsidRDefault="00085ED6" w:rsidP="007F4C18">
            <w:pPr>
              <w:rPr>
                <w:szCs w:val="24"/>
              </w:rPr>
            </w:pPr>
            <w:proofErr w:type="spellStart"/>
            <w:r w:rsidRPr="001F5247">
              <w:rPr>
                <w:szCs w:val="24"/>
              </w:rPr>
              <w:t>Joriver</w:t>
            </w:r>
            <w:proofErr w:type="spellEnd"/>
            <w:r w:rsidRPr="001F5247">
              <w:rPr>
                <w:rFonts w:eastAsia="Arial"/>
                <w:szCs w:val="24"/>
              </w:rPr>
              <w:t xml:space="preserve"> </w:t>
            </w:r>
            <w:r w:rsidRPr="001F5247">
              <w:rPr>
                <w:szCs w:val="24"/>
              </w:rPr>
              <w:t>/</w:t>
            </w:r>
            <w:r w:rsidRPr="001F5247">
              <w:rPr>
                <w:rFonts w:eastAsia="Arial"/>
                <w:szCs w:val="24"/>
              </w:rPr>
              <w:t xml:space="preserve"> </w:t>
            </w:r>
            <w:r w:rsidRPr="001F5247">
              <w:rPr>
                <w:szCs w:val="24"/>
              </w:rPr>
              <w:t>Cláudia</w:t>
            </w:r>
          </w:p>
        </w:tc>
      </w:tr>
      <w:tr w:rsidR="00085ED6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ED6" w:rsidRPr="001F5247" w:rsidRDefault="00085ED6" w:rsidP="007F4C18">
            <w:pPr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Descrição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5ED6" w:rsidRPr="001F5247" w:rsidRDefault="008A19FF" w:rsidP="007F4C18">
            <w:pPr>
              <w:rPr>
                <w:szCs w:val="24"/>
              </w:rPr>
            </w:pPr>
            <w:r>
              <w:rPr>
                <w:szCs w:val="24"/>
              </w:rPr>
              <w:t>O sistema deve permitir ao usuário alterar dados de um candidato</w:t>
            </w:r>
            <w:r w:rsidR="005C3903">
              <w:rPr>
                <w:szCs w:val="24"/>
              </w:rPr>
              <w:t>, como: Nome, CEP, endereço, partido político</w:t>
            </w:r>
            <w:r w:rsidR="008C5711">
              <w:rPr>
                <w:szCs w:val="24"/>
              </w:rPr>
              <w:t>.</w:t>
            </w:r>
          </w:p>
        </w:tc>
      </w:tr>
      <w:tr w:rsidR="00085ED6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ED6" w:rsidRPr="001F5247" w:rsidRDefault="00085ED6" w:rsidP="007F4C18">
            <w:pPr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Justificativa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5ED6" w:rsidRPr="001F5247" w:rsidRDefault="00085ED6" w:rsidP="007F4C18">
            <w:pPr>
              <w:rPr>
                <w:rFonts w:eastAsia="Arial"/>
                <w:szCs w:val="24"/>
              </w:rPr>
            </w:pPr>
            <w:r w:rsidRPr="001F5247">
              <w:rPr>
                <w:szCs w:val="24"/>
              </w:rPr>
              <w:t>A</w:t>
            </w:r>
            <w:r w:rsidRPr="001F5247">
              <w:rPr>
                <w:rFonts w:eastAsia="Arial"/>
                <w:szCs w:val="24"/>
              </w:rPr>
              <w:t xml:space="preserve"> </w:t>
            </w:r>
            <w:r w:rsidRPr="001F5247">
              <w:rPr>
                <w:szCs w:val="24"/>
              </w:rPr>
              <w:t>funcionalidade</w:t>
            </w:r>
            <w:r w:rsidRPr="001F5247">
              <w:rPr>
                <w:rFonts w:eastAsia="Arial"/>
                <w:szCs w:val="24"/>
              </w:rPr>
              <w:t xml:space="preserve"> </w:t>
            </w:r>
            <w:r w:rsidRPr="001F5247">
              <w:rPr>
                <w:szCs w:val="24"/>
              </w:rPr>
              <w:t>é</w:t>
            </w:r>
            <w:r w:rsidRPr="001F5247">
              <w:rPr>
                <w:rFonts w:eastAsia="Arial"/>
                <w:szCs w:val="24"/>
              </w:rPr>
              <w:t xml:space="preserve"> </w:t>
            </w:r>
            <w:r w:rsidRPr="001F5247">
              <w:rPr>
                <w:szCs w:val="24"/>
              </w:rPr>
              <w:t>necessária</w:t>
            </w:r>
            <w:r w:rsidRPr="001F5247">
              <w:rPr>
                <w:rFonts w:eastAsia="Arial"/>
                <w:szCs w:val="24"/>
              </w:rPr>
              <w:t xml:space="preserve"> </w:t>
            </w:r>
            <w:r w:rsidRPr="001F5247">
              <w:rPr>
                <w:szCs w:val="24"/>
              </w:rPr>
              <w:t>para</w:t>
            </w:r>
            <w:r w:rsidRPr="001F5247">
              <w:rPr>
                <w:rFonts w:eastAsia="Arial"/>
                <w:szCs w:val="24"/>
              </w:rPr>
              <w:t xml:space="preserve"> correção de </w:t>
            </w:r>
            <w:proofErr w:type="gramStart"/>
            <w:r w:rsidRPr="001F5247">
              <w:rPr>
                <w:rFonts w:eastAsia="Arial"/>
                <w:szCs w:val="24"/>
              </w:rPr>
              <w:t>quaisquer inconsistência</w:t>
            </w:r>
            <w:proofErr w:type="gramEnd"/>
            <w:r w:rsidRPr="001F5247">
              <w:rPr>
                <w:rFonts w:eastAsia="Arial"/>
                <w:szCs w:val="24"/>
              </w:rPr>
              <w:t xml:space="preserve"> no ato do cadastro das informações do candidato.</w:t>
            </w:r>
          </w:p>
        </w:tc>
      </w:tr>
      <w:tr w:rsidR="00085ED6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ED6" w:rsidRPr="001F5247" w:rsidRDefault="00085ED6" w:rsidP="007F4C18">
            <w:pPr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Prioridade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5ED6" w:rsidRPr="001F5247" w:rsidRDefault="00085ED6" w:rsidP="007F4C18">
            <w:pPr>
              <w:rPr>
                <w:szCs w:val="24"/>
              </w:rPr>
            </w:pPr>
            <w:r w:rsidRPr="001F5247">
              <w:rPr>
                <w:szCs w:val="24"/>
              </w:rPr>
              <w:t>Alta</w:t>
            </w:r>
          </w:p>
        </w:tc>
      </w:tr>
      <w:tr w:rsidR="00085ED6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ED6" w:rsidRPr="001F5247" w:rsidRDefault="00085ED6" w:rsidP="007F4C18">
            <w:pPr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Tipo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5ED6" w:rsidRPr="001F5247" w:rsidRDefault="00085ED6" w:rsidP="007F4C18">
            <w:pPr>
              <w:rPr>
                <w:szCs w:val="24"/>
              </w:rPr>
            </w:pPr>
            <w:r w:rsidRPr="001F5247">
              <w:rPr>
                <w:szCs w:val="24"/>
              </w:rPr>
              <w:t>Funcional</w:t>
            </w:r>
          </w:p>
        </w:tc>
      </w:tr>
      <w:tr w:rsidR="00085ED6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ED6" w:rsidRPr="001F5247" w:rsidRDefault="00085ED6" w:rsidP="007F4C18">
            <w:pPr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Regras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de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negócio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5ED6" w:rsidRPr="001F5247" w:rsidRDefault="00085ED6" w:rsidP="002802C5">
            <w:pPr>
              <w:numPr>
                <w:ilvl w:val="0"/>
                <w:numId w:val="64"/>
              </w:numPr>
              <w:rPr>
                <w:szCs w:val="24"/>
              </w:rPr>
            </w:pPr>
            <w:r w:rsidRPr="001F5247">
              <w:rPr>
                <w:szCs w:val="24"/>
              </w:rPr>
              <w:t>É permitido somente (150) caracteres no campo nome e não deverá possuir números.</w:t>
            </w:r>
          </w:p>
          <w:p w:rsidR="00085ED6" w:rsidRPr="001F5247" w:rsidRDefault="00085ED6" w:rsidP="002802C5">
            <w:pPr>
              <w:numPr>
                <w:ilvl w:val="0"/>
                <w:numId w:val="64"/>
              </w:numPr>
              <w:rPr>
                <w:szCs w:val="24"/>
              </w:rPr>
            </w:pPr>
            <w:r w:rsidRPr="001F5247">
              <w:rPr>
                <w:szCs w:val="24"/>
              </w:rPr>
              <w:t>O CEP não poderá conter caracteres alfanuméricos.</w:t>
            </w:r>
          </w:p>
          <w:p w:rsidR="00085ED6" w:rsidRPr="001F5247" w:rsidRDefault="00085ED6" w:rsidP="002802C5">
            <w:pPr>
              <w:numPr>
                <w:ilvl w:val="0"/>
                <w:numId w:val="64"/>
              </w:numPr>
              <w:rPr>
                <w:szCs w:val="24"/>
              </w:rPr>
            </w:pPr>
            <w:r w:rsidRPr="001F5247">
              <w:rPr>
                <w:szCs w:val="24"/>
              </w:rPr>
              <w:t>O endereço deverá conter apenas 150 caracteres.</w:t>
            </w:r>
          </w:p>
          <w:p w:rsidR="00085ED6" w:rsidRPr="001F5247" w:rsidRDefault="00085ED6" w:rsidP="002802C5">
            <w:pPr>
              <w:numPr>
                <w:ilvl w:val="0"/>
                <w:numId w:val="64"/>
              </w:numPr>
              <w:rPr>
                <w:szCs w:val="24"/>
              </w:rPr>
            </w:pPr>
            <w:r w:rsidRPr="001F5247">
              <w:rPr>
                <w:szCs w:val="24"/>
              </w:rPr>
              <w:t>O CPF deverá conter 11 caracteres sendo somente números.</w:t>
            </w:r>
          </w:p>
          <w:p w:rsidR="00085ED6" w:rsidRPr="001F5247" w:rsidRDefault="00085ED6" w:rsidP="002802C5">
            <w:pPr>
              <w:numPr>
                <w:ilvl w:val="0"/>
                <w:numId w:val="64"/>
              </w:numPr>
              <w:rPr>
                <w:szCs w:val="24"/>
              </w:rPr>
            </w:pPr>
            <w:r w:rsidRPr="001F5247">
              <w:rPr>
                <w:szCs w:val="24"/>
              </w:rPr>
              <w:t>O RG deverá conter somente números.</w:t>
            </w:r>
          </w:p>
          <w:p w:rsidR="00085ED6" w:rsidRPr="001F5247" w:rsidRDefault="00085ED6" w:rsidP="002802C5">
            <w:pPr>
              <w:numPr>
                <w:ilvl w:val="0"/>
                <w:numId w:val="64"/>
              </w:numPr>
              <w:rPr>
                <w:szCs w:val="24"/>
              </w:rPr>
            </w:pPr>
            <w:r w:rsidRPr="001F5247">
              <w:rPr>
                <w:szCs w:val="24"/>
              </w:rPr>
              <w:t>É permitido somente (30) caracteres no campo cidade.</w:t>
            </w:r>
          </w:p>
          <w:p w:rsidR="00085ED6" w:rsidRPr="001F5247" w:rsidRDefault="00085ED6" w:rsidP="002802C5">
            <w:pPr>
              <w:numPr>
                <w:ilvl w:val="0"/>
                <w:numId w:val="64"/>
              </w:numPr>
              <w:rPr>
                <w:szCs w:val="24"/>
              </w:rPr>
            </w:pPr>
            <w:r w:rsidRPr="001F5247">
              <w:rPr>
                <w:szCs w:val="24"/>
              </w:rPr>
              <w:t>É permitido somente (30) caracteres no campo bairro.</w:t>
            </w:r>
          </w:p>
          <w:p w:rsidR="00085ED6" w:rsidRPr="001F5247" w:rsidRDefault="00085ED6" w:rsidP="002802C5">
            <w:pPr>
              <w:numPr>
                <w:ilvl w:val="0"/>
                <w:numId w:val="64"/>
              </w:numPr>
              <w:rPr>
                <w:szCs w:val="24"/>
              </w:rPr>
            </w:pPr>
            <w:r w:rsidRPr="001F5247">
              <w:rPr>
                <w:szCs w:val="24"/>
              </w:rPr>
              <w:t>O CEP deverá ser validado pelo site dos correios.</w:t>
            </w:r>
          </w:p>
          <w:p w:rsidR="00085ED6" w:rsidRPr="001F5247" w:rsidRDefault="00085ED6" w:rsidP="002802C5">
            <w:pPr>
              <w:numPr>
                <w:ilvl w:val="0"/>
                <w:numId w:val="64"/>
              </w:numPr>
              <w:rPr>
                <w:szCs w:val="24"/>
              </w:rPr>
            </w:pPr>
            <w:r w:rsidRPr="001F5247">
              <w:rPr>
                <w:szCs w:val="24"/>
              </w:rPr>
              <w:t>O telefone deverá possuir somente números, e possuir o código da área.</w:t>
            </w:r>
          </w:p>
        </w:tc>
      </w:tr>
      <w:tr w:rsidR="00085ED6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ED6" w:rsidRPr="001F5247" w:rsidRDefault="00085ED6" w:rsidP="007F4C18">
            <w:pPr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Critérios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de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verificação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5ED6" w:rsidRPr="001F5247" w:rsidRDefault="00085ED6" w:rsidP="007F4C18">
            <w:pPr>
              <w:rPr>
                <w:szCs w:val="24"/>
              </w:rPr>
            </w:pPr>
            <w:r w:rsidRPr="001F5247">
              <w:rPr>
                <w:szCs w:val="24"/>
              </w:rPr>
              <w:t xml:space="preserve">Após a conclusão da funcionalidade o sistema deverá limpar os campos do formulário e apresentar </w:t>
            </w:r>
            <w:proofErr w:type="gramStart"/>
            <w:r w:rsidRPr="001F5247">
              <w:rPr>
                <w:szCs w:val="24"/>
              </w:rPr>
              <w:t>a mensagem “Editado com sucesso”</w:t>
            </w:r>
            <w:proofErr w:type="gramEnd"/>
            <w:r w:rsidRPr="001F5247">
              <w:rPr>
                <w:szCs w:val="24"/>
              </w:rPr>
              <w:t>.</w:t>
            </w:r>
          </w:p>
        </w:tc>
      </w:tr>
      <w:tr w:rsidR="00085ED6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ED6" w:rsidRPr="001F5247" w:rsidRDefault="00085ED6" w:rsidP="007F4C18">
            <w:pPr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Material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de</w:t>
            </w:r>
            <w:r w:rsidRPr="001F5247">
              <w:rPr>
                <w:rFonts w:eastAsia="Arial"/>
                <w:b/>
                <w:szCs w:val="24"/>
              </w:rPr>
              <w:t xml:space="preserve"> </w:t>
            </w:r>
            <w:r w:rsidRPr="001F5247">
              <w:rPr>
                <w:b/>
                <w:szCs w:val="24"/>
              </w:rPr>
              <w:t>suporte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5ED6" w:rsidRPr="001F5247" w:rsidRDefault="00085ED6" w:rsidP="007F4C18">
            <w:pPr>
              <w:rPr>
                <w:szCs w:val="24"/>
              </w:rPr>
            </w:pPr>
            <w:r w:rsidRPr="001F5247">
              <w:rPr>
                <w:szCs w:val="24"/>
              </w:rPr>
              <w:t>Nenhum.</w:t>
            </w:r>
          </w:p>
        </w:tc>
      </w:tr>
      <w:tr w:rsidR="00085ED6" w:rsidRPr="001F5247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ED6" w:rsidRPr="001F5247" w:rsidRDefault="00085ED6" w:rsidP="007F4C18">
            <w:pPr>
              <w:rPr>
                <w:b/>
                <w:szCs w:val="24"/>
              </w:rPr>
            </w:pPr>
            <w:r w:rsidRPr="001F5247">
              <w:rPr>
                <w:b/>
                <w:szCs w:val="24"/>
              </w:rPr>
              <w:t>Status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5ED6" w:rsidRPr="001F5247" w:rsidRDefault="00085ED6" w:rsidP="007F4C18">
            <w:pPr>
              <w:rPr>
                <w:szCs w:val="24"/>
              </w:rPr>
            </w:pPr>
            <w:r w:rsidRPr="001F5247">
              <w:rPr>
                <w:szCs w:val="24"/>
              </w:rPr>
              <w:t>Proposto</w:t>
            </w:r>
          </w:p>
        </w:tc>
      </w:tr>
    </w:tbl>
    <w:p w:rsidR="005E7C4C" w:rsidRDefault="005E7C4C" w:rsidP="00FF1917"/>
    <w:p w:rsidR="005E7C4C" w:rsidRDefault="005E7C4C" w:rsidP="00FF1917"/>
    <w:tbl>
      <w:tblPr>
        <w:tblW w:w="0" w:type="auto"/>
        <w:jc w:val="center"/>
        <w:tblLayout w:type="fixed"/>
        <w:tblLook w:val="0000"/>
      </w:tblPr>
      <w:tblGrid>
        <w:gridCol w:w="2442"/>
        <w:gridCol w:w="5969"/>
      </w:tblGrid>
      <w:tr w:rsidR="00907E14" w:rsidRPr="007F454B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E14" w:rsidRPr="007F454B" w:rsidRDefault="00907E14" w:rsidP="007F4C18">
            <w:pPr>
              <w:rPr>
                <w:b/>
              </w:rPr>
            </w:pPr>
            <w:r w:rsidRPr="007F454B">
              <w:rPr>
                <w:b/>
              </w:rPr>
              <w:t>Identificador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7E14" w:rsidRPr="002520D8" w:rsidRDefault="00907E14" w:rsidP="006F6C70">
            <w:r w:rsidRPr="002520D8">
              <w:t>RF</w:t>
            </w:r>
            <w:r w:rsidRPr="002520D8">
              <w:rPr>
                <w:rFonts w:eastAsia="Arial"/>
              </w:rPr>
              <w:t xml:space="preserve"> </w:t>
            </w:r>
            <w:r w:rsidR="006F6C70">
              <w:t>15</w:t>
            </w:r>
            <w:r w:rsidRPr="002520D8">
              <w:rPr>
                <w:rFonts w:eastAsia="Arial"/>
              </w:rPr>
              <w:t xml:space="preserve"> – Pesquisar Candidatos</w:t>
            </w:r>
          </w:p>
        </w:tc>
      </w:tr>
      <w:tr w:rsidR="00907E14" w:rsidRPr="007F454B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E14" w:rsidRPr="007F454B" w:rsidRDefault="00907E14" w:rsidP="007F4C18">
            <w:pPr>
              <w:rPr>
                <w:b/>
              </w:rPr>
            </w:pPr>
            <w:r w:rsidRPr="007F454B">
              <w:rPr>
                <w:b/>
              </w:rPr>
              <w:t>Autor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7E14" w:rsidRPr="002520D8" w:rsidRDefault="00907E14" w:rsidP="007F4C18">
            <w:r w:rsidRPr="002520D8">
              <w:t>Breno Viana</w:t>
            </w:r>
          </w:p>
        </w:tc>
      </w:tr>
      <w:tr w:rsidR="00907E14" w:rsidRPr="007F454B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E14" w:rsidRPr="007F454B" w:rsidRDefault="00907E14" w:rsidP="007F4C18">
            <w:pPr>
              <w:rPr>
                <w:b/>
              </w:rPr>
            </w:pPr>
            <w:r w:rsidRPr="007F454B">
              <w:rPr>
                <w:b/>
              </w:rPr>
              <w:lastRenderedPageBreak/>
              <w:t>Versão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7E14" w:rsidRPr="002520D8" w:rsidRDefault="00D94B24" w:rsidP="007F4C18">
            <w:r>
              <w:t>2.0</w:t>
            </w:r>
          </w:p>
        </w:tc>
      </w:tr>
      <w:tr w:rsidR="00907E14" w:rsidRPr="007F454B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E14" w:rsidRPr="007F454B" w:rsidRDefault="00907E14" w:rsidP="007F4C18">
            <w:pPr>
              <w:rPr>
                <w:b/>
              </w:rPr>
            </w:pPr>
            <w:r w:rsidRPr="007F454B">
              <w:rPr>
                <w:b/>
              </w:rPr>
              <w:t>Data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7E14" w:rsidRPr="002520D8" w:rsidRDefault="00907E14" w:rsidP="007F4C18">
            <w:r w:rsidRPr="002520D8">
              <w:t>25/09/2012</w:t>
            </w:r>
          </w:p>
        </w:tc>
      </w:tr>
      <w:tr w:rsidR="00907E14" w:rsidRPr="007F454B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E14" w:rsidRPr="007F454B" w:rsidRDefault="00907E14" w:rsidP="007F4C18">
            <w:pPr>
              <w:rPr>
                <w:b/>
              </w:rPr>
            </w:pPr>
            <w:r w:rsidRPr="007F454B">
              <w:rPr>
                <w:b/>
              </w:rPr>
              <w:t>Requisitos</w:t>
            </w:r>
            <w:r w:rsidRPr="007F454B">
              <w:rPr>
                <w:rFonts w:eastAsia="Arial"/>
                <w:b/>
              </w:rPr>
              <w:t xml:space="preserve"> </w:t>
            </w:r>
            <w:r w:rsidRPr="007F454B">
              <w:rPr>
                <w:b/>
              </w:rPr>
              <w:t>dependentes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7E14" w:rsidRPr="002520D8" w:rsidRDefault="00171843" w:rsidP="007F4C18">
            <w:pPr>
              <w:rPr>
                <w:rFonts w:eastAsia="Arial"/>
              </w:rPr>
            </w:pPr>
            <w:r>
              <w:rPr>
                <w:rFonts w:eastAsia="Arial"/>
              </w:rPr>
              <w:t>Nenhum.</w:t>
            </w:r>
          </w:p>
        </w:tc>
      </w:tr>
      <w:tr w:rsidR="00907E14" w:rsidRPr="007F454B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E14" w:rsidRPr="007F454B" w:rsidRDefault="00907E14" w:rsidP="007F4C18">
            <w:pPr>
              <w:rPr>
                <w:b/>
              </w:rPr>
            </w:pPr>
            <w:r w:rsidRPr="007F454B">
              <w:rPr>
                <w:b/>
              </w:rPr>
              <w:t>Origem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7E14" w:rsidRPr="002520D8" w:rsidRDefault="00907E14" w:rsidP="007F4C18">
            <w:proofErr w:type="spellStart"/>
            <w:r w:rsidRPr="002520D8">
              <w:t>Joriver</w:t>
            </w:r>
            <w:proofErr w:type="spellEnd"/>
            <w:r w:rsidRPr="002520D8">
              <w:rPr>
                <w:rFonts w:eastAsia="Arial"/>
              </w:rPr>
              <w:t xml:space="preserve"> </w:t>
            </w:r>
            <w:r w:rsidRPr="002520D8">
              <w:t>/</w:t>
            </w:r>
            <w:r w:rsidRPr="002520D8">
              <w:rPr>
                <w:rFonts w:eastAsia="Arial"/>
              </w:rPr>
              <w:t xml:space="preserve"> </w:t>
            </w:r>
            <w:r w:rsidRPr="002520D8">
              <w:t>Cláudia</w:t>
            </w:r>
          </w:p>
        </w:tc>
      </w:tr>
      <w:tr w:rsidR="00907E14" w:rsidRPr="007F454B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E14" w:rsidRPr="007F454B" w:rsidRDefault="00907E14" w:rsidP="007F4C18">
            <w:pPr>
              <w:rPr>
                <w:b/>
              </w:rPr>
            </w:pPr>
            <w:r w:rsidRPr="007F454B">
              <w:rPr>
                <w:b/>
              </w:rPr>
              <w:t>Descrição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7E14" w:rsidRPr="002520D8" w:rsidRDefault="00907E14" w:rsidP="007F4C18">
            <w:r w:rsidRPr="002520D8">
              <w:t>No ato da pesquisa dos candidatos, o sistema deverá</w:t>
            </w:r>
            <w:proofErr w:type="gramStart"/>
            <w:r w:rsidRPr="002520D8">
              <w:t xml:space="preserve">  </w:t>
            </w:r>
            <w:proofErr w:type="gramEnd"/>
            <w:r w:rsidRPr="002520D8">
              <w:t>realizar a pesquisar e mostrar os dados com seus campos desabilitados.</w:t>
            </w:r>
          </w:p>
        </w:tc>
      </w:tr>
      <w:tr w:rsidR="00907E14" w:rsidRPr="007F454B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E14" w:rsidRPr="007F454B" w:rsidRDefault="00907E14" w:rsidP="007F4C18">
            <w:pPr>
              <w:rPr>
                <w:b/>
              </w:rPr>
            </w:pPr>
            <w:r w:rsidRPr="007F454B">
              <w:rPr>
                <w:b/>
              </w:rPr>
              <w:t>Justificativa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7E14" w:rsidRPr="002520D8" w:rsidRDefault="00907E14" w:rsidP="007F4C18">
            <w:pPr>
              <w:rPr>
                <w:rFonts w:eastAsia="Arial"/>
              </w:rPr>
            </w:pPr>
            <w:r w:rsidRPr="002520D8">
              <w:t>A</w:t>
            </w:r>
            <w:r w:rsidRPr="002520D8">
              <w:rPr>
                <w:rFonts w:eastAsia="Arial"/>
              </w:rPr>
              <w:t xml:space="preserve"> </w:t>
            </w:r>
            <w:r w:rsidRPr="002520D8">
              <w:t>funcionalidade</w:t>
            </w:r>
            <w:r w:rsidRPr="002520D8">
              <w:rPr>
                <w:rFonts w:eastAsia="Arial"/>
              </w:rPr>
              <w:t xml:space="preserve"> </w:t>
            </w:r>
            <w:r w:rsidRPr="002520D8">
              <w:t>é</w:t>
            </w:r>
            <w:r w:rsidRPr="002520D8">
              <w:rPr>
                <w:rFonts w:eastAsia="Arial"/>
              </w:rPr>
              <w:t xml:space="preserve"> </w:t>
            </w:r>
            <w:r w:rsidRPr="002520D8">
              <w:t>necessária</w:t>
            </w:r>
            <w:r w:rsidRPr="002520D8">
              <w:rPr>
                <w:rFonts w:eastAsia="Arial"/>
              </w:rPr>
              <w:t xml:space="preserve"> </w:t>
            </w:r>
            <w:r w:rsidRPr="002520D8">
              <w:t>para</w:t>
            </w:r>
            <w:r w:rsidRPr="002520D8">
              <w:rPr>
                <w:rFonts w:eastAsia="Arial"/>
              </w:rPr>
              <w:t xml:space="preserve"> efetuar a pesquisa dos candidatos </w:t>
            </w:r>
            <w:proofErr w:type="gramStart"/>
            <w:r w:rsidRPr="002520D8">
              <w:rPr>
                <w:rFonts w:eastAsia="Arial"/>
              </w:rPr>
              <w:t>a</w:t>
            </w:r>
            <w:proofErr w:type="gramEnd"/>
            <w:r w:rsidRPr="002520D8">
              <w:rPr>
                <w:rFonts w:eastAsia="Arial"/>
              </w:rPr>
              <w:t xml:space="preserve"> eleição.</w:t>
            </w:r>
          </w:p>
        </w:tc>
      </w:tr>
      <w:tr w:rsidR="00907E14" w:rsidRPr="007F454B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E14" w:rsidRPr="007F454B" w:rsidRDefault="00907E14" w:rsidP="007F4C18">
            <w:pPr>
              <w:rPr>
                <w:b/>
              </w:rPr>
            </w:pPr>
            <w:r w:rsidRPr="007F454B">
              <w:rPr>
                <w:b/>
              </w:rPr>
              <w:t>Prioridade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7E14" w:rsidRPr="002520D8" w:rsidRDefault="00907E14" w:rsidP="007F4C18">
            <w:r w:rsidRPr="002520D8">
              <w:t>Alta</w:t>
            </w:r>
          </w:p>
        </w:tc>
      </w:tr>
      <w:tr w:rsidR="00907E14" w:rsidRPr="007F454B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E14" w:rsidRPr="007F454B" w:rsidRDefault="00907E14" w:rsidP="007F4C18">
            <w:pPr>
              <w:rPr>
                <w:b/>
              </w:rPr>
            </w:pPr>
            <w:r w:rsidRPr="007F454B">
              <w:rPr>
                <w:b/>
              </w:rPr>
              <w:t>Tipo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7E14" w:rsidRPr="002520D8" w:rsidRDefault="00907E14" w:rsidP="007F4C18">
            <w:r w:rsidRPr="002520D8">
              <w:t>Funcional</w:t>
            </w:r>
          </w:p>
        </w:tc>
      </w:tr>
      <w:tr w:rsidR="00907E14" w:rsidRPr="007F454B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E14" w:rsidRPr="007F454B" w:rsidRDefault="00907E14" w:rsidP="007F4C18">
            <w:pPr>
              <w:rPr>
                <w:b/>
              </w:rPr>
            </w:pPr>
            <w:r w:rsidRPr="007F454B">
              <w:rPr>
                <w:b/>
              </w:rPr>
              <w:t>Regras</w:t>
            </w:r>
            <w:r w:rsidRPr="007F454B">
              <w:rPr>
                <w:rFonts w:eastAsia="Arial"/>
                <w:b/>
              </w:rPr>
              <w:t xml:space="preserve"> </w:t>
            </w:r>
            <w:r w:rsidRPr="007F454B">
              <w:rPr>
                <w:b/>
              </w:rPr>
              <w:t>de</w:t>
            </w:r>
            <w:r w:rsidRPr="007F454B">
              <w:rPr>
                <w:rFonts w:eastAsia="Arial"/>
                <w:b/>
              </w:rPr>
              <w:t xml:space="preserve"> </w:t>
            </w:r>
            <w:r w:rsidRPr="007F454B">
              <w:rPr>
                <w:b/>
              </w:rPr>
              <w:t>negócio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7E14" w:rsidRPr="002520D8" w:rsidRDefault="00907E14" w:rsidP="002802C5">
            <w:pPr>
              <w:numPr>
                <w:ilvl w:val="0"/>
                <w:numId w:val="70"/>
              </w:numPr>
            </w:pPr>
            <w:r w:rsidRPr="002520D8">
              <w:t>É permitido efetuar a pesquisa somente se pelo menos uma condição de busca for estabelecida.</w:t>
            </w:r>
          </w:p>
          <w:p w:rsidR="00907E14" w:rsidRPr="002520D8" w:rsidRDefault="00907E14" w:rsidP="002802C5">
            <w:pPr>
              <w:numPr>
                <w:ilvl w:val="0"/>
                <w:numId w:val="70"/>
              </w:numPr>
              <w:rPr>
                <w:rFonts w:eastAsia="Arial"/>
              </w:rPr>
            </w:pPr>
            <w:r w:rsidRPr="002520D8">
              <w:t>O administr</w:t>
            </w:r>
            <w:r w:rsidRPr="002520D8">
              <w:rPr>
                <w:rFonts w:eastAsia="Arial"/>
              </w:rPr>
              <w:t>ador poderá clicar em apenas um candidato estabelecido na lista de pesquisa por vez.</w:t>
            </w:r>
          </w:p>
        </w:tc>
      </w:tr>
      <w:tr w:rsidR="00907E14" w:rsidRPr="007F454B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E14" w:rsidRPr="007F454B" w:rsidRDefault="00907E14" w:rsidP="007F4C18">
            <w:pPr>
              <w:rPr>
                <w:b/>
              </w:rPr>
            </w:pPr>
            <w:r w:rsidRPr="007F454B">
              <w:rPr>
                <w:b/>
              </w:rPr>
              <w:t>Critérios</w:t>
            </w:r>
            <w:r w:rsidRPr="007F454B">
              <w:rPr>
                <w:rFonts w:eastAsia="Arial"/>
                <w:b/>
              </w:rPr>
              <w:t xml:space="preserve"> </w:t>
            </w:r>
            <w:r w:rsidRPr="007F454B">
              <w:rPr>
                <w:b/>
              </w:rPr>
              <w:t>de</w:t>
            </w:r>
            <w:r w:rsidRPr="007F454B">
              <w:rPr>
                <w:rFonts w:eastAsia="Arial"/>
                <w:b/>
              </w:rPr>
              <w:t xml:space="preserve"> </w:t>
            </w:r>
            <w:r w:rsidRPr="007F454B">
              <w:rPr>
                <w:b/>
              </w:rPr>
              <w:t>verificação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7E14" w:rsidRPr="002520D8" w:rsidRDefault="00907E14" w:rsidP="007F4C18">
            <w:r w:rsidRPr="002520D8">
              <w:t xml:space="preserve">O sistema deverá mostrar </w:t>
            </w:r>
            <w:proofErr w:type="gramStart"/>
            <w:r w:rsidRPr="002520D8">
              <w:t>todas</w:t>
            </w:r>
            <w:proofErr w:type="gramEnd"/>
            <w:r w:rsidRPr="002520D8">
              <w:t xml:space="preserve"> informações do cadastro do candidato solicitado pelo administrador.</w:t>
            </w:r>
          </w:p>
          <w:p w:rsidR="00907E14" w:rsidRPr="002520D8" w:rsidRDefault="00907E14" w:rsidP="007F4C18">
            <w:r w:rsidRPr="002520D8">
              <w:t>Após</w:t>
            </w:r>
            <w:r w:rsidRPr="002520D8">
              <w:rPr>
                <w:rFonts w:eastAsia="Arial"/>
              </w:rPr>
              <w:t xml:space="preserve"> </w:t>
            </w:r>
            <w:r w:rsidRPr="002520D8">
              <w:t>a</w:t>
            </w:r>
            <w:r w:rsidRPr="002520D8">
              <w:rPr>
                <w:rFonts w:eastAsia="Arial"/>
              </w:rPr>
              <w:t xml:space="preserve"> </w:t>
            </w:r>
            <w:r w:rsidRPr="002520D8">
              <w:t>conclusão</w:t>
            </w:r>
            <w:r w:rsidRPr="002520D8">
              <w:rPr>
                <w:rFonts w:eastAsia="Arial"/>
              </w:rPr>
              <w:t xml:space="preserve"> </w:t>
            </w:r>
            <w:r w:rsidRPr="002520D8">
              <w:t>da</w:t>
            </w:r>
            <w:r w:rsidRPr="002520D8">
              <w:rPr>
                <w:rFonts w:eastAsia="Arial"/>
              </w:rPr>
              <w:t xml:space="preserve"> </w:t>
            </w:r>
            <w:r w:rsidRPr="002520D8">
              <w:t>funcionalidade</w:t>
            </w:r>
            <w:r w:rsidRPr="002520D8">
              <w:rPr>
                <w:rFonts w:eastAsia="Arial"/>
              </w:rPr>
              <w:t xml:space="preserve"> </w:t>
            </w:r>
            <w:r w:rsidRPr="002520D8">
              <w:t>o</w:t>
            </w:r>
            <w:r w:rsidRPr="002520D8">
              <w:rPr>
                <w:rFonts w:eastAsia="Arial"/>
              </w:rPr>
              <w:t xml:space="preserve"> </w:t>
            </w:r>
            <w:r w:rsidRPr="002520D8">
              <w:t>sistema</w:t>
            </w:r>
            <w:r w:rsidRPr="002520D8">
              <w:rPr>
                <w:rFonts w:eastAsia="Arial"/>
              </w:rPr>
              <w:t xml:space="preserve"> </w:t>
            </w:r>
            <w:r w:rsidRPr="002520D8">
              <w:t>deverá</w:t>
            </w:r>
            <w:r w:rsidRPr="002520D8">
              <w:rPr>
                <w:rFonts w:eastAsia="Arial"/>
              </w:rPr>
              <w:t xml:space="preserve"> </w:t>
            </w:r>
            <w:r w:rsidRPr="002520D8">
              <w:t>limpar</w:t>
            </w:r>
            <w:r w:rsidRPr="002520D8">
              <w:rPr>
                <w:rFonts w:eastAsia="Arial"/>
              </w:rPr>
              <w:t xml:space="preserve"> </w:t>
            </w:r>
            <w:r w:rsidRPr="002520D8">
              <w:t>todos os campos da tela de pesquisa.</w:t>
            </w:r>
          </w:p>
        </w:tc>
      </w:tr>
      <w:tr w:rsidR="00907E14" w:rsidRPr="007F454B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E14" w:rsidRPr="007F454B" w:rsidRDefault="00907E14" w:rsidP="007F4C18">
            <w:pPr>
              <w:rPr>
                <w:b/>
              </w:rPr>
            </w:pPr>
            <w:r w:rsidRPr="007F454B">
              <w:rPr>
                <w:b/>
              </w:rPr>
              <w:t>Material</w:t>
            </w:r>
            <w:r w:rsidRPr="007F454B">
              <w:rPr>
                <w:rFonts w:eastAsia="Arial"/>
                <w:b/>
              </w:rPr>
              <w:t xml:space="preserve"> </w:t>
            </w:r>
            <w:r w:rsidRPr="007F454B">
              <w:rPr>
                <w:b/>
              </w:rPr>
              <w:t>de</w:t>
            </w:r>
            <w:r w:rsidRPr="007F454B">
              <w:rPr>
                <w:rFonts w:eastAsia="Arial"/>
                <w:b/>
              </w:rPr>
              <w:t xml:space="preserve"> </w:t>
            </w:r>
            <w:r w:rsidRPr="007F454B">
              <w:rPr>
                <w:b/>
              </w:rPr>
              <w:t>suporte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7E14" w:rsidRPr="002520D8" w:rsidRDefault="00907E14" w:rsidP="007F4C18">
            <w:r w:rsidRPr="002520D8">
              <w:t>Nenhum.</w:t>
            </w:r>
          </w:p>
        </w:tc>
      </w:tr>
      <w:tr w:rsidR="00907E14" w:rsidRPr="007F454B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E14" w:rsidRPr="007F454B" w:rsidRDefault="00907E14" w:rsidP="007F4C18">
            <w:pPr>
              <w:rPr>
                <w:b/>
              </w:rPr>
            </w:pPr>
            <w:r w:rsidRPr="007F454B">
              <w:rPr>
                <w:b/>
              </w:rPr>
              <w:t>Status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7E14" w:rsidRPr="002520D8" w:rsidRDefault="00907E14" w:rsidP="007F4C18">
            <w:r w:rsidRPr="002520D8">
              <w:t>Proposto</w:t>
            </w:r>
          </w:p>
        </w:tc>
      </w:tr>
    </w:tbl>
    <w:p w:rsidR="00C860F4" w:rsidRDefault="00C860F4" w:rsidP="00FF1917"/>
    <w:p w:rsidR="00EE6228" w:rsidRDefault="00EE6228" w:rsidP="00FF1917"/>
    <w:tbl>
      <w:tblPr>
        <w:tblW w:w="0" w:type="auto"/>
        <w:jc w:val="center"/>
        <w:tblLayout w:type="fixed"/>
        <w:tblLook w:val="0000"/>
      </w:tblPr>
      <w:tblGrid>
        <w:gridCol w:w="2442"/>
        <w:gridCol w:w="5969"/>
      </w:tblGrid>
      <w:tr w:rsidR="008E42E0" w:rsidRPr="00462828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42E0" w:rsidRPr="00462828" w:rsidRDefault="008E42E0" w:rsidP="007F4C18">
            <w:pPr>
              <w:rPr>
                <w:b/>
                <w:szCs w:val="24"/>
              </w:rPr>
            </w:pPr>
            <w:r w:rsidRPr="00462828">
              <w:rPr>
                <w:b/>
                <w:szCs w:val="24"/>
              </w:rPr>
              <w:t>Identificador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2E0" w:rsidRPr="00462828" w:rsidRDefault="008E42E0" w:rsidP="00E836C6">
            <w:pPr>
              <w:rPr>
                <w:szCs w:val="24"/>
              </w:rPr>
            </w:pPr>
            <w:r w:rsidRPr="00462828">
              <w:rPr>
                <w:szCs w:val="24"/>
              </w:rPr>
              <w:t>RF</w:t>
            </w:r>
            <w:r w:rsidRPr="00462828">
              <w:rPr>
                <w:rFonts w:eastAsia="Arial"/>
                <w:szCs w:val="24"/>
              </w:rPr>
              <w:t xml:space="preserve"> </w:t>
            </w:r>
            <w:r w:rsidR="00094CE4">
              <w:rPr>
                <w:rFonts w:eastAsia="Arial"/>
                <w:szCs w:val="24"/>
              </w:rPr>
              <w:t xml:space="preserve">16 </w:t>
            </w:r>
            <w:r w:rsidRPr="00462828">
              <w:rPr>
                <w:rFonts w:eastAsia="Arial"/>
                <w:szCs w:val="24"/>
              </w:rPr>
              <w:t>– Excluir Candidatos</w:t>
            </w:r>
          </w:p>
        </w:tc>
      </w:tr>
      <w:tr w:rsidR="008E42E0" w:rsidRPr="00462828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42E0" w:rsidRPr="00462828" w:rsidRDefault="008E42E0" w:rsidP="007F4C18">
            <w:pPr>
              <w:rPr>
                <w:b/>
                <w:szCs w:val="24"/>
              </w:rPr>
            </w:pPr>
            <w:r w:rsidRPr="00462828">
              <w:rPr>
                <w:b/>
                <w:szCs w:val="24"/>
              </w:rPr>
              <w:t>Autor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2E0" w:rsidRPr="00462828" w:rsidRDefault="008E42E0" w:rsidP="007F4C18">
            <w:pPr>
              <w:rPr>
                <w:szCs w:val="24"/>
              </w:rPr>
            </w:pPr>
            <w:r w:rsidRPr="00462828">
              <w:rPr>
                <w:szCs w:val="24"/>
              </w:rPr>
              <w:t>Breno Viana</w:t>
            </w:r>
          </w:p>
        </w:tc>
      </w:tr>
      <w:tr w:rsidR="008E42E0" w:rsidRPr="00462828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42E0" w:rsidRPr="00462828" w:rsidRDefault="008E42E0" w:rsidP="007F4C18">
            <w:pPr>
              <w:rPr>
                <w:b/>
                <w:szCs w:val="24"/>
              </w:rPr>
            </w:pPr>
            <w:r w:rsidRPr="00462828">
              <w:rPr>
                <w:b/>
                <w:szCs w:val="24"/>
              </w:rPr>
              <w:t>Versão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2E0" w:rsidRPr="00462828" w:rsidRDefault="00D94B24" w:rsidP="007F4C18">
            <w:pPr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8E42E0" w:rsidRPr="00462828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42E0" w:rsidRPr="00462828" w:rsidRDefault="008E42E0" w:rsidP="007F4C18">
            <w:pPr>
              <w:rPr>
                <w:b/>
                <w:szCs w:val="24"/>
              </w:rPr>
            </w:pPr>
            <w:r w:rsidRPr="00462828">
              <w:rPr>
                <w:b/>
                <w:szCs w:val="24"/>
              </w:rPr>
              <w:t>Data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2E0" w:rsidRPr="00462828" w:rsidRDefault="008E42E0" w:rsidP="007F4C18">
            <w:pPr>
              <w:rPr>
                <w:szCs w:val="24"/>
              </w:rPr>
            </w:pPr>
            <w:r w:rsidRPr="00462828">
              <w:rPr>
                <w:szCs w:val="24"/>
              </w:rPr>
              <w:t>25/09/2012</w:t>
            </w:r>
          </w:p>
        </w:tc>
      </w:tr>
      <w:tr w:rsidR="008E42E0" w:rsidRPr="00462828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42E0" w:rsidRPr="00462828" w:rsidRDefault="008E42E0" w:rsidP="007F4C18">
            <w:pPr>
              <w:rPr>
                <w:b/>
                <w:szCs w:val="24"/>
              </w:rPr>
            </w:pPr>
            <w:r w:rsidRPr="00462828">
              <w:rPr>
                <w:b/>
                <w:szCs w:val="24"/>
              </w:rPr>
              <w:t>Requisitos</w:t>
            </w:r>
            <w:r w:rsidRPr="00462828">
              <w:rPr>
                <w:rFonts w:eastAsia="Arial"/>
                <w:b/>
                <w:szCs w:val="24"/>
              </w:rPr>
              <w:t xml:space="preserve"> </w:t>
            </w:r>
            <w:r w:rsidRPr="00462828">
              <w:rPr>
                <w:b/>
                <w:szCs w:val="24"/>
              </w:rPr>
              <w:t>dependentes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2E0" w:rsidRPr="00462828" w:rsidRDefault="00B36708" w:rsidP="007F4C18">
            <w:pPr>
              <w:rPr>
                <w:rFonts w:eastAsia="Arial"/>
                <w:szCs w:val="24"/>
              </w:rPr>
            </w:pPr>
            <w:r w:rsidRPr="002520D8">
              <w:t>RF</w:t>
            </w:r>
            <w:r w:rsidRPr="002520D8">
              <w:rPr>
                <w:rFonts w:eastAsia="Arial"/>
              </w:rPr>
              <w:t xml:space="preserve"> </w:t>
            </w:r>
            <w:r>
              <w:t>15</w:t>
            </w:r>
            <w:r w:rsidRPr="002520D8">
              <w:rPr>
                <w:rFonts w:eastAsia="Arial"/>
              </w:rPr>
              <w:t xml:space="preserve"> – Pesquisar Candidatos</w:t>
            </w:r>
          </w:p>
        </w:tc>
      </w:tr>
      <w:tr w:rsidR="008E42E0" w:rsidRPr="00462828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42E0" w:rsidRPr="00462828" w:rsidRDefault="008E42E0" w:rsidP="007F4C18">
            <w:pPr>
              <w:rPr>
                <w:b/>
                <w:szCs w:val="24"/>
              </w:rPr>
            </w:pPr>
            <w:r w:rsidRPr="00462828">
              <w:rPr>
                <w:b/>
                <w:szCs w:val="24"/>
              </w:rPr>
              <w:t>Origem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2E0" w:rsidRPr="00462828" w:rsidRDefault="008E42E0" w:rsidP="007F4C18">
            <w:pPr>
              <w:rPr>
                <w:szCs w:val="24"/>
              </w:rPr>
            </w:pPr>
            <w:proofErr w:type="spellStart"/>
            <w:r w:rsidRPr="00462828">
              <w:rPr>
                <w:szCs w:val="24"/>
              </w:rPr>
              <w:t>Joriver</w:t>
            </w:r>
            <w:proofErr w:type="spellEnd"/>
            <w:r w:rsidRPr="00462828">
              <w:rPr>
                <w:rFonts w:eastAsia="Arial"/>
                <w:szCs w:val="24"/>
              </w:rPr>
              <w:t xml:space="preserve"> </w:t>
            </w:r>
            <w:r w:rsidRPr="00462828">
              <w:rPr>
                <w:szCs w:val="24"/>
              </w:rPr>
              <w:t>/</w:t>
            </w:r>
            <w:r w:rsidRPr="00462828">
              <w:rPr>
                <w:rFonts w:eastAsia="Arial"/>
                <w:szCs w:val="24"/>
              </w:rPr>
              <w:t xml:space="preserve"> </w:t>
            </w:r>
            <w:r w:rsidRPr="00462828">
              <w:rPr>
                <w:szCs w:val="24"/>
              </w:rPr>
              <w:t>Cláudia</w:t>
            </w:r>
          </w:p>
        </w:tc>
      </w:tr>
      <w:tr w:rsidR="008E42E0" w:rsidRPr="00462828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42E0" w:rsidRPr="00462828" w:rsidRDefault="008E42E0" w:rsidP="007F4C18">
            <w:pPr>
              <w:rPr>
                <w:b/>
                <w:szCs w:val="24"/>
              </w:rPr>
            </w:pPr>
            <w:r w:rsidRPr="00462828">
              <w:rPr>
                <w:b/>
                <w:szCs w:val="24"/>
              </w:rPr>
              <w:t>Descrição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2E0" w:rsidRPr="00462828" w:rsidRDefault="008E42E0" w:rsidP="007F4C18">
            <w:pPr>
              <w:rPr>
                <w:szCs w:val="24"/>
              </w:rPr>
            </w:pPr>
            <w:r w:rsidRPr="00462828">
              <w:rPr>
                <w:szCs w:val="24"/>
              </w:rPr>
              <w:t>No ato da exclusão do candidato, o sistema deverá excluir o cadastro do candidato do banco de dados.</w:t>
            </w:r>
          </w:p>
        </w:tc>
      </w:tr>
      <w:tr w:rsidR="008E42E0" w:rsidRPr="00462828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42E0" w:rsidRPr="00462828" w:rsidRDefault="008E42E0" w:rsidP="007F4C18">
            <w:pPr>
              <w:rPr>
                <w:b/>
                <w:szCs w:val="24"/>
              </w:rPr>
            </w:pPr>
            <w:r w:rsidRPr="00462828">
              <w:rPr>
                <w:b/>
                <w:szCs w:val="24"/>
              </w:rPr>
              <w:t>Justificativa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2E0" w:rsidRPr="00462828" w:rsidRDefault="008E42E0" w:rsidP="007F4C18">
            <w:pPr>
              <w:rPr>
                <w:rFonts w:eastAsia="Arial"/>
                <w:szCs w:val="24"/>
              </w:rPr>
            </w:pPr>
            <w:r w:rsidRPr="00462828">
              <w:rPr>
                <w:szCs w:val="24"/>
              </w:rPr>
              <w:t xml:space="preserve">A funcionalidade é necessária para efetuar a exclusão no cadastro dos candidatos </w:t>
            </w:r>
            <w:proofErr w:type="gramStart"/>
            <w:r w:rsidRPr="00462828">
              <w:rPr>
                <w:szCs w:val="24"/>
              </w:rPr>
              <w:t>a</w:t>
            </w:r>
            <w:proofErr w:type="gramEnd"/>
            <w:r w:rsidRPr="00462828">
              <w:rPr>
                <w:szCs w:val="24"/>
              </w:rPr>
              <w:t xml:space="preserve"> eleição.</w:t>
            </w:r>
          </w:p>
        </w:tc>
      </w:tr>
      <w:tr w:rsidR="008E42E0" w:rsidRPr="00462828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42E0" w:rsidRPr="00462828" w:rsidRDefault="008E42E0" w:rsidP="007F4C18">
            <w:pPr>
              <w:rPr>
                <w:b/>
                <w:szCs w:val="24"/>
              </w:rPr>
            </w:pPr>
            <w:r w:rsidRPr="00462828">
              <w:rPr>
                <w:b/>
                <w:szCs w:val="24"/>
              </w:rPr>
              <w:t>Prioridade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2E0" w:rsidRPr="00462828" w:rsidRDefault="008E42E0" w:rsidP="007F4C18">
            <w:pPr>
              <w:rPr>
                <w:szCs w:val="24"/>
              </w:rPr>
            </w:pPr>
            <w:r w:rsidRPr="00462828">
              <w:rPr>
                <w:szCs w:val="24"/>
              </w:rPr>
              <w:t>Alta</w:t>
            </w:r>
          </w:p>
        </w:tc>
      </w:tr>
      <w:tr w:rsidR="008E42E0" w:rsidRPr="00462828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42E0" w:rsidRPr="00462828" w:rsidRDefault="008E42E0" w:rsidP="007F4C18">
            <w:pPr>
              <w:rPr>
                <w:b/>
                <w:szCs w:val="24"/>
              </w:rPr>
            </w:pPr>
            <w:r w:rsidRPr="00462828">
              <w:rPr>
                <w:b/>
                <w:szCs w:val="24"/>
              </w:rPr>
              <w:t>Tipo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2E0" w:rsidRPr="00462828" w:rsidRDefault="008E42E0" w:rsidP="007F4C18">
            <w:pPr>
              <w:rPr>
                <w:szCs w:val="24"/>
              </w:rPr>
            </w:pPr>
            <w:r w:rsidRPr="00462828">
              <w:rPr>
                <w:szCs w:val="24"/>
              </w:rPr>
              <w:t>Funcional</w:t>
            </w:r>
          </w:p>
        </w:tc>
      </w:tr>
      <w:tr w:rsidR="008E42E0" w:rsidRPr="00462828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42E0" w:rsidRPr="00462828" w:rsidRDefault="008E42E0" w:rsidP="007F4C18">
            <w:pPr>
              <w:rPr>
                <w:b/>
                <w:szCs w:val="24"/>
              </w:rPr>
            </w:pPr>
            <w:r w:rsidRPr="00462828">
              <w:rPr>
                <w:b/>
                <w:szCs w:val="24"/>
              </w:rPr>
              <w:lastRenderedPageBreak/>
              <w:t>Regras</w:t>
            </w:r>
            <w:r w:rsidRPr="00462828">
              <w:rPr>
                <w:rFonts w:eastAsia="Arial"/>
                <w:b/>
                <w:szCs w:val="24"/>
              </w:rPr>
              <w:t xml:space="preserve"> </w:t>
            </w:r>
            <w:r w:rsidRPr="00462828">
              <w:rPr>
                <w:b/>
                <w:szCs w:val="24"/>
              </w:rPr>
              <w:t>de</w:t>
            </w:r>
            <w:r w:rsidRPr="00462828">
              <w:rPr>
                <w:rFonts w:eastAsia="Arial"/>
                <w:b/>
                <w:szCs w:val="24"/>
              </w:rPr>
              <w:t xml:space="preserve"> </w:t>
            </w:r>
            <w:r w:rsidRPr="00462828">
              <w:rPr>
                <w:b/>
                <w:szCs w:val="24"/>
              </w:rPr>
              <w:t>negócio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2E0" w:rsidRPr="00462828" w:rsidRDefault="008E42E0" w:rsidP="007F4C18">
            <w:pPr>
              <w:rPr>
                <w:szCs w:val="24"/>
              </w:rPr>
            </w:pPr>
            <w:r w:rsidRPr="00462828">
              <w:rPr>
                <w:szCs w:val="24"/>
              </w:rPr>
              <w:t>É permitido somente (200) caracteres no campo motivo da exclusão.</w:t>
            </w:r>
          </w:p>
        </w:tc>
      </w:tr>
      <w:tr w:rsidR="008E42E0" w:rsidRPr="00462828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42E0" w:rsidRPr="00462828" w:rsidRDefault="008E42E0" w:rsidP="007F4C18">
            <w:pPr>
              <w:rPr>
                <w:b/>
                <w:szCs w:val="24"/>
              </w:rPr>
            </w:pPr>
            <w:r w:rsidRPr="00462828">
              <w:rPr>
                <w:b/>
                <w:szCs w:val="24"/>
              </w:rPr>
              <w:t>Critérios</w:t>
            </w:r>
            <w:r w:rsidRPr="00462828">
              <w:rPr>
                <w:rFonts w:eastAsia="Arial"/>
                <w:b/>
                <w:szCs w:val="24"/>
              </w:rPr>
              <w:t xml:space="preserve"> </w:t>
            </w:r>
            <w:r w:rsidRPr="00462828">
              <w:rPr>
                <w:b/>
                <w:szCs w:val="24"/>
              </w:rPr>
              <w:t>de</w:t>
            </w:r>
            <w:r w:rsidRPr="00462828">
              <w:rPr>
                <w:rFonts w:eastAsia="Arial"/>
                <w:b/>
                <w:szCs w:val="24"/>
              </w:rPr>
              <w:t xml:space="preserve"> </w:t>
            </w:r>
            <w:r w:rsidRPr="00462828">
              <w:rPr>
                <w:b/>
                <w:szCs w:val="24"/>
              </w:rPr>
              <w:t>verificação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2E0" w:rsidRPr="00462828" w:rsidRDefault="008E42E0" w:rsidP="007F4C18">
            <w:pPr>
              <w:rPr>
                <w:szCs w:val="24"/>
              </w:rPr>
            </w:pPr>
            <w:r w:rsidRPr="00462828">
              <w:rPr>
                <w:szCs w:val="24"/>
              </w:rPr>
              <w:t xml:space="preserve">Após a conclusão da funcionalidade o sistema deverá limpar os campos do formulário e apresentar </w:t>
            </w:r>
            <w:proofErr w:type="gramStart"/>
            <w:r w:rsidRPr="00462828">
              <w:rPr>
                <w:szCs w:val="24"/>
              </w:rPr>
              <w:t>a mensagem “Excluído com sucesso”</w:t>
            </w:r>
            <w:proofErr w:type="gramEnd"/>
            <w:r w:rsidRPr="00462828">
              <w:rPr>
                <w:szCs w:val="24"/>
              </w:rPr>
              <w:t>.</w:t>
            </w:r>
          </w:p>
        </w:tc>
      </w:tr>
      <w:tr w:rsidR="008E42E0" w:rsidRPr="00462828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42E0" w:rsidRPr="00462828" w:rsidRDefault="008E42E0" w:rsidP="007F4C18">
            <w:pPr>
              <w:rPr>
                <w:b/>
                <w:szCs w:val="24"/>
              </w:rPr>
            </w:pPr>
            <w:r w:rsidRPr="00462828">
              <w:rPr>
                <w:b/>
                <w:szCs w:val="24"/>
              </w:rPr>
              <w:t>Material</w:t>
            </w:r>
            <w:r w:rsidRPr="00462828">
              <w:rPr>
                <w:rFonts w:eastAsia="Arial"/>
                <w:b/>
                <w:szCs w:val="24"/>
              </w:rPr>
              <w:t xml:space="preserve"> </w:t>
            </w:r>
            <w:r w:rsidRPr="00462828">
              <w:rPr>
                <w:b/>
                <w:szCs w:val="24"/>
              </w:rPr>
              <w:t>de</w:t>
            </w:r>
            <w:r w:rsidRPr="00462828">
              <w:rPr>
                <w:rFonts w:eastAsia="Arial"/>
                <w:b/>
                <w:szCs w:val="24"/>
              </w:rPr>
              <w:t xml:space="preserve"> </w:t>
            </w:r>
            <w:r w:rsidRPr="00462828">
              <w:rPr>
                <w:b/>
                <w:szCs w:val="24"/>
              </w:rPr>
              <w:t>suporte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2E0" w:rsidRPr="00462828" w:rsidRDefault="008E42E0" w:rsidP="007F4C18">
            <w:pPr>
              <w:rPr>
                <w:szCs w:val="24"/>
              </w:rPr>
            </w:pPr>
            <w:r w:rsidRPr="00462828">
              <w:rPr>
                <w:szCs w:val="24"/>
              </w:rPr>
              <w:t>Nenhum.</w:t>
            </w:r>
          </w:p>
        </w:tc>
      </w:tr>
      <w:tr w:rsidR="008E42E0" w:rsidRPr="00462828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42E0" w:rsidRPr="00462828" w:rsidRDefault="008E42E0" w:rsidP="007F4C18">
            <w:pPr>
              <w:rPr>
                <w:b/>
                <w:szCs w:val="24"/>
              </w:rPr>
            </w:pPr>
            <w:r w:rsidRPr="00462828">
              <w:rPr>
                <w:b/>
                <w:szCs w:val="24"/>
              </w:rPr>
              <w:t>Status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2E0" w:rsidRPr="00462828" w:rsidRDefault="008E42E0" w:rsidP="007F4C18">
            <w:pPr>
              <w:rPr>
                <w:szCs w:val="24"/>
              </w:rPr>
            </w:pPr>
            <w:r w:rsidRPr="00462828">
              <w:rPr>
                <w:szCs w:val="24"/>
              </w:rPr>
              <w:t>Proposto</w:t>
            </w:r>
          </w:p>
        </w:tc>
      </w:tr>
    </w:tbl>
    <w:p w:rsidR="00C860F4" w:rsidRDefault="00C860F4" w:rsidP="00FF1917"/>
    <w:p w:rsidR="00877225" w:rsidRPr="004E2B40" w:rsidRDefault="00877225" w:rsidP="00877225">
      <w:pPr>
        <w:spacing w:after="0"/>
        <w:rPr>
          <w:b/>
          <w:szCs w:val="24"/>
        </w:rPr>
      </w:pPr>
    </w:p>
    <w:tbl>
      <w:tblPr>
        <w:tblW w:w="0" w:type="auto"/>
        <w:jc w:val="center"/>
        <w:tblLayout w:type="fixed"/>
        <w:tblLook w:val="0000"/>
      </w:tblPr>
      <w:tblGrid>
        <w:gridCol w:w="2442"/>
        <w:gridCol w:w="5969"/>
      </w:tblGrid>
      <w:tr w:rsidR="00877225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7225" w:rsidRPr="004E2B40" w:rsidRDefault="00877225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Identificador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7225" w:rsidRPr="00A82916" w:rsidRDefault="00877225" w:rsidP="007F4C18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>RF</w:t>
            </w:r>
            <w:r w:rsidRPr="00A82916">
              <w:rPr>
                <w:rFonts w:eastAsia="Arial"/>
                <w:szCs w:val="24"/>
              </w:rPr>
              <w:t xml:space="preserve"> </w:t>
            </w:r>
            <w:r w:rsidRPr="00A82916">
              <w:rPr>
                <w:szCs w:val="24"/>
              </w:rPr>
              <w:t>1</w:t>
            </w:r>
            <w:r w:rsidR="004F79D4">
              <w:rPr>
                <w:szCs w:val="24"/>
              </w:rPr>
              <w:t>7</w:t>
            </w:r>
            <w:r w:rsidRPr="00A82916">
              <w:rPr>
                <w:rFonts w:eastAsia="Arial"/>
                <w:szCs w:val="24"/>
              </w:rPr>
              <w:t xml:space="preserve"> – </w:t>
            </w:r>
            <w:r w:rsidRPr="00A82916">
              <w:rPr>
                <w:szCs w:val="24"/>
              </w:rPr>
              <w:t>Cadastrar Usuário</w:t>
            </w:r>
          </w:p>
        </w:tc>
      </w:tr>
      <w:tr w:rsidR="00877225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7225" w:rsidRPr="004E2B40" w:rsidRDefault="00877225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Autor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7225" w:rsidRPr="00A82916" w:rsidRDefault="00877225" w:rsidP="007F4C18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>Roger Fugisse</w:t>
            </w:r>
          </w:p>
        </w:tc>
      </w:tr>
      <w:tr w:rsidR="00877225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7225" w:rsidRPr="004E2B40" w:rsidRDefault="00877225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Versão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7225" w:rsidRPr="00A82916" w:rsidRDefault="00D94B24" w:rsidP="007F4C18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877225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7225" w:rsidRPr="004E2B40" w:rsidRDefault="00877225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Data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7225" w:rsidRPr="00A82916" w:rsidRDefault="00877225" w:rsidP="007F4C18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>05/09/2012</w:t>
            </w:r>
          </w:p>
        </w:tc>
      </w:tr>
      <w:tr w:rsidR="00877225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7225" w:rsidRPr="004E2B40" w:rsidRDefault="00877225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Requisitos</w:t>
            </w:r>
            <w:r w:rsidRPr="004E2B40">
              <w:rPr>
                <w:rFonts w:eastAsia="Arial"/>
                <w:b/>
                <w:szCs w:val="24"/>
              </w:rPr>
              <w:t xml:space="preserve"> </w:t>
            </w:r>
            <w:r w:rsidRPr="004E2B40">
              <w:rPr>
                <w:b/>
                <w:szCs w:val="24"/>
              </w:rPr>
              <w:t>dependentes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7225" w:rsidRPr="00A82916" w:rsidRDefault="00877225" w:rsidP="007F4C18">
            <w:pPr>
              <w:spacing w:after="0"/>
              <w:rPr>
                <w:rFonts w:eastAsia="Arial"/>
                <w:szCs w:val="24"/>
              </w:rPr>
            </w:pPr>
            <w:r w:rsidRPr="00A82916">
              <w:rPr>
                <w:szCs w:val="24"/>
              </w:rPr>
              <w:t>Nenhum</w:t>
            </w:r>
          </w:p>
        </w:tc>
      </w:tr>
      <w:tr w:rsidR="00877225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7225" w:rsidRPr="004E2B40" w:rsidRDefault="00877225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Origem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7225" w:rsidRPr="00A82916" w:rsidRDefault="00877225" w:rsidP="007F4C18">
            <w:pPr>
              <w:spacing w:after="0"/>
              <w:rPr>
                <w:szCs w:val="24"/>
              </w:rPr>
            </w:pPr>
            <w:proofErr w:type="spellStart"/>
            <w:r w:rsidRPr="00A82916">
              <w:rPr>
                <w:szCs w:val="24"/>
              </w:rPr>
              <w:t>Joriver</w:t>
            </w:r>
            <w:proofErr w:type="spellEnd"/>
            <w:r w:rsidRPr="00A82916">
              <w:rPr>
                <w:rFonts w:eastAsia="Arial"/>
                <w:szCs w:val="24"/>
              </w:rPr>
              <w:t xml:space="preserve"> </w:t>
            </w:r>
            <w:r w:rsidRPr="00A82916">
              <w:rPr>
                <w:szCs w:val="24"/>
              </w:rPr>
              <w:t>/</w:t>
            </w:r>
            <w:r w:rsidRPr="00A82916">
              <w:rPr>
                <w:rFonts w:eastAsia="Arial"/>
                <w:szCs w:val="24"/>
              </w:rPr>
              <w:t xml:space="preserve"> </w:t>
            </w:r>
            <w:r w:rsidRPr="00A82916">
              <w:rPr>
                <w:szCs w:val="24"/>
              </w:rPr>
              <w:t>Cláudia</w:t>
            </w:r>
          </w:p>
        </w:tc>
      </w:tr>
      <w:tr w:rsidR="00877225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7225" w:rsidRPr="004E2B40" w:rsidRDefault="00877225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Descrição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7225" w:rsidRPr="00A82916" w:rsidRDefault="00877225" w:rsidP="007F4C18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>O sistema deve cadastrar um novo usuário.</w:t>
            </w:r>
          </w:p>
        </w:tc>
      </w:tr>
      <w:tr w:rsidR="00877225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7225" w:rsidRPr="004E2B40" w:rsidRDefault="00877225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Justificativa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7225" w:rsidRPr="00A82916" w:rsidRDefault="00877225" w:rsidP="007F4C18">
            <w:pPr>
              <w:spacing w:after="0"/>
              <w:rPr>
                <w:rFonts w:eastAsia="Arial"/>
                <w:szCs w:val="24"/>
              </w:rPr>
            </w:pPr>
            <w:r w:rsidRPr="00A82916">
              <w:rPr>
                <w:szCs w:val="24"/>
              </w:rPr>
              <w:t>A funcionalidade é necessária para cadastrar usuários que vão utilizar o sistema.</w:t>
            </w:r>
          </w:p>
        </w:tc>
      </w:tr>
      <w:tr w:rsidR="00877225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7225" w:rsidRPr="004E2B40" w:rsidRDefault="00877225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Prioridade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7225" w:rsidRPr="00A82916" w:rsidRDefault="00877225" w:rsidP="007F4C18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>Alta</w:t>
            </w:r>
          </w:p>
        </w:tc>
      </w:tr>
      <w:tr w:rsidR="00877225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7225" w:rsidRPr="004E2B40" w:rsidRDefault="00877225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Tipo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7225" w:rsidRPr="00A82916" w:rsidRDefault="00877225" w:rsidP="007F4C18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>Funcional</w:t>
            </w:r>
          </w:p>
        </w:tc>
      </w:tr>
      <w:tr w:rsidR="00877225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7225" w:rsidRPr="004E2B40" w:rsidRDefault="00877225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Regras</w:t>
            </w:r>
            <w:r w:rsidRPr="004E2B40">
              <w:rPr>
                <w:rFonts w:eastAsia="Arial"/>
                <w:b/>
                <w:szCs w:val="24"/>
              </w:rPr>
              <w:t xml:space="preserve"> </w:t>
            </w:r>
            <w:r w:rsidRPr="004E2B40">
              <w:rPr>
                <w:b/>
                <w:szCs w:val="24"/>
              </w:rPr>
              <w:t>de</w:t>
            </w:r>
            <w:r w:rsidRPr="004E2B40">
              <w:rPr>
                <w:rFonts w:eastAsia="Arial"/>
                <w:b/>
                <w:szCs w:val="24"/>
              </w:rPr>
              <w:t xml:space="preserve"> </w:t>
            </w:r>
            <w:r w:rsidRPr="004E2B40">
              <w:rPr>
                <w:b/>
                <w:szCs w:val="24"/>
              </w:rPr>
              <w:t>negócio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7225" w:rsidRPr="00A82916" w:rsidRDefault="00877225" w:rsidP="007F4C18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>O sistema só habilitará ao uso do sistema se o usuário estiver cadastrado com sua senha e login.</w:t>
            </w:r>
          </w:p>
        </w:tc>
      </w:tr>
      <w:tr w:rsidR="00877225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7225" w:rsidRPr="004E2B40" w:rsidRDefault="00877225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Critérios</w:t>
            </w:r>
            <w:r w:rsidRPr="004E2B40">
              <w:rPr>
                <w:rFonts w:eastAsia="Arial"/>
                <w:b/>
                <w:szCs w:val="24"/>
              </w:rPr>
              <w:t xml:space="preserve"> </w:t>
            </w:r>
            <w:r w:rsidRPr="004E2B40">
              <w:rPr>
                <w:b/>
                <w:szCs w:val="24"/>
              </w:rPr>
              <w:t>de</w:t>
            </w:r>
            <w:r w:rsidRPr="004E2B40">
              <w:rPr>
                <w:rFonts w:eastAsia="Arial"/>
                <w:b/>
                <w:szCs w:val="24"/>
              </w:rPr>
              <w:t xml:space="preserve"> </w:t>
            </w:r>
            <w:r w:rsidRPr="004E2B40">
              <w:rPr>
                <w:b/>
                <w:szCs w:val="24"/>
              </w:rPr>
              <w:t>verificação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7225" w:rsidRPr="00A82916" w:rsidRDefault="00877225" w:rsidP="007F4C18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>Após a conclusão da funcionalidade, o sistema permitirá o usuário para que possa entrar no sistema.</w:t>
            </w:r>
          </w:p>
        </w:tc>
      </w:tr>
      <w:tr w:rsidR="00877225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7225" w:rsidRPr="004E2B40" w:rsidRDefault="00877225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Material</w:t>
            </w:r>
            <w:r w:rsidRPr="004E2B40">
              <w:rPr>
                <w:rFonts w:eastAsia="Arial"/>
                <w:b/>
                <w:szCs w:val="24"/>
              </w:rPr>
              <w:t xml:space="preserve"> </w:t>
            </w:r>
            <w:r w:rsidRPr="004E2B40">
              <w:rPr>
                <w:b/>
                <w:szCs w:val="24"/>
              </w:rPr>
              <w:t>de</w:t>
            </w:r>
            <w:r w:rsidRPr="004E2B40">
              <w:rPr>
                <w:rFonts w:eastAsia="Arial"/>
                <w:b/>
                <w:szCs w:val="24"/>
              </w:rPr>
              <w:t xml:space="preserve"> </w:t>
            </w:r>
            <w:r w:rsidRPr="004E2B40">
              <w:rPr>
                <w:b/>
                <w:szCs w:val="24"/>
              </w:rPr>
              <w:t>suporte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7225" w:rsidRPr="00A82916" w:rsidRDefault="00877225" w:rsidP="007F4C18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>Nenhum.</w:t>
            </w:r>
          </w:p>
        </w:tc>
      </w:tr>
      <w:tr w:rsidR="00877225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7225" w:rsidRPr="004E2B40" w:rsidRDefault="00877225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Status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7225" w:rsidRPr="00A82916" w:rsidRDefault="00877225" w:rsidP="007F4C18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>Proposto</w:t>
            </w:r>
          </w:p>
        </w:tc>
      </w:tr>
    </w:tbl>
    <w:p w:rsidR="00877225" w:rsidRDefault="00877225" w:rsidP="00877225">
      <w:pPr>
        <w:spacing w:after="0"/>
        <w:rPr>
          <w:szCs w:val="24"/>
        </w:rPr>
      </w:pPr>
    </w:p>
    <w:p w:rsidR="001861D7" w:rsidRDefault="001861D7" w:rsidP="00877225">
      <w:pPr>
        <w:spacing w:after="0"/>
        <w:rPr>
          <w:szCs w:val="24"/>
        </w:rPr>
      </w:pPr>
    </w:p>
    <w:tbl>
      <w:tblPr>
        <w:tblW w:w="0" w:type="auto"/>
        <w:jc w:val="center"/>
        <w:tblLayout w:type="fixed"/>
        <w:tblLook w:val="0000"/>
      </w:tblPr>
      <w:tblGrid>
        <w:gridCol w:w="2442"/>
        <w:gridCol w:w="5969"/>
      </w:tblGrid>
      <w:tr w:rsidR="001861D7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1D7" w:rsidRPr="004E2B40" w:rsidRDefault="001861D7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Identificador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1D7" w:rsidRPr="00A82916" w:rsidRDefault="001861D7" w:rsidP="00946DCF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>RF</w:t>
            </w:r>
            <w:r w:rsidRPr="00A82916">
              <w:rPr>
                <w:rFonts w:eastAsia="Arial"/>
                <w:szCs w:val="24"/>
              </w:rPr>
              <w:t xml:space="preserve"> </w:t>
            </w:r>
            <w:r w:rsidR="00946DCF">
              <w:rPr>
                <w:szCs w:val="24"/>
              </w:rPr>
              <w:t>18</w:t>
            </w:r>
            <w:r w:rsidRPr="00A82916">
              <w:rPr>
                <w:rFonts w:eastAsia="Arial"/>
                <w:szCs w:val="24"/>
              </w:rPr>
              <w:t xml:space="preserve"> – </w:t>
            </w:r>
            <w:r>
              <w:rPr>
                <w:szCs w:val="24"/>
              </w:rPr>
              <w:t>Alterar Usuá</w:t>
            </w:r>
            <w:r w:rsidRPr="00A82916">
              <w:rPr>
                <w:szCs w:val="24"/>
              </w:rPr>
              <w:t>rio</w:t>
            </w:r>
          </w:p>
        </w:tc>
      </w:tr>
      <w:tr w:rsidR="001861D7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1D7" w:rsidRPr="004E2B40" w:rsidRDefault="001861D7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Autor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1D7" w:rsidRPr="00A82916" w:rsidRDefault="001861D7" w:rsidP="007F4C18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>Roger Fugisse</w:t>
            </w:r>
          </w:p>
        </w:tc>
      </w:tr>
      <w:tr w:rsidR="001861D7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1D7" w:rsidRPr="004E2B40" w:rsidRDefault="001861D7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Versão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1D7" w:rsidRPr="00A82916" w:rsidRDefault="00D94B24" w:rsidP="007F4C18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1861D7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1D7" w:rsidRPr="004E2B40" w:rsidRDefault="001861D7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Data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1D7" w:rsidRPr="00A82916" w:rsidRDefault="001861D7" w:rsidP="007F4C18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>05/09/2012</w:t>
            </w:r>
          </w:p>
        </w:tc>
      </w:tr>
      <w:tr w:rsidR="001861D7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1D7" w:rsidRPr="004E2B40" w:rsidRDefault="001861D7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Requisitos</w:t>
            </w:r>
            <w:r w:rsidRPr="004E2B40">
              <w:rPr>
                <w:rFonts w:eastAsia="Arial"/>
                <w:b/>
                <w:szCs w:val="24"/>
              </w:rPr>
              <w:t xml:space="preserve"> </w:t>
            </w:r>
            <w:r w:rsidRPr="004E2B40">
              <w:rPr>
                <w:b/>
                <w:szCs w:val="24"/>
              </w:rPr>
              <w:t>dependentes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1D7" w:rsidRPr="00A82916" w:rsidRDefault="0008040C" w:rsidP="007F4C18">
            <w:pPr>
              <w:spacing w:after="0"/>
              <w:rPr>
                <w:rFonts w:eastAsia="Arial"/>
                <w:szCs w:val="24"/>
              </w:rPr>
            </w:pPr>
            <w:r w:rsidRPr="00A82916">
              <w:rPr>
                <w:szCs w:val="24"/>
              </w:rPr>
              <w:t xml:space="preserve">RF </w:t>
            </w:r>
            <w:r>
              <w:rPr>
                <w:szCs w:val="24"/>
              </w:rPr>
              <w:t>19</w:t>
            </w:r>
            <w:r w:rsidRPr="00A82916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Pesquisar </w:t>
            </w:r>
            <w:r w:rsidRPr="00A82916">
              <w:rPr>
                <w:szCs w:val="24"/>
              </w:rPr>
              <w:t>Usuário</w:t>
            </w:r>
          </w:p>
        </w:tc>
      </w:tr>
      <w:tr w:rsidR="001861D7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1D7" w:rsidRPr="004E2B40" w:rsidRDefault="001861D7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Origem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1D7" w:rsidRPr="00A82916" w:rsidRDefault="001861D7" w:rsidP="007F4C18">
            <w:pPr>
              <w:spacing w:after="0"/>
              <w:rPr>
                <w:szCs w:val="24"/>
              </w:rPr>
            </w:pPr>
            <w:proofErr w:type="spellStart"/>
            <w:r w:rsidRPr="00A82916">
              <w:rPr>
                <w:szCs w:val="24"/>
              </w:rPr>
              <w:t>Joriver</w:t>
            </w:r>
            <w:proofErr w:type="spellEnd"/>
            <w:r w:rsidRPr="00A82916">
              <w:rPr>
                <w:rFonts w:eastAsia="Arial"/>
                <w:szCs w:val="24"/>
              </w:rPr>
              <w:t xml:space="preserve"> </w:t>
            </w:r>
            <w:r w:rsidRPr="00A82916">
              <w:rPr>
                <w:szCs w:val="24"/>
              </w:rPr>
              <w:t>/</w:t>
            </w:r>
            <w:r w:rsidRPr="00A82916">
              <w:rPr>
                <w:rFonts w:eastAsia="Arial"/>
                <w:szCs w:val="24"/>
              </w:rPr>
              <w:t xml:space="preserve"> </w:t>
            </w:r>
            <w:r w:rsidRPr="00A82916">
              <w:rPr>
                <w:szCs w:val="24"/>
              </w:rPr>
              <w:t>Cláudia</w:t>
            </w:r>
          </w:p>
        </w:tc>
      </w:tr>
      <w:tr w:rsidR="001861D7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1D7" w:rsidRPr="004E2B40" w:rsidRDefault="001861D7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Descrição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1D7" w:rsidRPr="00A82916" w:rsidRDefault="001861D7" w:rsidP="007F4C18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>O sistema deve edita os dados e permissões de acesso de um</w:t>
            </w:r>
          </w:p>
          <w:p w:rsidR="001861D7" w:rsidRPr="00A82916" w:rsidRDefault="001861D7" w:rsidP="007F4C18">
            <w:pPr>
              <w:spacing w:after="0"/>
              <w:rPr>
                <w:szCs w:val="24"/>
              </w:rPr>
            </w:pPr>
            <w:proofErr w:type="gramStart"/>
            <w:r w:rsidRPr="00A82916">
              <w:rPr>
                <w:szCs w:val="24"/>
              </w:rPr>
              <w:t>usuário</w:t>
            </w:r>
            <w:proofErr w:type="gramEnd"/>
            <w:r w:rsidRPr="00A82916">
              <w:rPr>
                <w:szCs w:val="24"/>
              </w:rPr>
              <w:t xml:space="preserve"> já cadastrado no sistema.</w:t>
            </w:r>
          </w:p>
        </w:tc>
      </w:tr>
      <w:tr w:rsidR="001861D7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1D7" w:rsidRPr="004E2B40" w:rsidRDefault="001861D7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Justificativa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1D7" w:rsidRPr="00A82916" w:rsidRDefault="001861D7" w:rsidP="007F4C18">
            <w:pPr>
              <w:spacing w:after="0"/>
              <w:rPr>
                <w:rFonts w:eastAsia="Arial"/>
                <w:szCs w:val="24"/>
              </w:rPr>
            </w:pPr>
            <w:r w:rsidRPr="00A82916">
              <w:rPr>
                <w:szCs w:val="24"/>
              </w:rPr>
              <w:t xml:space="preserve">A funcionalidade é necessária editar um </w:t>
            </w:r>
            <w:proofErr w:type="spellStart"/>
            <w:r w:rsidRPr="00A82916">
              <w:rPr>
                <w:szCs w:val="24"/>
              </w:rPr>
              <w:t>usúario</w:t>
            </w:r>
            <w:proofErr w:type="spellEnd"/>
            <w:r w:rsidRPr="00A82916">
              <w:rPr>
                <w:szCs w:val="24"/>
              </w:rPr>
              <w:t xml:space="preserve"> do sistema.</w:t>
            </w:r>
          </w:p>
        </w:tc>
      </w:tr>
      <w:tr w:rsidR="001861D7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1D7" w:rsidRPr="004E2B40" w:rsidRDefault="001861D7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lastRenderedPageBreak/>
              <w:t>Prioridade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1D7" w:rsidRPr="00A82916" w:rsidRDefault="001861D7" w:rsidP="007F4C18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>Alta</w:t>
            </w:r>
          </w:p>
        </w:tc>
      </w:tr>
      <w:tr w:rsidR="001861D7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1D7" w:rsidRPr="004E2B40" w:rsidRDefault="001861D7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Tipo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1D7" w:rsidRPr="00A82916" w:rsidRDefault="001861D7" w:rsidP="007F4C18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>Funcional</w:t>
            </w:r>
          </w:p>
        </w:tc>
      </w:tr>
      <w:tr w:rsidR="001861D7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1D7" w:rsidRPr="004E2B40" w:rsidRDefault="001861D7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Regras</w:t>
            </w:r>
            <w:r w:rsidRPr="004E2B40">
              <w:rPr>
                <w:rFonts w:eastAsia="Arial"/>
                <w:b/>
                <w:szCs w:val="24"/>
              </w:rPr>
              <w:t xml:space="preserve"> </w:t>
            </w:r>
            <w:r w:rsidRPr="004E2B40">
              <w:rPr>
                <w:b/>
                <w:szCs w:val="24"/>
              </w:rPr>
              <w:t>de</w:t>
            </w:r>
            <w:r w:rsidRPr="004E2B40">
              <w:rPr>
                <w:rFonts w:eastAsia="Arial"/>
                <w:b/>
                <w:szCs w:val="24"/>
              </w:rPr>
              <w:t xml:space="preserve"> </w:t>
            </w:r>
            <w:r w:rsidRPr="004E2B40">
              <w:rPr>
                <w:b/>
                <w:szCs w:val="24"/>
              </w:rPr>
              <w:t>negócio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1D7" w:rsidRPr="00A82916" w:rsidRDefault="001861D7" w:rsidP="007F4C18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>O sistema só edita os usuários cadastrados e se estiver com todos os dados preenchidos corretamente.</w:t>
            </w:r>
          </w:p>
        </w:tc>
      </w:tr>
      <w:tr w:rsidR="001861D7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1D7" w:rsidRPr="004E2B40" w:rsidRDefault="001861D7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Critérios</w:t>
            </w:r>
            <w:r w:rsidRPr="004E2B40">
              <w:rPr>
                <w:rFonts w:eastAsia="Arial"/>
                <w:b/>
                <w:szCs w:val="24"/>
              </w:rPr>
              <w:t xml:space="preserve"> </w:t>
            </w:r>
            <w:r w:rsidRPr="004E2B40">
              <w:rPr>
                <w:b/>
                <w:szCs w:val="24"/>
              </w:rPr>
              <w:t>de</w:t>
            </w:r>
            <w:r w:rsidRPr="004E2B40">
              <w:rPr>
                <w:rFonts w:eastAsia="Arial"/>
                <w:b/>
                <w:szCs w:val="24"/>
              </w:rPr>
              <w:t xml:space="preserve"> </w:t>
            </w:r>
            <w:r w:rsidRPr="004E2B40">
              <w:rPr>
                <w:b/>
                <w:szCs w:val="24"/>
              </w:rPr>
              <w:t>verificação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1D7" w:rsidRPr="00A82916" w:rsidRDefault="001861D7" w:rsidP="007F4C18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>Após a conclusão da funcionalidade, o sistema grava o usuário com suas modificações.</w:t>
            </w:r>
          </w:p>
        </w:tc>
      </w:tr>
      <w:tr w:rsidR="001861D7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1D7" w:rsidRPr="004E2B40" w:rsidRDefault="001861D7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Material</w:t>
            </w:r>
            <w:r w:rsidRPr="004E2B40">
              <w:rPr>
                <w:rFonts w:eastAsia="Arial"/>
                <w:b/>
                <w:szCs w:val="24"/>
              </w:rPr>
              <w:t xml:space="preserve"> </w:t>
            </w:r>
            <w:r w:rsidRPr="004E2B40">
              <w:rPr>
                <w:b/>
                <w:szCs w:val="24"/>
              </w:rPr>
              <w:t>de</w:t>
            </w:r>
            <w:r w:rsidRPr="004E2B40">
              <w:rPr>
                <w:rFonts w:eastAsia="Arial"/>
                <w:b/>
                <w:szCs w:val="24"/>
              </w:rPr>
              <w:t xml:space="preserve"> </w:t>
            </w:r>
            <w:r w:rsidRPr="004E2B40">
              <w:rPr>
                <w:b/>
                <w:szCs w:val="24"/>
              </w:rPr>
              <w:t>suporte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1D7" w:rsidRPr="00A82916" w:rsidRDefault="001861D7" w:rsidP="007F4C18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>Nenhum.</w:t>
            </w:r>
          </w:p>
        </w:tc>
      </w:tr>
      <w:tr w:rsidR="001861D7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61D7" w:rsidRPr="004E2B40" w:rsidRDefault="001861D7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Status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61D7" w:rsidRPr="00A82916" w:rsidRDefault="001861D7" w:rsidP="007F4C18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>Proposto</w:t>
            </w:r>
          </w:p>
        </w:tc>
      </w:tr>
    </w:tbl>
    <w:p w:rsidR="001861D7" w:rsidRDefault="001861D7" w:rsidP="00877225">
      <w:pPr>
        <w:spacing w:after="0"/>
        <w:rPr>
          <w:szCs w:val="24"/>
        </w:rPr>
      </w:pPr>
    </w:p>
    <w:p w:rsidR="000273D2" w:rsidRDefault="000273D2" w:rsidP="00877225">
      <w:pPr>
        <w:spacing w:after="0"/>
        <w:rPr>
          <w:szCs w:val="24"/>
        </w:rPr>
      </w:pPr>
    </w:p>
    <w:tbl>
      <w:tblPr>
        <w:tblW w:w="0" w:type="auto"/>
        <w:jc w:val="center"/>
        <w:tblLayout w:type="fixed"/>
        <w:tblLook w:val="0000"/>
      </w:tblPr>
      <w:tblGrid>
        <w:gridCol w:w="2442"/>
        <w:gridCol w:w="5969"/>
      </w:tblGrid>
      <w:tr w:rsidR="000273D2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73D2" w:rsidRPr="004E2B40" w:rsidRDefault="000273D2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Identificador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73D2" w:rsidRPr="00A82916" w:rsidRDefault="000273D2" w:rsidP="000273D2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 xml:space="preserve">RF </w:t>
            </w:r>
            <w:r>
              <w:rPr>
                <w:szCs w:val="24"/>
              </w:rPr>
              <w:t>19</w:t>
            </w:r>
            <w:r w:rsidRPr="00A82916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Pesquisar </w:t>
            </w:r>
            <w:r w:rsidRPr="00A82916">
              <w:rPr>
                <w:szCs w:val="24"/>
              </w:rPr>
              <w:t>Usuário</w:t>
            </w:r>
          </w:p>
        </w:tc>
      </w:tr>
      <w:tr w:rsidR="000273D2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73D2" w:rsidRPr="004E2B40" w:rsidRDefault="000273D2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Autor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73D2" w:rsidRPr="00A82916" w:rsidRDefault="000273D2" w:rsidP="007F4C18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>Roger Fugisse</w:t>
            </w:r>
          </w:p>
        </w:tc>
      </w:tr>
      <w:tr w:rsidR="000273D2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73D2" w:rsidRPr="004E2B40" w:rsidRDefault="000273D2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Versão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73D2" w:rsidRPr="00A82916" w:rsidRDefault="00D94B24" w:rsidP="007F4C18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273D2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73D2" w:rsidRPr="004E2B40" w:rsidRDefault="000273D2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Data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73D2" w:rsidRPr="00A82916" w:rsidRDefault="000273D2" w:rsidP="007F4C18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>05/09/2012</w:t>
            </w:r>
          </w:p>
        </w:tc>
      </w:tr>
      <w:tr w:rsidR="000273D2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73D2" w:rsidRPr="004E2B40" w:rsidRDefault="000273D2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Requisitos</w:t>
            </w:r>
            <w:r w:rsidRPr="004E2B40">
              <w:rPr>
                <w:rFonts w:eastAsia="Arial"/>
                <w:b/>
                <w:szCs w:val="24"/>
              </w:rPr>
              <w:t xml:space="preserve"> </w:t>
            </w:r>
            <w:r w:rsidRPr="004E2B40">
              <w:rPr>
                <w:b/>
                <w:szCs w:val="24"/>
              </w:rPr>
              <w:t>dependentes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73D2" w:rsidRPr="00A82916" w:rsidRDefault="000273D2" w:rsidP="007F4C18">
            <w:pPr>
              <w:spacing w:after="0"/>
              <w:rPr>
                <w:rFonts w:eastAsia="Arial"/>
                <w:szCs w:val="24"/>
              </w:rPr>
            </w:pPr>
            <w:r>
              <w:rPr>
                <w:szCs w:val="24"/>
              </w:rPr>
              <w:t>Nenhum.</w:t>
            </w:r>
          </w:p>
        </w:tc>
      </w:tr>
      <w:tr w:rsidR="000273D2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73D2" w:rsidRPr="004E2B40" w:rsidRDefault="000273D2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Origem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73D2" w:rsidRPr="00A82916" w:rsidRDefault="000273D2" w:rsidP="007F4C18">
            <w:pPr>
              <w:spacing w:after="0"/>
              <w:rPr>
                <w:szCs w:val="24"/>
              </w:rPr>
            </w:pPr>
            <w:proofErr w:type="spellStart"/>
            <w:r w:rsidRPr="00A82916">
              <w:rPr>
                <w:szCs w:val="24"/>
              </w:rPr>
              <w:t>Joriver</w:t>
            </w:r>
            <w:proofErr w:type="spellEnd"/>
            <w:r w:rsidRPr="00A82916">
              <w:rPr>
                <w:rFonts w:eastAsia="Arial"/>
                <w:szCs w:val="24"/>
              </w:rPr>
              <w:t xml:space="preserve"> </w:t>
            </w:r>
            <w:r w:rsidRPr="00A82916">
              <w:rPr>
                <w:szCs w:val="24"/>
              </w:rPr>
              <w:t>/</w:t>
            </w:r>
            <w:r w:rsidRPr="00A82916">
              <w:rPr>
                <w:rFonts w:eastAsia="Arial"/>
                <w:szCs w:val="24"/>
              </w:rPr>
              <w:t xml:space="preserve"> </w:t>
            </w:r>
            <w:r w:rsidRPr="00A82916">
              <w:rPr>
                <w:szCs w:val="24"/>
              </w:rPr>
              <w:t>Cláudia</w:t>
            </w:r>
          </w:p>
        </w:tc>
      </w:tr>
      <w:tr w:rsidR="00194234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4234" w:rsidRPr="004E2B40" w:rsidRDefault="00194234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Descrição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234" w:rsidRPr="00EF269A" w:rsidRDefault="00194234" w:rsidP="00DC655E">
            <w:pPr>
              <w:tabs>
                <w:tab w:val="left" w:pos="708"/>
              </w:tabs>
              <w:spacing w:after="200" w:line="276" w:lineRule="auto"/>
            </w:pPr>
            <w:r w:rsidRPr="00EF269A">
              <w:t>O sistema d</w:t>
            </w:r>
            <w:r w:rsidR="004A1788" w:rsidRPr="00EF269A">
              <w:t xml:space="preserve">eve permitir ao </w:t>
            </w:r>
            <w:r w:rsidRPr="00EF269A">
              <w:t>usuário fazer consulta</w:t>
            </w:r>
            <w:r w:rsidR="004A1788" w:rsidRPr="00EF269A">
              <w:t>s</w:t>
            </w:r>
            <w:r w:rsidRPr="00EF269A">
              <w:t xml:space="preserve"> e </w:t>
            </w:r>
            <w:r w:rsidR="00E21EFE" w:rsidRPr="00EF269A">
              <w:t>visualizar informações de usuários cadastrados</w:t>
            </w:r>
            <w:r w:rsidR="00B86F4A" w:rsidRPr="00EF269A">
              <w:t>.</w:t>
            </w:r>
          </w:p>
          <w:p w:rsidR="00BA399A" w:rsidRPr="00EF269A" w:rsidRDefault="00BA399A" w:rsidP="00BA399A">
            <w:pPr>
              <w:tabs>
                <w:tab w:val="left" w:pos="708"/>
              </w:tabs>
              <w:spacing w:after="200" w:line="276" w:lineRule="auto"/>
            </w:pPr>
            <w:r w:rsidRPr="00EF269A">
              <w:t xml:space="preserve">O usuário pode consultar </w:t>
            </w:r>
            <w:r w:rsidR="00000289" w:rsidRPr="00EF269A">
              <w:t xml:space="preserve">um usuário </w:t>
            </w:r>
            <w:r w:rsidRPr="00EF269A">
              <w:t>pelo:</w:t>
            </w:r>
          </w:p>
          <w:p w:rsidR="00BA399A" w:rsidRPr="00EF269A" w:rsidRDefault="00314619" w:rsidP="002802C5">
            <w:pPr>
              <w:numPr>
                <w:ilvl w:val="0"/>
                <w:numId w:val="69"/>
              </w:numPr>
              <w:tabs>
                <w:tab w:val="left" w:pos="708"/>
              </w:tabs>
              <w:suppressAutoHyphens/>
              <w:overflowPunct/>
              <w:autoSpaceDE/>
              <w:autoSpaceDN/>
              <w:adjustRightInd/>
              <w:spacing w:before="0" w:after="200" w:line="276" w:lineRule="auto"/>
              <w:ind w:left="720"/>
              <w:jc w:val="left"/>
              <w:textAlignment w:val="auto"/>
            </w:pPr>
            <w:r w:rsidRPr="00EF269A">
              <w:t>Nome</w:t>
            </w:r>
            <w:r w:rsidR="00263DC8">
              <w:t xml:space="preserve"> (completo ou parcial)</w:t>
            </w:r>
            <w:r w:rsidR="00BA399A" w:rsidRPr="00EF269A">
              <w:t>;</w:t>
            </w:r>
          </w:p>
          <w:p w:rsidR="00BA399A" w:rsidRPr="00EF269A" w:rsidRDefault="005C76C7" w:rsidP="002802C5">
            <w:pPr>
              <w:numPr>
                <w:ilvl w:val="0"/>
                <w:numId w:val="69"/>
              </w:numPr>
              <w:tabs>
                <w:tab w:val="clear" w:pos="774"/>
                <w:tab w:val="left" w:pos="708"/>
              </w:tabs>
              <w:suppressAutoHyphens/>
              <w:overflowPunct/>
              <w:autoSpaceDE/>
              <w:autoSpaceDN/>
              <w:adjustRightInd/>
              <w:spacing w:before="0" w:after="200" w:line="276" w:lineRule="auto"/>
              <w:ind w:left="720"/>
              <w:jc w:val="left"/>
              <w:textAlignment w:val="auto"/>
            </w:pPr>
            <w:r w:rsidRPr="00EF269A">
              <w:t>Login</w:t>
            </w:r>
            <w:r w:rsidR="00BA399A" w:rsidRPr="00EF269A">
              <w:t>;</w:t>
            </w:r>
          </w:p>
          <w:p w:rsidR="00BA399A" w:rsidRPr="00EF269A" w:rsidRDefault="005C76C7" w:rsidP="002802C5">
            <w:pPr>
              <w:numPr>
                <w:ilvl w:val="0"/>
                <w:numId w:val="69"/>
              </w:numPr>
              <w:tabs>
                <w:tab w:val="clear" w:pos="774"/>
                <w:tab w:val="left" w:pos="708"/>
              </w:tabs>
              <w:suppressAutoHyphens/>
              <w:overflowPunct/>
              <w:autoSpaceDE/>
              <w:autoSpaceDN/>
              <w:adjustRightInd/>
              <w:spacing w:before="0" w:after="200" w:line="276" w:lineRule="auto"/>
              <w:ind w:left="720"/>
              <w:jc w:val="left"/>
              <w:textAlignment w:val="auto"/>
            </w:pPr>
            <w:r w:rsidRPr="00EF269A">
              <w:t>E</w:t>
            </w:r>
            <w:r w:rsidR="00F843A2" w:rsidRPr="00EF269A">
              <w:t>-</w:t>
            </w:r>
            <w:r w:rsidRPr="00EF269A">
              <w:t>mail;</w:t>
            </w:r>
          </w:p>
        </w:tc>
      </w:tr>
      <w:tr w:rsidR="00194234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4234" w:rsidRPr="004E2B40" w:rsidRDefault="00194234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Justificativa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234" w:rsidRPr="001F5247" w:rsidRDefault="00194234" w:rsidP="008773FD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 w:rsidRPr="001F5247">
              <w:rPr>
                <w:rFonts w:eastAsia="Arial"/>
              </w:rPr>
              <w:t>A funcionalidade é necessária</w:t>
            </w:r>
            <w:proofErr w:type="gramStart"/>
            <w:r w:rsidRPr="001F5247">
              <w:rPr>
                <w:rFonts w:eastAsia="Arial"/>
              </w:rPr>
              <w:t xml:space="preserve"> pois</w:t>
            </w:r>
            <w:proofErr w:type="gramEnd"/>
            <w:r w:rsidRPr="001F5247">
              <w:rPr>
                <w:rFonts w:eastAsia="Arial"/>
              </w:rPr>
              <w:t xml:space="preserve"> </w:t>
            </w:r>
            <w:r w:rsidR="008773FD">
              <w:rPr>
                <w:rFonts w:eastAsia="Arial"/>
              </w:rPr>
              <w:t xml:space="preserve">é importante disponibilizar as informações de usuários e </w:t>
            </w:r>
            <w:r w:rsidR="00674745">
              <w:rPr>
                <w:rFonts w:eastAsia="Arial"/>
              </w:rPr>
              <w:t>permitir selecionar um usuário desejado para exclusão ou alteração.</w:t>
            </w:r>
          </w:p>
        </w:tc>
      </w:tr>
      <w:tr w:rsidR="00194234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4234" w:rsidRPr="004E2B40" w:rsidRDefault="00194234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Prioridade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234" w:rsidRPr="001F5247" w:rsidRDefault="00194234" w:rsidP="001F5B69">
            <w:pPr>
              <w:rPr>
                <w:b/>
              </w:rPr>
            </w:pPr>
            <w:r w:rsidRPr="001F5247">
              <w:t>Alta</w:t>
            </w:r>
          </w:p>
        </w:tc>
      </w:tr>
      <w:tr w:rsidR="00194234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4234" w:rsidRPr="004E2B40" w:rsidRDefault="00194234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Tipo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234" w:rsidRPr="001F5247" w:rsidRDefault="00194234" w:rsidP="001F5B69">
            <w:pPr>
              <w:rPr>
                <w:b/>
              </w:rPr>
            </w:pPr>
            <w:r w:rsidRPr="001F5247">
              <w:t>Funcional</w:t>
            </w:r>
          </w:p>
        </w:tc>
      </w:tr>
      <w:tr w:rsidR="00194234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4234" w:rsidRPr="004E2B40" w:rsidRDefault="00194234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Regras</w:t>
            </w:r>
            <w:r w:rsidRPr="004E2B40">
              <w:rPr>
                <w:rFonts w:eastAsia="Arial"/>
                <w:b/>
                <w:szCs w:val="24"/>
              </w:rPr>
              <w:t xml:space="preserve"> </w:t>
            </w:r>
            <w:r w:rsidRPr="004E2B40">
              <w:rPr>
                <w:b/>
                <w:szCs w:val="24"/>
              </w:rPr>
              <w:t>de</w:t>
            </w:r>
            <w:r w:rsidRPr="004E2B40">
              <w:rPr>
                <w:rFonts w:eastAsia="Arial"/>
                <w:b/>
                <w:szCs w:val="24"/>
              </w:rPr>
              <w:t xml:space="preserve"> </w:t>
            </w:r>
            <w:r w:rsidRPr="004E2B40">
              <w:rPr>
                <w:b/>
                <w:szCs w:val="24"/>
              </w:rPr>
              <w:t>negócio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234" w:rsidRPr="0084442C" w:rsidRDefault="0084442C" w:rsidP="0084442C">
            <w:pPr>
              <w:widowControl w:val="0"/>
              <w:suppressAutoHyphens/>
              <w:overflowPunct/>
              <w:autoSpaceDE/>
              <w:autoSpaceDN/>
              <w:adjustRightInd/>
              <w:spacing w:before="0" w:after="200"/>
              <w:jc w:val="left"/>
              <w:textAlignment w:val="auto"/>
            </w:pPr>
            <w:r w:rsidRPr="0084442C">
              <w:t>Nenhuma</w:t>
            </w:r>
          </w:p>
        </w:tc>
      </w:tr>
      <w:tr w:rsidR="00194234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4234" w:rsidRPr="004E2B40" w:rsidRDefault="00194234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Critérios</w:t>
            </w:r>
            <w:r w:rsidRPr="004E2B40">
              <w:rPr>
                <w:rFonts w:eastAsia="Arial"/>
                <w:b/>
                <w:szCs w:val="24"/>
              </w:rPr>
              <w:t xml:space="preserve"> </w:t>
            </w:r>
            <w:r w:rsidRPr="004E2B40">
              <w:rPr>
                <w:b/>
                <w:szCs w:val="24"/>
              </w:rPr>
              <w:t>de</w:t>
            </w:r>
            <w:r w:rsidRPr="004E2B40">
              <w:rPr>
                <w:rFonts w:eastAsia="Arial"/>
                <w:b/>
                <w:szCs w:val="24"/>
              </w:rPr>
              <w:t xml:space="preserve"> </w:t>
            </w:r>
            <w:r w:rsidRPr="004E2B40">
              <w:rPr>
                <w:b/>
                <w:szCs w:val="24"/>
              </w:rPr>
              <w:t>verificação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234" w:rsidRPr="001F5247" w:rsidRDefault="00194234" w:rsidP="00254CD0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 w:rsidRPr="001F5247">
              <w:t xml:space="preserve">Após a conclusão da funcionalidade, </w:t>
            </w:r>
            <w:r w:rsidR="00254CD0">
              <w:t>uma lista de usuários é exibida.</w:t>
            </w:r>
          </w:p>
        </w:tc>
      </w:tr>
      <w:tr w:rsidR="00194234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4234" w:rsidRPr="004E2B40" w:rsidRDefault="00194234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Material</w:t>
            </w:r>
            <w:r w:rsidRPr="004E2B40">
              <w:rPr>
                <w:rFonts w:eastAsia="Arial"/>
                <w:b/>
                <w:szCs w:val="24"/>
              </w:rPr>
              <w:t xml:space="preserve"> </w:t>
            </w:r>
            <w:r w:rsidRPr="004E2B40">
              <w:rPr>
                <w:b/>
                <w:szCs w:val="24"/>
              </w:rPr>
              <w:t>de</w:t>
            </w:r>
            <w:r w:rsidRPr="004E2B40">
              <w:rPr>
                <w:rFonts w:eastAsia="Arial"/>
                <w:b/>
                <w:szCs w:val="24"/>
              </w:rPr>
              <w:t xml:space="preserve"> </w:t>
            </w:r>
            <w:r w:rsidRPr="004E2B40">
              <w:rPr>
                <w:b/>
                <w:szCs w:val="24"/>
              </w:rPr>
              <w:t>suporte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234" w:rsidRPr="001F5247" w:rsidRDefault="00194234" w:rsidP="001F5B69">
            <w:pPr>
              <w:rPr>
                <w:b/>
              </w:rPr>
            </w:pPr>
            <w:r w:rsidRPr="001F5247">
              <w:t>Nenhum</w:t>
            </w:r>
          </w:p>
        </w:tc>
      </w:tr>
      <w:tr w:rsidR="00194234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4234" w:rsidRPr="004E2B40" w:rsidRDefault="00194234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Status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234" w:rsidRPr="001F5247" w:rsidRDefault="00194234" w:rsidP="001F5B69">
            <w:r w:rsidRPr="001F5247">
              <w:t>Proposto</w:t>
            </w:r>
          </w:p>
        </w:tc>
      </w:tr>
    </w:tbl>
    <w:p w:rsidR="00455D72" w:rsidRDefault="00455D72" w:rsidP="00877225">
      <w:pPr>
        <w:spacing w:after="0"/>
        <w:rPr>
          <w:szCs w:val="24"/>
        </w:rPr>
      </w:pPr>
    </w:p>
    <w:p w:rsidR="000273D2" w:rsidRDefault="000273D2" w:rsidP="00877225">
      <w:pPr>
        <w:spacing w:after="0"/>
        <w:rPr>
          <w:szCs w:val="24"/>
        </w:rPr>
      </w:pPr>
    </w:p>
    <w:tbl>
      <w:tblPr>
        <w:tblW w:w="0" w:type="auto"/>
        <w:jc w:val="center"/>
        <w:tblLayout w:type="fixed"/>
        <w:tblLook w:val="0000"/>
      </w:tblPr>
      <w:tblGrid>
        <w:gridCol w:w="2442"/>
        <w:gridCol w:w="5969"/>
      </w:tblGrid>
      <w:tr w:rsidR="00455D72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5D72" w:rsidRPr="004E2B40" w:rsidRDefault="00455D72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Identificador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5D72" w:rsidRPr="00A82916" w:rsidRDefault="00455D72" w:rsidP="009D1631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>RF</w:t>
            </w:r>
            <w:r w:rsidRPr="00A82916">
              <w:rPr>
                <w:rFonts w:eastAsia="Arial"/>
                <w:szCs w:val="24"/>
              </w:rPr>
              <w:t xml:space="preserve"> </w:t>
            </w:r>
            <w:r w:rsidR="009D1631">
              <w:rPr>
                <w:rFonts w:eastAsia="Arial"/>
                <w:szCs w:val="24"/>
              </w:rPr>
              <w:t>20</w:t>
            </w:r>
            <w:r w:rsidRPr="00A82916">
              <w:rPr>
                <w:rFonts w:eastAsia="Arial"/>
                <w:szCs w:val="24"/>
              </w:rPr>
              <w:t xml:space="preserve"> – </w:t>
            </w:r>
            <w:r w:rsidRPr="00A82916">
              <w:rPr>
                <w:szCs w:val="24"/>
              </w:rPr>
              <w:t>Excluir usuário</w:t>
            </w:r>
          </w:p>
        </w:tc>
      </w:tr>
      <w:tr w:rsidR="00455D72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5D72" w:rsidRPr="004E2B40" w:rsidRDefault="00455D72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Autor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5D72" w:rsidRPr="00A82916" w:rsidRDefault="00455D72" w:rsidP="007F4C18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>Roger Fugisse</w:t>
            </w:r>
          </w:p>
        </w:tc>
      </w:tr>
      <w:tr w:rsidR="00455D72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5D72" w:rsidRPr="004E2B40" w:rsidRDefault="00455D72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Versão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5D72" w:rsidRPr="00A82916" w:rsidRDefault="00D94B24" w:rsidP="007F4C18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455D72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5D72" w:rsidRPr="004E2B40" w:rsidRDefault="00455D72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Data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5D72" w:rsidRPr="00A82916" w:rsidRDefault="00455D72" w:rsidP="007F4C18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>05/09/2012</w:t>
            </w:r>
          </w:p>
        </w:tc>
      </w:tr>
      <w:tr w:rsidR="00455D72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5D72" w:rsidRPr="004E2B40" w:rsidRDefault="00455D72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Requisitos</w:t>
            </w:r>
            <w:r w:rsidRPr="004E2B40">
              <w:rPr>
                <w:rFonts w:eastAsia="Arial"/>
                <w:b/>
                <w:szCs w:val="24"/>
              </w:rPr>
              <w:t xml:space="preserve"> </w:t>
            </w:r>
            <w:r w:rsidRPr="004E2B40">
              <w:rPr>
                <w:b/>
                <w:szCs w:val="24"/>
              </w:rPr>
              <w:t>dependentes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5D72" w:rsidRPr="00A82916" w:rsidRDefault="00455D72" w:rsidP="002A4391">
            <w:pPr>
              <w:spacing w:after="0"/>
              <w:rPr>
                <w:rFonts w:eastAsia="Arial"/>
                <w:szCs w:val="24"/>
              </w:rPr>
            </w:pPr>
            <w:r w:rsidRPr="00A82916">
              <w:rPr>
                <w:szCs w:val="24"/>
              </w:rPr>
              <w:t xml:space="preserve">RF </w:t>
            </w:r>
            <w:r w:rsidR="001D0982">
              <w:rPr>
                <w:szCs w:val="24"/>
              </w:rPr>
              <w:t>19</w:t>
            </w:r>
            <w:r w:rsidRPr="00A82916">
              <w:rPr>
                <w:szCs w:val="24"/>
              </w:rPr>
              <w:t xml:space="preserve"> – </w:t>
            </w:r>
            <w:r w:rsidR="002A4391">
              <w:rPr>
                <w:szCs w:val="24"/>
              </w:rPr>
              <w:t xml:space="preserve">Pesquisar </w:t>
            </w:r>
            <w:r w:rsidRPr="00A82916">
              <w:rPr>
                <w:szCs w:val="24"/>
              </w:rPr>
              <w:t>Usuário</w:t>
            </w:r>
          </w:p>
        </w:tc>
      </w:tr>
      <w:tr w:rsidR="00455D72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5D72" w:rsidRPr="004E2B40" w:rsidRDefault="00455D72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Origem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5D72" w:rsidRPr="00A82916" w:rsidRDefault="00455D72" w:rsidP="007F4C18">
            <w:pPr>
              <w:spacing w:after="0"/>
              <w:rPr>
                <w:szCs w:val="24"/>
              </w:rPr>
            </w:pPr>
            <w:proofErr w:type="spellStart"/>
            <w:r w:rsidRPr="00A82916">
              <w:rPr>
                <w:szCs w:val="24"/>
              </w:rPr>
              <w:t>Joriver</w:t>
            </w:r>
            <w:proofErr w:type="spellEnd"/>
            <w:r w:rsidRPr="00A82916">
              <w:rPr>
                <w:rFonts w:eastAsia="Arial"/>
                <w:szCs w:val="24"/>
              </w:rPr>
              <w:t xml:space="preserve"> </w:t>
            </w:r>
            <w:r w:rsidRPr="00A82916">
              <w:rPr>
                <w:szCs w:val="24"/>
              </w:rPr>
              <w:t>/</w:t>
            </w:r>
            <w:r w:rsidRPr="00A82916">
              <w:rPr>
                <w:rFonts w:eastAsia="Arial"/>
                <w:szCs w:val="24"/>
              </w:rPr>
              <w:t xml:space="preserve"> </w:t>
            </w:r>
            <w:r w:rsidRPr="00A82916">
              <w:rPr>
                <w:szCs w:val="24"/>
              </w:rPr>
              <w:t>Cláudia</w:t>
            </w:r>
          </w:p>
        </w:tc>
      </w:tr>
      <w:tr w:rsidR="00455D72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5D72" w:rsidRPr="004E2B40" w:rsidRDefault="00455D72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Descrição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5D72" w:rsidRPr="00A82916" w:rsidRDefault="00455D72" w:rsidP="007F4C18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>O sistema deve excluir um usuário cadastrado no sistema.</w:t>
            </w:r>
          </w:p>
        </w:tc>
      </w:tr>
      <w:tr w:rsidR="00455D72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5D72" w:rsidRPr="004E2B40" w:rsidRDefault="00455D72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Justificativa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5D72" w:rsidRPr="00A82916" w:rsidRDefault="00455D72" w:rsidP="007F4C18">
            <w:pPr>
              <w:spacing w:after="0"/>
              <w:rPr>
                <w:rFonts w:eastAsia="Arial"/>
                <w:szCs w:val="24"/>
              </w:rPr>
            </w:pPr>
            <w:r w:rsidRPr="00A82916">
              <w:rPr>
                <w:szCs w:val="24"/>
              </w:rPr>
              <w:t>A funcionalidade é necessária para excluir um usuário no sistema.  É Vetar a possibilidade de autenticação do usuário excluído.</w:t>
            </w:r>
          </w:p>
        </w:tc>
      </w:tr>
      <w:tr w:rsidR="00455D72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5D72" w:rsidRPr="004E2B40" w:rsidRDefault="00455D72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Prioridade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5D72" w:rsidRPr="00A82916" w:rsidRDefault="00455D72" w:rsidP="007F4C18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>Alta</w:t>
            </w:r>
          </w:p>
        </w:tc>
      </w:tr>
      <w:tr w:rsidR="00455D72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5D72" w:rsidRPr="004E2B40" w:rsidRDefault="00455D72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Tipo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5D72" w:rsidRPr="00A82916" w:rsidRDefault="00455D72" w:rsidP="007F4C18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>Funcional</w:t>
            </w:r>
          </w:p>
        </w:tc>
      </w:tr>
      <w:tr w:rsidR="00455D72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5D72" w:rsidRPr="004E2B40" w:rsidRDefault="00455D72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Regras</w:t>
            </w:r>
            <w:r w:rsidRPr="004E2B40">
              <w:rPr>
                <w:rFonts w:eastAsia="Arial"/>
                <w:b/>
                <w:szCs w:val="24"/>
              </w:rPr>
              <w:t xml:space="preserve"> </w:t>
            </w:r>
            <w:r w:rsidRPr="004E2B40">
              <w:rPr>
                <w:b/>
                <w:szCs w:val="24"/>
              </w:rPr>
              <w:t>de</w:t>
            </w:r>
            <w:r w:rsidRPr="004E2B40">
              <w:rPr>
                <w:rFonts w:eastAsia="Arial"/>
                <w:b/>
                <w:szCs w:val="24"/>
              </w:rPr>
              <w:t xml:space="preserve"> </w:t>
            </w:r>
            <w:r w:rsidRPr="004E2B40">
              <w:rPr>
                <w:b/>
                <w:szCs w:val="24"/>
              </w:rPr>
              <w:t>negócio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5D72" w:rsidRPr="00A82916" w:rsidRDefault="00455D72" w:rsidP="007F4C18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>O sistema só habilitará a exclusão do usuário se o usuário estiver cadastrado.</w:t>
            </w:r>
          </w:p>
        </w:tc>
      </w:tr>
      <w:tr w:rsidR="00455D72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5D72" w:rsidRPr="004E2B40" w:rsidRDefault="00455D72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Critérios</w:t>
            </w:r>
            <w:r w:rsidRPr="004E2B40">
              <w:rPr>
                <w:rFonts w:eastAsia="Arial"/>
                <w:b/>
                <w:szCs w:val="24"/>
              </w:rPr>
              <w:t xml:space="preserve"> </w:t>
            </w:r>
            <w:r w:rsidRPr="004E2B40">
              <w:rPr>
                <w:b/>
                <w:szCs w:val="24"/>
              </w:rPr>
              <w:t>de</w:t>
            </w:r>
            <w:r w:rsidRPr="004E2B40">
              <w:rPr>
                <w:rFonts w:eastAsia="Arial"/>
                <w:b/>
                <w:szCs w:val="24"/>
              </w:rPr>
              <w:t xml:space="preserve"> </w:t>
            </w:r>
            <w:r w:rsidRPr="004E2B40">
              <w:rPr>
                <w:b/>
                <w:szCs w:val="24"/>
              </w:rPr>
              <w:t>verificação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5D72" w:rsidRPr="00A82916" w:rsidRDefault="00455D72" w:rsidP="007F4C18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 xml:space="preserve">Após a conclusão da funcionalidade, o sistema permitirá o usuário ser </w:t>
            </w:r>
            <w:proofErr w:type="spellStart"/>
            <w:r w:rsidRPr="00A82916">
              <w:rPr>
                <w:szCs w:val="24"/>
              </w:rPr>
              <w:t>excluido</w:t>
            </w:r>
            <w:proofErr w:type="spellEnd"/>
            <w:r w:rsidRPr="00A82916">
              <w:rPr>
                <w:szCs w:val="24"/>
              </w:rPr>
              <w:t>.</w:t>
            </w:r>
          </w:p>
        </w:tc>
      </w:tr>
      <w:tr w:rsidR="00455D72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5D72" w:rsidRPr="004E2B40" w:rsidRDefault="00455D72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Material</w:t>
            </w:r>
            <w:r w:rsidRPr="004E2B40">
              <w:rPr>
                <w:rFonts w:eastAsia="Arial"/>
                <w:b/>
                <w:szCs w:val="24"/>
              </w:rPr>
              <w:t xml:space="preserve"> </w:t>
            </w:r>
            <w:r w:rsidRPr="004E2B40">
              <w:rPr>
                <w:b/>
                <w:szCs w:val="24"/>
              </w:rPr>
              <w:t>de</w:t>
            </w:r>
            <w:r w:rsidRPr="004E2B40">
              <w:rPr>
                <w:rFonts w:eastAsia="Arial"/>
                <w:b/>
                <w:szCs w:val="24"/>
              </w:rPr>
              <w:t xml:space="preserve"> </w:t>
            </w:r>
            <w:r w:rsidRPr="004E2B40">
              <w:rPr>
                <w:b/>
                <w:szCs w:val="24"/>
              </w:rPr>
              <w:t>suporte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5D72" w:rsidRPr="00A82916" w:rsidRDefault="00455D72" w:rsidP="007F4C18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>Nenhum.</w:t>
            </w:r>
          </w:p>
        </w:tc>
      </w:tr>
      <w:tr w:rsidR="00455D72" w:rsidRPr="004E2B40" w:rsidTr="007F4C18">
        <w:trPr>
          <w:jc w:val="center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5D72" w:rsidRPr="004E2B40" w:rsidRDefault="00455D72" w:rsidP="007F4C18">
            <w:pPr>
              <w:spacing w:after="0"/>
              <w:rPr>
                <w:b/>
                <w:szCs w:val="24"/>
              </w:rPr>
            </w:pPr>
            <w:r w:rsidRPr="004E2B40">
              <w:rPr>
                <w:b/>
                <w:szCs w:val="24"/>
              </w:rPr>
              <w:t>Status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5D72" w:rsidRPr="00A82916" w:rsidRDefault="00455D72" w:rsidP="007F4C18">
            <w:pPr>
              <w:spacing w:after="0"/>
              <w:rPr>
                <w:szCs w:val="24"/>
              </w:rPr>
            </w:pPr>
            <w:r w:rsidRPr="00A82916">
              <w:rPr>
                <w:szCs w:val="24"/>
              </w:rPr>
              <w:t>Proposto</w:t>
            </w:r>
          </w:p>
        </w:tc>
      </w:tr>
    </w:tbl>
    <w:p w:rsidR="00455D72" w:rsidRDefault="00455D72" w:rsidP="00877225">
      <w:pPr>
        <w:spacing w:after="0"/>
        <w:rPr>
          <w:szCs w:val="24"/>
        </w:rPr>
      </w:pPr>
    </w:p>
    <w:p w:rsidR="00A30B89" w:rsidRDefault="00A30B89" w:rsidP="00877225">
      <w:pPr>
        <w:spacing w:after="0"/>
        <w:rPr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441"/>
        <w:gridCol w:w="5981"/>
      </w:tblGrid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Identificador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RF 21 – Cadastrar Partido Político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Autor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proofErr w:type="spellStart"/>
            <w:r w:rsidRPr="001F5247">
              <w:t>Rhawan</w:t>
            </w:r>
            <w:proofErr w:type="spellEnd"/>
            <w:r w:rsidRPr="001F5247">
              <w:t xml:space="preserve"> </w:t>
            </w:r>
            <w:proofErr w:type="spellStart"/>
            <w:r w:rsidRPr="001F5247">
              <w:t>Brenner</w:t>
            </w:r>
            <w:proofErr w:type="spellEnd"/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Versão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D94B24" w:rsidP="007F4C18">
            <w:pPr>
              <w:rPr>
                <w:b/>
              </w:rPr>
            </w:pPr>
            <w:r>
              <w:t>2.0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Data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24/09/2012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Requisitos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dependentes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rPr>
                <w:rFonts w:eastAsia="Arial"/>
              </w:rPr>
              <w:t>Nenhum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Origem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proofErr w:type="spellStart"/>
            <w:r w:rsidRPr="001F5247">
              <w:t>Joriver</w:t>
            </w:r>
            <w:proofErr w:type="spellEnd"/>
            <w:r w:rsidRPr="001F5247">
              <w:rPr>
                <w:rFonts w:eastAsia="Arial"/>
              </w:rPr>
              <w:t xml:space="preserve"> </w:t>
            </w:r>
            <w:r w:rsidRPr="001F5247">
              <w:t>/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Cláudia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Descrição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tabs>
                <w:tab w:val="left" w:pos="708"/>
              </w:tabs>
              <w:spacing w:after="200" w:line="276" w:lineRule="auto"/>
            </w:pPr>
            <w:r w:rsidRPr="001F5247">
              <w:t xml:space="preserve">O sistema deve permitir ao usuário efetuar o cadastro de novos partidos para participarem das eleições, o partido é um grupo organizado de candidatos legalmente constituídos.  </w:t>
            </w:r>
          </w:p>
          <w:p w:rsidR="00FF1917" w:rsidRPr="001F5247" w:rsidRDefault="00FF1917" w:rsidP="007F4C18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 w:rsidRPr="001F5247">
              <w:t>Os campos para cadastro são: número, sigla, nome, data de deferimento e status.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Justificativa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 w:rsidRPr="001F5247">
              <w:rPr>
                <w:rFonts w:eastAsia="Arial"/>
              </w:rPr>
              <w:t>A funcionalidade é necessária</w:t>
            </w:r>
            <w:proofErr w:type="gramStart"/>
            <w:r w:rsidRPr="001F5247">
              <w:rPr>
                <w:rFonts w:eastAsia="Arial"/>
              </w:rPr>
              <w:t xml:space="preserve"> pois</w:t>
            </w:r>
            <w:proofErr w:type="gramEnd"/>
            <w:r w:rsidRPr="001F5247">
              <w:rPr>
                <w:rFonts w:eastAsia="Arial"/>
              </w:rPr>
              <w:t xml:space="preserve"> é de suma importância manter registrado os partidos que participaram das eleições e também cada candidato deve estar vinculado aos partidos </w:t>
            </w:r>
            <w:r w:rsidRPr="001F5247">
              <w:rPr>
                <w:rFonts w:eastAsia="Arial"/>
              </w:rPr>
              <w:lastRenderedPageBreak/>
              <w:t>cadastrados.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lastRenderedPageBreak/>
              <w:t>Prioridade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Alta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Tipo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Funcional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Regras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negócio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2802C5">
            <w:pPr>
              <w:widowControl w:val="0"/>
              <w:numPr>
                <w:ilvl w:val="0"/>
                <w:numId w:val="67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</w:pPr>
            <w:r w:rsidRPr="001F5247">
              <w:t>O número do partido deve conter dois números e deve ser único, pois este é a identificação do partido;</w:t>
            </w:r>
          </w:p>
          <w:p w:rsidR="00FF1917" w:rsidRPr="001F5247" w:rsidRDefault="00FF1917" w:rsidP="002802C5">
            <w:pPr>
              <w:widowControl w:val="0"/>
              <w:numPr>
                <w:ilvl w:val="0"/>
                <w:numId w:val="67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</w:pPr>
            <w:r w:rsidRPr="001F5247">
              <w:t>Nome do partido não pode conter apóstrofos, * e % e deve conter no máximo 50 caracteres;</w:t>
            </w:r>
          </w:p>
          <w:p w:rsidR="00FF1917" w:rsidRPr="001F5247" w:rsidRDefault="00FF1917" w:rsidP="002802C5">
            <w:pPr>
              <w:widowControl w:val="0"/>
              <w:numPr>
                <w:ilvl w:val="0"/>
                <w:numId w:val="67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</w:pPr>
            <w:r w:rsidRPr="001F5247">
              <w:t xml:space="preserve">A sigla do partido pode ter no máximo </w:t>
            </w:r>
            <w:proofErr w:type="gramStart"/>
            <w:r w:rsidRPr="001F5247">
              <w:t>5</w:t>
            </w:r>
            <w:proofErr w:type="gramEnd"/>
            <w:r w:rsidRPr="001F5247">
              <w:t xml:space="preserve"> caracteres e deve ser única;</w:t>
            </w:r>
          </w:p>
          <w:p w:rsidR="00FF1917" w:rsidRPr="001F5247" w:rsidRDefault="00FF1917" w:rsidP="002802C5">
            <w:pPr>
              <w:widowControl w:val="0"/>
              <w:numPr>
                <w:ilvl w:val="0"/>
                <w:numId w:val="67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</w:pPr>
            <w:r w:rsidRPr="001F5247">
              <w:t>O status do partido pode ser: (Ativo ou Inativo);</w:t>
            </w:r>
          </w:p>
          <w:p w:rsidR="00FF1917" w:rsidRPr="001F5247" w:rsidRDefault="00FF1917" w:rsidP="002802C5">
            <w:pPr>
              <w:widowControl w:val="0"/>
              <w:numPr>
                <w:ilvl w:val="0"/>
                <w:numId w:val="67"/>
              </w:numPr>
              <w:suppressAutoHyphens/>
              <w:overflowPunct/>
              <w:autoSpaceDE/>
              <w:autoSpaceDN/>
              <w:adjustRightInd/>
              <w:spacing w:before="0" w:after="200"/>
              <w:jc w:val="left"/>
              <w:textAlignment w:val="auto"/>
              <w:rPr>
                <w:b/>
              </w:rPr>
            </w:pPr>
            <w:r w:rsidRPr="001F5247">
              <w:rPr>
                <w:rFonts w:eastAsia="Arial"/>
              </w:rPr>
              <w:t>A data de deferimento deve ser a data atual.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Critérios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verificação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 w:rsidRPr="001F5247">
              <w:t>Após a conclusão da funcionalidade, a lista de partidos deve possuir um ou mais partidos cadastrados.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Material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suporte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Nenhum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Status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t>Proposto</w:t>
            </w:r>
          </w:p>
        </w:tc>
      </w:tr>
    </w:tbl>
    <w:p w:rsidR="00FF1917" w:rsidRPr="001F5247" w:rsidRDefault="00FF1917" w:rsidP="00FF1917"/>
    <w:p w:rsidR="00FF1917" w:rsidRPr="001F5247" w:rsidRDefault="00FF1917" w:rsidP="00FF1917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80"/>
      </w:tblGrid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Identificador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RF 22 – Alterar Partido Político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Autor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proofErr w:type="spellStart"/>
            <w:r w:rsidRPr="001F5247">
              <w:t>Rhawan</w:t>
            </w:r>
            <w:proofErr w:type="spellEnd"/>
            <w:r w:rsidRPr="001F5247">
              <w:t xml:space="preserve"> </w:t>
            </w:r>
            <w:proofErr w:type="spellStart"/>
            <w:r w:rsidRPr="001F5247">
              <w:t>Brenner</w:t>
            </w:r>
            <w:proofErr w:type="spellEnd"/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Versão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D94B24" w:rsidP="007F4C18">
            <w:pPr>
              <w:rPr>
                <w:b/>
              </w:rPr>
            </w:pPr>
            <w:r>
              <w:t>2.0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Data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24/09/2012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Requisitos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dependentes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rPr>
                <w:rFonts w:eastAsia="Arial"/>
              </w:rPr>
              <w:t>RF23 – Pesquisar Partido Político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Origem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proofErr w:type="spellStart"/>
            <w:r w:rsidRPr="001F5247">
              <w:t>Joriver</w:t>
            </w:r>
            <w:proofErr w:type="spellEnd"/>
            <w:r w:rsidRPr="001F5247">
              <w:rPr>
                <w:rFonts w:eastAsia="Arial"/>
              </w:rPr>
              <w:t xml:space="preserve"> </w:t>
            </w:r>
            <w:r w:rsidRPr="001F5247">
              <w:t>/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Cláudia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Descrição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 w:rsidRPr="001F5247">
              <w:t>O sistema deve permitir ao usuário alterar os dados de cadastro dos partidos existentes</w:t>
            </w:r>
            <w:proofErr w:type="gramStart"/>
            <w:r w:rsidRPr="001F5247">
              <w:t>.,</w:t>
            </w:r>
            <w:proofErr w:type="gramEnd"/>
            <w:r w:rsidRPr="001F5247">
              <w:t xml:space="preserve"> o usuário primeiro deve fazer uma consulta e selecionar o partido, após isto o sistema libera para exclusão.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Justificativa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 w:rsidRPr="001F5247">
              <w:rPr>
                <w:rFonts w:eastAsia="Arial"/>
              </w:rPr>
              <w:t>A funcionalidade é necessária</w:t>
            </w:r>
            <w:proofErr w:type="gramStart"/>
            <w:r w:rsidRPr="001F5247">
              <w:rPr>
                <w:rFonts w:eastAsia="Arial"/>
              </w:rPr>
              <w:t xml:space="preserve"> pois</w:t>
            </w:r>
            <w:proofErr w:type="gramEnd"/>
            <w:r w:rsidRPr="001F5247">
              <w:rPr>
                <w:rFonts w:eastAsia="Arial"/>
              </w:rPr>
              <w:t xml:space="preserve"> é de suma importância manter registrado os partidos que participaram das eleições e também cada candidato deve estar vinculado aos partidos cadastrados.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Prioridade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Alta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Tipo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Funcional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Regras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negócio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2802C5">
            <w:pPr>
              <w:widowControl w:val="0"/>
              <w:numPr>
                <w:ilvl w:val="0"/>
                <w:numId w:val="68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</w:pPr>
            <w:r w:rsidRPr="001F5247">
              <w:t xml:space="preserve">Nome do partido não pode conter apóstrofos, * e % e </w:t>
            </w:r>
            <w:r w:rsidRPr="001F5247">
              <w:lastRenderedPageBreak/>
              <w:t>deve conter no máximo 50 caracteres;</w:t>
            </w:r>
          </w:p>
          <w:p w:rsidR="00FF1917" w:rsidRPr="001F5247" w:rsidRDefault="00FF1917" w:rsidP="002802C5">
            <w:pPr>
              <w:widowControl w:val="0"/>
              <w:numPr>
                <w:ilvl w:val="0"/>
                <w:numId w:val="68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</w:pPr>
            <w:r w:rsidRPr="001F5247">
              <w:t xml:space="preserve">A sigla do partido pode ter no máximo </w:t>
            </w:r>
            <w:proofErr w:type="gramStart"/>
            <w:r w:rsidRPr="001F5247">
              <w:t>5</w:t>
            </w:r>
            <w:proofErr w:type="gramEnd"/>
            <w:r w:rsidRPr="001F5247">
              <w:t xml:space="preserve"> caracteres e deve </w:t>
            </w:r>
            <w:r w:rsidR="002924E7">
              <w:t>ser única.</w:t>
            </w:r>
          </w:p>
          <w:p w:rsidR="00FF1917" w:rsidRPr="001F5247" w:rsidRDefault="00FF1917" w:rsidP="002802C5">
            <w:pPr>
              <w:widowControl w:val="0"/>
              <w:numPr>
                <w:ilvl w:val="0"/>
                <w:numId w:val="68"/>
              </w:numPr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</w:pPr>
            <w:r w:rsidRPr="001F5247">
              <w:t>O status do partido pode ser: (Ativo ou Inativo);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lastRenderedPageBreak/>
              <w:t>Critérios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verificação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 w:rsidRPr="001F5247">
              <w:t xml:space="preserve">Após a conclusão da funcionalidade, os dados do partido </w:t>
            </w:r>
            <w:proofErr w:type="gramStart"/>
            <w:r w:rsidRPr="001F5247">
              <w:t>é atualizado</w:t>
            </w:r>
            <w:proofErr w:type="gramEnd"/>
            <w:r w:rsidRPr="001F5247">
              <w:t xml:space="preserve"> no banco de dados.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Material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suporte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Nenhum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Status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t>Proposto</w:t>
            </w:r>
          </w:p>
        </w:tc>
      </w:tr>
    </w:tbl>
    <w:p w:rsidR="00FF1917" w:rsidRPr="001F5247" w:rsidRDefault="00FF1917" w:rsidP="00FF1917"/>
    <w:p w:rsidR="00FF1917" w:rsidRPr="001F5247" w:rsidRDefault="00FF1917" w:rsidP="00FF1917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80"/>
      </w:tblGrid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Identificador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RF 24 – Excluir Partido Político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Autor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proofErr w:type="spellStart"/>
            <w:r w:rsidRPr="001F5247">
              <w:t>Rhawan</w:t>
            </w:r>
            <w:proofErr w:type="spellEnd"/>
            <w:r w:rsidRPr="001F5247">
              <w:t xml:space="preserve"> </w:t>
            </w:r>
            <w:proofErr w:type="spellStart"/>
            <w:r w:rsidRPr="001F5247">
              <w:t>Brenner</w:t>
            </w:r>
            <w:proofErr w:type="spellEnd"/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Versão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D94B24" w:rsidP="007F4C18">
            <w:pPr>
              <w:rPr>
                <w:b/>
              </w:rPr>
            </w:pPr>
            <w:r>
              <w:t>2.0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Data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24/09/2012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Requisitos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dependentes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rPr>
                <w:rFonts w:eastAsia="Arial"/>
              </w:rPr>
              <w:t>RF23 – Pesquisar Partido Político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Origem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proofErr w:type="spellStart"/>
            <w:r w:rsidRPr="001F5247">
              <w:t>Joriver</w:t>
            </w:r>
            <w:proofErr w:type="spellEnd"/>
            <w:r w:rsidRPr="001F5247">
              <w:rPr>
                <w:rFonts w:eastAsia="Arial"/>
              </w:rPr>
              <w:t xml:space="preserve"> </w:t>
            </w:r>
            <w:r w:rsidRPr="001F5247">
              <w:t>/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Cláudia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Descrição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 w:rsidRPr="001F5247">
              <w:t>O sistema deve permitir ao usuário excluir um partido político existente no banco de dados, o usuário primeiro deve fazer uma consulta e selecionar o partido, após isto o sistema libera para exclusão.</w:t>
            </w:r>
          </w:p>
        </w:tc>
      </w:tr>
    </w:tbl>
    <w:p w:rsidR="00FF1917" w:rsidRPr="001F5247" w:rsidRDefault="00FF1917" w:rsidP="00FF1917"/>
    <w:p w:rsidR="00FF1917" w:rsidRPr="001F5247" w:rsidRDefault="00FF1917" w:rsidP="00FF1917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81"/>
      </w:tblGrid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Identificador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RF 25 – Cadastrar Coligação Eleitoral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Autor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proofErr w:type="spellStart"/>
            <w:r w:rsidRPr="001F5247">
              <w:t>Rhawan</w:t>
            </w:r>
            <w:proofErr w:type="spellEnd"/>
            <w:r w:rsidRPr="001F5247">
              <w:t xml:space="preserve"> </w:t>
            </w:r>
            <w:proofErr w:type="spellStart"/>
            <w:r w:rsidRPr="001F5247">
              <w:t>Brenner</w:t>
            </w:r>
            <w:proofErr w:type="spellEnd"/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Versão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D94B24" w:rsidP="007F4C18">
            <w:pPr>
              <w:rPr>
                <w:b/>
              </w:rPr>
            </w:pPr>
            <w:r>
              <w:t>2.0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Data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24/09/2012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Requisitos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dependentes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rPr>
                <w:rFonts w:eastAsia="Arial"/>
              </w:rPr>
              <w:t>Nenhum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Origem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proofErr w:type="spellStart"/>
            <w:r w:rsidRPr="001F5247">
              <w:t>Joriver</w:t>
            </w:r>
            <w:proofErr w:type="spellEnd"/>
            <w:r w:rsidRPr="001F5247">
              <w:rPr>
                <w:rFonts w:eastAsia="Arial"/>
              </w:rPr>
              <w:t xml:space="preserve"> </w:t>
            </w:r>
            <w:r w:rsidRPr="001F5247">
              <w:t>/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Cláudia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Descrição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F50793">
            <w:pPr>
              <w:tabs>
                <w:tab w:val="left" w:pos="708"/>
              </w:tabs>
              <w:spacing w:before="0" w:after="0" w:line="276" w:lineRule="auto"/>
            </w:pPr>
            <w:r w:rsidRPr="001F5247">
              <w:t>O sistema deve permitir ao usuário efetuar o cadastro de coligações, ou seja, agrupamentos de partidos em função de um só.</w:t>
            </w:r>
          </w:p>
          <w:p w:rsidR="00FF1917" w:rsidRPr="001F5247" w:rsidRDefault="00FF1917" w:rsidP="00F50793">
            <w:pPr>
              <w:tabs>
                <w:tab w:val="left" w:pos="708"/>
              </w:tabs>
              <w:spacing w:before="0" w:after="0" w:line="276" w:lineRule="auto"/>
              <w:rPr>
                <w:b/>
              </w:rPr>
            </w:pPr>
            <w:r w:rsidRPr="001F5247">
              <w:t>Os campos para cadastro são: número, sigla, nome, data de deferimento, status e lista de partidos.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Justificativa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 w:rsidRPr="001F5247">
              <w:rPr>
                <w:rFonts w:eastAsia="Arial"/>
              </w:rPr>
              <w:t>A funcionalidade é necessária</w:t>
            </w:r>
            <w:proofErr w:type="gramStart"/>
            <w:r w:rsidRPr="001F5247">
              <w:rPr>
                <w:rFonts w:eastAsia="Arial"/>
              </w:rPr>
              <w:t xml:space="preserve"> pois</w:t>
            </w:r>
            <w:proofErr w:type="gramEnd"/>
            <w:r w:rsidRPr="001F5247">
              <w:rPr>
                <w:rFonts w:eastAsia="Arial"/>
              </w:rPr>
              <w:t xml:space="preserve"> é de suma importância </w:t>
            </w:r>
            <w:r w:rsidRPr="001F5247">
              <w:rPr>
                <w:rFonts w:eastAsia="Arial"/>
              </w:rPr>
              <w:lastRenderedPageBreak/>
              <w:t>manter registrado as coligações que participaram das eleições.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lastRenderedPageBreak/>
              <w:t>Prioridade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Alta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Tipo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Funcional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Regras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negócio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2802C5">
            <w:pPr>
              <w:widowControl w:val="0"/>
              <w:numPr>
                <w:ilvl w:val="0"/>
                <w:numId w:val="62"/>
              </w:numPr>
              <w:tabs>
                <w:tab w:val="clear" w:pos="720"/>
                <w:tab w:val="num" w:pos="286"/>
              </w:tabs>
              <w:suppressAutoHyphens/>
              <w:overflowPunct/>
              <w:autoSpaceDE/>
              <w:autoSpaceDN/>
              <w:adjustRightInd/>
              <w:spacing w:before="0" w:after="0"/>
              <w:ind w:left="360"/>
              <w:jc w:val="left"/>
              <w:textAlignment w:val="auto"/>
            </w:pPr>
            <w:r w:rsidRPr="001F5247">
              <w:t>Nome da coligação não pode conter apóstrofos, * e %</w:t>
            </w:r>
            <w:proofErr w:type="gramStart"/>
            <w:r w:rsidRPr="001F5247">
              <w:t xml:space="preserve"> ,</w:t>
            </w:r>
            <w:proofErr w:type="gramEnd"/>
            <w:r w:rsidRPr="001F5247">
              <w:t xml:space="preserve"> não pode conter referência de candidato ou pedido de voto e pode conter no máximo 50 caracteres;</w:t>
            </w:r>
          </w:p>
          <w:p w:rsidR="00FF1917" w:rsidRPr="001F5247" w:rsidRDefault="00FF1917" w:rsidP="00E47643">
            <w:pPr>
              <w:tabs>
                <w:tab w:val="num" w:pos="286"/>
              </w:tabs>
            </w:pPr>
          </w:p>
          <w:p w:rsidR="00FF1917" w:rsidRPr="001F5247" w:rsidRDefault="00FF1917" w:rsidP="002802C5">
            <w:pPr>
              <w:widowControl w:val="0"/>
              <w:numPr>
                <w:ilvl w:val="0"/>
                <w:numId w:val="62"/>
              </w:numPr>
              <w:tabs>
                <w:tab w:val="clear" w:pos="720"/>
                <w:tab w:val="num" w:pos="286"/>
              </w:tabs>
              <w:suppressAutoHyphens/>
              <w:overflowPunct/>
              <w:autoSpaceDE/>
              <w:autoSpaceDN/>
              <w:adjustRightInd/>
              <w:spacing w:before="0" w:after="0"/>
              <w:ind w:left="360"/>
              <w:jc w:val="left"/>
              <w:textAlignment w:val="auto"/>
            </w:pPr>
            <w:r w:rsidRPr="001F5247">
              <w:t>A lista de partidos não pode ser vazia;</w:t>
            </w:r>
          </w:p>
          <w:p w:rsidR="00FF1917" w:rsidRPr="001F5247" w:rsidRDefault="00FF1917" w:rsidP="00E47643">
            <w:pPr>
              <w:tabs>
                <w:tab w:val="num" w:pos="286"/>
              </w:tabs>
            </w:pPr>
          </w:p>
          <w:p w:rsidR="00FF1917" w:rsidRPr="001F5247" w:rsidRDefault="00FF1917" w:rsidP="002802C5">
            <w:pPr>
              <w:widowControl w:val="0"/>
              <w:numPr>
                <w:ilvl w:val="0"/>
                <w:numId w:val="62"/>
              </w:numPr>
              <w:tabs>
                <w:tab w:val="clear" w:pos="720"/>
                <w:tab w:val="num" w:pos="286"/>
              </w:tabs>
              <w:suppressAutoHyphens/>
              <w:overflowPunct/>
              <w:autoSpaceDE/>
              <w:autoSpaceDN/>
              <w:adjustRightInd/>
              <w:spacing w:before="0" w:after="0"/>
              <w:ind w:left="360"/>
              <w:jc w:val="left"/>
              <w:textAlignment w:val="auto"/>
            </w:pPr>
            <w:r w:rsidRPr="001F5247">
              <w:t>O status da coligação pode ser: (Ativa ou Inativa);</w:t>
            </w:r>
          </w:p>
          <w:p w:rsidR="00FF1917" w:rsidRPr="001F5247" w:rsidRDefault="00FF1917" w:rsidP="00E47643">
            <w:pPr>
              <w:tabs>
                <w:tab w:val="num" w:pos="286"/>
              </w:tabs>
            </w:pPr>
          </w:p>
          <w:p w:rsidR="00FF1917" w:rsidRPr="001F5247" w:rsidRDefault="00FF1917" w:rsidP="002802C5">
            <w:pPr>
              <w:widowControl w:val="0"/>
              <w:numPr>
                <w:ilvl w:val="0"/>
                <w:numId w:val="62"/>
              </w:numPr>
              <w:tabs>
                <w:tab w:val="clear" w:pos="720"/>
                <w:tab w:val="num" w:pos="286"/>
              </w:tabs>
              <w:suppressAutoHyphens/>
              <w:overflowPunct/>
              <w:autoSpaceDE/>
              <w:autoSpaceDN/>
              <w:adjustRightInd/>
              <w:spacing w:before="0" w:after="200"/>
              <w:ind w:left="360"/>
              <w:jc w:val="left"/>
              <w:textAlignment w:val="auto"/>
              <w:rPr>
                <w:rFonts w:eastAsia="Arial"/>
              </w:rPr>
            </w:pPr>
            <w:r w:rsidRPr="001F5247">
              <w:t xml:space="preserve">A sigla da coligação pode ter no máximo </w:t>
            </w:r>
            <w:proofErr w:type="gramStart"/>
            <w:r w:rsidRPr="001F5247">
              <w:t>5</w:t>
            </w:r>
            <w:proofErr w:type="gramEnd"/>
            <w:r w:rsidRPr="001F5247">
              <w:t xml:space="preserve"> caracteres e deve ser única.</w:t>
            </w:r>
          </w:p>
          <w:p w:rsidR="00FF1917" w:rsidRPr="001F5247" w:rsidRDefault="00FF1917" w:rsidP="002802C5">
            <w:pPr>
              <w:widowControl w:val="0"/>
              <w:numPr>
                <w:ilvl w:val="0"/>
                <w:numId w:val="62"/>
              </w:numPr>
              <w:tabs>
                <w:tab w:val="clear" w:pos="720"/>
                <w:tab w:val="num" w:pos="286"/>
              </w:tabs>
              <w:suppressAutoHyphens/>
              <w:overflowPunct/>
              <w:autoSpaceDE/>
              <w:autoSpaceDN/>
              <w:adjustRightInd/>
              <w:spacing w:before="0" w:after="200"/>
              <w:ind w:left="360"/>
              <w:jc w:val="left"/>
              <w:textAlignment w:val="auto"/>
              <w:rPr>
                <w:rFonts w:eastAsia="Arial"/>
              </w:rPr>
            </w:pPr>
            <w:r w:rsidRPr="001F5247">
              <w:rPr>
                <w:rFonts w:eastAsia="Arial"/>
              </w:rPr>
              <w:t xml:space="preserve">O número da coligação deve conter </w:t>
            </w:r>
            <w:proofErr w:type="gramStart"/>
            <w:r w:rsidRPr="001F5247">
              <w:rPr>
                <w:rFonts w:eastAsia="Arial"/>
              </w:rPr>
              <w:t>2</w:t>
            </w:r>
            <w:proofErr w:type="gramEnd"/>
            <w:r w:rsidRPr="001F5247">
              <w:rPr>
                <w:rFonts w:eastAsia="Arial"/>
              </w:rPr>
              <w:t xml:space="preserve"> números e ser único, pois este é a identificação da mesma.</w:t>
            </w:r>
          </w:p>
          <w:p w:rsidR="00FF1917" w:rsidRPr="001F5247" w:rsidRDefault="00FF1917" w:rsidP="002802C5">
            <w:pPr>
              <w:widowControl w:val="0"/>
              <w:numPr>
                <w:ilvl w:val="0"/>
                <w:numId w:val="62"/>
              </w:numPr>
              <w:tabs>
                <w:tab w:val="clear" w:pos="720"/>
                <w:tab w:val="num" w:pos="286"/>
              </w:tabs>
              <w:suppressAutoHyphens/>
              <w:overflowPunct/>
              <w:autoSpaceDE/>
              <w:autoSpaceDN/>
              <w:adjustRightInd/>
              <w:spacing w:before="0" w:after="200"/>
              <w:ind w:left="360"/>
              <w:jc w:val="left"/>
              <w:textAlignment w:val="auto"/>
              <w:rPr>
                <w:b/>
              </w:rPr>
            </w:pPr>
            <w:r w:rsidRPr="001F5247">
              <w:rPr>
                <w:rFonts w:eastAsia="Arial"/>
              </w:rPr>
              <w:t>A data de deferimento deve ser a data atual.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Critérios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verificação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 w:rsidRPr="001F5247">
              <w:t>Após a conclusão da funcionalidade, a lista de coligações deve possuir um ou mais coligações cadastradas.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Material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suporte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Nenhum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Status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t>Proposto</w:t>
            </w:r>
          </w:p>
        </w:tc>
      </w:tr>
    </w:tbl>
    <w:p w:rsidR="00FF1917" w:rsidRPr="001F5247" w:rsidRDefault="00FF1917" w:rsidP="00FF1917"/>
    <w:p w:rsidR="00FF1917" w:rsidRPr="001F5247" w:rsidRDefault="00FF1917" w:rsidP="00FF1917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81"/>
      </w:tblGrid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Identificador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RF 26 – Alterar Coligação Eleitoral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Autor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proofErr w:type="spellStart"/>
            <w:r w:rsidRPr="001F5247">
              <w:t>Rhawan</w:t>
            </w:r>
            <w:proofErr w:type="spellEnd"/>
            <w:r w:rsidRPr="001F5247">
              <w:t xml:space="preserve"> </w:t>
            </w:r>
            <w:proofErr w:type="spellStart"/>
            <w:r w:rsidRPr="001F5247">
              <w:t>Brenner</w:t>
            </w:r>
            <w:proofErr w:type="spellEnd"/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Versão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D94B24" w:rsidP="007F4C18">
            <w:pPr>
              <w:rPr>
                <w:b/>
              </w:rPr>
            </w:pPr>
            <w:r>
              <w:t>2.0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Data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24/09/2012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Requisitos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dependentes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rPr>
                <w:rFonts w:eastAsia="Arial"/>
              </w:rPr>
              <w:t>RF27 -</w:t>
            </w:r>
            <w:proofErr w:type="gramStart"/>
            <w:r w:rsidRPr="001F5247">
              <w:rPr>
                <w:rFonts w:eastAsia="Arial"/>
              </w:rPr>
              <w:t xml:space="preserve">  </w:t>
            </w:r>
            <w:proofErr w:type="gramEnd"/>
            <w:r w:rsidRPr="001F5247">
              <w:rPr>
                <w:rFonts w:eastAsia="Arial"/>
              </w:rPr>
              <w:t>Pesquisar Coligação Eleitoral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Origem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proofErr w:type="spellStart"/>
            <w:r w:rsidRPr="001F5247">
              <w:t>Joriver</w:t>
            </w:r>
            <w:proofErr w:type="spellEnd"/>
            <w:r w:rsidRPr="001F5247">
              <w:rPr>
                <w:rFonts w:eastAsia="Arial"/>
              </w:rPr>
              <w:t xml:space="preserve"> </w:t>
            </w:r>
            <w:r w:rsidRPr="001F5247">
              <w:t>/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Cláudia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Descrição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 w:rsidRPr="001F5247">
              <w:t xml:space="preserve">O sistema deve permitir ao usuário efetuar a alteração dos dados das </w:t>
            </w:r>
            <w:proofErr w:type="spellStart"/>
            <w:r w:rsidRPr="001F5247">
              <w:t>coliçações</w:t>
            </w:r>
            <w:proofErr w:type="spellEnd"/>
            <w:r w:rsidRPr="001F5247">
              <w:t xml:space="preserve"> cadastradas, o usuário primeiro deve fazer uma consulta e selecionar a coligação, após isto o sistema libera para alteração.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Justificativa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 w:rsidRPr="001F5247">
              <w:rPr>
                <w:rFonts w:eastAsia="Arial"/>
              </w:rPr>
              <w:t>A funcionalidade é necessária</w:t>
            </w:r>
            <w:proofErr w:type="gramStart"/>
            <w:r w:rsidRPr="001F5247">
              <w:rPr>
                <w:rFonts w:eastAsia="Arial"/>
              </w:rPr>
              <w:t xml:space="preserve"> pois</w:t>
            </w:r>
            <w:proofErr w:type="gramEnd"/>
            <w:r w:rsidRPr="001F5247">
              <w:rPr>
                <w:rFonts w:eastAsia="Arial"/>
              </w:rPr>
              <w:t xml:space="preserve"> é de suma importância </w:t>
            </w:r>
            <w:r w:rsidRPr="001F5247">
              <w:rPr>
                <w:rFonts w:eastAsia="Arial"/>
              </w:rPr>
              <w:lastRenderedPageBreak/>
              <w:t>manter registrado as coligações que participaram das eleições.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lastRenderedPageBreak/>
              <w:t>Prioridade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Alta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Tipo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Funcional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Regras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negócio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2802C5">
            <w:pPr>
              <w:widowControl w:val="0"/>
              <w:numPr>
                <w:ilvl w:val="0"/>
                <w:numId w:val="62"/>
              </w:numPr>
              <w:tabs>
                <w:tab w:val="clear" w:pos="720"/>
                <w:tab w:val="num" w:pos="286"/>
              </w:tabs>
              <w:suppressAutoHyphens/>
              <w:overflowPunct/>
              <w:autoSpaceDE/>
              <w:autoSpaceDN/>
              <w:adjustRightInd/>
              <w:spacing w:before="0" w:after="0"/>
              <w:ind w:left="360"/>
              <w:jc w:val="left"/>
              <w:textAlignment w:val="auto"/>
            </w:pPr>
            <w:r w:rsidRPr="001F5247">
              <w:t>Nome da coligação não pode conter apóstrofos, * e %</w:t>
            </w:r>
            <w:proofErr w:type="gramStart"/>
            <w:r w:rsidRPr="001F5247">
              <w:t xml:space="preserve"> ,</w:t>
            </w:r>
            <w:proofErr w:type="gramEnd"/>
            <w:r w:rsidRPr="001F5247">
              <w:t xml:space="preserve"> não pode conter referência de candidato ou pedido de voto e pode conter no máximo 50 caracteres;</w:t>
            </w:r>
          </w:p>
          <w:p w:rsidR="00FF1917" w:rsidRPr="001F5247" w:rsidRDefault="00FF1917" w:rsidP="006113F4">
            <w:pPr>
              <w:tabs>
                <w:tab w:val="num" w:pos="286"/>
              </w:tabs>
            </w:pPr>
          </w:p>
          <w:p w:rsidR="00FF1917" w:rsidRPr="001F5247" w:rsidRDefault="00FF1917" w:rsidP="002802C5">
            <w:pPr>
              <w:widowControl w:val="0"/>
              <w:numPr>
                <w:ilvl w:val="0"/>
                <w:numId w:val="62"/>
              </w:numPr>
              <w:tabs>
                <w:tab w:val="clear" w:pos="720"/>
                <w:tab w:val="num" w:pos="286"/>
              </w:tabs>
              <w:suppressAutoHyphens/>
              <w:overflowPunct/>
              <w:autoSpaceDE/>
              <w:autoSpaceDN/>
              <w:adjustRightInd/>
              <w:spacing w:before="0" w:after="0"/>
              <w:ind w:left="360"/>
              <w:jc w:val="left"/>
              <w:textAlignment w:val="auto"/>
            </w:pPr>
            <w:r w:rsidRPr="001F5247">
              <w:t>A lista de partidos não pode ser vazia;</w:t>
            </w:r>
          </w:p>
          <w:p w:rsidR="00FF1917" w:rsidRPr="001F5247" w:rsidRDefault="00FF1917" w:rsidP="006113F4">
            <w:pPr>
              <w:tabs>
                <w:tab w:val="num" w:pos="286"/>
              </w:tabs>
            </w:pPr>
          </w:p>
          <w:p w:rsidR="00FF1917" w:rsidRPr="001F5247" w:rsidRDefault="00FF1917" w:rsidP="002802C5">
            <w:pPr>
              <w:widowControl w:val="0"/>
              <w:numPr>
                <w:ilvl w:val="0"/>
                <w:numId w:val="62"/>
              </w:numPr>
              <w:tabs>
                <w:tab w:val="clear" w:pos="720"/>
                <w:tab w:val="num" w:pos="286"/>
              </w:tabs>
              <w:suppressAutoHyphens/>
              <w:overflowPunct/>
              <w:autoSpaceDE/>
              <w:autoSpaceDN/>
              <w:adjustRightInd/>
              <w:spacing w:before="0" w:after="0"/>
              <w:ind w:left="360"/>
              <w:jc w:val="left"/>
              <w:textAlignment w:val="auto"/>
            </w:pPr>
            <w:r w:rsidRPr="001F5247">
              <w:t>O status da coligação pode ser: (Ativa ou Inativa);</w:t>
            </w:r>
          </w:p>
          <w:p w:rsidR="00FF1917" w:rsidRPr="001F5247" w:rsidRDefault="00FF1917" w:rsidP="006113F4">
            <w:pPr>
              <w:tabs>
                <w:tab w:val="num" w:pos="286"/>
              </w:tabs>
            </w:pPr>
          </w:p>
          <w:p w:rsidR="00FF1917" w:rsidRPr="001F5247" w:rsidRDefault="00FF1917" w:rsidP="002802C5">
            <w:pPr>
              <w:widowControl w:val="0"/>
              <w:numPr>
                <w:ilvl w:val="0"/>
                <w:numId w:val="62"/>
              </w:numPr>
              <w:tabs>
                <w:tab w:val="clear" w:pos="720"/>
                <w:tab w:val="num" w:pos="286"/>
              </w:tabs>
              <w:suppressAutoHyphens/>
              <w:overflowPunct/>
              <w:autoSpaceDE/>
              <w:autoSpaceDN/>
              <w:adjustRightInd/>
              <w:spacing w:before="0" w:after="200"/>
              <w:ind w:left="360"/>
              <w:jc w:val="left"/>
              <w:textAlignment w:val="auto"/>
              <w:rPr>
                <w:b/>
              </w:rPr>
            </w:pPr>
            <w:r w:rsidRPr="001F5247">
              <w:t xml:space="preserve">A sigla da coligação pode ter no máximo </w:t>
            </w:r>
            <w:proofErr w:type="gramStart"/>
            <w:r w:rsidRPr="001F5247">
              <w:t>5</w:t>
            </w:r>
            <w:proofErr w:type="gramEnd"/>
            <w:r w:rsidRPr="001F5247">
              <w:t xml:space="preserve"> caracteres e deve ser única.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Critérios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verificação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 w:rsidRPr="001F5247">
              <w:t>Após a conclusão da funcionalidade, a lista de coligações é atualizada.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Material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suporte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Nenhum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Status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t>Proposto</w:t>
            </w:r>
          </w:p>
        </w:tc>
      </w:tr>
    </w:tbl>
    <w:p w:rsidR="00FF1917" w:rsidRPr="001F5247" w:rsidRDefault="00FF1917" w:rsidP="00FF1917"/>
    <w:p w:rsidR="00FF1917" w:rsidRPr="001F5247" w:rsidRDefault="00FF1917" w:rsidP="00FF1917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81"/>
      </w:tblGrid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Identificador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RF 27 – Pesquisar Coligação Eleitoral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Autor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proofErr w:type="spellStart"/>
            <w:r w:rsidRPr="001F5247">
              <w:t>Rhawan</w:t>
            </w:r>
            <w:proofErr w:type="spellEnd"/>
            <w:r w:rsidRPr="001F5247">
              <w:t xml:space="preserve"> </w:t>
            </w:r>
            <w:proofErr w:type="spellStart"/>
            <w:r w:rsidRPr="001F5247">
              <w:t>Brenner</w:t>
            </w:r>
            <w:proofErr w:type="spellEnd"/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Versão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D94B24" w:rsidP="007F4C18">
            <w:pPr>
              <w:rPr>
                <w:b/>
              </w:rPr>
            </w:pPr>
            <w:r>
              <w:t>2.0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Data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24/09/2012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Requisitos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dependentes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rPr>
                <w:rFonts w:eastAsia="Arial"/>
              </w:rPr>
              <w:t>Nenhum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Origem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proofErr w:type="spellStart"/>
            <w:r w:rsidRPr="001F5247">
              <w:t>Joriver</w:t>
            </w:r>
            <w:proofErr w:type="spellEnd"/>
            <w:r w:rsidRPr="001F5247">
              <w:rPr>
                <w:rFonts w:eastAsia="Arial"/>
              </w:rPr>
              <w:t xml:space="preserve"> </w:t>
            </w:r>
            <w:r w:rsidRPr="001F5247">
              <w:t>/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Cláudia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Descrição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tabs>
                <w:tab w:val="left" w:pos="708"/>
              </w:tabs>
              <w:spacing w:after="200" w:line="276" w:lineRule="auto"/>
            </w:pPr>
            <w:r w:rsidRPr="001F5247">
              <w:t>O sistema deve permitir ao usuário pesquisar as coligações cadastradas no sistema, o usuário pode consultar pelo:</w:t>
            </w:r>
          </w:p>
          <w:p w:rsidR="00FF1917" w:rsidRPr="001F5247" w:rsidRDefault="00FF1917" w:rsidP="002802C5">
            <w:pPr>
              <w:numPr>
                <w:ilvl w:val="0"/>
                <w:numId w:val="69"/>
              </w:numPr>
              <w:tabs>
                <w:tab w:val="left" w:pos="708"/>
              </w:tabs>
              <w:suppressAutoHyphens/>
              <w:overflowPunct/>
              <w:autoSpaceDE/>
              <w:autoSpaceDN/>
              <w:adjustRightInd/>
              <w:spacing w:before="0" w:after="200" w:line="276" w:lineRule="auto"/>
              <w:ind w:left="720"/>
              <w:jc w:val="left"/>
              <w:textAlignment w:val="auto"/>
            </w:pPr>
            <w:r w:rsidRPr="001F5247">
              <w:t>Número da coligação;</w:t>
            </w:r>
          </w:p>
          <w:p w:rsidR="00FF1917" w:rsidRPr="001F5247" w:rsidRDefault="00FF1917" w:rsidP="002802C5">
            <w:pPr>
              <w:numPr>
                <w:ilvl w:val="0"/>
                <w:numId w:val="69"/>
              </w:numPr>
              <w:tabs>
                <w:tab w:val="clear" w:pos="774"/>
                <w:tab w:val="left" w:pos="708"/>
              </w:tabs>
              <w:suppressAutoHyphens/>
              <w:overflowPunct/>
              <w:autoSpaceDE/>
              <w:autoSpaceDN/>
              <w:adjustRightInd/>
              <w:spacing w:before="0" w:after="200" w:line="276" w:lineRule="auto"/>
              <w:ind w:left="720"/>
              <w:jc w:val="left"/>
              <w:textAlignment w:val="auto"/>
            </w:pPr>
            <w:r w:rsidRPr="001F5247">
              <w:t>Sigla;</w:t>
            </w:r>
          </w:p>
          <w:p w:rsidR="00FF1917" w:rsidRPr="001F5247" w:rsidRDefault="00FF1917" w:rsidP="002802C5">
            <w:pPr>
              <w:numPr>
                <w:ilvl w:val="0"/>
                <w:numId w:val="69"/>
              </w:numPr>
              <w:tabs>
                <w:tab w:val="clear" w:pos="774"/>
                <w:tab w:val="left" w:pos="708"/>
              </w:tabs>
              <w:suppressAutoHyphens/>
              <w:overflowPunct/>
              <w:autoSpaceDE/>
              <w:autoSpaceDN/>
              <w:adjustRightInd/>
              <w:spacing w:before="0" w:after="200" w:line="276" w:lineRule="auto"/>
              <w:ind w:left="720"/>
              <w:jc w:val="left"/>
              <w:textAlignment w:val="auto"/>
              <w:rPr>
                <w:b/>
              </w:rPr>
            </w:pPr>
            <w:r w:rsidRPr="001F5247">
              <w:t>Nome completo ou parte do nome da coligação.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Justificativa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 w:rsidRPr="001F5247">
              <w:rPr>
                <w:rFonts w:eastAsia="Arial"/>
              </w:rPr>
              <w:t>A funcionalidade é necessária</w:t>
            </w:r>
            <w:proofErr w:type="gramStart"/>
            <w:r w:rsidRPr="001F5247">
              <w:rPr>
                <w:rFonts w:eastAsia="Arial"/>
              </w:rPr>
              <w:t xml:space="preserve"> pois</w:t>
            </w:r>
            <w:proofErr w:type="gramEnd"/>
            <w:r w:rsidRPr="001F5247">
              <w:rPr>
                <w:rFonts w:eastAsia="Arial"/>
              </w:rPr>
              <w:t xml:space="preserve"> é de suma importância manter registrado as coligações que participaram das </w:t>
            </w:r>
            <w:r w:rsidRPr="001F5247">
              <w:rPr>
                <w:rFonts w:eastAsia="Arial"/>
              </w:rPr>
              <w:lastRenderedPageBreak/>
              <w:t>eleições.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lastRenderedPageBreak/>
              <w:t>Prioridade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Alta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Tipo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Funcional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Regras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negócio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Nenhum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Critérios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verificação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 w:rsidRPr="001F5247">
              <w:t>Após a conclusão da funcionalidade, a lista de coligações é disponibilizada na tela.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Material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suporte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Nenhum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Status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t>Proposto</w:t>
            </w:r>
          </w:p>
        </w:tc>
      </w:tr>
    </w:tbl>
    <w:p w:rsidR="00FF1917" w:rsidRPr="001F5247" w:rsidRDefault="00FF1917" w:rsidP="00FF1917"/>
    <w:p w:rsidR="00FF1917" w:rsidRPr="001F5247" w:rsidRDefault="00FF1917" w:rsidP="00FF1917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81"/>
      </w:tblGrid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Identificador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RF 28 – Excluir Coligação Eleitoral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Autor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proofErr w:type="spellStart"/>
            <w:r w:rsidRPr="001F5247">
              <w:t>Rhawan</w:t>
            </w:r>
            <w:proofErr w:type="spellEnd"/>
            <w:r w:rsidRPr="001F5247">
              <w:t xml:space="preserve"> </w:t>
            </w:r>
            <w:proofErr w:type="spellStart"/>
            <w:r w:rsidRPr="001F5247">
              <w:t>Brenner</w:t>
            </w:r>
            <w:proofErr w:type="spellEnd"/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Versão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D94B24" w:rsidP="007F4C18">
            <w:pPr>
              <w:rPr>
                <w:b/>
              </w:rPr>
            </w:pPr>
            <w:r>
              <w:t>2.0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Data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24/09/2012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Requisitos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dependentes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rPr>
                <w:rFonts w:eastAsia="Arial"/>
              </w:rPr>
              <w:t>RF27 -</w:t>
            </w:r>
            <w:proofErr w:type="gramStart"/>
            <w:r w:rsidRPr="001F5247">
              <w:rPr>
                <w:rFonts w:eastAsia="Arial"/>
              </w:rPr>
              <w:t xml:space="preserve">  </w:t>
            </w:r>
            <w:proofErr w:type="gramEnd"/>
            <w:r w:rsidRPr="001F5247">
              <w:rPr>
                <w:rFonts w:eastAsia="Arial"/>
              </w:rPr>
              <w:t>Pesquisar Coligação Eleitoral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Origem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proofErr w:type="spellStart"/>
            <w:r w:rsidRPr="001F5247">
              <w:t>Joriver</w:t>
            </w:r>
            <w:proofErr w:type="spellEnd"/>
            <w:r w:rsidRPr="001F5247">
              <w:rPr>
                <w:rFonts w:eastAsia="Arial"/>
              </w:rPr>
              <w:t xml:space="preserve"> </w:t>
            </w:r>
            <w:r w:rsidRPr="001F5247">
              <w:t>/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Cláudia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Descrição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 w:rsidRPr="001F5247">
              <w:t>O sistema deve permitir ao usuário excluir uma coligação política existente no banco de dados, o usuário primeiro deve fazer uma consulta e selecionar a coligação, após isto o sistema libera para exclusão.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Justificativa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 w:rsidRPr="001F5247">
              <w:rPr>
                <w:rFonts w:eastAsia="Arial"/>
              </w:rPr>
              <w:t>A funcionalidade é necessária</w:t>
            </w:r>
            <w:proofErr w:type="gramStart"/>
            <w:r w:rsidRPr="001F5247">
              <w:rPr>
                <w:rFonts w:eastAsia="Arial"/>
              </w:rPr>
              <w:t xml:space="preserve"> pois</w:t>
            </w:r>
            <w:proofErr w:type="gramEnd"/>
            <w:r w:rsidRPr="001F5247">
              <w:rPr>
                <w:rFonts w:eastAsia="Arial"/>
              </w:rPr>
              <w:t xml:space="preserve"> é de suma importância manter registrado as coligações que participaram das eleições.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Prioridade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Alta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Tipo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Funcional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Regras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negócio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Nenhum</w:t>
            </w:r>
            <w:r w:rsidR="0026667E">
              <w:t>a.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Critérios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verificação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 w:rsidRPr="001F5247">
              <w:t xml:space="preserve">Após a conclusão da funcionalidade, </w:t>
            </w:r>
            <w:proofErr w:type="gramStart"/>
            <w:r w:rsidRPr="001F5247">
              <w:t>os dados referente</w:t>
            </w:r>
            <w:proofErr w:type="gramEnd"/>
            <w:r w:rsidRPr="001F5247">
              <w:t xml:space="preserve"> aquela coligação são excluídos do sistema.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Material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suporte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pPr>
              <w:rPr>
                <w:b/>
              </w:rPr>
            </w:pPr>
            <w:r w:rsidRPr="001F5247">
              <w:t>Nenhum</w:t>
            </w:r>
          </w:p>
        </w:tc>
      </w:tr>
      <w:tr w:rsidR="00FF1917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rPr>
                <w:b/>
              </w:rPr>
              <w:t>Status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917" w:rsidRPr="001F5247" w:rsidRDefault="00FF1917" w:rsidP="007F4C18">
            <w:r w:rsidRPr="001F5247">
              <w:t>Proposto</w:t>
            </w:r>
          </w:p>
        </w:tc>
      </w:tr>
    </w:tbl>
    <w:p w:rsidR="00FF1917" w:rsidRDefault="00FF1917" w:rsidP="00FF1917"/>
    <w:p w:rsidR="00EC6260" w:rsidRPr="001F5247" w:rsidRDefault="00EC6260" w:rsidP="00EC6260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81"/>
      </w:tblGrid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lastRenderedPageBreak/>
              <w:t>Identificador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FD2EFA" w:rsidRDefault="00EC6260" w:rsidP="0082740F">
            <w:r>
              <w:t>RF 29 – Cadastrar Município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Autor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DD3D20" w:rsidRDefault="00EC6260" w:rsidP="0082740F">
            <w:r>
              <w:t>Filipe Godoi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Versão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pPr>
              <w:rPr>
                <w:b/>
              </w:rPr>
            </w:pPr>
            <w:r w:rsidRPr="001F5247">
              <w:t>2.0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Data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pPr>
              <w:rPr>
                <w:b/>
              </w:rPr>
            </w:pPr>
            <w:r w:rsidRPr="001F5247">
              <w:t>27/09/2012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pPr>
              <w:rPr>
                <w:rFonts w:eastAsia="Arial"/>
              </w:rPr>
            </w:pPr>
            <w:r w:rsidRPr="001F5247">
              <w:rPr>
                <w:b/>
              </w:rPr>
              <w:t>Requisitos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dependentes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5653EA" w:rsidRDefault="00EC6260" w:rsidP="0082740F">
            <w:r>
              <w:t>Nenhum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Origem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pPr>
              <w:rPr>
                <w:b/>
              </w:rPr>
            </w:pPr>
            <w:proofErr w:type="spellStart"/>
            <w:r w:rsidRPr="001F5247">
              <w:t>Joriver</w:t>
            </w:r>
            <w:proofErr w:type="spellEnd"/>
            <w:r w:rsidRPr="001F5247">
              <w:rPr>
                <w:rFonts w:eastAsia="Arial"/>
              </w:rPr>
              <w:t xml:space="preserve"> </w:t>
            </w:r>
            <w:r w:rsidRPr="001F5247">
              <w:t>/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Cláudia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Descrição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1F5247" w:rsidRDefault="00EC6260" w:rsidP="00036E35">
            <w:r w:rsidRPr="00173E83">
              <w:t xml:space="preserve">O sistema eleitoral deve </w:t>
            </w:r>
            <w:r>
              <w:t xml:space="preserve">permitir ao usuário efetuar o </w:t>
            </w:r>
            <w:r w:rsidRPr="00173E83">
              <w:t xml:space="preserve">cadastrado </w:t>
            </w:r>
            <w:proofErr w:type="spellStart"/>
            <w:r>
              <w:t>municipios</w:t>
            </w:r>
            <w:proofErr w:type="spellEnd"/>
            <w:r>
              <w:t xml:space="preserve">, tendo os campos para cadastro </w:t>
            </w:r>
            <w:r w:rsidRPr="00173E83">
              <w:t xml:space="preserve">com os seguintes dados do </w:t>
            </w:r>
            <w:r w:rsidR="00036E35">
              <w:t xml:space="preserve">município </w:t>
            </w:r>
            <w:r w:rsidRPr="00173E83">
              <w:t>como</w:t>
            </w:r>
            <w:r>
              <w:t>:</w:t>
            </w:r>
            <w:r w:rsidRPr="00173E83">
              <w:t xml:space="preserve"> nome</w:t>
            </w:r>
            <w:proofErr w:type="gramStart"/>
            <w:r w:rsidRPr="00173E83">
              <w:t xml:space="preserve"> </w:t>
            </w:r>
            <w:r w:rsidR="0098483A">
              <w:t xml:space="preserve"> </w:t>
            </w:r>
            <w:proofErr w:type="gramEnd"/>
            <w:r w:rsidR="0098483A">
              <w:t xml:space="preserve">do município e </w:t>
            </w:r>
            <w:r w:rsidRPr="00173E83">
              <w:t>UF.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pPr>
              <w:rPr>
                <w:rFonts w:eastAsia="Arial"/>
              </w:rPr>
            </w:pPr>
            <w:r w:rsidRPr="001F5247">
              <w:rPr>
                <w:b/>
              </w:rPr>
              <w:t>Justificativa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 w:rsidRPr="00173E83">
              <w:t xml:space="preserve">A funcionalidade é necessária para o cadastramento dos </w:t>
            </w:r>
            <w:r>
              <w:t>municípios e de suma importância manter cadastrados todos os municípios efetuados</w:t>
            </w:r>
            <w:r w:rsidRPr="00173E83">
              <w:t>.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Prioridade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5653EA" w:rsidRDefault="00EC6260" w:rsidP="0082740F">
            <w:r>
              <w:t>Alta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Tipo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5653EA" w:rsidRDefault="00EC6260" w:rsidP="0082740F">
            <w:r>
              <w:t>Funcional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Regras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negócio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5653EA" w:rsidRDefault="00EC6260" w:rsidP="002802C5">
            <w:pPr>
              <w:widowControl w:val="0"/>
              <w:numPr>
                <w:ilvl w:val="0"/>
                <w:numId w:val="73"/>
              </w:numPr>
              <w:suppressAutoHyphens/>
              <w:overflowPunct/>
              <w:autoSpaceDE/>
              <w:autoSpaceDN/>
              <w:adjustRightInd/>
              <w:spacing w:before="0" w:after="200"/>
              <w:jc w:val="left"/>
              <w:textAlignment w:val="auto"/>
            </w:pPr>
            <w:r w:rsidRPr="005653EA">
              <w:t xml:space="preserve">É </w:t>
            </w:r>
            <w:r>
              <w:t>permitido somente (150) caracteres no campo nome.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Critérios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verificação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5653EA" w:rsidRDefault="00EC6260" w:rsidP="0082740F">
            <w:pPr>
              <w:tabs>
                <w:tab w:val="left" w:pos="708"/>
              </w:tabs>
              <w:spacing w:after="200" w:line="276" w:lineRule="auto"/>
            </w:pPr>
            <w:r w:rsidRPr="00173E83">
              <w:t xml:space="preserve">Após a conclusão da funcionalidade </w:t>
            </w:r>
            <w:r>
              <w:t>a lista de municípios deve possuir um ou mais municípios cadastrados.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Material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suporte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5653EA" w:rsidRDefault="00EC6260" w:rsidP="0082740F">
            <w:r>
              <w:t>Nenhum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Status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>
              <w:t>Proposto</w:t>
            </w:r>
          </w:p>
        </w:tc>
      </w:tr>
    </w:tbl>
    <w:p w:rsidR="00EC6260" w:rsidRDefault="00EC6260" w:rsidP="00EC6260"/>
    <w:p w:rsidR="00EC6260" w:rsidRDefault="00EC6260" w:rsidP="00EC6260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81"/>
      </w:tblGrid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Identificador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FD2EFA" w:rsidRDefault="00EC6260" w:rsidP="0082740F">
            <w:r>
              <w:t>RF 30 – Alterar Município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Autor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DD3D20" w:rsidRDefault="00EC6260" w:rsidP="0082740F">
            <w:r>
              <w:t>Filipe Godoi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Versão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pPr>
              <w:rPr>
                <w:b/>
              </w:rPr>
            </w:pPr>
            <w:r w:rsidRPr="001F5247">
              <w:t>2.0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Data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pPr>
              <w:rPr>
                <w:b/>
              </w:rPr>
            </w:pPr>
            <w:r w:rsidRPr="001F5247">
              <w:t>27/09/2012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pPr>
              <w:rPr>
                <w:rFonts w:eastAsia="Arial"/>
              </w:rPr>
            </w:pPr>
            <w:r w:rsidRPr="001F5247">
              <w:rPr>
                <w:b/>
              </w:rPr>
              <w:t>Requisitos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dependentes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FB249D" w:rsidRDefault="00EC6260" w:rsidP="0082740F">
            <w:r>
              <w:t>RF 31 – Pesquisar Município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Origem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pPr>
              <w:rPr>
                <w:b/>
              </w:rPr>
            </w:pPr>
            <w:proofErr w:type="spellStart"/>
            <w:r w:rsidRPr="001F5247">
              <w:t>Joriver</w:t>
            </w:r>
            <w:proofErr w:type="spellEnd"/>
            <w:r w:rsidRPr="001F5247">
              <w:rPr>
                <w:rFonts w:eastAsia="Arial"/>
              </w:rPr>
              <w:t xml:space="preserve"> </w:t>
            </w:r>
            <w:r w:rsidRPr="001F5247">
              <w:t>/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Cláudia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Descrição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>
              <w:t>O sistema deve permitir ao usuário alterar os dados de cadastro dos municípios existentes. O usuário primeiro deve fazer uma consulta e selecionar o nome do município a ser alterado, após isto o sistema libera para exclusão.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pPr>
              <w:rPr>
                <w:rFonts w:eastAsia="Arial"/>
              </w:rPr>
            </w:pPr>
            <w:r w:rsidRPr="001F5247">
              <w:rPr>
                <w:b/>
              </w:rPr>
              <w:t>Justificativa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>
              <w:t xml:space="preserve">A funcionalidade é necessária, pois é de suma importância </w:t>
            </w:r>
            <w:r>
              <w:lastRenderedPageBreak/>
              <w:t>manter registros dos municípios</w:t>
            </w:r>
            <w:r w:rsidRPr="00173E83">
              <w:t>.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lastRenderedPageBreak/>
              <w:t>Prioridade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FB249D" w:rsidRDefault="00EC6260" w:rsidP="0082740F">
            <w:r>
              <w:t>Alta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Tipo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FB249D" w:rsidRDefault="00EC6260" w:rsidP="0082740F">
            <w:r>
              <w:t>Funcional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Regras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negócio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4757C1" w:rsidRDefault="00EC6260" w:rsidP="002802C5">
            <w:pPr>
              <w:widowControl w:val="0"/>
              <w:numPr>
                <w:ilvl w:val="0"/>
                <w:numId w:val="73"/>
              </w:numPr>
              <w:suppressAutoHyphens/>
              <w:overflowPunct/>
              <w:autoSpaceDE/>
              <w:autoSpaceDN/>
              <w:adjustRightInd/>
              <w:spacing w:before="0" w:after="200"/>
              <w:jc w:val="left"/>
              <w:textAlignment w:val="auto"/>
              <w:rPr>
                <w:b/>
              </w:rPr>
            </w:pPr>
            <w:r w:rsidRPr="005653EA">
              <w:t xml:space="preserve">É </w:t>
            </w:r>
            <w:r>
              <w:t>permitido somente (150) caracteres no campo nome;</w:t>
            </w:r>
          </w:p>
          <w:p w:rsidR="00EC6260" w:rsidRPr="001F5247" w:rsidRDefault="00EC6260" w:rsidP="002802C5">
            <w:pPr>
              <w:widowControl w:val="0"/>
              <w:numPr>
                <w:ilvl w:val="0"/>
                <w:numId w:val="73"/>
              </w:numPr>
              <w:suppressAutoHyphens/>
              <w:overflowPunct/>
              <w:autoSpaceDE/>
              <w:autoSpaceDN/>
              <w:adjustRightInd/>
              <w:spacing w:before="0" w:after="200"/>
              <w:jc w:val="left"/>
              <w:textAlignment w:val="auto"/>
              <w:rPr>
                <w:b/>
              </w:rPr>
            </w:pPr>
            <w:r>
              <w:t>O status do partido pode ser: (Ativo ou Inativo);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Critérios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verificação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>
              <w:t xml:space="preserve">Após a conclusão da funcionalidade, </w:t>
            </w:r>
            <w:r>
              <w:rPr>
                <w:rFonts w:ascii="Times" w:hAnsi="Times" w:cs="Times"/>
              </w:rPr>
              <w:t xml:space="preserve">os dados </w:t>
            </w:r>
            <w:proofErr w:type="gramStart"/>
            <w:r>
              <w:rPr>
                <w:rFonts w:ascii="Times" w:hAnsi="Times" w:cs="Times"/>
              </w:rPr>
              <w:t>do municípios</w:t>
            </w:r>
            <w:proofErr w:type="gramEnd"/>
            <w:r>
              <w:rPr>
                <w:rFonts w:ascii="Times" w:hAnsi="Times" w:cs="Times"/>
              </w:rPr>
              <w:t xml:space="preserve"> são atualizados no banco de dados.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Material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suporte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4757C1" w:rsidRDefault="00EC6260" w:rsidP="0082740F">
            <w:r>
              <w:t>Nenhum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Status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>
              <w:t>Proposto</w:t>
            </w:r>
          </w:p>
        </w:tc>
      </w:tr>
    </w:tbl>
    <w:p w:rsidR="00EC6260" w:rsidRDefault="00EC6260" w:rsidP="00EC6260"/>
    <w:p w:rsidR="00EC6260" w:rsidRDefault="00EC6260" w:rsidP="00EC6260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81"/>
      </w:tblGrid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Identificador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FD2EFA" w:rsidRDefault="00EC6260" w:rsidP="0082740F">
            <w:r>
              <w:t>RF 31 – Pesquisar Município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Autor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DD3D20" w:rsidRDefault="00EC6260" w:rsidP="0082740F">
            <w:r>
              <w:t>Filipe Godoi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Versão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pPr>
              <w:rPr>
                <w:b/>
              </w:rPr>
            </w:pPr>
            <w:r w:rsidRPr="001F5247">
              <w:t>2.0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Data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pPr>
              <w:rPr>
                <w:b/>
              </w:rPr>
            </w:pPr>
            <w:r w:rsidRPr="001F5247">
              <w:t>27/09/2012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pPr>
              <w:rPr>
                <w:rFonts w:eastAsia="Arial"/>
              </w:rPr>
            </w:pPr>
            <w:r w:rsidRPr="001F5247">
              <w:rPr>
                <w:b/>
              </w:rPr>
              <w:t>Requisitos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dependentes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B21FD5" w:rsidRDefault="00EC6260" w:rsidP="008274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Nenhum</w:t>
            </w:r>
            <w:proofErr w:type="spellEnd"/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Origem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pPr>
              <w:rPr>
                <w:b/>
              </w:rPr>
            </w:pPr>
            <w:proofErr w:type="spellStart"/>
            <w:r w:rsidRPr="001F5247">
              <w:t>Joriver</w:t>
            </w:r>
            <w:proofErr w:type="spellEnd"/>
            <w:r w:rsidRPr="001F5247">
              <w:rPr>
                <w:rFonts w:eastAsia="Arial"/>
              </w:rPr>
              <w:t xml:space="preserve"> </w:t>
            </w:r>
            <w:r w:rsidRPr="001F5247">
              <w:t>/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Cláudia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Descrição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>
              <w:t>O sistema deve permitir ao usuário pesquisar os municípios cadastrados no sistema, o usuário pode consultar pelo Nome/UF do município.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pPr>
              <w:rPr>
                <w:rFonts w:eastAsia="Arial"/>
              </w:rPr>
            </w:pPr>
            <w:r w:rsidRPr="001F5247">
              <w:rPr>
                <w:b/>
              </w:rPr>
              <w:t>Justificativa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1F5247" w:rsidRDefault="00EC6260" w:rsidP="006533EE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>
              <w:rPr>
                <w:rFonts w:eastAsia="Arial"/>
              </w:rPr>
              <w:t>A funcionalidade é necessária p</w:t>
            </w:r>
            <w:r w:rsidR="006533EE">
              <w:rPr>
                <w:rFonts w:eastAsia="Arial"/>
              </w:rPr>
              <w:t>ara visualizar os mun</w:t>
            </w:r>
            <w:r w:rsidR="00854559">
              <w:rPr>
                <w:rFonts w:eastAsia="Arial"/>
              </w:rPr>
              <w:t>icí</w:t>
            </w:r>
            <w:r w:rsidR="006533EE">
              <w:rPr>
                <w:rFonts w:eastAsia="Arial"/>
              </w:rPr>
              <w:t>pios cadastrados</w:t>
            </w:r>
            <w:r w:rsidR="00C17C15">
              <w:rPr>
                <w:rFonts w:eastAsia="Arial"/>
              </w:rPr>
              <w:t>.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Prioridade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B21FD5" w:rsidRDefault="00EC6260" w:rsidP="0082740F">
            <w:r>
              <w:t>Alta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Tipo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B21FD5" w:rsidRDefault="00EC6260" w:rsidP="0082740F">
            <w:r>
              <w:t>Funcional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Regras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negócio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B21FD5" w:rsidRDefault="00EC6260" w:rsidP="0082740F">
            <w:pPr>
              <w:widowControl w:val="0"/>
              <w:suppressAutoHyphens/>
              <w:overflowPunct/>
              <w:autoSpaceDE/>
              <w:autoSpaceDN/>
              <w:adjustRightInd/>
              <w:spacing w:before="0" w:after="200"/>
              <w:jc w:val="left"/>
              <w:textAlignment w:val="auto"/>
            </w:pPr>
            <w:r>
              <w:t>Nenhum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Critérios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verificação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1F5247" w:rsidRDefault="00EC6260" w:rsidP="00B20B5B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>
              <w:t xml:space="preserve">Após a conclusão da funcionalidade, o município será </w:t>
            </w:r>
            <w:r w:rsidR="00B20B5B">
              <w:t>exibido</w:t>
            </w:r>
            <w:r>
              <w:t xml:space="preserve"> na tela.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Material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suporte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B21FD5" w:rsidRDefault="00EC6260" w:rsidP="0082740F">
            <w:r>
              <w:t>Nenhum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Status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>
              <w:t>Proposto</w:t>
            </w:r>
          </w:p>
        </w:tc>
      </w:tr>
    </w:tbl>
    <w:p w:rsidR="00EC6260" w:rsidRDefault="00EC6260" w:rsidP="00EC6260"/>
    <w:p w:rsidR="00EC6260" w:rsidRDefault="00EC6260" w:rsidP="00EC6260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81"/>
      </w:tblGrid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lastRenderedPageBreak/>
              <w:t>Identificador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FD2EFA" w:rsidRDefault="00EC6260" w:rsidP="0082740F">
            <w:r>
              <w:t>RF 32 – Excluir Município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Autor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DD3D20" w:rsidRDefault="00EC6260" w:rsidP="0082740F">
            <w:r>
              <w:t>Filipe Godoi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Versão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pPr>
              <w:rPr>
                <w:b/>
              </w:rPr>
            </w:pPr>
            <w:r w:rsidRPr="001F5247">
              <w:t>2.0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Data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pPr>
              <w:rPr>
                <w:b/>
              </w:rPr>
            </w:pPr>
            <w:r w:rsidRPr="001F5247">
              <w:t>27/09/2012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pPr>
              <w:rPr>
                <w:rFonts w:eastAsia="Arial"/>
              </w:rPr>
            </w:pPr>
            <w:r w:rsidRPr="001F5247">
              <w:rPr>
                <w:b/>
              </w:rPr>
              <w:t>Requisitos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dependentes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B21FD5" w:rsidRDefault="00EC6260" w:rsidP="0082740F">
            <w:r>
              <w:t>RF 31 - Pesquisar Município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Origem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pPr>
              <w:rPr>
                <w:b/>
              </w:rPr>
            </w:pPr>
            <w:proofErr w:type="spellStart"/>
            <w:r w:rsidRPr="001F5247">
              <w:t>Joriver</w:t>
            </w:r>
            <w:proofErr w:type="spellEnd"/>
            <w:r w:rsidRPr="001F5247">
              <w:rPr>
                <w:rFonts w:eastAsia="Arial"/>
              </w:rPr>
              <w:t xml:space="preserve"> </w:t>
            </w:r>
            <w:r w:rsidRPr="001F5247">
              <w:t>/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Cláudia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Descrição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>
              <w:t>O sistema deve permitir ao usuário excluir um município existente no banco de dados, o usuário primeiro deve fazer uma consulta e selecionar o município, após isto o sistema libera para exclusão.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pPr>
              <w:rPr>
                <w:rFonts w:eastAsia="Arial"/>
              </w:rPr>
            </w:pPr>
            <w:r w:rsidRPr="001F5247">
              <w:rPr>
                <w:b/>
              </w:rPr>
              <w:t>Justificativa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1F5247" w:rsidRDefault="00EC6260" w:rsidP="008627DD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>
              <w:rPr>
                <w:rFonts w:eastAsia="Arial"/>
              </w:rPr>
              <w:t>A funcionalidade é necessária</w:t>
            </w:r>
            <w:proofErr w:type="gramStart"/>
            <w:r>
              <w:rPr>
                <w:rFonts w:eastAsia="Arial"/>
              </w:rPr>
              <w:t xml:space="preserve"> pois</w:t>
            </w:r>
            <w:proofErr w:type="gramEnd"/>
            <w:r w:rsidR="008627DD">
              <w:rPr>
                <w:rFonts w:eastAsia="Arial"/>
              </w:rPr>
              <w:t xml:space="preserve"> pode haver a necessidade de remover municípios </w:t>
            </w:r>
            <w:r w:rsidR="00F407E9">
              <w:rPr>
                <w:rFonts w:eastAsia="Arial"/>
              </w:rPr>
              <w:t>para as eleições.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Prioridade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B21FD5" w:rsidRDefault="00EC6260" w:rsidP="0082740F">
            <w:r>
              <w:t>Alta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Tipo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B21FD5" w:rsidRDefault="00EC6260" w:rsidP="0082740F">
            <w:r>
              <w:t>Funcional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Regras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negócio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B21FD5" w:rsidRDefault="00EC6260" w:rsidP="002802C5">
            <w:pPr>
              <w:widowControl w:val="0"/>
              <w:numPr>
                <w:ilvl w:val="0"/>
                <w:numId w:val="6"/>
              </w:numPr>
              <w:tabs>
                <w:tab w:val="num" w:pos="720"/>
              </w:tabs>
              <w:suppressAutoHyphens/>
              <w:overflowPunct/>
              <w:autoSpaceDE/>
              <w:autoSpaceDN/>
              <w:adjustRightInd/>
              <w:spacing w:before="0" w:after="0"/>
              <w:ind w:left="360"/>
              <w:jc w:val="left"/>
              <w:textAlignment w:val="auto"/>
            </w:pPr>
            <w:r>
              <w:t xml:space="preserve">Só pode ser </w:t>
            </w:r>
            <w:proofErr w:type="gramStart"/>
            <w:r>
              <w:t xml:space="preserve">excluído </w:t>
            </w:r>
            <w:r w:rsidR="00587288">
              <w:t xml:space="preserve">municípios </w:t>
            </w:r>
            <w:r>
              <w:t>na situação “Inativo”</w:t>
            </w:r>
            <w:proofErr w:type="gramEnd"/>
            <w:r>
              <w:t>.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Critérios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verificação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>
              <w:t xml:space="preserve">Após a conclusão da funcionalidade, </w:t>
            </w:r>
            <w:proofErr w:type="gramStart"/>
            <w:r>
              <w:t>os dados referente</w:t>
            </w:r>
            <w:proofErr w:type="gramEnd"/>
            <w:r>
              <w:t xml:space="preserve"> ao município do mesmo são excluídos do sistema.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Material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suporte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B21FD5" w:rsidRDefault="00EC6260" w:rsidP="0082740F">
            <w:r>
              <w:t>Nenhum</w:t>
            </w:r>
          </w:p>
        </w:tc>
      </w:tr>
      <w:tr w:rsidR="00EC6260" w:rsidRPr="001F5247" w:rsidTr="0082740F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 w:rsidRPr="001F5247">
              <w:rPr>
                <w:b/>
              </w:rPr>
              <w:t>Status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260" w:rsidRPr="001F5247" w:rsidRDefault="00EC6260" w:rsidP="0082740F">
            <w:r>
              <w:t>Proposto</w:t>
            </w:r>
          </w:p>
        </w:tc>
      </w:tr>
    </w:tbl>
    <w:p w:rsidR="00FD2EFA" w:rsidRPr="001F5247" w:rsidRDefault="00FD2EFA" w:rsidP="00FF1917"/>
    <w:p w:rsidR="00FF1917" w:rsidRDefault="00FF1917" w:rsidP="00FF1917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81"/>
      </w:tblGrid>
      <w:tr w:rsidR="00EF6C48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r w:rsidRPr="001F5247">
              <w:rPr>
                <w:b/>
              </w:rPr>
              <w:t>Identificador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C48" w:rsidRPr="00FD2EFA" w:rsidRDefault="00422D5E" w:rsidP="007F4C18">
            <w:r>
              <w:t>RF 33 – Abrir Eleição</w:t>
            </w:r>
          </w:p>
        </w:tc>
      </w:tr>
      <w:tr w:rsidR="00EF6C48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r w:rsidRPr="001F5247">
              <w:rPr>
                <w:b/>
              </w:rPr>
              <w:t>Autor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C48" w:rsidRPr="00DD3D20" w:rsidRDefault="001F5B69" w:rsidP="007F4C18">
            <w:r>
              <w:t>Filipe Godoi</w:t>
            </w:r>
          </w:p>
        </w:tc>
      </w:tr>
      <w:tr w:rsidR="00EF6C48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r w:rsidRPr="001F5247">
              <w:rPr>
                <w:b/>
              </w:rPr>
              <w:t>Versão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pPr>
              <w:rPr>
                <w:b/>
              </w:rPr>
            </w:pPr>
            <w:r w:rsidRPr="001F5247">
              <w:t>2.0</w:t>
            </w:r>
          </w:p>
        </w:tc>
      </w:tr>
      <w:tr w:rsidR="00EF6C48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r w:rsidRPr="001F5247">
              <w:rPr>
                <w:b/>
              </w:rPr>
              <w:t>Data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C48" w:rsidRPr="001F5247" w:rsidRDefault="001F5B69" w:rsidP="001F5B69">
            <w:pPr>
              <w:rPr>
                <w:b/>
              </w:rPr>
            </w:pPr>
            <w:r>
              <w:t>10</w:t>
            </w:r>
            <w:r w:rsidR="00EF6C48" w:rsidRPr="001F5247">
              <w:t>/</w:t>
            </w:r>
            <w:r>
              <w:t>1</w:t>
            </w:r>
            <w:r w:rsidR="00EF6C48" w:rsidRPr="001F5247">
              <w:t>0/2012</w:t>
            </w:r>
          </w:p>
        </w:tc>
      </w:tr>
      <w:tr w:rsidR="00EF6C48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Requisitos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dependentes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C48" w:rsidRPr="005C734D" w:rsidRDefault="005C734D" w:rsidP="007F4C18">
            <w:r>
              <w:t>RF 34 – Efetuar Login</w:t>
            </w:r>
          </w:p>
        </w:tc>
      </w:tr>
      <w:tr w:rsidR="00EF6C48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r w:rsidRPr="001F5247">
              <w:rPr>
                <w:b/>
              </w:rPr>
              <w:t>Origem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pPr>
              <w:rPr>
                <w:b/>
              </w:rPr>
            </w:pPr>
            <w:proofErr w:type="spellStart"/>
            <w:r w:rsidRPr="001F5247">
              <w:t>Joriver</w:t>
            </w:r>
            <w:proofErr w:type="spellEnd"/>
            <w:r w:rsidRPr="001F5247">
              <w:rPr>
                <w:rFonts w:eastAsia="Arial"/>
              </w:rPr>
              <w:t xml:space="preserve"> </w:t>
            </w:r>
            <w:r w:rsidRPr="001F5247">
              <w:t>/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Cláudia</w:t>
            </w:r>
          </w:p>
        </w:tc>
      </w:tr>
      <w:tr w:rsidR="00EF6C48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r w:rsidRPr="001F5247">
              <w:rPr>
                <w:b/>
              </w:rPr>
              <w:t>Descrição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C48" w:rsidRPr="001F5247" w:rsidRDefault="005C734D" w:rsidP="005C734D">
            <w:r>
              <w:t>O sistema deve permitir ao usuário</w:t>
            </w:r>
            <w:proofErr w:type="gramStart"/>
            <w:r>
              <w:t xml:space="preserve">  </w:t>
            </w:r>
            <w:proofErr w:type="gramEnd"/>
            <w:r>
              <w:t>a abrir e iniciar uma eleição</w:t>
            </w:r>
            <w:r w:rsidR="00A7678A">
              <w:t xml:space="preserve"> após ter feito o login.</w:t>
            </w:r>
          </w:p>
        </w:tc>
      </w:tr>
      <w:tr w:rsidR="00EF6C48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Justificativa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C48" w:rsidRPr="004F76DB" w:rsidRDefault="004F76DB" w:rsidP="007F4C18">
            <w:pPr>
              <w:tabs>
                <w:tab w:val="left" w:pos="708"/>
              </w:tabs>
              <w:spacing w:after="200" w:line="276" w:lineRule="auto"/>
            </w:pPr>
            <w:r>
              <w:t>A funcionalidade é necessária</w:t>
            </w:r>
            <w:proofErr w:type="gramStart"/>
            <w:r>
              <w:t xml:space="preserve"> pois</w:t>
            </w:r>
            <w:proofErr w:type="gramEnd"/>
            <w:r>
              <w:t xml:space="preserve"> </w:t>
            </w:r>
            <w:r w:rsidR="00A7678A">
              <w:t>para houver uma eleição é necessário que abra a eleição, dando inicio ao negocio.</w:t>
            </w:r>
          </w:p>
        </w:tc>
      </w:tr>
      <w:tr w:rsidR="00EF6C48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r w:rsidRPr="001F5247">
              <w:rPr>
                <w:b/>
              </w:rPr>
              <w:t>Prioridade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C48" w:rsidRPr="00A7678A" w:rsidRDefault="00A7678A" w:rsidP="007F4C18">
            <w:r>
              <w:t>Alta</w:t>
            </w:r>
          </w:p>
        </w:tc>
      </w:tr>
      <w:tr w:rsidR="00EF6C48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r w:rsidRPr="001F5247">
              <w:rPr>
                <w:b/>
              </w:rPr>
              <w:lastRenderedPageBreak/>
              <w:t>Tipo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C48" w:rsidRPr="00A7678A" w:rsidRDefault="00A7678A" w:rsidP="007F4C18">
            <w:r>
              <w:t>Funcional</w:t>
            </w:r>
          </w:p>
        </w:tc>
      </w:tr>
      <w:tr w:rsidR="00EF6C48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r w:rsidRPr="001F5247">
              <w:rPr>
                <w:b/>
              </w:rPr>
              <w:t>Regras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negócio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C48" w:rsidRPr="00FB4931" w:rsidRDefault="00FB4931" w:rsidP="007F4C18">
            <w:pPr>
              <w:widowControl w:val="0"/>
              <w:suppressAutoHyphens/>
              <w:overflowPunct/>
              <w:autoSpaceDE/>
              <w:autoSpaceDN/>
              <w:adjustRightInd/>
              <w:spacing w:before="0" w:after="200"/>
              <w:jc w:val="left"/>
              <w:textAlignment w:val="auto"/>
            </w:pPr>
            <w:r>
              <w:t xml:space="preserve">Após efetuar o login, o usuário poderá </w:t>
            </w:r>
            <w:proofErr w:type="spellStart"/>
            <w:r>
              <w:t>escolhar</w:t>
            </w:r>
            <w:proofErr w:type="spellEnd"/>
            <w:r>
              <w:t xml:space="preserve"> o tipo de eleição desejável.</w:t>
            </w:r>
          </w:p>
        </w:tc>
      </w:tr>
      <w:tr w:rsidR="00EF6C48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r w:rsidRPr="001F5247">
              <w:rPr>
                <w:b/>
              </w:rPr>
              <w:t>Critérios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verificação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C48" w:rsidRPr="001F5247" w:rsidRDefault="00FB4931" w:rsidP="00FB4931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>
              <w:t>Após a conclusão da funcionalidade o sistema exibirá a eleição desejada e estará pronto para receber votos.</w:t>
            </w:r>
          </w:p>
        </w:tc>
      </w:tr>
      <w:tr w:rsidR="00EF6C48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r w:rsidRPr="001F5247">
              <w:rPr>
                <w:b/>
              </w:rPr>
              <w:t>Material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suporte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C48" w:rsidRPr="00FB4931" w:rsidRDefault="00FB4931" w:rsidP="007F4C18">
            <w:r>
              <w:t>Nenhum</w:t>
            </w:r>
          </w:p>
        </w:tc>
      </w:tr>
      <w:tr w:rsidR="00EF6C48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r w:rsidRPr="001F5247">
              <w:rPr>
                <w:b/>
              </w:rPr>
              <w:t>Status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C48" w:rsidRPr="001F5247" w:rsidRDefault="00FB4931" w:rsidP="007F4C18">
            <w:r>
              <w:t>Proposto</w:t>
            </w:r>
          </w:p>
        </w:tc>
      </w:tr>
    </w:tbl>
    <w:p w:rsidR="00EF6C48" w:rsidRDefault="00EF6C48" w:rsidP="00FF1917"/>
    <w:p w:rsidR="00EF6C48" w:rsidRDefault="00EF6C48" w:rsidP="00FF1917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81"/>
      </w:tblGrid>
      <w:tr w:rsidR="00EF6C48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r w:rsidRPr="001F5247">
              <w:rPr>
                <w:b/>
              </w:rPr>
              <w:t>Identificador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C48" w:rsidRPr="00FD2EFA" w:rsidRDefault="00491290" w:rsidP="007F4C18">
            <w:r>
              <w:t>RF 34 – Efetuar Login</w:t>
            </w:r>
          </w:p>
        </w:tc>
      </w:tr>
      <w:tr w:rsidR="00EF6C48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r w:rsidRPr="001F5247">
              <w:rPr>
                <w:b/>
              </w:rPr>
              <w:t>Autor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C48" w:rsidRPr="00DD3D20" w:rsidRDefault="00EF6C48" w:rsidP="007F4C18">
            <w:r>
              <w:t xml:space="preserve">Douglas </w:t>
            </w:r>
            <w:proofErr w:type="spellStart"/>
            <w:r>
              <w:t>Nomizo</w:t>
            </w:r>
            <w:proofErr w:type="spellEnd"/>
          </w:p>
        </w:tc>
      </w:tr>
      <w:tr w:rsidR="00EF6C48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r w:rsidRPr="001F5247">
              <w:rPr>
                <w:b/>
              </w:rPr>
              <w:t>Versão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pPr>
              <w:rPr>
                <w:b/>
              </w:rPr>
            </w:pPr>
            <w:r w:rsidRPr="001F5247">
              <w:t>2.0</w:t>
            </w:r>
          </w:p>
        </w:tc>
      </w:tr>
      <w:tr w:rsidR="00EF6C48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r w:rsidRPr="001F5247">
              <w:rPr>
                <w:b/>
              </w:rPr>
              <w:t>Data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pPr>
              <w:rPr>
                <w:b/>
              </w:rPr>
            </w:pPr>
            <w:r w:rsidRPr="001F5247">
              <w:t>27/09/2012</w:t>
            </w:r>
          </w:p>
        </w:tc>
      </w:tr>
      <w:tr w:rsidR="00EF6C48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Requisitos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dependentes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C48" w:rsidRPr="00537CDC" w:rsidRDefault="00537CDC" w:rsidP="007F4C18">
            <w:r w:rsidRPr="00537CDC">
              <w:t>Nenhum</w:t>
            </w:r>
          </w:p>
        </w:tc>
      </w:tr>
      <w:tr w:rsidR="00EF6C48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r w:rsidRPr="001F5247">
              <w:rPr>
                <w:b/>
              </w:rPr>
              <w:t>Origem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pPr>
              <w:rPr>
                <w:b/>
              </w:rPr>
            </w:pPr>
            <w:proofErr w:type="spellStart"/>
            <w:r w:rsidRPr="001F5247">
              <w:t>Joriver</w:t>
            </w:r>
            <w:proofErr w:type="spellEnd"/>
            <w:r w:rsidRPr="001F5247">
              <w:rPr>
                <w:rFonts w:eastAsia="Arial"/>
              </w:rPr>
              <w:t xml:space="preserve"> </w:t>
            </w:r>
            <w:r w:rsidRPr="001F5247">
              <w:t>/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Cláudia</w:t>
            </w:r>
          </w:p>
        </w:tc>
      </w:tr>
      <w:tr w:rsidR="00EF6C48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r w:rsidRPr="001F5247">
              <w:rPr>
                <w:b/>
              </w:rPr>
              <w:t>Descrição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C48" w:rsidRPr="001F5247" w:rsidRDefault="00DA012C" w:rsidP="007F4C18">
            <w:r>
              <w:t xml:space="preserve">O sistema deve permitir aos usuários acessarem </w:t>
            </w:r>
            <w:r w:rsidR="00B41E01">
              <w:t>o sistema por meio de usuário e senha previamente cadastrados.</w:t>
            </w:r>
          </w:p>
        </w:tc>
      </w:tr>
      <w:tr w:rsidR="00EF6C48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Justificativa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C48" w:rsidRPr="00FD6703" w:rsidRDefault="00FD6703" w:rsidP="007F4C18">
            <w:pPr>
              <w:tabs>
                <w:tab w:val="left" w:pos="708"/>
              </w:tabs>
              <w:spacing w:after="200" w:line="276" w:lineRule="auto"/>
            </w:pPr>
            <w:r w:rsidRPr="00FD6703">
              <w:t xml:space="preserve">O requisito é essencial para restringir o acesso apenas </w:t>
            </w:r>
            <w:proofErr w:type="gramStart"/>
            <w:r w:rsidRPr="00FD6703">
              <w:t>aqueles</w:t>
            </w:r>
            <w:proofErr w:type="gramEnd"/>
            <w:r w:rsidRPr="00FD6703">
              <w:t xml:space="preserve"> usuários cadastrados no sistema.</w:t>
            </w:r>
          </w:p>
        </w:tc>
      </w:tr>
      <w:tr w:rsidR="00EF6C48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r w:rsidRPr="001F5247">
              <w:rPr>
                <w:b/>
              </w:rPr>
              <w:t>Prioridade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C48" w:rsidRPr="00CE698E" w:rsidRDefault="00C40516" w:rsidP="007F4C18">
            <w:r>
              <w:t>Alta</w:t>
            </w:r>
          </w:p>
        </w:tc>
      </w:tr>
      <w:tr w:rsidR="00EF6C48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r w:rsidRPr="001F5247">
              <w:rPr>
                <w:b/>
              </w:rPr>
              <w:t>Tipo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C48" w:rsidRPr="00CE698E" w:rsidRDefault="00C40516" w:rsidP="007F4C18">
            <w:r>
              <w:t>Funcional</w:t>
            </w:r>
          </w:p>
        </w:tc>
      </w:tr>
      <w:tr w:rsidR="00EF6C48" w:rsidRPr="001B554A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F6C48" w:rsidRPr="001B554A" w:rsidRDefault="00EF6C48" w:rsidP="007F4C18">
            <w:pPr>
              <w:rPr>
                <w:szCs w:val="24"/>
              </w:rPr>
            </w:pPr>
            <w:r w:rsidRPr="001B554A">
              <w:rPr>
                <w:b/>
                <w:szCs w:val="24"/>
              </w:rPr>
              <w:t>Regras</w:t>
            </w:r>
            <w:r w:rsidRPr="001B554A">
              <w:rPr>
                <w:rFonts w:eastAsia="Arial"/>
                <w:b/>
                <w:szCs w:val="24"/>
              </w:rPr>
              <w:t xml:space="preserve"> </w:t>
            </w:r>
            <w:r w:rsidRPr="001B554A">
              <w:rPr>
                <w:b/>
                <w:szCs w:val="24"/>
              </w:rPr>
              <w:t>de</w:t>
            </w:r>
            <w:r w:rsidRPr="001B554A">
              <w:rPr>
                <w:rFonts w:eastAsia="Arial"/>
                <w:b/>
                <w:szCs w:val="24"/>
              </w:rPr>
              <w:t xml:space="preserve"> </w:t>
            </w:r>
            <w:r w:rsidRPr="001B554A">
              <w:rPr>
                <w:b/>
                <w:szCs w:val="24"/>
              </w:rPr>
              <w:t>negócio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5FE9" w:rsidRPr="001E5FE9" w:rsidRDefault="001B554A" w:rsidP="002802C5">
            <w:pPr>
              <w:pStyle w:val="PargrafodaLista"/>
              <w:widowControl w:val="0"/>
              <w:numPr>
                <w:ilvl w:val="0"/>
                <w:numId w:val="76"/>
              </w:numPr>
              <w:rPr>
                <w:rFonts w:ascii="Times New Roman" w:hAnsi="Times New Roman"/>
                <w:sz w:val="24"/>
                <w:szCs w:val="24"/>
              </w:rPr>
            </w:pPr>
            <w:r w:rsidRPr="001B554A">
              <w:rPr>
                <w:rFonts w:ascii="Times New Roman" w:hAnsi="Times New Roman"/>
                <w:sz w:val="24"/>
                <w:szCs w:val="24"/>
              </w:rPr>
              <w:t xml:space="preserve">O limite </w:t>
            </w:r>
            <w:r>
              <w:rPr>
                <w:rFonts w:ascii="Times New Roman" w:hAnsi="Times New Roman"/>
                <w:sz w:val="24"/>
                <w:szCs w:val="24"/>
              </w:rPr>
              <w:t>de tentativas</w:t>
            </w:r>
            <w:r w:rsidR="00FF013C">
              <w:rPr>
                <w:rFonts w:ascii="Times New Roman" w:hAnsi="Times New Roman"/>
                <w:sz w:val="24"/>
                <w:szCs w:val="24"/>
              </w:rPr>
              <w:t xml:space="preserve"> para informar usuário e senha corretos é de </w:t>
            </w:r>
            <w:proofErr w:type="gramStart"/>
            <w:r w:rsidR="00C63795">
              <w:rPr>
                <w:rFonts w:ascii="Times New Roman" w:hAnsi="Times New Roman"/>
                <w:sz w:val="24"/>
                <w:szCs w:val="24"/>
              </w:rPr>
              <w:t>5</w:t>
            </w:r>
            <w:proofErr w:type="gramEnd"/>
            <w:r w:rsidR="00C6379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EF6C48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r w:rsidRPr="001F5247">
              <w:rPr>
                <w:b/>
              </w:rPr>
              <w:t>Critérios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verificação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C48" w:rsidRPr="00CE698E" w:rsidRDefault="006E798A" w:rsidP="007F4C18">
            <w:pPr>
              <w:tabs>
                <w:tab w:val="left" w:pos="708"/>
              </w:tabs>
              <w:spacing w:after="200" w:line="276" w:lineRule="auto"/>
            </w:pPr>
            <w:r>
              <w:t xml:space="preserve">Após a conclusão da funcionalidade o sistema exibirá a tela de escolha de eleição (RF </w:t>
            </w:r>
            <w:r w:rsidR="009A58AE">
              <w:t>33 – Abrir Eleição</w:t>
            </w:r>
            <w:r>
              <w:t>)</w:t>
            </w:r>
          </w:p>
        </w:tc>
      </w:tr>
      <w:tr w:rsidR="00EF6C48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r w:rsidRPr="001F5247">
              <w:rPr>
                <w:b/>
              </w:rPr>
              <w:t>Material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suporte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C48" w:rsidRPr="00CE698E" w:rsidRDefault="00E660DD" w:rsidP="007F4C18">
            <w:r>
              <w:t>Nenhum.</w:t>
            </w:r>
          </w:p>
        </w:tc>
      </w:tr>
      <w:tr w:rsidR="00EF6C48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r w:rsidRPr="001F5247">
              <w:rPr>
                <w:b/>
              </w:rPr>
              <w:t>Status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C48" w:rsidRPr="00CE698E" w:rsidRDefault="00E660DD" w:rsidP="007F4C18">
            <w:r>
              <w:t>Proposto</w:t>
            </w:r>
          </w:p>
        </w:tc>
      </w:tr>
    </w:tbl>
    <w:p w:rsidR="00EF6C48" w:rsidRDefault="00EF6C48" w:rsidP="00FF1917"/>
    <w:p w:rsidR="00EF6C48" w:rsidRDefault="00EF6C48" w:rsidP="00FF1917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81"/>
      </w:tblGrid>
      <w:tr w:rsidR="00EF6C48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F6C48" w:rsidRPr="001F5247" w:rsidRDefault="00EF6C48" w:rsidP="007F4C18">
            <w:r w:rsidRPr="001F5247">
              <w:rPr>
                <w:b/>
              </w:rPr>
              <w:t>Identificador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C48" w:rsidRPr="00FD2EFA" w:rsidRDefault="00491290" w:rsidP="007F4C18">
            <w:r>
              <w:t>RF 35 – Emitir Relatório de Eleitores</w:t>
            </w:r>
          </w:p>
        </w:tc>
      </w:tr>
      <w:tr w:rsidR="0015380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3801" w:rsidRPr="001F5247" w:rsidRDefault="00153801" w:rsidP="007F4C18">
            <w:r w:rsidRPr="001F5247">
              <w:rPr>
                <w:b/>
              </w:rPr>
              <w:t>Autor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3801" w:rsidRPr="00DD3D20" w:rsidRDefault="00153801" w:rsidP="007F4C18">
            <w:proofErr w:type="spellStart"/>
            <w:r>
              <w:rPr>
                <w:rFonts w:ascii="Times" w:hAnsi="Times" w:cs="Times"/>
              </w:rPr>
              <w:t>Rhawan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Brenner</w:t>
            </w:r>
            <w:proofErr w:type="spellEnd"/>
          </w:p>
        </w:tc>
      </w:tr>
      <w:tr w:rsidR="0015380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3801" w:rsidRPr="001F5247" w:rsidRDefault="00153801" w:rsidP="007F4C18">
            <w:r w:rsidRPr="001F5247">
              <w:rPr>
                <w:b/>
              </w:rPr>
              <w:t>Versão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3801" w:rsidRPr="001F5247" w:rsidRDefault="00153801" w:rsidP="007F4C18">
            <w:pPr>
              <w:rPr>
                <w:b/>
              </w:rPr>
            </w:pPr>
            <w:r>
              <w:rPr>
                <w:rFonts w:ascii="Times" w:hAnsi="Times" w:cs="Times"/>
              </w:rPr>
              <w:t>1.0</w:t>
            </w:r>
          </w:p>
        </w:tc>
      </w:tr>
      <w:tr w:rsidR="0015380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3801" w:rsidRPr="001F5247" w:rsidRDefault="00153801" w:rsidP="007F4C18">
            <w:r w:rsidRPr="001F5247">
              <w:rPr>
                <w:b/>
              </w:rPr>
              <w:lastRenderedPageBreak/>
              <w:t>Data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3801" w:rsidRPr="001F5247" w:rsidRDefault="00153801" w:rsidP="007F4C18">
            <w:pPr>
              <w:rPr>
                <w:b/>
              </w:rPr>
            </w:pPr>
            <w:r>
              <w:rPr>
                <w:rFonts w:ascii="Times" w:hAnsi="Times" w:cs="Times"/>
              </w:rPr>
              <w:t>27/09/2012</w:t>
            </w:r>
          </w:p>
        </w:tc>
      </w:tr>
      <w:tr w:rsidR="0015380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3801" w:rsidRPr="001F5247" w:rsidRDefault="00153801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Requisitos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dependentes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3801" w:rsidRPr="001F5247" w:rsidRDefault="00153801" w:rsidP="007F4C18">
            <w:pPr>
              <w:rPr>
                <w:b/>
              </w:rPr>
            </w:pPr>
            <w:r>
              <w:rPr>
                <w:rFonts w:ascii="Times" w:eastAsia="Arial" w:hAnsi="Times" w:cs="Times"/>
              </w:rPr>
              <w:t>Nenhum</w:t>
            </w:r>
          </w:p>
        </w:tc>
      </w:tr>
      <w:tr w:rsidR="0015380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3801" w:rsidRPr="001F5247" w:rsidRDefault="00153801" w:rsidP="007F4C18">
            <w:r w:rsidRPr="001F5247">
              <w:rPr>
                <w:b/>
              </w:rPr>
              <w:t>Origem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3801" w:rsidRPr="001F5247" w:rsidRDefault="00153801" w:rsidP="007F4C18">
            <w:pPr>
              <w:rPr>
                <w:b/>
              </w:rPr>
            </w:pPr>
            <w:proofErr w:type="spellStart"/>
            <w:r>
              <w:rPr>
                <w:rFonts w:ascii="Times" w:hAnsi="Times" w:cs="Times"/>
              </w:rPr>
              <w:t>Joriver</w:t>
            </w:r>
            <w:proofErr w:type="spellEnd"/>
            <w:r>
              <w:rPr>
                <w:rFonts w:ascii="Times" w:eastAsia="Arial" w:hAnsi="Times" w:cs="Times"/>
              </w:rPr>
              <w:t xml:space="preserve"> </w:t>
            </w:r>
            <w:r>
              <w:rPr>
                <w:rFonts w:ascii="Times" w:hAnsi="Times" w:cs="Times"/>
              </w:rPr>
              <w:t>/</w:t>
            </w:r>
            <w:r>
              <w:rPr>
                <w:rFonts w:ascii="Times" w:eastAsia="Arial" w:hAnsi="Times" w:cs="Times"/>
              </w:rPr>
              <w:t xml:space="preserve"> </w:t>
            </w:r>
            <w:r>
              <w:rPr>
                <w:rFonts w:ascii="Times" w:hAnsi="Times" w:cs="Times"/>
              </w:rPr>
              <w:t>Cláudia</w:t>
            </w:r>
          </w:p>
        </w:tc>
      </w:tr>
      <w:tr w:rsidR="0015380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3801" w:rsidRPr="001F5247" w:rsidRDefault="00153801" w:rsidP="007F4C18">
            <w:r w:rsidRPr="001F5247">
              <w:rPr>
                <w:b/>
              </w:rPr>
              <w:t>Descrição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3801" w:rsidRDefault="00153801" w:rsidP="001F5B69">
            <w:pPr>
              <w:tabs>
                <w:tab w:val="left" w:pos="708"/>
              </w:tabs>
              <w:suppressAutoHyphens/>
              <w:spacing w:before="0" w:after="200" w:line="276" w:lineRule="auto"/>
              <w:rPr>
                <w:rFonts w:cs="Times"/>
              </w:rPr>
            </w:pPr>
            <w:r>
              <w:t xml:space="preserve">O sistema deve permitir ao usuário </w:t>
            </w:r>
            <w:r>
              <w:rPr>
                <w:rFonts w:cs="Times"/>
              </w:rPr>
              <w:t>gerar um relatório dos eleitores participantes da eleição. O relatório pode ser emitido simplesmente por ordem alfabética ou o usuário pode filtrar / agrupar por: estado, município, zona, seção e primeira letra do nome.</w:t>
            </w:r>
          </w:p>
          <w:p w:rsidR="00153801" w:rsidRPr="001F5247" w:rsidRDefault="00153801" w:rsidP="007F4C18">
            <w:r>
              <w:rPr>
                <w:rFonts w:cs="Times"/>
              </w:rPr>
              <w:t>O sistema também deve permitir o usuário exportar o relatório nos seguintes formatos: PDF, HTML, XLS, CSV e XML.</w:t>
            </w:r>
          </w:p>
        </w:tc>
      </w:tr>
      <w:tr w:rsidR="0015380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3801" w:rsidRPr="001F5247" w:rsidRDefault="00153801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Justificativa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3801" w:rsidRPr="001F5247" w:rsidRDefault="00153801" w:rsidP="007F4C18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>
              <w:rPr>
                <w:rFonts w:eastAsia="Arial"/>
              </w:rPr>
              <w:t>A funcionalidade é necessária</w:t>
            </w:r>
            <w:proofErr w:type="gramStart"/>
            <w:r>
              <w:rPr>
                <w:rFonts w:eastAsia="Arial"/>
              </w:rPr>
              <w:t xml:space="preserve"> pois</w:t>
            </w:r>
            <w:proofErr w:type="gramEnd"/>
            <w:r>
              <w:rPr>
                <w:rFonts w:eastAsia="Arial"/>
              </w:rPr>
              <w:t xml:space="preserve"> é de suma importância </w:t>
            </w:r>
            <w:r>
              <w:rPr>
                <w:rFonts w:eastAsia="Arial" w:cs="Times"/>
              </w:rPr>
              <w:t>emitir relatórios dos eleitores participantes da eleição para comprovação da votação, pois cada eleitor deve assinar a lista de presença no mesário.</w:t>
            </w:r>
          </w:p>
        </w:tc>
      </w:tr>
      <w:tr w:rsidR="0015380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3801" w:rsidRPr="001F5247" w:rsidRDefault="00153801" w:rsidP="007F4C18">
            <w:r w:rsidRPr="001F5247">
              <w:rPr>
                <w:b/>
              </w:rPr>
              <w:t>Prioridade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3801" w:rsidRPr="001F5247" w:rsidRDefault="00153801" w:rsidP="007F4C18">
            <w:pPr>
              <w:rPr>
                <w:b/>
              </w:rPr>
            </w:pPr>
            <w:r>
              <w:rPr>
                <w:rFonts w:ascii="Times" w:hAnsi="Times" w:cs="Times"/>
              </w:rPr>
              <w:t>Alta</w:t>
            </w:r>
          </w:p>
        </w:tc>
      </w:tr>
      <w:tr w:rsidR="0015380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3801" w:rsidRPr="001F5247" w:rsidRDefault="00153801" w:rsidP="007F4C18">
            <w:r w:rsidRPr="001F5247">
              <w:rPr>
                <w:b/>
              </w:rPr>
              <w:t>Tipo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3801" w:rsidRPr="001F5247" w:rsidRDefault="00153801" w:rsidP="007F4C18">
            <w:pPr>
              <w:rPr>
                <w:b/>
              </w:rPr>
            </w:pPr>
            <w:r>
              <w:rPr>
                <w:rFonts w:ascii="Times" w:hAnsi="Times" w:cs="Times"/>
              </w:rPr>
              <w:t>Funcional</w:t>
            </w:r>
          </w:p>
        </w:tc>
      </w:tr>
      <w:tr w:rsidR="0015380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3801" w:rsidRPr="001F5247" w:rsidRDefault="00153801" w:rsidP="007F4C18">
            <w:r w:rsidRPr="001F5247">
              <w:rPr>
                <w:b/>
              </w:rPr>
              <w:t>Regras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negócio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3801" w:rsidRDefault="00153801" w:rsidP="001F5B69">
            <w:pPr>
              <w:rPr>
                <w:rFonts w:eastAsia="Arial"/>
              </w:rPr>
            </w:pPr>
            <w:r>
              <w:rPr>
                <w:rFonts w:ascii="Times" w:eastAsia="Arial" w:hAnsi="Times"/>
              </w:rPr>
              <w:t>Nenhum</w:t>
            </w:r>
          </w:p>
          <w:p w:rsidR="00153801" w:rsidRPr="001F5247" w:rsidRDefault="00153801" w:rsidP="007F4C18">
            <w:pPr>
              <w:widowControl w:val="0"/>
              <w:suppressAutoHyphens/>
              <w:overflowPunct/>
              <w:autoSpaceDE/>
              <w:autoSpaceDN/>
              <w:adjustRightInd/>
              <w:spacing w:before="0" w:after="200"/>
              <w:jc w:val="left"/>
              <w:textAlignment w:val="auto"/>
              <w:rPr>
                <w:b/>
              </w:rPr>
            </w:pPr>
          </w:p>
        </w:tc>
      </w:tr>
      <w:tr w:rsidR="0015380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3801" w:rsidRPr="001F5247" w:rsidRDefault="00153801" w:rsidP="007F4C18">
            <w:r w:rsidRPr="001F5247">
              <w:rPr>
                <w:b/>
              </w:rPr>
              <w:t>Critérios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verificação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3801" w:rsidRPr="001F5247" w:rsidRDefault="00153801" w:rsidP="007F4C18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>
              <w:t xml:space="preserve">Após a conclusão da funcionalidade, </w:t>
            </w:r>
            <w:r>
              <w:rPr>
                <w:rFonts w:cs="Times"/>
              </w:rPr>
              <w:t>será emitido um relatório contendo as informações dos candidatos presentes de acordo com os filtros aplicados.</w:t>
            </w:r>
          </w:p>
        </w:tc>
      </w:tr>
      <w:tr w:rsidR="0015380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3801" w:rsidRPr="001F5247" w:rsidRDefault="00153801" w:rsidP="007F4C18">
            <w:r w:rsidRPr="001F5247">
              <w:rPr>
                <w:b/>
              </w:rPr>
              <w:t>Material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suporte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3801" w:rsidRPr="001F5247" w:rsidRDefault="00153801" w:rsidP="007F4C18">
            <w:pPr>
              <w:rPr>
                <w:b/>
              </w:rPr>
            </w:pPr>
            <w:r>
              <w:rPr>
                <w:rFonts w:ascii="Times" w:hAnsi="Times" w:cs="Times"/>
              </w:rPr>
              <w:t>Nenhum</w:t>
            </w:r>
          </w:p>
        </w:tc>
      </w:tr>
      <w:tr w:rsidR="0015380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53801" w:rsidRPr="001F5247" w:rsidRDefault="00153801" w:rsidP="007F4C18">
            <w:r w:rsidRPr="001F5247">
              <w:rPr>
                <w:b/>
              </w:rPr>
              <w:t>Status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3801" w:rsidRPr="001F5247" w:rsidRDefault="00153801" w:rsidP="007F4C18">
            <w:r>
              <w:rPr>
                <w:rFonts w:ascii="Times" w:hAnsi="Times" w:cs="Times"/>
              </w:rPr>
              <w:t>Proposto</w:t>
            </w:r>
          </w:p>
        </w:tc>
      </w:tr>
    </w:tbl>
    <w:p w:rsidR="00EF6C48" w:rsidRDefault="00EF6C48" w:rsidP="00FF1917"/>
    <w:p w:rsidR="00EF6C48" w:rsidRDefault="00EF6C48" w:rsidP="00FF1917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81"/>
      </w:tblGrid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r w:rsidRPr="001F5247">
              <w:rPr>
                <w:b/>
              </w:rPr>
              <w:t>Identificador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D11" w:rsidRPr="00FD2EFA" w:rsidRDefault="00BD4ACD" w:rsidP="007F4C18">
            <w:r>
              <w:t>RF 36 – Emitir Relatório de Eleitores Ausentes</w:t>
            </w:r>
          </w:p>
        </w:tc>
      </w:tr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r w:rsidRPr="001F5247">
              <w:rPr>
                <w:b/>
              </w:rPr>
              <w:t>Autor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D11" w:rsidRPr="00DD3D20" w:rsidRDefault="00632EA9" w:rsidP="00632EA9">
            <w:pPr>
              <w:tabs>
                <w:tab w:val="left" w:pos="2180"/>
              </w:tabs>
            </w:pPr>
            <w:proofErr w:type="spellStart"/>
            <w:r>
              <w:t>Rhawan</w:t>
            </w:r>
            <w:proofErr w:type="spellEnd"/>
            <w:r>
              <w:t xml:space="preserve"> </w:t>
            </w:r>
            <w:proofErr w:type="spellStart"/>
            <w:r>
              <w:t>Brenner</w:t>
            </w:r>
            <w:proofErr w:type="spellEnd"/>
          </w:p>
        </w:tc>
      </w:tr>
      <w:tr w:rsidR="00632EA9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32EA9" w:rsidRPr="001F5247" w:rsidRDefault="00632EA9" w:rsidP="007F4C18">
            <w:r w:rsidRPr="001F5247">
              <w:rPr>
                <w:b/>
              </w:rPr>
              <w:t>Versão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2EA9" w:rsidRPr="001F5247" w:rsidRDefault="00632EA9" w:rsidP="007F4C18">
            <w:pPr>
              <w:rPr>
                <w:b/>
              </w:rPr>
            </w:pPr>
            <w:r>
              <w:rPr>
                <w:rFonts w:ascii="Times" w:hAnsi="Times" w:cs="Times"/>
              </w:rPr>
              <w:t>1.0</w:t>
            </w:r>
          </w:p>
        </w:tc>
      </w:tr>
      <w:tr w:rsidR="00632EA9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32EA9" w:rsidRPr="001F5247" w:rsidRDefault="00632EA9" w:rsidP="007F4C18">
            <w:r w:rsidRPr="001F5247">
              <w:rPr>
                <w:b/>
              </w:rPr>
              <w:t>Data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2EA9" w:rsidRPr="001F5247" w:rsidRDefault="00632EA9" w:rsidP="007F4C18">
            <w:pPr>
              <w:rPr>
                <w:b/>
              </w:rPr>
            </w:pPr>
            <w:r>
              <w:rPr>
                <w:rFonts w:ascii="Times" w:hAnsi="Times" w:cs="Times"/>
              </w:rPr>
              <w:t>24/09/2012</w:t>
            </w:r>
          </w:p>
        </w:tc>
      </w:tr>
      <w:tr w:rsidR="00632EA9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32EA9" w:rsidRPr="001F5247" w:rsidRDefault="00632EA9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Requisitos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dependentes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2EA9" w:rsidRPr="001F5247" w:rsidRDefault="00632EA9" w:rsidP="007F4C18">
            <w:pPr>
              <w:rPr>
                <w:b/>
              </w:rPr>
            </w:pPr>
            <w:r>
              <w:rPr>
                <w:rFonts w:ascii="Times" w:eastAsia="Arial" w:hAnsi="Times" w:cs="Times"/>
              </w:rPr>
              <w:t>Nenhum</w:t>
            </w:r>
          </w:p>
        </w:tc>
      </w:tr>
      <w:tr w:rsidR="00632EA9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32EA9" w:rsidRPr="001F5247" w:rsidRDefault="00632EA9" w:rsidP="007F4C18">
            <w:r w:rsidRPr="001F5247">
              <w:rPr>
                <w:b/>
              </w:rPr>
              <w:t>Origem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2EA9" w:rsidRPr="001F5247" w:rsidRDefault="00632EA9" w:rsidP="007F4C18">
            <w:pPr>
              <w:rPr>
                <w:b/>
              </w:rPr>
            </w:pPr>
            <w:proofErr w:type="spellStart"/>
            <w:r>
              <w:rPr>
                <w:rFonts w:ascii="Times" w:hAnsi="Times" w:cs="Times"/>
              </w:rPr>
              <w:t>Joriver</w:t>
            </w:r>
            <w:proofErr w:type="spellEnd"/>
            <w:r>
              <w:rPr>
                <w:rFonts w:ascii="Times" w:eastAsia="Arial" w:hAnsi="Times" w:cs="Times"/>
              </w:rPr>
              <w:t xml:space="preserve"> </w:t>
            </w:r>
            <w:r>
              <w:rPr>
                <w:rFonts w:ascii="Times" w:hAnsi="Times" w:cs="Times"/>
              </w:rPr>
              <w:t>/</w:t>
            </w:r>
            <w:r>
              <w:rPr>
                <w:rFonts w:ascii="Times" w:eastAsia="Arial" w:hAnsi="Times" w:cs="Times"/>
              </w:rPr>
              <w:t xml:space="preserve"> </w:t>
            </w:r>
            <w:r>
              <w:rPr>
                <w:rFonts w:ascii="Times" w:hAnsi="Times" w:cs="Times"/>
              </w:rPr>
              <w:t>Cláudia</w:t>
            </w:r>
          </w:p>
        </w:tc>
      </w:tr>
      <w:tr w:rsidR="00632EA9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32EA9" w:rsidRPr="001F5247" w:rsidRDefault="00632EA9" w:rsidP="007F4C18">
            <w:r w:rsidRPr="001F5247">
              <w:rPr>
                <w:b/>
              </w:rPr>
              <w:t>Descrição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2EA9" w:rsidRDefault="00632EA9" w:rsidP="001F5B69">
            <w:pPr>
              <w:tabs>
                <w:tab w:val="left" w:pos="708"/>
              </w:tabs>
              <w:suppressAutoHyphens/>
              <w:spacing w:before="0" w:after="200" w:line="276" w:lineRule="auto"/>
              <w:rPr>
                <w:rFonts w:cs="Times"/>
              </w:rPr>
            </w:pPr>
            <w:r>
              <w:t xml:space="preserve">O sistema deve permitir ao usuário </w:t>
            </w:r>
            <w:r>
              <w:rPr>
                <w:rFonts w:cs="Times"/>
              </w:rPr>
              <w:t xml:space="preserve">gerar um relatório dos </w:t>
            </w:r>
            <w:r>
              <w:rPr>
                <w:rFonts w:cs="Times"/>
              </w:rPr>
              <w:lastRenderedPageBreak/>
              <w:t>eleitores ausentes da eleição. O relatório pode ser emitido simplesmente por ordem alfabética ou o usuário pode filtrar / agrupar por: estado, município, zona, seção e primeira letra do nome.</w:t>
            </w:r>
          </w:p>
          <w:p w:rsidR="00632EA9" w:rsidRPr="001F5247" w:rsidRDefault="00632EA9" w:rsidP="007F4C18">
            <w:r>
              <w:rPr>
                <w:rFonts w:cs="Times"/>
              </w:rPr>
              <w:t>O sistema também deve permitir o usuário exportar o relatório nos seguintes formatos: PDF, HTML, XLS, CSV e XML.</w:t>
            </w:r>
          </w:p>
        </w:tc>
      </w:tr>
      <w:tr w:rsidR="00632EA9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32EA9" w:rsidRPr="001F5247" w:rsidRDefault="00632EA9" w:rsidP="007F4C18">
            <w:pPr>
              <w:rPr>
                <w:rFonts w:eastAsia="Arial"/>
              </w:rPr>
            </w:pPr>
            <w:r w:rsidRPr="001F5247">
              <w:rPr>
                <w:b/>
              </w:rPr>
              <w:lastRenderedPageBreak/>
              <w:t>Justificativa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2EA9" w:rsidRPr="001F5247" w:rsidRDefault="00632EA9" w:rsidP="007F4C18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>
              <w:rPr>
                <w:rFonts w:eastAsia="Arial"/>
              </w:rPr>
              <w:t>A funcionalidade é necessária</w:t>
            </w:r>
            <w:proofErr w:type="gramStart"/>
            <w:r>
              <w:rPr>
                <w:rFonts w:eastAsia="Arial"/>
              </w:rPr>
              <w:t xml:space="preserve"> pois</w:t>
            </w:r>
            <w:proofErr w:type="gramEnd"/>
            <w:r>
              <w:rPr>
                <w:rFonts w:eastAsia="Arial"/>
              </w:rPr>
              <w:t xml:space="preserve"> é de suma importância </w:t>
            </w:r>
            <w:r>
              <w:rPr>
                <w:rFonts w:ascii="Times" w:eastAsia="Arial" w:hAnsi="Times" w:cs="Times"/>
              </w:rPr>
              <w:t>verificar quais os eleitores que não votaram na eleição, para  posteriormente os eleitores ausentes justificarem.</w:t>
            </w:r>
          </w:p>
        </w:tc>
      </w:tr>
      <w:tr w:rsidR="00632EA9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32EA9" w:rsidRPr="001F5247" w:rsidRDefault="00632EA9" w:rsidP="007F4C18">
            <w:r w:rsidRPr="001F5247">
              <w:rPr>
                <w:b/>
              </w:rPr>
              <w:t>Prioridade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2EA9" w:rsidRPr="001F5247" w:rsidRDefault="00632EA9" w:rsidP="007F4C18">
            <w:pPr>
              <w:rPr>
                <w:b/>
              </w:rPr>
            </w:pPr>
            <w:r>
              <w:rPr>
                <w:rFonts w:ascii="Times" w:hAnsi="Times" w:cs="Times"/>
              </w:rPr>
              <w:t>Alta</w:t>
            </w:r>
          </w:p>
        </w:tc>
      </w:tr>
      <w:tr w:rsidR="00632EA9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32EA9" w:rsidRPr="001F5247" w:rsidRDefault="00632EA9" w:rsidP="007F4C18">
            <w:r w:rsidRPr="001F5247">
              <w:rPr>
                <w:b/>
              </w:rPr>
              <w:t>Tipo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2EA9" w:rsidRPr="001F5247" w:rsidRDefault="00632EA9" w:rsidP="007F4C18">
            <w:pPr>
              <w:rPr>
                <w:b/>
              </w:rPr>
            </w:pPr>
            <w:r>
              <w:rPr>
                <w:rFonts w:ascii="Times" w:hAnsi="Times" w:cs="Times"/>
              </w:rPr>
              <w:t>Funcional</w:t>
            </w:r>
          </w:p>
        </w:tc>
      </w:tr>
      <w:tr w:rsidR="00632EA9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32EA9" w:rsidRPr="001F5247" w:rsidRDefault="00632EA9" w:rsidP="007F4C18">
            <w:r w:rsidRPr="001F5247">
              <w:rPr>
                <w:b/>
              </w:rPr>
              <w:t>Regras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negócio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2EA9" w:rsidRPr="001F5247" w:rsidRDefault="00632EA9" w:rsidP="007F4C18">
            <w:pPr>
              <w:widowControl w:val="0"/>
              <w:suppressAutoHyphens/>
              <w:overflowPunct/>
              <w:autoSpaceDE/>
              <w:autoSpaceDN/>
              <w:adjustRightInd/>
              <w:spacing w:before="0" w:after="200"/>
              <w:jc w:val="left"/>
              <w:textAlignment w:val="auto"/>
              <w:rPr>
                <w:b/>
              </w:rPr>
            </w:pPr>
            <w:r>
              <w:t>Nenhum</w:t>
            </w:r>
          </w:p>
        </w:tc>
      </w:tr>
      <w:tr w:rsidR="00632EA9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32EA9" w:rsidRPr="001F5247" w:rsidRDefault="00632EA9" w:rsidP="007F4C18">
            <w:r w:rsidRPr="001F5247">
              <w:rPr>
                <w:b/>
              </w:rPr>
              <w:t>Critérios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verificação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2EA9" w:rsidRPr="001F5247" w:rsidRDefault="00632EA9" w:rsidP="007F4C18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>
              <w:rPr>
                <w:rFonts w:ascii="Times" w:hAnsi="Times" w:cs="Times"/>
              </w:rPr>
              <w:t xml:space="preserve">Após a conclusão da funcionalidade, </w:t>
            </w:r>
            <w:r>
              <w:rPr>
                <w:rFonts w:cs="Times"/>
              </w:rPr>
              <w:t>será emitido um relatório contendo as informações dos candidatos ausentes de acordo com os filtros aplicados.</w:t>
            </w:r>
          </w:p>
        </w:tc>
      </w:tr>
      <w:tr w:rsidR="00632EA9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32EA9" w:rsidRPr="001F5247" w:rsidRDefault="00632EA9" w:rsidP="007F4C18">
            <w:r w:rsidRPr="001F5247">
              <w:rPr>
                <w:b/>
              </w:rPr>
              <w:t>Material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suporte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2EA9" w:rsidRPr="001F5247" w:rsidRDefault="00632EA9" w:rsidP="007F4C18">
            <w:pPr>
              <w:rPr>
                <w:b/>
              </w:rPr>
            </w:pPr>
            <w:r>
              <w:rPr>
                <w:rFonts w:ascii="Times" w:hAnsi="Times" w:cs="Times"/>
              </w:rPr>
              <w:t>Nenhum</w:t>
            </w:r>
          </w:p>
        </w:tc>
      </w:tr>
      <w:tr w:rsidR="00632EA9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32EA9" w:rsidRPr="001F5247" w:rsidRDefault="00632EA9" w:rsidP="007F4C18">
            <w:r w:rsidRPr="001F5247">
              <w:rPr>
                <w:b/>
              </w:rPr>
              <w:t>Status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2EA9" w:rsidRPr="001F5247" w:rsidRDefault="00632EA9" w:rsidP="007F4C18">
            <w:r>
              <w:rPr>
                <w:rFonts w:ascii="Times" w:hAnsi="Times" w:cs="Times"/>
              </w:rPr>
              <w:t>Proposto</w:t>
            </w:r>
          </w:p>
        </w:tc>
      </w:tr>
    </w:tbl>
    <w:p w:rsidR="00DF4D11" w:rsidRDefault="00DF4D11" w:rsidP="00FF1917"/>
    <w:p w:rsidR="00DF4D11" w:rsidRDefault="00DF4D11" w:rsidP="00FF1917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81"/>
      </w:tblGrid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r w:rsidRPr="001F5247">
              <w:rPr>
                <w:b/>
              </w:rPr>
              <w:t>Identificador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D11" w:rsidRPr="00FD2EFA" w:rsidRDefault="00356BB4" w:rsidP="007F4C18">
            <w:r>
              <w:t>RF 37 – Emitir Relatório de Resultado de Eleição</w:t>
            </w:r>
          </w:p>
        </w:tc>
      </w:tr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r w:rsidRPr="001F5247">
              <w:rPr>
                <w:b/>
              </w:rPr>
              <w:t>Autor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D11" w:rsidRPr="00DD3D20" w:rsidRDefault="00DF0A26" w:rsidP="007F4C18">
            <w:r>
              <w:t>Filipe Godoi</w:t>
            </w:r>
          </w:p>
        </w:tc>
      </w:tr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r w:rsidRPr="001F5247">
              <w:rPr>
                <w:b/>
              </w:rPr>
              <w:t>Versão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pPr>
              <w:rPr>
                <w:b/>
              </w:rPr>
            </w:pPr>
            <w:r w:rsidRPr="001F5247">
              <w:t>2.0</w:t>
            </w:r>
          </w:p>
        </w:tc>
      </w:tr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r w:rsidRPr="001F5247">
              <w:rPr>
                <w:b/>
              </w:rPr>
              <w:t>Data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pPr>
              <w:rPr>
                <w:b/>
              </w:rPr>
            </w:pPr>
            <w:r w:rsidRPr="001F5247">
              <w:t>27/09/2012</w:t>
            </w:r>
          </w:p>
        </w:tc>
      </w:tr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Requisitos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dependentes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D11" w:rsidRPr="001F5247" w:rsidRDefault="004B56A6" w:rsidP="007F4C18">
            <w:pPr>
              <w:rPr>
                <w:b/>
              </w:rPr>
            </w:pPr>
            <w:r w:rsidRPr="0018256B">
              <w:t xml:space="preserve">RF 41 - </w:t>
            </w:r>
            <w:r>
              <w:t>Calcular Resultados de Eleição</w:t>
            </w:r>
          </w:p>
        </w:tc>
      </w:tr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r w:rsidRPr="001F5247">
              <w:rPr>
                <w:b/>
              </w:rPr>
              <w:t>Origem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pPr>
              <w:rPr>
                <w:b/>
              </w:rPr>
            </w:pPr>
            <w:proofErr w:type="spellStart"/>
            <w:r w:rsidRPr="001F5247">
              <w:t>Joriver</w:t>
            </w:r>
            <w:proofErr w:type="spellEnd"/>
            <w:r w:rsidRPr="001F5247">
              <w:rPr>
                <w:rFonts w:eastAsia="Arial"/>
              </w:rPr>
              <w:t xml:space="preserve"> </w:t>
            </w:r>
            <w:r w:rsidRPr="001F5247">
              <w:t>/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Cláudia</w:t>
            </w:r>
          </w:p>
        </w:tc>
      </w:tr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r w:rsidRPr="001F5247">
              <w:rPr>
                <w:b/>
              </w:rPr>
              <w:t>Descrição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0A26" w:rsidRDefault="00DF0A26" w:rsidP="00DF0A26">
            <w:pPr>
              <w:tabs>
                <w:tab w:val="left" w:pos="708"/>
              </w:tabs>
              <w:suppressAutoHyphens/>
              <w:spacing w:before="0" w:after="200" w:line="276" w:lineRule="auto"/>
              <w:rPr>
                <w:rFonts w:cs="Times"/>
              </w:rPr>
            </w:pPr>
            <w:r>
              <w:t xml:space="preserve">O sistema deve permitir ao usuário </w:t>
            </w:r>
            <w:r>
              <w:rPr>
                <w:rFonts w:cs="Times"/>
              </w:rPr>
              <w:t>gerar um relatório de resultados da eleição. O relatório pode ser emitido simplesmente por ordem alfabética ou o usuário pode filtrar / agrupar por: estado, município, zona, seção e primeira letra do nome.</w:t>
            </w:r>
          </w:p>
          <w:p w:rsidR="00DF4D11" w:rsidRPr="001F5247" w:rsidRDefault="00DF0A26" w:rsidP="00DF0A26">
            <w:r>
              <w:rPr>
                <w:rFonts w:cs="Times"/>
              </w:rPr>
              <w:t>O sistema também deve permitir o usuário exportar o relatório nos seguintes formatos: PDF, HTML, XLS, CSV e XML.</w:t>
            </w:r>
          </w:p>
        </w:tc>
      </w:tr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Justificativa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D11" w:rsidRPr="001F5247" w:rsidRDefault="00DF0A26" w:rsidP="00160D5F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>
              <w:rPr>
                <w:rFonts w:eastAsia="Arial"/>
              </w:rPr>
              <w:t>A funcionalidade é necessária</w:t>
            </w:r>
            <w:proofErr w:type="gramStart"/>
            <w:r>
              <w:rPr>
                <w:rFonts w:eastAsia="Arial"/>
              </w:rPr>
              <w:t xml:space="preserve"> pois</w:t>
            </w:r>
            <w:proofErr w:type="gramEnd"/>
            <w:r>
              <w:rPr>
                <w:rFonts w:eastAsia="Arial"/>
              </w:rPr>
              <w:t xml:space="preserve"> é de suma importância </w:t>
            </w:r>
            <w:r>
              <w:rPr>
                <w:rFonts w:eastAsia="Arial" w:cs="Times"/>
              </w:rPr>
              <w:lastRenderedPageBreak/>
              <w:t>emitir relatórios do</w:t>
            </w:r>
            <w:r w:rsidR="00160D5F">
              <w:rPr>
                <w:rFonts w:eastAsia="Arial" w:cs="Times"/>
              </w:rPr>
              <w:t xml:space="preserve"> resultado da </w:t>
            </w:r>
            <w:r>
              <w:rPr>
                <w:rFonts w:eastAsia="Arial" w:cs="Times"/>
              </w:rPr>
              <w:t>elei</w:t>
            </w:r>
            <w:r w:rsidR="00160D5F">
              <w:rPr>
                <w:rFonts w:eastAsia="Arial" w:cs="Times"/>
              </w:rPr>
              <w:t>ção para comprovação da votação e mostrar resultados</w:t>
            </w:r>
            <w:r>
              <w:rPr>
                <w:rFonts w:eastAsia="Arial" w:cs="Times"/>
              </w:rPr>
              <w:t>.</w:t>
            </w:r>
          </w:p>
        </w:tc>
      </w:tr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r w:rsidRPr="001F5247">
              <w:rPr>
                <w:b/>
              </w:rPr>
              <w:lastRenderedPageBreak/>
              <w:t>Prioridade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D11" w:rsidRPr="00160D5F" w:rsidRDefault="00160D5F" w:rsidP="007F4C18">
            <w:r>
              <w:t xml:space="preserve">Alta </w:t>
            </w:r>
          </w:p>
        </w:tc>
      </w:tr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r w:rsidRPr="001F5247">
              <w:rPr>
                <w:b/>
              </w:rPr>
              <w:t>Tipo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D11" w:rsidRPr="00160D5F" w:rsidRDefault="00160D5F" w:rsidP="007F4C18">
            <w:r>
              <w:t>Funcional</w:t>
            </w:r>
          </w:p>
        </w:tc>
      </w:tr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r w:rsidRPr="001F5247">
              <w:rPr>
                <w:b/>
              </w:rPr>
              <w:t>Regras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negócio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D11" w:rsidRPr="00160D5F" w:rsidRDefault="00160D5F" w:rsidP="007F4C18">
            <w:pPr>
              <w:widowControl w:val="0"/>
              <w:suppressAutoHyphens/>
              <w:overflowPunct/>
              <w:autoSpaceDE/>
              <w:autoSpaceDN/>
              <w:adjustRightInd/>
              <w:spacing w:before="0" w:after="200"/>
              <w:jc w:val="left"/>
              <w:textAlignment w:val="auto"/>
            </w:pPr>
            <w:r>
              <w:t>Nenhuma</w:t>
            </w:r>
          </w:p>
        </w:tc>
      </w:tr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r w:rsidRPr="001F5247">
              <w:rPr>
                <w:b/>
              </w:rPr>
              <w:t>Critérios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verificação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D11" w:rsidRPr="001F5247" w:rsidRDefault="00160D5F" w:rsidP="00160D5F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>
              <w:t xml:space="preserve">Após a conclusão da funcionalidade, </w:t>
            </w:r>
            <w:r>
              <w:rPr>
                <w:rFonts w:cs="Times"/>
              </w:rPr>
              <w:t xml:space="preserve">será emitido um relatório contendo as informações dos resultados da </w:t>
            </w:r>
            <w:proofErr w:type="spellStart"/>
            <w:r>
              <w:rPr>
                <w:rFonts w:cs="Times"/>
              </w:rPr>
              <w:t>eleicao</w:t>
            </w:r>
            <w:proofErr w:type="spellEnd"/>
            <w:r>
              <w:rPr>
                <w:rFonts w:cs="Times"/>
              </w:rPr>
              <w:t xml:space="preserve"> de acordo com os filtros aplicados.</w:t>
            </w:r>
          </w:p>
        </w:tc>
      </w:tr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r w:rsidRPr="001F5247">
              <w:rPr>
                <w:b/>
              </w:rPr>
              <w:t>Material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suporte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D11" w:rsidRPr="00160D5F" w:rsidRDefault="00160D5F" w:rsidP="007F4C18">
            <w:r>
              <w:t>Nenhum</w:t>
            </w:r>
          </w:p>
        </w:tc>
      </w:tr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r w:rsidRPr="001F5247">
              <w:rPr>
                <w:b/>
              </w:rPr>
              <w:t>Status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D11" w:rsidRPr="001F5247" w:rsidRDefault="00160D5F" w:rsidP="007F4C18">
            <w:r>
              <w:t>Proposto</w:t>
            </w:r>
          </w:p>
        </w:tc>
      </w:tr>
    </w:tbl>
    <w:p w:rsidR="00DF4D11" w:rsidRDefault="00DF4D11" w:rsidP="00FF1917"/>
    <w:p w:rsidR="00DF4D11" w:rsidRDefault="00DF4D11" w:rsidP="00FF1917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81"/>
      </w:tblGrid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r w:rsidRPr="001F5247">
              <w:rPr>
                <w:b/>
              </w:rPr>
              <w:t>Identificador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D11" w:rsidRPr="00FD2EFA" w:rsidRDefault="00840EC6" w:rsidP="007F4C18">
            <w:r>
              <w:t>RF 38 – Emitir Relatório de Candidatos</w:t>
            </w:r>
          </w:p>
        </w:tc>
      </w:tr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r w:rsidRPr="001F5247">
              <w:rPr>
                <w:b/>
              </w:rPr>
              <w:t>Autor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D11" w:rsidRPr="00DD3D20" w:rsidRDefault="00F005B9" w:rsidP="007F4C18">
            <w:r>
              <w:t>Filipe Godoi</w:t>
            </w:r>
          </w:p>
        </w:tc>
      </w:tr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r w:rsidRPr="001F5247">
              <w:rPr>
                <w:b/>
              </w:rPr>
              <w:t>Versão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pPr>
              <w:rPr>
                <w:b/>
              </w:rPr>
            </w:pPr>
            <w:r w:rsidRPr="001F5247">
              <w:t>2.0</w:t>
            </w:r>
          </w:p>
        </w:tc>
      </w:tr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r w:rsidRPr="001F5247">
              <w:rPr>
                <w:b/>
              </w:rPr>
              <w:t>Data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pPr>
              <w:rPr>
                <w:b/>
              </w:rPr>
            </w:pPr>
            <w:r w:rsidRPr="001F5247">
              <w:t>27/09/2012</w:t>
            </w:r>
          </w:p>
        </w:tc>
      </w:tr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Requisitos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dependentes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D11" w:rsidRPr="001F5247" w:rsidRDefault="000D0AE3" w:rsidP="007F4C18">
            <w:pPr>
              <w:rPr>
                <w:b/>
              </w:rPr>
            </w:pPr>
            <w:r w:rsidRPr="0018256B">
              <w:t xml:space="preserve">RF 41 - </w:t>
            </w:r>
            <w:r>
              <w:t>Calcular Resultados de Eleição</w:t>
            </w:r>
          </w:p>
        </w:tc>
      </w:tr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r w:rsidRPr="001F5247">
              <w:rPr>
                <w:b/>
              </w:rPr>
              <w:t>Origem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pPr>
              <w:rPr>
                <w:b/>
              </w:rPr>
            </w:pPr>
            <w:proofErr w:type="spellStart"/>
            <w:r w:rsidRPr="001F5247">
              <w:t>Joriver</w:t>
            </w:r>
            <w:proofErr w:type="spellEnd"/>
            <w:r w:rsidRPr="001F5247">
              <w:rPr>
                <w:rFonts w:eastAsia="Arial"/>
              </w:rPr>
              <w:t xml:space="preserve"> </w:t>
            </w:r>
            <w:r w:rsidRPr="001F5247">
              <w:t>/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Cláudia</w:t>
            </w:r>
          </w:p>
        </w:tc>
      </w:tr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r w:rsidRPr="001F5247">
              <w:rPr>
                <w:b/>
              </w:rPr>
              <w:t>Descrição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4F53" w:rsidRDefault="00E24F53" w:rsidP="00E24F53">
            <w:pPr>
              <w:tabs>
                <w:tab w:val="left" w:pos="708"/>
              </w:tabs>
              <w:suppressAutoHyphens/>
              <w:spacing w:before="0" w:after="200" w:line="276" w:lineRule="auto"/>
              <w:rPr>
                <w:rFonts w:cs="Times"/>
              </w:rPr>
            </w:pPr>
            <w:r>
              <w:t xml:space="preserve">O sistema deve permitir ao usuário </w:t>
            </w:r>
            <w:r>
              <w:rPr>
                <w:rFonts w:cs="Times"/>
              </w:rPr>
              <w:t>gerar um relatório dos candidatos participantes da eleição. O relatório pode ser emitido simplesmente por ordem alfabética ou o usuário pode filtrar / agrupar por: estado, município, zona, seção e primeira letra do nome.</w:t>
            </w:r>
          </w:p>
          <w:p w:rsidR="00DF4D11" w:rsidRPr="001F5247" w:rsidRDefault="00E24F53" w:rsidP="00E24F53">
            <w:r>
              <w:rPr>
                <w:rFonts w:cs="Times"/>
              </w:rPr>
              <w:t>O sistema também deve permitir o usuário exportar o relatório nos seguintes formatos: PDF, HTML, XLS, CSV e XML.</w:t>
            </w:r>
          </w:p>
        </w:tc>
      </w:tr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Justificativa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D11" w:rsidRPr="001F5247" w:rsidRDefault="00E24F53" w:rsidP="00E24F53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>
              <w:rPr>
                <w:rFonts w:eastAsia="Arial"/>
              </w:rPr>
              <w:t>A funcionalidade é necessária</w:t>
            </w:r>
            <w:proofErr w:type="gramStart"/>
            <w:r>
              <w:rPr>
                <w:rFonts w:eastAsia="Arial"/>
              </w:rPr>
              <w:t xml:space="preserve"> pois</w:t>
            </w:r>
            <w:proofErr w:type="gramEnd"/>
            <w:r>
              <w:rPr>
                <w:rFonts w:eastAsia="Arial"/>
              </w:rPr>
              <w:t xml:space="preserve"> é de suma importância </w:t>
            </w:r>
            <w:r>
              <w:rPr>
                <w:rFonts w:eastAsia="Arial" w:cs="Times"/>
              </w:rPr>
              <w:t>emitir relatórios dos candidatos participantes da eleição para comprovação dos candidatos cadastrados na eleição.</w:t>
            </w:r>
          </w:p>
        </w:tc>
      </w:tr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r w:rsidRPr="001F5247">
              <w:rPr>
                <w:b/>
              </w:rPr>
              <w:t>Prioridade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D11" w:rsidRPr="00E24F53" w:rsidRDefault="00E24F53" w:rsidP="007F4C18">
            <w:proofErr w:type="spellStart"/>
            <w:r>
              <w:t>Altal</w:t>
            </w:r>
            <w:proofErr w:type="spellEnd"/>
          </w:p>
        </w:tc>
      </w:tr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r w:rsidRPr="001F5247">
              <w:rPr>
                <w:b/>
              </w:rPr>
              <w:t>Tipo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D11" w:rsidRPr="00E24F53" w:rsidRDefault="00E24F53" w:rsidP="007F4C18">
            <w:r>
              <w:t>Funcional</w:t>
            </w:r>
          </w:p>
        </w:tc>
      </w:tr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r w:rsidRPr="001F5247">
              <w:rPr>
                <w:b/>
              </w:rPr>
              <w:t>Regras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negócio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D11" w:rsidRPr="00E24F53" w:rsidRDefault="00E24F53" w:rsidP="007F4C18">
            <w:pPr>
              <w:widowControl w:val="0"/>
              <w:suppressAutoHyphens/>
              <w:overflowPunct/>
              <w:autoSpaceDE/>
              <w:autoSpaceDN/>
              <w:adjustRightInd/>
              <w:spacing w:before="0" w:after="200"/>
              <w:jc w:val="left"/>
              <w:textAlignment w:val="auto"/>
            </w:pPr>
            <w:r>
              <w:t>Nenhum</w:t>
            </w:r>
          </w:p>
        </w:tc>
      </w:tr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r w:rsidRPr="001F5247">
              <w:rPr>
                <w:b/>
              </w:rPr>
              <w:t>Critérios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lastRenderedPageBreak/>
              <w:t>verificação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D11" w:rsidRPr="001F5247" w:rsidRDefault="00E24F53" w:rsidP="007F4C18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>
              <w:lastRenderedPageBreak/>
              <w:t xml:space="preserve">Após a conclusão da funcionalidade, </w:t>
            </w:r>
            <w:r>
              <w:rPr>
                <w:rFonts w:cs="Times"/>
              </w:rPr>
              <w:t xml:space="preserve">será emitido um </w:t>
            </w:r>
            <w:r>
              <w:rPr>
                <w:rFonts w:cs="Times"/>
              </w:rPr>
              <w:lastRenderedPageBreak/>
              <w:t>relatório contendo as informações dos candidatos presentes de acordo com os filtros aplicados.</w:t>
            </w:r>
          </w:p>
        </w:tc>
      </w:tr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r w:rsidRPr="001F5247">
              <w:rPr>
                <w:b/>
              </w:rPr>
              <w:lastRenderedPageBreak/>
              <w:t>Material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suporte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D11" w:rsidRPr="00E24F53" w:rsidRDefault="00E24F53" w:rsidP="007F4C18">
            <w:r>
              <w:t>Nenhum</w:t>
            </w:r>
          </w:p>
        </w:tc>
      </w:tr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r w:rsidRPr="001F5247">
              <w:rPr>
                <w:b/>
              </w:rPr>
              <w:t>Status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D11" w:rsidRPr="001F5247" w:rsidRDefault="00E24F53" w:rsidP="007F4C18">
            <w:r>
              <w:t>Proposto</w:t>
            </w:r>
          </w:p>
        </w:tc>
      </w:tr>
    </w:tbl>
    <w:p w:rsidR="00DF4D11" w:rsidRDefault="00DF4D11" w:rsidP="00FF1917"/>
    <w:p w:rsidR="00DF4D11" w:rsidRDefault="00DF4D11" w:rsidP="00FF1917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81"/>
      </w:tblGrid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r w:rsidRPr="001F5247">
              <w:rPr>
                <w:b/>
              </w:rPr>
              <w:t>Identificador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D11" w:rsidRPr="00FD2EFA" w:rsidRDefault="003E1B04" w:rsidP="007F4C18">
            <w:r>
              <w:t>RF 39 – Inserir Dados de Urna</w:t>
            </w:r>
          </w:p>
        </w:tc>
      </w:tr>
      <w:tr w:rsidR="00E83FD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83FD2" w:rsidRPr="001F5247" w:rsidRDefault="00E83FD2" w:rsidP="007F4C18">
            <w:r w:rsidRPr="001F5247">
              <w:rPr>
                <w:b/>
              </w:rPr>
              <w:t>Autor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83FD2" w:rsidRPr="00DD3D20" w:rsidRDefault="00E83FD2" w:rsidP="007F4C18">
            <w:proofErr w:type="spellStart"/>
            <w:r>
              <w:rPr>
                <w:rFonts w:ascii="Times" w:hAnsi="Times" w:cs="Times"/>
              </w:rPr>
              <w:t>Rhawan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Brenner</w:t>
            </w:r>
            <w:proofErr w:type="spellEnd"/>
          </w:p>
        </w:tc>
      </w:tr>
      <w:tr w:rsidR="00E83FD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83FD2" w:rsidRPr="001F5247" w:rsidRDefault="00E83FD2" w:rsidP="007F4C18">
            <w:r w:rsidRPr="001F5247">
              <w:rPr>
                <w:b/>
              </w:rPr>
              <w:t>Versão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83FD2" w:rsidRPr="001F5247" w:rsidRDefault="00084ABA" w:rsidP="007F4C18">
            <w:pPr>
              <w:rPr>
                <w:b/>
              </w:rPr>
            </w:pPr>
            <w:r>
              <w:rPr>
                <w:rFonts w:ascii="Times" w:hAnsi="Times" w:cs="Times"/>
              </w:rPr>
              <w:t>2</w:t>
            </w:r>
            <w:r w:rsidR="00E83FD2">
              <w:rPr>
                <w:rFonts w:ascii="Times" w:hAnsi="Times" w:cs="Times"/>
              </w:rPr>
              <w:t>.0</w:t>
            </w:r>
          </w:p>
        </w:tc>
      </w:tr>
      <w:tr w:rsidR="00E83FD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83FD2" w:rsidRPr="001F5247" w:rsidRDefault="00E83FD2" w:rsidP="007F4C18">
            <w:r w:rsidRPr="001F5247">
              <w:rPr>
                <w:b/>
              </w:rPr>
              <w:t>Data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83FD2" w:rsidRPr="001F5247" w:rsidRDefault="00E83FD2" w:rsidP="007F4C18">
            <w:pPr>
              <w:rPr>
                <w:b/>
              </w:rPr>
            </w:pPr>
            <w:r>
              <w:rPr>
                <w:rFonts w:ascii="Times" w:hAnsi="Times" w:cs="Times"/>
              </w:rPr>
              <w:t>27/09/2012</w:t>
            </w:r>
          </w:p>
        </w:tc>
      </w:tr>
      <w:tr w:rsidR="00E83FD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83FD2" w:rsidRPr="001F5247" w:rsidRDefault="00E83FD2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Requisitos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dependentes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83FD2" w:rsidRPr="001F5247" w:rsidRDefault="00E83FD2" w:rsidP="007F4C18">
            <w:pPr>
              <w:rPr>
                <w:b/>
              </w:rPr>
            </w:pPr>
            <w:r>
              <w:rPr>
                <w:rFonts w:ascii="Times" w:eastAsia="Arial" w:hAnsi="Times" w:cs="Times"/>
              </w:rPr>
              <w:t>Nenhum</w:t>
            </w:r>
          </w:p>
        </w:tc>
      </w:tr>
      <w:tr w:rsidR="00E83FD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83FD2" w:rsidRPr="001F5247" w:rsidRDefault="00E83FD2" w:rsidP="007F4C18">
            <w:r w:rsidRPr="001F5247">
              <w:rPr>
                <w:b/>
              </w:rPr>
              <w:t>Origem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83FD2" w:rsidRPr="001F5247" w:rsidRDefault="00E83FD2" w:rsidP="007F4C18">
            <w:pPr>
              <w:rPr>
                <w:b/>
              </w:rPr>
            </w:pPr>
            <w:proofErr w:type="spellStart"/>
            <w:r>
              <w:rPr>
                <w:rFonts w:ascii="Times" w:hAnsi="Times" w:cs="Times"/>
              </w:rPr>
              <w:t>Joriver</w:t>
            </w:r>
            <w:proofErr w:type="spellEnd"/>
            <w:r>
              <w:rPr>
                <w:rFonts w:ascii="Times" w:eastAsia="Arial" w:hAnsi="Times" w:cs="Times"/>
              </w:rPr>
              <w:t xml:space="preserve"> </w:t>
            </w:r>
            <w:r>
              <w:rPr>
                <w:rFonts w:ascii="Times" w:hAnsi="Times" w:cs="Times"/>
              </w:rPr>
              <w:t>/</w:t>
            </w:r>
            <w:r>
              <w:rPr>
                <w:rFonts w:ascii="Times" w:eastAsia="Arial" w:hAnsi="Times" w:cs="Times"/>
              </w:rPr>
              <w:t xml:space="preserve"> </w:t>
            </w:r>
            <w:r>
              <w:rPr>
                <w:rFonts w:ascii="Times" w:hAnsi="Times" w:cs="Times"/>
              </w:rPr>
              <w:t>Cláudia</w:t>
            </w:r>
          </w:p>
        </w:tc>
      </w:tr>
      <w:tr w:rsidR="00E83FD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83FD2" w:rsidRPr="001F5247" w:rsidRDefault="00E83FD2" w:rsidP="007F4C18">
            <w:r w:rsidRPr="001F5247">
              <w:rPr>
                <w:b/>
              </w:rPr>
              <w:t>Descrição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83FD2" w:rsidRPr="001F5247" w:rsidRDefault="00E83FD2" w:rsidP="007F4C18">
            <w:r>
              <w:t xml:space="preserve">O sistema deve permitir ao usuário importar os dados coletados de cada </w:t>
            </w:r>
            <w:proofErr w:type="gramStart"/>
            <w:r>
              <w:t>urna(</w:t>
            </w:r>
            <w:proofErr w:type="gramEnd"/>
            <w:r>
              <w:t xml:space="preserve">seção). Ao término da eleição, o usuário irá fechar a votação da urna, será gerado um arquivo no </w:t>
            </w:r>
            <w:proofErr w:type="gramStart"/>
            <w:r>
              <w:t>formato .</w:t>
            </w:r>
            <w:proofErr w:type="spellStart"/>
            <w:proofErr w:type="gramEnd"/>
            <w:r>
              <w:t>csv</w:t>
            </w:r>
            <w:proofErr w:type="spellEnd"/>
            <w:r>
              <w:t xml:space="preserve"> (campos separados por vírgula), contendo as informações da votação, o usuário administrador irá fazer a apuração dos votos </w:t>
            </w:r>
            <w:proofErr w:type="spellStart"/>
            <w:r>
              <w:t>apartir</w:t>
            </w:r>
            <w:proofErr w:type="spellEnd"/>
            <w:r>
              <w:t xml:space="preserve"> destes dados.</w:t>
            </w:r>
          </w:p>
        </w:tc>
      </w:tr>
      <w:tr w:rsidR="00E83FD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83FD2" w:rsidRPr="001F5247" w:rsidRDefault="00E83FD2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Justificativa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83FD2" w:rsidRPr="001F5247" w:rsidRDefault="00E83FD2" w:rsidP="007F4C18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>
              <w:rPr>
                <w:rFonts w:eastAsia="Arial"/>
              </w:rPr>
              <w:t>A funcionalidade é necessária</w:t>
            </w:r>
            <w:proofErr w:type="gramStart"/>
            <w:r>
              <w:rPr>
                <w:rFonts w:eastAsia="Arial"/>
              </w:rPr>
              <w:t xml:space="preserve"> pois</w:t>
            </w:r>
            <w:proofErr w:type="gramEnd"/>
            <w:r>
              <w:rPr>
                <w:rFonts w:eastAsia="Arial"/>
              </w:rPr>
              <w:t xml:space="preserve"> é de suma importância realizar a apuração dos votos, pois é </w:t>
            </w:r>
            <w:proofErr w:type="spellStart"/>
            <w:r>
              <w:rPr>
                <w:rFonts w:eastAsia="Arial"/>
              </w:rPr>
              <w:t>apartir</w:t>
            </w:r>
            <w:proofErr w:type="spellEnd"/>
            <w:r>
              <w:rPr>
                <w:rFonts w:eastAsia="Arial"/>
              </w:rPr>
              <w:t xml:space="preserve"> dela que será decidido quais candidatos serão eleitos.</w:t>
            </w:r>
          </w:p>
        </w:tc>
      </w:tr>
      <w:tr w:rsidR="00E83FD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83FD2" w:rsidRPr="001F5247" w:rsidRDefault="00E83FD2" w:rsidP="007F4C18">
            <w:r w:rsidRPr="001F5247">
              <w:rPr>
                <w:b/>
              </w:rPr>
              <w:t>Prioridade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83FD2" w:rsidRPr="001F5247" w:rsidRDefault="00E83FD2" w:rsidP="007F4C18">
            <w:pPr>
              <w:rPr>
                <w:b/>
              </w:rPr>
            </w:pPr>
            <w:r>
              <w:rPr>
                <w:rFonts w:ascii="Times" w:hAnsi="Times" w:cs="Times"/>
              </w:rPr>
              <w:t>Alta</w:t>
            </w:r>
          </w:p>
        </w:tc>
      </w:tr>
      <w:tr w:rsidR="00E83FD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83FD2" w:rsidRPr="001F5247" w:rsidRDefault="00E83FD2" w:rsidP="007F4C18">
            <w:r w:rsidRPr="001F5247">
              <w:rPr>
                <w:b/>
              </w:rPr>
              <w:t>Tipo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83FD2" w:rsidRPr="001F5247" w:rsidRDefault="00E83FD2" w:rsidP="007F4C18">
            <w:pPr>
              <w:rPr>
                <w:b/>
              </w:rPr>
            </w:pPr>
            <w:r>
              <w:rPr>
                <w:rFonts w:ascii="Times" w:hAnsi="Times" w:cs="Times"/>
              </w:rPr>
              <w:t>Funcional</w:t>
            </w:r>
          </w:p>
        </w:tc>
      </w:tr>
      <w:tr w:rsidR="00E83FD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83FD2" w:rsidRPr="001F5247" w:rsidRDefault="00E83FD2" w:rsidP="007F4C18">
            <w:r w:rsidRPr="001F5247">
              <w:rPr>
                <w:b/>
              </w:rPr>
              <w:t>Regras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negócio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83FD2" w:rsidRDefault="00E83FD2" w:rsidP="002802C5">
            <w:pPr>
              <w:widowControl w:val="0"/>
              <w:numPr>
                <w:ilvl w:val="0"/>
                <w:numId w:val="6"/>
              </w:numPr>
              <w:tabs>
                <w:tab w:val="num" w:pos="720"/>
              </w:tabs>
              <w:suppressAutoHyphens/>
              <w:overflowPunct/>
              <w:autoSpaceDE/>
              <w:autoSpaceDN/>
              <w:adjustRightInd/>
              <w:spacing w:before="0" w:after="0"/>
              <w:jc w:val="left"/>
              <w:textAlignment w:val="auto"/>
            </w:pPr>
            <w:r>
              <w:t xml:space="preserve">Deve ser importado arquivos no </w:t>
            </w:r>
            <w:proofErr w:type="gramStart"/>
            <w:r>
              <w:t>formato .</w:t>
            </w:r>
            <w:proofErr w:type="spellStart"/>
            <w:proofErr w:type="gramEnd"/>
            <w:r>
              <w:t>csv</w:t>
            </w:r>
            <w:proofErr w:type="spellEnd"/>
            <w:r>
              <w:t>, obedecendo o seguinte formato:</w:t>
            </w:r>
          </w:p>
          <w:p w:rsidR="00E83FD2" w:rsidRDefault="00E83FD2" w:rsidP="001F5B69"/>
          <w:p w:rsidR="00E83FD2" w:rsidRDefault="00E83FD2" w:rsidP="001F5B69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ascii="Times" w:eastAsia="Arial" w:hAnsi="Times" w:cs="Times"/>
                <w:b/>
              </w:rPr>
              <w:t>idEleicao</w:t>
            </w:r>
            <w:proofErr w:type="spellEnd"/>
            <w:proofErr w:type="gramEnd"/>
            <w:r>
              <w:rPr>
                <w:rFonts w:ascii="Times" w:eastAsia="Arial" w:hAnsi="Times" w:cs="Times"/>
                <w:b/>
              </w:rPr>
              <w:t>;</w:t>
            </w:r>
            <w:proofErr w:type="spellStart"/>
            <w:r>
              <w:rPr>
                <w:rFonts w:ascii="Times" w:eastAsia="Arial" w:hAnsi="Times" w:cs="Times"/>
                <w:b/>
              </w:rPr>
              <w:t>idZona</w:t>
            </w:r>
            <w:proofErr w:type="spellEnd"/>
            <w:r>
              <w:rPr>
                <w:rFonts w:ascii="Times" w:eastAsia="Arial" w:hAnsi="Times" w:cs="Times"/>
                <w:b/>
              </w:rPr>
              <w:t>;</w:t>
            </w:r>
            <w:proofErr w:type="spellStart"/>
            <w:r>
              <w:rPr>
                <w:rFonts w:ascii="Times" w:eastAsia="Arial" w:hAnsi="Times" w:cs="Times"/>
                <w:b/>
              </w:rPr>
              <w:t>idSecao</w:t>
            </w:r>
            <w:proofErr w:type="spellEnd"/>
            <w:r>
              <w:rPr>
                <w:rFonts w:ascii="Times" w:eastAsia="Arial" w:hAnsi="Times" w:cs="Times"/>
                <w:b/>
              </w:rPr>
              <w:t>;</w:t>
            </w:r>
            <w:proofErr w:type="spellStart"/>
            <w:r>
              <w:rPr>
                <w:rFonts w:ascii="Times" w:eastAsia="Arial" w:hAnsi="Times" w:cs="Times"/>
                <w:b/>
              </w:rPr>
              <w:t>idCandidato</w:t>
            </w:r>
            <w:proofErr w:type="spellEnd"/>
            <w:r>
              <w:rPr>
                <w:rFonts w:ascii="Times" w:eastAsia="Arial" w:hAnsi="Times" w:cs="Times"/>
                <w:b/>
              </w:rPr>
              <w:t>;</w:t>
            </w:r>
            <w:proofErr w:type="spellStart"/>
            <w:r>
              <w:rPr>
                <w:rFonts w:ascii="Times" w:eastAsia="Arial" w:hAnsi="Times" w:cs="Times"/>
                <w:b/>
              </w:rPr>
              <w:t>dtVoto</w:t>
            </w:r>
            <w:proofErr w:type="spellEnd"/>
          </w:p>
          <w:p w:rsidR="00E83FD2" w:rsidRDefault="00E83FD2" w:rsidP="001F5B69">
            <w:pPr>
              <w:rPr>
                <w:b/>
                <w:bCs/>
              </w:rPr>
            </w:pPr>
          </w:p>
          <w:p w:rsidR="00E83FD2" w:rsidRDefault="00E83FD2" w:rsidP="002802C5">
            <w:pPr>
              <w:widowControl w:val="0"/>
              <w:numPr>
                <w:ilvl w:val="0"/>
                <w:numId w:val="79"/>
              </w:numPr>
              <w:suppressAutoHyphens/>
              <w:overflowPunct/>
              <w:autoSpaceDE/>
              <w:autoSpaceDN/>
              <w:adjustRightInd/>
              <w:spacing w:before="0" w:after="0"/>
              <w:ind w:left="720"/>
              <w:jc w:val="left"/>
              <w:textAlignment w:val="auto"/>
              <w:rPr>
                <w:rFonts w:ascii="Times" w:eastAsia="Arial" w:hAnsi="Times" w:cs="Times"/>
                <w:b/>
                <w:bCs/>
              </w:rPr>
            </w:pPr>
            <w:proofErr w:type="spellStart"/>
            <w:proofErr w:type="gramStart"/>
            <w:r>
              <w:rPr>
                <w:rFonts w:ascii="Times" w:eastAsia="Arial" w:hAnsi="Times" w:cs="Times"/>
                <w:b/>
                <w:bCs/>
              </w:rPr>
              <w:t>idEleicao</w:t>
            </w:r>
            <w:proofErr w:type="spellEnd"/>
            <w:proofErr w:type="gramEnd"/>
            <w:r>
              <w:rPr>
                <w:rFonts w:ascii="Times" w:eastAsia="Arial" w:hAnsi="Times" w:cs="Times"/>
                <w:b/>
                <w:bCs/>
              </w:rPr>
              <w:t xml:space="preserve"> – </w:t>
            </w:r>
            <w:r>
              <w:rPr>
                <w:rFonts w:ascii="Times" w:eastAsia="Arial" w:hAnsi="Times" w:cs="Times"/>
              </w:rPr>
              <w:t>código da eleição</w:t>
            </w:r>
          </w:p>
          <w:p w:rsidR="00E83FD2" w:rsidRDefault="00E83FD2" w:rsidP="002802C5">
            <w:pPr>
              <w:widowControl w:val="0"/>
              <w:numPr>
                <w:ilvl w:val="0"/>
                <w:numId w:val="79"/>
              </w:numPr>
              <w:tabs>
                <w:tab w:val="clear" w:pos="774"/>
                <w:tab w:val="num" w:pos="720"/>
              </w:tabs>
              <w:suppressAutoHyphens/>
              <w:overflowPunct/>
              <w:autoSpaceDE/>
              <w:autoSpaceDN/>
              <w:adjustRightInd/>
              <w:spacing w:before="0" w:after="0"/>
              <w:ind w:left="720"/>
              <w:jc w:val="left"/>
              <w:textAlignment w:val="auto"/>
              <w:rPr>
                <w:rFonts w:ascii="Times" w:eastAsia="Arial" w:hAnsi="Times" w:cs="Times"/>
                <w:b/>
                <w:bCs/>
              </w:rPr>
            </w:pPr>
            <w:proofErr w:type="spellStart"/>
            <w:proofErr w:type="gramStart"/>
            <w:r>
              <w:rPr>
                <w:rFonts w:ascii="Times" w:eastAsia="Arial" w:hAnsi="Times" w:cs="Times"/>
                <w:b/>
                <w:bCs/>
              </w:rPr>
              <w:t>idZona</w:t>
            </w:r>
            <w:proofErr w:type="spellEnd"/>
            <w:proofErr w:type="gramEnd"/>
            <w:r>
              <w:rPr>
                <w:rFonts w:ascii="Times" w:eastAsia="Arial" w:hAnsi="Times" w:cs="Times"/>
                <w:b/>
                <w:bCs/>
              </w:rPr>
              <w:t xml:space="preserve"> – </w:t>
            </w:r>
            <w:r>
              <w:rPr>
                <w:rFonts w:ascii="Times" w:eastAsia="Arial" w:hAnsi="Times" w:cs="Times"/>
              </w:rPr>
              <w:t>código da zona</w:t>
            </w:r>
          </w:p>
          <w:p w:rsidR="00E83FD2" w:rsidRDefault="00E83FD2" w:rsidP="002802C5">
            <w:pPr>
              <w:widowControl w:val="0"/>
              <w:numPr>
                <w:ilvl w:val="0"/>
                <w:numId w:val="79"/>
              </w:numPr>
              <w:tabs>
                <w:tab w:val="clear" w:pos="774"/>
                <w:tab w:val="num" w:pos="720"/>
              </w:tabs>
              <w:suppressAutoHyphens/>
              <w:overflowPunct/>
              <w:autoSpaceDE/>
              <w:autoSpaceDN/>
              <w:adjustRightInd/>
              <w:spacing w:before="0" w:after="0"/>
              <w:ind w:left="720"/>
              <w:jc w:val="left"/>
              <w:textAlignment w:val="auto"/>
              <w:rPr>
                <w:rFonts w:ascii="Times" w:eastAsia="Arial" w:hAnsi="Times" w:cs="Times"/>
                <w:b/>
                <w:bCs/>
              </w:rPr>
            </w:pPr>
            <w:proofErr w:type="spellStart"/>
            <w:proofErr w:type="gramStart"/>
            <w:r>
              <w:rPr>
                <w:rFonts w:ascii="Times" w:eastAsia="Arial" w:hAnsi="Times" w:cs="Times"/>
                <w:b/>
                <w:bCs/>
              </w:rPr>
              <w:t>idSecao</w:t>
            </w:r>
            <w:proofErr w:type="spellEnd"/>
            <w:proofErr w:type="gramEnd"/>
            <w:r>
              <w:rPr>
                <w:rFonts w:ascii="Times" w:eastAsia="Arial" w:hAnsi="Times" w:cs="Times"/>
                <w:b/>
                <w:bCs/>
              </w:rPr>
              <w:t xml:space="preserve"> – </w:t>
            </w:r>
            <w:r>
              <w:rPr>
                <w:rFonts w:ascii="Times" w:eastAsia="Arial" w:hAnsi="Times" w:cs="Times"/>
              </w:rPr>
              <w:t>código da urna</w:t>
            </w:r>
          </w:p>
          <w:p w:rsidR="00E83FD2" w:rsidRDefault="00E83FD2" w:rsidP="002802C5">
            <w:pPr>
              <w:widowControl w:val="0"/>
              <w:numPr>
                <w:ilvl w:val="0"/>
                <w:numId w:val="79"/>
              </w:numPr>
              <w:tabs>
                <w:tab w:val="clear" w:pos="774"/>
                <w:tab w:val="num" w:pos="720"/>
              </w:tabs>
              <w:suppressAutoHyphens/>
              <w:overflowPunct/>
              <w:autoSpaceDE/>
              <w:autoSpaceDN/>
              <w:adjustRightInd/>
              <w:spacing w:before="0" w:after="0"/>
              <w:ind w:left="720"/>
              <w:jc w:val="left"/>
              <w:textAlignment w:val="auto"/>
              <w:rPr>
                <w:rFonts w:ascii="Times" w:eastAsia="Arial" w:hAnsi="Times" w:cs="Times"/>
              </w:rPr>
            </w:pPr>
            <w:proofErr w:type="spellStart"/>
            <w:proofErr w:type="gramStart"/>
            <w:r>
              <w:rPr>
                <w:rFonts w:ascii="Times" w:eastAsia="Arial" w:hAnsi="Times" w:cs="Times"/>
                <w:b/>
                <w:bCs/>
              </w:rPr>
              <w:t>idCandidato</w:t>
            </w:r>
            <w:proofErr w:type="spellEnd"/>
            <w:proofErr w:type="gramEnd"/>
            <w:r>
              <w:rPr>
                <w:rFonts w:ascii="Times" w:eastAsia="Arial" w:hAnsi="Times" w:cs="Times"/>
                <w:b/>
                <w:bCs/>
              </w:rPr>
              <w:t xml:space="preserve"> – </w:t>
            </w:r>
            <w:r>
              <w:rPr>
                <w:rFonts w:ascii="Times" w:eastAsia="Arial" w:hAnsi="Times" w:cs="Times"/>
              </w:rPr>
              <w:t>será feito da seguinte forma:</w:t>
            </w:r>
          </w:p>
          <w:p w:rsidR="00E83FD2" w:rsidRDefault="00E83FD2" w:rsidP="008F67F6">
            <w:pPr>
              <w:widowControl w:val="0"/>
              <w:numPr>
                <w:ilvl w:val="1"/>
                <w:numId w:val="81"/>
              </w:numPr>
              <w:suppressAutoHyphens/>
              <w:overflowPunct/>
              <w:autoSpaceDE/>
              <w:autoSpaceDN/>
              <w:adjustRightInd/>
              <w:spacing w:before="0" w:after="0"/>
              <w:ind w:left="1080"/>
              <w:jc w:val="left"/>
              <w:textAlignment w:val="auto"/>
              <w:rPr>
                <w:rFonts w:ascii="Times" w:eastAsia="Arial" w:hAnsi="Times" w:cs="Times"/>
              </w:rPr>
            </w:pPr>
            <w:proofErr w:type="gramStart"/>
            <w:r>
              <w:rPr>
                <w:rFonts w:ascii="Times" w:eastAsia="Arial" w:hAnsi="Times" w:cs="Times"/>
              </w:rPr>
              <w:t>caso</w:t>
            </w:r>
            <w:proofErr w:type="gramEnd"/>
            <w:r>
              <w:rPr>
                <w:rFonts w:ascii="Times" w:eastAsia="Arial" w:hAnsi="Times" w:cs="Times"/>
              </w:rPr>
              <w:t xml:space="preserve"> o usuário selecione um candidato, será gravado o número do mesmo;</w:t>
            </w:r>
          </w:p>
          <w:p w:rsidR="00E83FD2" w:rsidRPr="00B978BE" w:rsidRDefault="00E83FD2" w:rsidP="008F67F6">
            <w:pPr>
              <w:widowControl w:val="0"/>
              <w:numPr>
                <w:ilvl w:val="1"/>
                <w:numId w:val="81"/>
              </w:numPr>
              <w:suppressAutoHyphens/>
              <w:overflowPunct/>
              <w:autoSpaceDE/>
              <w:autoSpaceDN/>
              <w:adjustRightInd/>
              <w:spacing w:before="0" w:after="0"/>
              <w:ind w:left="1080"/>
              <w:jc w:val="left"/>
              <w:textAlignment w:val="auto"/>
              <w:rPr>
                <w:rFonts w:ascii="Times" w:eastAsia="Arial" w:hAnsi="Times" w:cs="Times"/>
              </w:rPr>
            </w:pPr>
            <w:proofErr w:type="gramStart"/>
            <w:r w:rsidRPr="00B978BE">
              <w:rPr>
                <w:rFonts w:ascii="Times" w:eastAsia="Arial" w:hAnsi="Times" w:cs="Times"/>
              </w:rPr>
              <w:t>caso</w:t>
            </w:r>
            <w:proofErr w:type="gramEnd"/>
            <w:r w:rsidRPr="00B978BE">
              <w:rPr>
                <w:rFonts w:ascii="Times" w:eastAsia="Arial" w:hAnsi="Times" w:cs="Times"/>
              </w:rPr>
              <w:t xml:space="preserve"> o usuário vote nulo, será gravado o número -1;</w:t>
            </w:r>
          </w:p>
          <w:p w:rsidR="00E83FD2" w:rsidRPr="00B978BE" w:rsidRDefault="00E83FD2" w:rsidP="008F67F6">
            <w:pPr>
              <w:widowControl w:val="0"/>
              <w:numPr>
                <w:ilvl w:val="1"/>
                <w:numId w:val="81"/>
              </w:numPr>
              <w:suppressAutoHyphens/>
              <w:overflowPunct/>
              <w:autoSpaceDE/>
              <w:autoSpaceDN/>
              <w:adjustRightInd/>
              <w:spacing w:before="0" w:after="0"/>
              <w:ind w:left="1080"/>
              <w:jc w:val="left"/>
              <w:textAlignment w:val="auto"/>
              <w:rPr>
                <w:rFonts w:ascii="Times" w:eastAsia="Arial" w:hAnsi="Times" w:cs="Times"/>
                <w:bCs/>
              </w:rPr>
            </w:pPr>
            <w:proofErr w:type="gramStart"/>
            <w:r w:rsidRPr="00B978BE">
              <w:rPr>
                <w:rFonts w:ascii="Times" w:eastAsia="Arial" w:hAnsi="Times" w:cs="Times"/>
              </w:rPr>
              <w:t>caso</w:t>
            </w:r>
            <w:proofErr w:type="gramEnd"/>
            <w:r w:rsidRPr="00B978BE">
              <w:rPr>
                <w:rFonts w:ascii="Times" w:eastAsia="Arial" w:hAnsi="Times" w:cs="Times"/>
              </w:rPr>
              <w:t xml:space="preserve"> o usuário vote em branco, será gravado o </w:t>
            </w:r>
            <w:r w:rsidRPr="00B978BE">
              <w:rPr>
                <w:rFonts w:ascii="Times" w:eastAsia="Arial" w:hAnsi="Times" w:cs="Times"/>
              </w:rPr>
              <w:lastRenderedPageBreak/>
              <w:t xml:space="preserve">número </w:t>
            </w:r>
            <w:r w:rsidR="00193BF6">
              <w:rPr>
                <w:rFonts w:ascii="Times" w:eastAsia="Arial" w:hAnsi="Times" w:cs="Times"/>
              </w:rPr>
              <w:t>0</w:t>
            </w:r>
            <w:r w:rsidRPr="00B978BE">
              <w:rPr>
                <w:rFonts w:ascii="Times" w:eastAsia="Arial" w:hAnsi="Times" w:cs="Times"/>
              </w:rPr>
              <w:t>.</w:t>
            </w:r>
          </w:p>
          <w:p w:rsidR="00E83FD2" w:rsidRDefault="00E83FD2" w:rsidP="008F67F6">
            <w:pPr>
              <w:widowControl w:val="0"/>
              <w:numPr>
                <w:ilvl w:val="0"/>
                <w:numId w:val="81"/>
              </w:numPr>
              <w:suppressAutoHyphens/>
              <w:overflowPunct/>
              <w:autoSpaceDE/>
              <w:autoSpaceDN/>
              <w:adjustRightInd/>
              <w:spacing w:before="0" w:after="0"/>
              <w:ind w:left="720"/>
              <w:jc w:val="left"/>
              <w:textAlignment w:val="auto"/>
              <w:rPr>
                <w:rFonts w:eastAsia="Arial"/>
              </w:rPr>
            </w:pPr>
            <w:proofErr w:type="spellStart"/>
            <w:proofErr w:type="gramStart"/>
            <w:r>
              <w:rPr>
                <w:rFonts w:ascii="Times" w:eastAsia="Arial" w:hAnsi="Times" w:cs="Times"/>
                <w:b/>
                <w:bCs/>
              </w:rPr>
              <w:t>dtVoto</w:t>
            </w:r>
            <w:proofErr w:type="spellEnd"/>
            <w:proofErr w:type="gramEnd"/>
            <w:r>
              <w:rPr>
                <w:rFonts w:ascii="Times" w:eastAsia="Arial" w:hAnsi="Times" w:cs="Times"/>
                <w:b/>
                <w:bCs/>
              </w:rPr>
              <w:t xml:space="preserve"> – </w:t>
            </w:r>
            <w:r>
              <w:rPr>
                <w:rFonts w:ascii="Times" w:eastAsia="Arial" w:hAnsi="Times" w:cs="Times"/>
              </w:rPr>
              <w:t>a data, hora, minuto e segundo do voto.</w:t>
            </w:r>
          </w:p>
          <w:p w:rsidR="00E83FD2" w:rsidRPr="001F5247" w:rsidRDefault="00E83FD2" w:rsidP="007F4C18">
            <w:pPr>
              <w:widowControl w:val="0"/>
              <w:suppressAutoHyphens/>
              <w:overflowPunct/>
              <w:autoSpaceDE/>
              <w:autoSpaceDN/>
              <w:adjustRightInd/>
              <w:spacing w:before="0" w:after="200"/>
              <w:jc w:val="left"/>
              <w:textAlignment w:val="auto"/>
              <w:rPr>
                <w:b/>
              </w:rPr>
            </w:pPr>
          </w:p>
        </w:tc>
      </w:tr>
      <w:tr w:rsidR="00E83FD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83FD2" w:rsidRPr="001F5247" w:rsidRDefault="00E83FD2" w:rsidP="007F4C18">
            <w:r w:rsidRPr="001F5247">
              <w:rPr>
                <w:b/>
              </w:rPr>
              <w:lastRenderedPageBreak/>
              <w:t>Critérios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verificação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83FD2" w:rsidRPr="001F5247" w:rsidRDefault="00E83FD2" w:rsidP="00D1557C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>
              <w:t xml:space="preserve">Após a conclusão da funcionalidade, </w:t>
            </w:r>
            <w:r w:rsidR="00D1557C">
              <w:t>será disponibilizada</w:t>
            </w:r>
            <w:r>
              <w:t xml:space="preserve"> para o usuário </w:t>
            </w:r>
            <w:r w:rsidR="00D1557C">
              <w:t>a geração de relatórios</w:t>
            </w:r>
            <w:r w:rsidR="006A4ABA">
              <w:t xml:space="preserve"> para eleição</w:t>
            </w:r>
            <w:r>
              <w:t xml:space="preserve"> de acordo com as informações que foram importadas.</w:t>
            </w:r>
          </w:p>
        </w:tc>
      </w:tr>
      <w:tr w:rsidR="00E83FD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83FD2" w:rsidRPr="001F5247" w:rsidRDefault="00E83FD2" w:rsidP="007F4C18">
            <w:r w:rsidRPr="001F5247">
              <w:rPr>
                <w:b/>
              </w:rPr>
              <w:t>Material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suporte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83FD2" w:rsidRPr="001F5247" w:rsidRDefault="00E83FD2" w:rsidP="007F4C18">
            <w:pPr>
              <w:rPr>
                <w:b/>
              </w:rPr>
            </w:pPr>
            <w:r>
              <w:rPr>
                <w:rFonts w:ascii="Times" w:hAnsi="Times" w:cs="Times"/>
              </w:rPr>
              <w:t>Nenhum</w:t>
            </w:r>
          </w:p>
        </w:tc>
      </w:tr>
      <w:tr w:rsidR="00E83FD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83FD2" w:rsidRPr="001F5247" w:rsidRDefault="00E83FD2" w:rsidP="007F4C18">
            <w:r w:rsidRPr="001F5247">
              <w:rPr>
                <w:b/>
              </w:rPr>
              <w:t>Status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83FD2" w:rsidRPr="001F5247" w:rsidRDefault="00E83FD2" w:rsidP="007F4C18">
            <w:r>
              <w:rPr>
                <w:rFonts w:ascii="Times" w:hAnsi="Times" w:cs="Times"/>
              </w:rPr>
              <w:t>Proposto</w:t>
            </w:r>
          </w:p>
        </w:tc>
      </w:tr>
    </w:tbl>
    <w:p w:rsidR="00DF4D11" w:rsidRDefault="00DF4D11" w:rsidP="00FF1917"/>
    <w:p w:rsidR="00DF4D11" w:rsidRDefault="00DF4D11" w:rsidP="00FF1917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81"/>
      </w:tblGrid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r w:rsidRPr="001F5247">
              <w:rPr>
                <w:b/>
              </w:rPr>
              <w:t>Identificador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D11" w:rsidRPr="00FD2EFA" w:rsidRDefault="000C1AA2" w:rsidP="007F4C18">
            <w:r>
              <w:t>RF 40 – Buscar Endereço por CEP</w:t>
            </w:r>
          </w:p>
        </w:tc>
      </w:tr>
      <w:tr w:rsidR="0049339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93396" w:rsidRPr="001F5247" w:rsidRDefault="00493396" w:rsidP="007F4C18">
            <w:r w:rsidRPr="001F5247">
              <w:rPr>
                <w:b/>
              </w:rPr>
              <w:t>Autor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3396" w:rsidRPr="00DD3D20" w:rsidRDefault="00493396" w:rsidP="007F4C18">
            <w:proofErr w:type="spellStart"/>
            <w:r>
              <w:rPr>
                <w:rFonts w:ascii="Times" w:hAnsi="Times" w:cs="Times"/>
              </w:rPr>
              <w:t>Rhawan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Brenner</w:t>
            </w:r>
            <w:proofErr w:type="spellEnd"/>
          </w:p>
        </w:tc>
      </w:tr>
      <w:tr w:rsidR="0049339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93396" w:rsidRPr="001F5247" w:rsidRDefault="00493396" w:rsidP="007F4C18">
            <w:r w:rsidRPr="001F5247">
              <w:rPr>
                <w:b/>
              </w:rPr>
              <w:t>Versão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3396" w:rsidRPr="001F5247" w:rsidRDefault="00493396" w:rsidP="007F4C18">
            <w:pPr>
              <w:rPr>
                <w:b/>
              </w:rPr>
            </w:pPr>
            <w:r>
              <w:rPr>
                <w:rFonts w:ascii="Times" w:hAnsi="Times" w:cs="Times"/>
              </w:rPr>
              <w:t>1.0</w:t>
            </w:r>
          </w:p>
        </w:tc>
      </w:tr>
      <w:tr w:rsidR="0049339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93396" w:rsidRPr="001F5247" w:rsidRDefault="00493396" w:rsidP="007F4C18">
            <w:r w:rsidRPr="001F5247">
              <w:rPr>
                <w:b/>
              </w:rPr>
              <w:t>Data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3396" w:rsidRPr="001F5247" w:rsidRDefault="00493396" w:rsidP="007F4C18">
            <w:pPr>
              <w:rPr>
                <w:b/>
              </w:rPr>
            </w:pPr>
            <w:r>
              <w:rPr>
                <w:rFonts w:ascii="Times" w:hAnsi="Times" w:cs="Times"/>
              </w:rPr>
              <w:t>24/09/2012</w:t>
            </w:r>
          </w:p>
        </w:tc>
      </w:tr>
      <w:tr w:rsidR="0049339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93396" w:rsidRPr="001F5247" w:rsidRDefault="00493396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Requisitos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dependentes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3396" w:rsidRPr="00172376" w:rsidRDefault="00172376" w:rsidP="007F4C18">
            <w:r w:rsidRPr="00172376">
              <w:t>Nenhum</w:t>
            </w:r>
          </w:p>
        </w:tc>
      </w:tr>
      <w:tr w:rsidR="0049339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93396" w:rsidRPr="001F5247" w:rsidRDefault="00493396" w:rsidP="007F4C18">
            <w:r w:rsidRPr="001F5247">
              <w:rPr>
                <w:b/>
              </w:rPr>
              <w:t>Origem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3396" w:rsidRPr="001F5247" w:rsidRDefault="00493396" w:rsidP="007F4C18">
            <w:pPr>
              <w:rPr>
                <w:b/>
              </w:rPr>
            </w:pPr>
            <w:proofErr w:type="spellStart"/>
            <w:r>
              <w:rPr>
                <w:rFonts w:ascii="Times" w:hAnsi="Times" w:cs="Times"/>
              </w:rPr>
              <w:t>Joriver</w:t>
            </w:r>
            <w:proofErr w:type="spellEnd"/>
            <w:r>
              <w:rPr>
                <w:rFonts w:ascii="Times" w:eastAsia="Arial" w:hAnsi="Times" w:cs="Times"/>
              </w:rPr>
              <w:t xml:space="preserve"> </w:t>
            </w:r>
            <w:r>
              <w:rPr>
                <w:rFonts w:ascii="Times" w:hAnsi="Times" w:cs="Times"/>
              </w:rPr>
              <w:t>/</w:t>
            </w:r>
            <w:r>
              <w:rPr>
                <w:rFonts w:ascii="Times" w:eastAsia="Arial" w:hAnsi="Times" w:cs="Times"/>
              </w:rPr>
              <w:t xml:space="preserve"> </w:t>
            </w:r>
            <w:r>
              <w:rPr>
                <w:rFonts w:ascii="Times" w:hAnsi="Times" w:cs="Times"/>
              </w:rPr>
              <w:t>Cláudia</w:t>
            </w:r>
          </w:p>
        </w:tc>
      </w:tr>
      <w:tr w:rsidR="0049339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93396" w:rsidRPr="001F5247" w:rsidRDefault="00493396" w:rsidP="007F4C18">
            <w:r w:rsidRPr="001F5247">
              <w:rPr>
                <w:b/>
              </w:rPr>
              <w:t>Descrição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3396" w:rsidRPr="001F5247" w:rsidRDefault="00493396" w:rsidP="007F4C18">
            <w:r>
              <w:t xml:space="preserve">O sistema deve permitir ao usuário </w:t>
            </w:r>
            <w:r>
              <w:rPr>
                <w:rFonts w:cs="Times"/>
              </w:rPr>
              <w:t xml:space="preserve">buscar o </w:t>
            </w:r>
            <w:proofErr w:type="gramStart"/>
            <w:r>
              <w:rPr>
                <w:rFonts w:cs="Times"/>
              </w:rPr>
              <w:t>endereço(</w:t>
            </w:r>
            <w:proofErr w:type="gramEnd"/>
            <w:r>
              <w:rPr>
                <w:rFonts w:cs="Times"/>
              </w:rPr>
              <w:t xml:space="preserve">logradouro, nº, cidade, estado, pais) passando um CEP como </w:t>
            </w:r>
            <w:proofErr w:type="spellStart"/>
            <w:r>
              <w:rPr>
                <w:rFonts w:cs="Times"/>
              </w:rPr>
              <w:t>parametro</w:t>
            </w:r>
            <w:proofErr w:type="spellEnd"/>
            <w:r>
              <w:rPr>
                <w:rFonts w:cs="Times"/>
              </w:rPr>
              <w:t>. Este requisito será atendido via WebService, pois desta forma os endereços serão mantidos sempre atualizados.</w:t>
            </w:r>
          </w:p>
        </w:tc>
      </w:tr>
      <w:tr w:rsidR="0049339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93396" w:rsidRPr="001F5247" w:rsidRDefault="00493396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Justificativa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3396" w:rsidRPr="001F5247" w:rsidRDefault="00493396" w:rsidP="007F4C18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>
              <w:rPr>
                <w:rFonts w:eastAsia="Arial"/>
              </w:rPr>
              <w:t>A funcionalidade é necessária</w:t>
            </w:r>
            <w:proofErr w:type="gramStart"/>
            <w:r>
              <w:rPr>
                <w:rFonts w:eastAsia="Arial"/>
              </w:rPr>
              <w:t xml:space="preserve"> pois</w:t>
            </w:r>
            <w:proofErr w:type="gramEnd"/>
            <w:r>
              <w:rPr>
                <w:rFonts w:eastAsia="Arial"/>
              </w:rPr>
              <w:t xml:space="preserve"> é de suma importância manter cadastrado os dados dos candidatos participantes da eleição.</w:t>
            </w:r>
          </w:p>
        </w:tc>
      </w:tr>
      <w:tr w:rsidR="0049339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93396" w:rsidRPr="001F5247" w:rsidRDefault="00493396" w:rsidP="007F4C18">
            <w:r w:rsidRPr="001F5247">
              <w:rPr>
                <w:b/>
              </w:rPr>
              <w:t>Prioridade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3396" w:rsidRPr="001F5247" w:rsidRDefault="00493396" w:rsidP="007F4C18">
            <w:pPr>
              <w:rPr>
                <w:b/>
              </w:rPr>
            </w:pPr>
            <w:r>
              <w:rPr>
                <w:rFonts w:ascii="Times" w:hAnsi="Times" w:cs="Times"/>
              </w:rPr>
              <w:t>Alta</w:t>
            </w:r>
          </w:p>
        </w:tc>
      </w:tr>
      <w:tr w:rsidR="0049339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93396" w:rsidRPr="001F5247" w:rsidRDefault="00493396" w:rsidP="007F4C18">
            <w:r w:rsidRPr="001F5247">
              <w:rPr>
                <w:b/>
              </w:rPr>
              <w:t>Tipo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3396" w:rsidRPr="001F5247" w:rsidRDefault="00493396" w:rsidP="007F4C18">
            <w:pPr>
              <w:rPr>
                <w:b/>
              </w:rPr>
            </w:pPr>
            <w:r>
              <w:rPr>
                <w:rFonts w:ascii="Times" w:hAnsi="Times" w:cs="Times"/>
              </w:rPr>
              <w:t>Funcional</w:t>
            </w:r>
          </w:p>
        </w:tc>
      </w:tr>
      <w:tr w:rsidR="0049339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93396" w:rsidRPr="001F5247" w:rsidRDefault="00493396" w:rsidP="007F4C18">
            <w:r w:rsidRPr="001F5247">
              <w:rPr>
                <w:b/>
              </w:rPr>
              <w:t>Regras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negócio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3396" w:rsidRDefault="00493396" w:rsidP="00493396">
            <w:pPr>
              <w:widowControl w:val="0"/>
              <w:numPr>
                <w:ilvl w:val="0"/>
                <w:numId w:val="6"/>
              </w:numPr>
              <w:tabs>
                <w:tab w:val="num" w:pos="720"/>
              </w:tabs>
              <w:suppressAutoHyphens/>
              <w:overflowPunct/>
              <w:autoSpaceDE/>
              <w:autoSpaceDN/>
              <w:adjustRightInd/>
              <w:spacing w:before="0" w:after="200"/>
              <w:ind w:left="360"/>
              <w:jc w:val="left"/>
              <w:textAlignment w:val="auto"/>
            </w:pPr>
            <w:r>
              <w:t xml:space="preserve">O CEP enviado como </w:t>
            </w:r>
            <w:proofErr w:type="spellStart"/>
            <w:r>
              <w:t>parametro</w:t>
            </w:r>
            <w:proofErr w:type="spellEnd"/>
            <w:r>
              <w:t xml:space="preserve"> deve </w:t>
            </w:r>
            <w:r w:rsidR="00C25FC7">
              <w:t xml:space="preserve">possuir </w:t>
            </w:r>
            <w:proofErr w:type="gramStart"/>
            <w:r w:rsidR="00C25FC7">
              <w:t>8</w:t>
            </w:r>
            <w:proofErr w:type="gramEnd"/>
            <w:r w:rsidR="00C25FC7">
              <w:t xml:space="preserve"> dígitos, ex. 90200971;</w:t>
            </w:r>
          </w:p>
          <w:p w:rsidR="00493396" w:rsidRPr="00C25FC7" w:rsidRDefault="00493396" w:rsidP="00C25FC7">
            <w:pPr>
              <w:widowControl w:val="0"/>
              <w:numPr>
                <w:ilvl w:val="0"/>
                <w:numId w:val="6"/>
              </w:numPr>
              <w:tabs>
                <w:tab w:val="num" w:pos="720"/>
              </w:tabs>
              <w:suppressAutoHyphens/>
              <w:overflowPunct/>
              <w:autoSpaceDE/>
              <w:autoSpaceDN/>
              <w:adjustRightInd/>
              <w:spacing w:before="0" w:after="0"/>
              <w:ind w:left="360"/>
              <w:jc w:val="left"/>
              <w:textAlignment w:val="auto"/>
            </w:pPr>
            <w:r>
              <w:t>O formato enviado será no padrão JSON.</w:t>
            </w:r>
          </w:p>
        </w:tc>
      </w:tr>
      <w:tr w:rsidR="0049339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93396" w:rsidRPr="001F5247" w:rsidRDefault="00493396" w:rsidP="007F4C18">
            <w:r w:rsidRPr="001F5247">
              <w:rPr>
                <w:b/>
              </w:rPr>
              <w:t>Critérios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verificação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3396" w:rsidRPr="001F5247" w:rsidRDefault="00493396" w:rsidP="007F4C18">
            <w:pPr>
              <w:tabs>
                <w:tab w:val="left" w:pos="708"/>
              </w:tabs>
              <w:spacing w:after="200" w:line="276" w:lineRule="auto"/>
              <w:rPr>
                <w:b/>
              </w:rPr>
            </w:pPr>
            <w:r>
              <w:t>Após a conclusão da funcionalidade, os dados do endereço serão preenchidos na tela de cadastro.</w:t>
            </w:r>
          </w:p>
        </w:tc>
      </w:tr>
      <w:tr w:rsidR="00493396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93396" w:rsidRPr="001F5247" w:rsidRDefault="00493396" w:rsidP="007F4C18">
            <w:r w:rsidRPr="001F5247">
              <w:rPr>
                <w:b/>
              </w:rPr>
              <w:t>Material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suporte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3396" w:rsidRPr="001F5247" w:rsidRDefault="00493396" w:rsidP="007F4C18">
            <w:pPr>
              <w:rPr>
                <w:b/>
              </w:rPr>
            </w:pPr>
            <w:r>
              <w:rPr>
                <w:rFonts w:ascii="Times" w:hAnsi="Times" w:cs="Times"/>
              </w:rPr>
              <w:t>Nenhum</w:t>
            </w:r>
          </w:p>
        </w:tc>
      </w:tr>
      <w:tr w:rsidR="00DF4D11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F4D11" w:rsidRPr="001F5247" w:rsidRDefault="00DF4D11" w:rsidP="007F4C18">
            <w:r w:rsidRPr="001F5247">
              <w:rPr>
                <w:b/>
              </w:rPr>
              <w:t>Status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D11" w:rsidRPr="001F5247" w:rsidRDefault="00493396" w:rsidP="007F4C18">
            <w:r>
              <w:t>Proposto</w:t>
            </w:r>
          </w:p>
        </w:tc>
      </w:tr>
    </w:tbl>
    <w:p w:rsidR="00DF4D11" w:rsidRPr="001F5247" w:rsidRDefault="00DF4D11" w:rsidP="00FF1917"/>
    <w:p w:rsidR="00FF1917" w:rsidRDefault="00FF1917" w:rsidP="00FF1917"/>
    <w:tbl>
      <w:tblPr>
        <w:tblW w:w="0" w:type="auto"/>
        <w:tblInd w:w="108" w:type="dxa"/>
        <w:tblLayout w:type="fixed"/>
        <w:tblLook w:val="0000"/>
      </w:tblPr>
      <w:tblGrid>
        <w:gridCol w:w="2441"/>
        <w:gridCol w:w="5981"/>
      </w:tblGrid>
      <w:tr w:rsidR="000C1AA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C1AA2" w:rsidRPr="001F5247" w:rsidRDefault="000C1AA2" w:rsidP="007F4C18">
            <w:r w:rsidRPr="001F5247">
              <w:rPr>
                <w:b/>
              </w:rPr>
              <w:t>Identificador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1AA2" w:rsidRPr="00FD2EFA" w:rsidRDefault="000C1AA2" w:rsidP="007F4C18">
            <w:r>
              <w:t>RF 41 – Calcular Resultados de Eleição</w:t>
            </w:r>
          </w:p>
        </w:tc>
      </w:tr>
      <w:tr w:rsidR="000C1AA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C1AA2" w:rsidRPr="001F5247" w:rsidRDefault="000C1AA2" w:rsidP="007F4C18">
            <w:r w:rsidRPr="001F5247">
              <w:rPr>
                <w:b/>
              </w:rPr>
              <w:t>Autor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1AA2" w:rsidRPr="00DD3D20" w:rsidRDefault="000C1AA2" w:rsidP="007F4C18">
            <w:r>
              <w:t xml:space="preserve">Douglas </w:t>
            </w:r>
            <w:proofErr w:type="spellStart"/>
            <w:r>
              <w:t>Nomizo</w:t>
            </w:r>
            <w:proofErr w:type="spellEnd"/>
          </w:p>
        </w:tc>
      </w:tr>
      <w:tr w:rsidR="000C1AA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C1AA2" w:rsidRPr="001F5247" w:rsidRDefault="000C1AA2" w:rsidP="007F4C18">
            <w:r w:rsidRPr="001F5247">
              <w:rPr>
                <w:b/>
              </w:rPr>
              <w:t>Versão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1AA2" w:rsidRPr="001F5247" w:rsidRDefault="000C1AA2" w:rsidP="007F4C18">
            <w:pPr>
              <w:rPr>
                <w:b/>
              </w:rPr>
            </w:pPr>
            <w:r w:rsidRPr="001F5247">
              <w:t>2.0</w:t>
            </w:r>
          </w:p>
        </w:tc>
      </w:tr>
      <w:tr w:rsidR="000C1AA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C1AA2" w:rsidRPr="001F5247" w:rsidRDefault="000C1AA2" w:rsidP="007F4C18">
            <w:r w:rsidRPr="001F5247">
              <w:rPr>
                <w:b/>
              </w:rPr>
              <w:t>Data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1AA2" w:rsidRPr="001F5247" w:rsidRDefault="000C1AA2" w:rsidP="007F4C18">
            <w:pPr>
              <w:rPr>
                <w:b/>
              </w:rPr>
            </w:pPr>
            <w:r w:rsidRPr="001F5247">
              <w:t>27/09/2012</w:t>
            </w:r>
          </w:p>
        </w:tc>
      </w:tr>
      <w:tr w:rsidR="000C1AA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C1AA2" w:rsidRPr="001F5247" w:rsidRDefault="000C1AA2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Requisitos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dependentes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1AA2" w:rsidRPr="00A12499" w:rsidRDefault="00992FC6" w:rsidP="007F4C18">
            <w:r w:rsidRPr="00A12499">
              <w:t>Nenhum.</w:t>
            </w:r>
          </w:p>
        </w:tc>
      </w:tr>
      <w:tr w:rsidR="000C1AA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C1AA2" w:rsidRPr="001F5247" w:rsidRDefault="000C1AA2" w:rsidP="007F4C18">
            <w:r w:rsidRPr="001F5247">
              <w:rPr>
                <w:b/>
              </w:rPr>
              <w:t>Origem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1AA2" w:rsidRPr="001F5247" w:rsidRDefault="000C1AA2" w:rsidP="007F4C18">
            <w:pPr>
              <w:rPr>
                <w:b/>
              </w:rPr>
            </w:pPr>
            <w:proofErr w:type="spellStart"/>
            <w:r w:rsidRPr="001F5247">
              <w:t>Joriver</w:t>
            </w:r>
            <w:proofErr w:type="spellEnd"/>
            <w:r w:rsidRPr="001F5247">
              <w:rPr>
                <w:rFonts w:eastAsia="Arial"/>
              </w:rPr>
              <w:t xml:space="preserve"> </w:t>
            </w:r>
            <w:r w:rsidRPr="001F5247">
              <w:t>/</w:t>
            </w:r>
            <w:r w:rsidRPr="001F5247">
              <w:rPr>
                <w:rFonts w:eastAsia="Arial"/>
              </w:rPr>
              <w:t xml:space="preserve"> </w:t>
            </w:r>
            <w:r w:rsidRPr="001F5247">
              <w:t>Cláudia</w:t>
            </w:r>
          </w:p>
        </w:tc>
      </w:tr>
      <w:tr w:rsidR="000C1AA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C1AA2" w:rsidRPr="001F5247" w:rsidRDefault="000C1AA2" w:rsidP="007F4C18">
            <w:r w:rsidRPr="001F5247">
              <w:rPr>
                <w:b/>
              </w:rPr>
              <w:t>Descrição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1AA2" w:rsidRPr="001F5247" w:rsidRDefault="00CD57FC" w:rsidP="007F4C18">
            <w:r w:rsidRPr="00FD2043">
              <w:t>O sistema deve calcular os votos e o resultado da eleição</w:t>
            </w:r>
            <w:r>
              <w:rPr>
                <w:b/>
              </w:rPr>
              <w:t xml:space="preserve"> </w:t>
            </w:r>
            <w:r w:rsidRPr="00FD2043">
              <w:t>antes da geração de relatórios.</w:t>
            </w:r>
          </w:p>
        </w:tc>
      </w:tr>
      <w:tr w:rsidR="000C1AA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C1AA2" w:rsidRPr="001F5247" w:rsidRDefault="000C1AA2" w:rsidP="007F4C18">
            <w:pPr>
              <w:rPr>
                <w:rFonts w:eastAsia="Arial"/>
              </w:rPr>
            </w:pPr>
            <w:r w:rsidRPr="001F5247">
              <w:rPr>
                <w:b/>
              </w:rPr>
              <w:t>Justificativa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1AA2" w:rsidRPr="003A6302" w:rsidRDefault="003A6302" w:rsidP="003A6302">
            <w:pPr>
              <w:tabs>
                <w:tab w:val="left" w:pos="708"/>
              </w:tabs>
              <w:spacing w:after="200" w:line="276" w:lineRule="auto"/>
            </w:pPr>
            <w:r w:rsidRPr="003A6302">
              <w:t>É essencial atualizar os dados antes de gerar novos relatórios para que não existam inconsistências.</w:t>
            </w:r>
          </w:p>
        </w:tc>
      </w:tr>
      <w:tr w:rsidR="000C1AA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C1AA2" w:rsidRPr="001F5247" w:rsidRDefault="000C1AA2" w:rsidP="007F4C18">
            <w:r w:rsidRPr="001F5247">
              <w:rPr>
                <w:b/>
              </w:rPr>
              <w:t>Prioridade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1AA2" w:rsidRPr="00032B6D" w:rsidRDefault="00032B6D" w:rsidP="007F4C18">
            <w:r w:rsidRPr="00032B6D">
              <w:t>Alta</w:t>
            </w:r>
          </w:p>
        </w:tc>
      </w:tr>
      <w:tr w:rsidR="000C1AA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C1AA2" w:rsidRPr="001F5247" w:rsidRDefault="000C1AA2" w:rsidP="007F4C18">
            <w:r w:rsidRPr="001F5247">
              <w:rPr>
                <w:b/>
              </w:rPr>
              <w:t>Tipo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1AA2" w:rsidRPr="00032B6D" w:rsidRDefault="00032B6D" w:rsidP="007F4C18">
            <w:r>
              <w:t>Funcional</w:t>
            </w:r>
          </w:p>
        </w:tc>
      </w:tr>
      <w:tr w:rsidR="000C1AA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C1AA2" w:rsidRPr="001F5247" w:rsidRDefault="000C1AA2" w:rsidP="007F4C18">
            <w:r w:rsidRPr="001F5247">
              <w:rPr>
                <w:b/>
              </w:rPr>
              <w:t>Regras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negócio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1AA2" w:rsidRPr="00032B6D" w:rsidRDefault="003F5BCD" w:rsidP="007F4C18">
            <w:pPr>
              <w:widowControl w:val="0"/>
              <w:suppressAutoHyphens/>
              <w:overflowPunct/>
              <w:autoSpaceDE/>
              <w:autoSpaceDN/>
              <w:adjustRightInd/>
              <w:spacing w:before="0" w:after="200"/>
              <w:jc w:val="left"/>
              <w:textAlignment w:val="auto"/>
            </w:pPr>
            <w:r>
              <w:t>Nenhuma.</w:t>
            </w:r>
          </w:p>
        </w:tc>
      </w:tr>
      <w:tr w:rsidR="000C1AA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C1AA2" w:rsidRPr="001F5247" w:rsidRDefault="000C1AA2" w:rsidP="007F4C18">
            <w:r w:rsidRPr="001F5247">
              <w:rPr>
                <w:b/>
              </w:rPr>
              <w:t>Critérios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verificação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1AA2" w:rsidRPr="00032B6D" w:rsidRDefault="00310606" w:rsidP="006E166E">
            <w:pPr>
              <w:tabs>
                <w:tab w:val="left" w:pos="708"/>
              </w:tabs>
              <w:spacing w:after="200" w:line="276" w:lineRule="auto"/>
            </w:pPr>
            <w:r>
              <w:t xml:space="preserve">Os relatórios gerados conterão </w:t>
            </w:r>
            <w:r w:rsidR="002C3D13">
              <w:t xml:space="preserve">as últimas atualizações das </w:t>
            </w:r>
            <w:r>
              <w:t>informações</w:t>
            </w:r>
            <w:r w:rsidR="00CE15BC">
              <w:t xml:space="preserve"> e importações de dados</w:t>
            </w:r>
            <w:r w:rsidR="00342D67">
              <w:t>.</w:t>
            </w:r>
          </w:p>
        </w:tc>
      </w:tr>
      <w:tr w:rsidR="000C1AA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C1AA2" w:rsidRPr="001F5247" w:rsidRDefault="000C1AA2" w:rsidP="007F4C18">
            <w:r w:rsidRPr="001F5247">
              <w:rPr>
                <w:b/>
              </w:rPr>
              <w:t>Material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de</w:t>
            </w:r>
            <w:r w:rsidRPr="001F5247">
              <w:rPr>
                <w:rFonts w:eastAsia="Arial"/>
                <w:b/>
              </w:rPr>
              <w:t xml:space="preserve"> </w:t>
            </w:r>
            <w:r w:rsidRPr="001F5247">
              <w:rPr>
                <w:b/>
              </w:rPr>
              <w:t>suporte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1AA2" w:rsidRPr="002448A2" w:rsidRDefault="002448A2" w:rsidP="007F4C18">
            <w:r w:rsidRPr="002448A2">
              <w:t>Nenhum</w:t>
            </w:r>
          </w:p>
        </w:tc>
      </w:tr>
      <w:tr w:rsidR="000C1AA2" w:rsidRPr="001F5247" w:rsidTr="007F4C18"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C1AA2" w:rsidRPr="001F5247" w:rsidRDefault="000C1AA2" w:rsidP="007F4C18">
            <w:r w:rsidRPr="001F5247">
              <w:rPr>
                <w:b/>
              </w:rPr>
              <w:t>Status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1AA2" w:rsidRPr="001F5247" w:rsidRDefault="002448A2" w:rsidP="007F4C18">
            <w:r>
              <w:t>Proposto</w:t>
            </w:r>
          </w:p>
        </w:tc>
      </w:tr>
    </w:tbl>
    <w:p w:rsidR="000C1AA2" w:rsidRPr="001F5247" w:rsidRDefault="000C1AA2" w:rsidP="00FF1917"/>
    <w:p w:rsidR="00FD2EFA" w:rsidRDefault="00FD2EFA" w:rsidP="00FD2EFA"/>
    <w:p w:rsidR="00D8525D" w:rsidRPr="001F5247" w:rsidRDefault="00D20FE6" w:rsidP="00CF00D0">
      <w:pPr>
        <w:jc w:val="left"/>
      </w:pPr>
      <w:r w:rsidRPr="001F5247">
        <w:br w:type="column"/>
      </w:r>
    </w:p>
    <w:p w:rsidR="00D8525D" w:rsidRPr="001F5247" w:rsidRDefault="00D8525D" w:rsidP="00D20FE6"/>
    <w:p w:rsidR="00B44195" w:rsidRPr="00B44195" w:rsidRDefault="004E3612" w:rsidP="00B44195">
      <w:pPr>
        <w:pStyle w:val="Ttulo1"/>
        <w:tabs>
          <w:tab w:val="clear" w:pos="0"/>
          <w:tab w:val="left" w:pos="426"/>
        </w:tabs>
      </w:pPr>
      <w:bookmarkStart w:id="18" w:name="_Toc336524974"/>
      <w:r w:rsidRPr="001F5247">
        <w:t>Requisitos e restrições não funcionais</w:t>
      </w:r>
      <w:bookmarkStart w:id="19" w:name="_Toc336524988"/>
      <w:bookmarkEnd w:id="18"/>
    </w:p>
    <w:p w:rsidR="00B44195" w:rsidRPr="00F51CC1" w:rsidRDefault="00B44195" w:rsidP="00B44195">
      <w:pPr>
        <w:pStyle w:val="Ttulo2"/>
      </w:pPr>
      <w:bookmarkStart w:id="20" w:name="_Toc119212851"/>
      <w:r w:rsidRPr="00F51CC1">
        <w:t>Requisitos</w:t>
      </w:r>
      <w:r>
        <w:t xml:space="preserve"> Interface de Usuário (R</w:t>
      </w:r>
      <w:r w:rsidRPr="00F51CC1">
        <w:t>I</w:t>
      </w:r>
      <w:r>
        <w:t>U</w:t>
      </w:r>
      <w:r w:rsidRPr="00F51CC1">
        <w:t>)</w:t>
      </w:r>
      <w:bookmarkEnd w:id="20"/>
    </w:p>
    <w:p w:rsidR="00B44195" w:rsidRDefault="00B44195" w:rsidP="00B44195">
      <w:r>
        <w:t xml:space="preserve">Consiste em agregar facilidades de uso do sistema ao usuário.  </w:t>
      </w:r>
    </w:p>
    <w:p w:rsidR="00B44195" w:rsidRPr="00845074" w:rsidRDefault="00B44195" w:rsidP="00B44195">
      <w:pPr>
        <w:rPr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99"/>
        <w:gridCol w:w="1149"/>
        <w:gridCol w:w="4255"/>
        <w:gridCol w:w="1809"/>
      </w:tblGrid>
      <w:tr w:rsidR="00B44195" w:rsidTr="0082740F">
        <w:tc>
          <w:tcPr>
            <w:tcW w:w="1399" w:type="dxa"/>
          </w:tcPr>
          <w:p w:rsidR="00B44195" w:rsidRDefault="00B44195" w:rsidP="0082740F">
            <w:pPr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149" w:type="dxa"/>
          </w:tcPr>
          <w:p w:rsidR="00B44195" w:rsidRDefault="00B44195" w:rsidP="0082740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255" w:type="dxa"/>
          </w:tcPr>
          <w:p w:rsidR="00B44195" w:rsidRDefault="00B44195" w:rsidP="0082740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09" w:type="dxa"/>
          </w:tcPr>
          <w:p w:rsidR="00B44195" w:rsidRDefault="00B44195" w:rsidP="0082740F">
            <w:pPr>
              <w:rPr>
                <w:b/>
              </w:rPr>
            </w:pPr>
            <w:r>
              <w:rPr>
                <w:b/>
              </w:rPr>
              <w:t>Casos de Uso</w:t>
            </w:r>
          </w:p>
        </w:tc>
      </w:tr>
      <w:tr w:rsidR="00B44195" w:rsidTr="0082740F">
        <w:tc>
          <w:tcPr>
            <w:tcW w:w="1399" w:type="dxa"/>
          </w:tcPr>
          <w:p w:rsidR="00B44195" w:rsidRPr="00756049" w:rsidRDefault="00B44195" w:rsidP="0082740F">
            <w:pPr>
              <w:rPr>
                <w:b/>
              </w:rPr>
            </w:pPr>
            <w:r w:rsidRPr="00756049">
              <w:rPr>
                <w:b/>
              </w:rPr>
              <w:t>RIU</w:t>
            </w:r>
          </w:p>
        </w:tc>
        <w:tc>
          <w:tcPr>
            <w:tcW w:w="1149" w:type="dxa"/>
          </w:tcPr>
          <w:p w:rsidR="00B44195" w:rsidRDefault="00B44195" w:rsidP="0082740F">
            <w:r>
              <w:t>Interface</w:t>
            </w:r>
          </w:p>
        </w:tc>
        <w:tc>
          <w:tcPr>
            <w:tcW w:w="4255" w:type="dxa"/>
          </w:tcPr>
          <w:p w:rsidR="00B44195" w:rsidRDefault="00B44195" w:rsidP="0082740F">
            <w:pPr>
              <w:jc w:val="left"/>
            </w:pPr>
            <w:r>
              <w:t xml:space="preserve">Usuário acessa o sistema e de forma amigável consegue se interagir com a interface, botões, cores, ícones e acesso de forma fácil aos recursos do software. </w:t>
            </w:r>
          </w:p>
        </w:tc>
        <w:tc>
          <w:tcPr>
            <w:tcW w:w="1809" w:type="dxa"/>
          </w:tcPr>
          <w:p w:rsidR="00B44195" w:rsidRDefault="00B44195" w:rsidP="0082740F">
            <w:pPr>
              <w:jc w:val="left"/>
            </w:pPr>
            <w:r>
              <w:t xml:space="preserve">Usuário </w:t>
            </w:r>
          </w:p>
        </w:tc>
      </w:tr>
    </w:tbl>
    <w:p w:rsidR="00B44195" w:rsidRDefault="00B44195" w:rsidP="00B44195">
      <w:pPr>
        <w:tabs>
          <w:tab w:val="num" w:pos="1775"/>
          <w:tab w:val="num" w:pos="1931"/>
        </w:tabs>
      </w:pPr>
    </w:p>
    <w:p w:rsidR="00B44195" w:rsidRPr="00EA6442" w:rsidRDefault="00B44195" w:rsidP="002802C5">
      <w:pPr>
        <w:pStyle w:val="Ttulo2"/>
        <w:numPr>
          <w:ilvl w:val="1"/>
          <w:numId w:val="71"/>
        </w:numPr>
        <w:tabs>
          <w:tab w:val="clear" w:pos="360"/>
          <w:tab w:val="num" w:pos="709"/>
        </w:tabs>
        <w:rPr>
          <w:sz w:val="28"/>
          <w:szCs w:val="28"/>
        </w:rPr>
      </w:pPr>
      <w:bookmarkStart w:id="21" w:name="_Toc119212853"/>
      <w:r>
        <w:rPr>
          <w:sz w:val="28"/>
          <w:szCs w:val="28"/>
        </w:rPr>
        <w:t xml:space="preserve"> </w:t>
      </w:r>
      <w:r w:rsidRPr="00EA6442">
        <w:rPr>
          <w:sz w:val="28"/>
          <w:szCs w:val="28"/>
        </w:rPr>
        <w:t>Requisitos</w:t>
      </w:r>
      <w:r>
        <w:rPr>
          <w:sz w:val="28"/>
          <w:szCs w:val="28"/>
        </w:rPr>
        <w:t xml:space="preserve"> </w:t>
      </w:r>
      <w:r>
        <w:t>de Hardware</w:t>
      </w:r>
      <w:r>
        <w:rPr>
          <w:sz w:val="28"/>
          <w:szCs w:val="28"/>
        </w:rPr>
        <w:t xml:space="preserve"> (RIH)</w:t>
      </w:r>
      <w:bookmarkEnd w:id="21"/>
    </w:p>
    <w:p w:rsidR="00B44195" w:rsidRDefault="00B44195" w:rsidP="00B44195">
      <w:r>
        <w:t xml:space="preserve">Necessidades que o software dependera para um bom funcionamento. </w:t>
      </w:r>
    </w:p>
    <w:p w:rsidR="00B44195" w:rsidRDefault="00B44195" w:rsidP="00B44195">
      <w:pPr>
        <w:rPr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6"/>
        <w:gridCol w:w="6050"/>
        <w:gridCol w:w="1667"/>
      </w:tblGrid>
      <w:tr w:rsidR="00B44195" w:rsidTr="0082740F">
        <w:tc>
          <w:tcPr>
            <w:tcW w:w="896" w:type="dxa"/>
          </w:tcPr>
          <w:p w:rsidR="00B44195" w:rsidRDefault="00B44195" w:rsidP="0082740F">
            <w:pPr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6050" w:type="dxa"/>
          </w:tcPr>
          <w:p w:rsidR="00B44195" w:rsidRDefault="00B44195" w:rsidP="0082740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667" w:type="dxa"/>
          </w:tcPr>
          <w:p w:rsidR="00B44195" w:rsidRDefault="00B44195" w:rsidP="0082740F">
            <w:pPr>
              <w:rPr>
                <w:b/>
              </w:rPr>
            </w:pPr>
            <w:r>
              <w:rPr>
                <w:b/>
              </w:rPr>
              <w:t>Casos de Uso</w:t>
            </w:r>
          </w:p>
        </w:tc>
      </w:tr>
      <w:tr w:rsidR="00B44195" w:rsidTr="0082740F">
        <w:tc>
          <w:tcPr>
            <w:tcW w:w="896" w:type="dxa"/>
          </w:tcPr>
          <w:p w:rsidR="00B44195" w:rsidRPr="00552AB6" w:rsidRDefault="00B44195" w:rsidP="0082740F">
            <w:pPr>
              <w:rPr>
                <w:b/>
              </w:rPr>
            </w:pPr>
            <w:r w:rsidRPr="00552AB6">
              <w:rPr>
                <w:b/>
              </w:rPr>
              <w:t>RIH</w:t>
            </w:r>
          </w:p>
        </w:tc>
        <w:tc>
          <w:tcPr>
            <w:tcW w:w="6050" w:type="dxa"/>
          </w:tcPr>
          <w:p w:rsidR="00B44195" w:rsidRDefault="00B44195" w:rsidP="0082740F">
            <w:r>
              <w:t>O software dependera de um coerente hardware para pleno funcionamento de todas as funções</w:t>
            </w:r>
          </w:p>
          <w:p w:rsidR="00B44195" w:rsidRDefault="00B44195" w:rsidP="0082740F">
            <w:r>
              <w:t xml:space="preserve">Memória </w:t>
            </w:r>
            <w:proofErr w:type="gramStart"/>
            <w:r>
              <w:t>2Gb</w:t>
            </w:r>
            <w:proofErr w:type="gramEnd"/>
            <w:r>
              <w:t xml:space="preserve">, HD 50 Gigabytes, Processador 1.0 </w:t>
            </w:r>
            <w:proofErr w:type="spellStart"/>
            <w:r>
              <w:t>Mhz</w:t>
            </w:r>
            <w:proofErr w:type="spellEnd"/>
            <w:r>
              <w:t xml:space="preserve">, Placa Ethernet 10/100mbps . </w:t>
            </w:r>
          </w:p>
        </w:tc>
        <w:tc>
          <w:tcPr>
            <w:tcW w:w="1667" w:type="dxa"/>
          </w:tcPr>
          <w:p w:rsidR="00B44195" w:rsidRDefault="00B44195" w:rsidP="0082740F">
            <w:r>
              <w:t>Hardware</w:t>
            </w:r>
          </w:p>
        </w:tc>
      </w:tr>
    </w:tbl>
    <w:p w:rsidR="00B44195" w:rsidRDefault="00B44195" w:rsidP="00B44195">
      <w:pPr>
        <w:ind w:left="360"/>
        <w:rPr>
          <w:i/>
        </w:rPr>
      </w:pPr>
    </w:p>
    <w:p w:rsidR="00B44195" w:rsidRDefault="00B44195" w:rsidP="002802C5">
      <w:pPr>
        <w:pStyle w:val="Ttulo2"/>
        <w:numPr>
          <w:ilvl w:val="1"/>
          <w:numId w:val="71"/>
        </w:numPr>
        <w:tabs>
          <w:tab w:val="clear" w:pos="360"/>
          <w:tab w:val="num" w:pos="709"/>
        </w:tabs>
        <w:rPr>
          <w:bCs/>
          <w:sz w:val="28"/>
        </w:rPr>
      </w:pPr>
      <w:bookmarkStart w:id="22" w:name="_Toc119212854"/>
      <w:r>
        <w:rPr>
          <w:bCs/>
          <w:sz w:val="28"/>
        </w:rPr>
        <w:t xml:space="preserve"> Requisitos </w:t>
      </w:r>
      <w:r>
        <w:t>Interface de Comunicação</w:t>
      </w:r>
      <w:r>
        <w:rPr>
          <w:bCs/>
          <w:sz w:val="28"/>
        </w:rPr>
        <w:t xml:space="preserve"> (RIC)</w:t>
      </w:r>
      <w:bookmarkEnd w:id="22"/>
    </w:p>
    <w:p w:rsidR="00B44195" w:rsidRDefault="00B44195" w:rsidP="00B44195">
      <w:pPr>
        <w:rPr>
          <w:i/>
        </w:rPr>
      </w:pPr>
      <w:r>
        <w:t xml:space="preserve">Define comunicação geral do sistema com banco de dados. </w:t>
      </w:r>
    </w:p>
    <w:p w:rsidR="00B44195" w:rsidRDefault="00B44195" w:rsidP="00B44195">
      <w:pPr>
        <w:rPr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6"/>
        <w:gridCol w:w="5403"/>
        <w:gridCol w:w="2234"/>
      </w:tblGrid>
      <w:tr w:rsidR="00B44195" w:rsidTr="0082740F">
        <w:tc>
          <w:tcPr>
            <w:tcW w:w="976" w:type="dxa"/>
          </w:tcPr>
          <w:p w:rsidR="00B44195" w:rsidRDefault="00B44195" w:rsidP="0082740F">
            <w:pPr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5403" w:type="dxa"/>
          </w:tcPr>
          <w:p w:rsidR="00B44195" w:rsidRDefault="00B44195" w:rsidP="0082740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234" w:type="dxa"/>
          </w:tcPr>
          <w:p w:rsidR="00B44195" w:rsidRDefault="00B44195" w:rsidP="0082740F">
            <w:pPr>
              <w:rPr>
                <w:b/>
              </w:rPr>
            </w:pPr>
            <w:r>
              <w:rPr>
                <w:b/>
              </w:rPr>
              <w:t>Casos de Uso</w:t>
            </w:r>
          </w:p>
        </w:tc>
      </w:tr>
      <w:tr w:rsidR="00B44195" w:rsidTr="0082740F">
        <w:tc>
          <w:tcPr>
            <w:tcW w:w="976" w:type="dxa"/>
          </w:tcPr>
          <w:p w:rsidR="00B44195" w:rsidRPr="00936AB9" w:rsidRDefault="00B44195" w:rsidP="0082740F">
            <w:pPr>
              <w:rPr>
                <w:b/>
              </w:rPr>
            </w:pPr>
            <w:r w:rsidRPr="00936AB9">
              <w:rPr>
                <w:b/>
              </w:rPr>
              <w:t>RIC</w:t>
            </w:r>
          </w:p>
        </w:tc>
        <w:tc>
          <w:tcPr>
            <w:tcW w:w="5403" w:type="dxa"/>
          </w:tcPr>
          <w:p w:rsidR="00B44195" w:rsidRDefault="00B44195" w:rsidP="0082740F">
            <w:r>
              <w:t xml:space="preserve">Define as configurações necessárias para a comunicação entre o software e a base de dados utilizada, o software segue uma estrutura lógica de programação onde os dados inseridos e validados estiverem corretos a conexão com a base de dados será então gerada. </w:t>
            </w:r>
          </w:p>
        </w:tc>
        <w:tc>
          <w:tcPr>
            <w:tcW w:w="2234" w:type="dxa"/>
          </w:tcPr>
          <w:p w:rsidR="00B44195" w:rsidRDefault="00B44195" w:rsidP="0082740F">
            <w:r>
              <w:t xml:space="preserve">Comunicação </w:t>
            </w:r>
          </w:p>
        </w:tc>
      </w:tr>
    </w:tbl>
    <w:p w:rsidR="00B44195" w:rsidRDefault="00B44195" w:rsidP="00B44195"/>
    <w:p w:rsidR="00B44195" w:rsidRDefault="00B44195" w:rsidP="002802C5">
      <w:pPr>
        <w:pStyle w:val="Ttulo2"/>
        <w:numPr>
          <w:ilvl w:val="1"/>
          <w:numId w:val="71"/>
        </w:numPr>
        <w:tabs>
          <w:tab w:val="clear" w:pos="360"/>
          <w:tab w:val="num" w:pos="709"/>
        </w:tabs>
        <w:rPr>
          <w:bCs/>
          <w:sz w:val="28"/>
        </w:rPr>
      </w:pPr>
      <w:bookmarkStart w:id="23" w:name="_Toc119212855"/>
      <w:r>
        <w:rPr>
          <w:bCs/>
          <w:sz w:val="28"/>
        </w:rPr>
        <w:t xml:space="preserve"> Requisitos de </w:t>
      </w:r>
      <w:r>
        <w:t>Desempenho</w:t>
      </w:r>
      <w:r>
        <w:rPr>
          <w:bCs/>
          <w:sz w:val="28"/>
        </w:rPr>
        <w:t xml:space="preserve"> (RD)</w:t>
      </w:r>
      <w:bookmarkEnd w:id="23"/>
    </w:p>
    <w:p w:rsidR="00B44195" w:rsidRDefault="00B44195" w:rsidP="00B44195">
      <w:r>
        <w:t>Define o desempenho da aplicação.</w:t>
      </w:r>
    </w:p>
    <w:p w:rsidR="00B44195" w:rsidRDefault="00B44195" w:rsidP="00B44195">
      <w:pPr>
        <w:rPr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90"/>
        <w:gridCol w:w="5189"/>
        <w:gridCol w:w="2234"/>
      </w:tblGrid>
      <w:tr w:rsidR="00B44195" w:rsidTr="0082740F">
        <w:tc>
          <w:tcPr>
            <w:tcW w:w="1190" w:type="dxa"/>
          </w:tcPr>
          <w:p w:rsidR="00B44195" w:rsidRDefault="00B44195" w:rsidP="0082740F">
            <w:pPr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5189" w:type="dxa"/>
          </w:tcPr>
          <w:p w:rsidR="00B44195" w:rsidRDefault="00B44195" w:rsidP="0082740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234" w:type="dxa"/>
          </w:tcPr>
          <w:p w:rsidR="00B44195" w:rsidRDefault="00B44195" w:rsidP="0082740F">
            <w:pPr>
              <w:rPr>
                <w:b/>
              </w:rPr>
            </w:pPr>
            <w:r>
              <w:rPr>
                <w:b/>
              </w:rPr>
              <w:t>Casos de Uso</w:t>
            </w:r>
          </w:p>
        </w:tc>
      </w:tr>
      <w:tr w:rsidR="00B44195" w:rsidTr="0082740F">
        <w:tc>
          <w:tcPr>
            <w:tcW w:w="1190" w:type="dxa"/>
          </w:tcPr>
          <w:p w:rsidR="00B44195" w:rsidRPr="00D7110C" w:rsidRDefault="00B44195" w:rsidP="0082740F">
            <w:pPr>
              <w:rPr>
                <w:b/>
              </w:rPr>
            </w:pPr>
            <w:r w:rsidRPr="00D7110C">
              <w:rPr>
                <w:b/>
              </w:rPr>
              <w:lastRenderedPageBreak/>
              <w:t>RD</w:t>
            </w:r>
          </w:p>
        </w:tc>
        <w:tc>
          <w:tcPr>
            <w:tcW w:w="5189" w:type="dxa"/>
          </w:tcPr>
          <w:p w:rsidR="00B44195" w:rsidRDefault="00B44195" w:rsidP="0082740F">
            <w:r>
              <w:t xml:space="preserve">Sistema devera manter nível de desempenho aceitável, onde a resposta a </w:t>
            </w:r>
            <w:proofErr w:type="gramStart"/>
            <w:r>
              <w:t>comando solicitados</w:t>
            </w:r>
            <w:proofErr w:type="gramEnd"/>
            <w:r>
              <w:t xml:space="preserve">, aberturas de interfaces não devendo passar de 4 segundos. </w:t>
            </w:r>
          </w:p>
        </w:tc>
        <w:tc>
          <w:tcPr>
            <w:tcW w:w="2234" w:type="dxa"/>
          </w:tcPr>
          <w:p w:rsidR="00B44195" w:rsidRDefault="00B44195" w:rsidP="0082740F">
            <w:r>
              <w:t>Todos</w:t>
            </w:r>
          </w:p>
        </w:tc>
      </w:tr>
    </w:tbl>
    <w:p w:rsidR="00B44195" w:rsidRDefault="00B44195" w:rsidP="00B44195"/>
    <w:p w:rsidR="00B44195" w:rsidRDefault="00B44195" w:rsidP="002802C5">
      <w:pPr>
        <w:pStyle w:val="Ttulo2"/>
        <w:numPr>
          <w:ilvl w:val="1"/>
          <w:numId w:val="71"/>
        </w:numPr>
        <w:tabs>
          <w:tab w:val="clear" w:pos="360"/>
          <w:tab w:val="num" w:pos="709"/>
        </w:tabs>
        <w:rPr>
          <w:bCs/>
          <w:sz w:val="28"/>
        </w:rPr>
      </w:pPr>
      <w:bookmarkStart w:id="24" w:name="_Toc119212856"/>
      <w:r>
        <w:rPr>
          <w:bCs/>
          <w:sz w:val="28"/>
        </w:rPr>
        <w:t xml:space="preserve"> Requisitos </w:t>
      </w:r>
      <w:r>
        <w:t>Segurança e Acesso</w:t>
      </w:r>
      <w:r>
        <w:rPr>
          <w:bCs/>
          <w:sz w:val="28"/>
        </w:rPr>
        <w:t xml:space="preserve"> (RSA)</w:t>
      </w:r>
      <w:bookmarkEnd w:id="24"/>
    </w:p>
    <w:p w:rsidR="00B44195" w:rsidRDefault="00B44195" w:rsidP="00B44195">
      <w:r>
        <w:t xml:space="preserve">Restrições de acesso e segurança nas funcionalidades do software. </w:t>
      </w:r>
    </w:p>
    <w:p w:rsidR="00B44195" w:rsidRDefault="00B44195" w:rsidP="00B44195">
      <w:pPr>
        <w:rPr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24"/>
        <w:gridCol w:w="5155"/>
        <w:gridCol w:w="2234"/>
      </w:tblGrid>
      <w:tr w:rsidR="00B44195" w:rsidTr="0082740F">
        <w:tc>
          <w:tcPr>
            <w:tcW w:w="1224" w:type="dxa"/>
          </w:tcPr>
          <w:p w:rsidR="00B44195" w:rsidRDefault="00B44195" w:rsidP="0082740F">
            <w:pPr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5155" w:type="dxa"/>
          </w:tcPr>
          <w:p w:rsidR="00B44195" w:rsidRDefault="00B44195" w:rsidP="0082740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234" w:type="dxa"/>
          </w:tcPr>
          <w:p w:rsidR="00B44195" w:rsidRDefault="00B44195" w:rsidP="0082740F">
            <w:pPr>
              <w:rPr>
                <w:b/>
              </w:rPr>
            </w:pPr>
            <w:r>
              <w:rPr>
                <w:b/>
              </w:rPr>
              <w:t>Casos de Uso</w:t>
            </w:r>
          </w:p>
        </w:tc>
      </w:tr>
      <w:tr w:rsidR="00B44195" w:rsidTr="0082740F">
        <w:tc>
          <w:tcPr>
            <w:tcW w:w="1224" w:type="dxa"/>
          </w:tcPr>
          <w:p w:rsidR="00B44195" w:rsidRPr="00857C4C" w:rsidRDefault="00B44195" w:rsidP="0082740F">
            <w:pPr>
              <w:rPr>
                <w:b/>
              </w:rPr>
            </w:pPr>
            <w:r w:rsidRPr="00857C4C">
              <w:rPr>
                <w:b/>
              </w:rPr>
              <w:t>RSA</w:t>
            </w:r>
          </w:p>
        </w:tc>
        <w:tc>
          <w:tcPr>
            <w:tcW w:w="5155" w:type="dxa"/>
          </w:tcPr>
          <w:p w:rsidR="00B44195" w:rsidRDefault="00B44195" w:rsidP="0082740F">
            <w:r>
              <w:t xml:space="preserve">O software deverá ser capaz de garantir restrições e desempenhar segurança para o uso individual, usuário e administrador. </w:t>
            </w:r>
          </w:p>
        </w:tc>
        <w:tc>
          <w:tcPr>
            <w:tcW w:w="2234" w:type="dxa"/>
          </w:tcPr>
          <w:p w:rsidR="00B44195" w:rsidRDefault="00B44195" w:rsidP="0082740F">
            <w:r>
              <w:t xml:space="preserve">Todos </w:t>
            </w:r>
          </w:p>
        </w:tc>
      </w:tr>
    </w:tbl>
    <w:p w:rsidR="00B44195" w:rsidRDefault="00B44195" w:rsidP="00B44195">
      <w:pPr>
        <w:ind w:left="720"/>
      </w:pPr>
    </w:p>
    <w:p w:rsidR="00B44195" w:rsidRDefault="00B44195" w:rsidP="002802C5">
      <w:pPr>
        <w:pStyle w:val="Ttulo2"/>
        <w:numPr>
          <w:ilvl w:val="1"/>
          <w:numId w:val="71"/>
        </w:numPr>
        <w:tabs>
          <w:tab w:val="clear" w:pos="360"/>
          <w:tab w:val="num" w:pos="709"/>
        </w:tabs>
        <w:rPr>
          <w:bCs/>
          <w:sz w:val="28"/>
        </w:rPr>
      </w:pPr>
      <w:bookmarkStart w:id="25" w:name="_Toc119212857"/>
      <w:r>
        <w:rPr>
          <w:bCs/>
          <w:sz w:val="28"/>
        </w:rPr>
        <w:t xml:space="preserve"> Requisitos </w:t>
      </w:r>
      <w:r>
        <w:t>Segurança de Uso do Produto</w:t>
      </w:r>
      <w:r>
        <w:rPr>
          <w:bCs/>
          <w:sz w:val="28"/>
        </w:rPr>
        <w:t xml:space="preserve"> (RSUP)</w:t>
      </w:r>
      <w:bookmarkEnd w:id="25"/>
    </w:p>
    <w:p w:rsidR="00B44195" w:rsidRDefault="00B44195" w:rsidP="00B44195">
      <w:pPr>
        <w:spacing w:before="120"/>
      </w:pPr>
      <w:r>
        <w:t xml:space="preserve">Restrição quanto ao uso do software. </w:t>
      </w:r>
    </w:p>
    <w:p w:rsidR="00B44195" w:rsidRDefault="00B44195" w:rsidP="00B44195">
      <w:pPr>
        <w:rPr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54"/>
        <w:gridCol w:w="5467"/>
        <w:gridCol w:w="2092"/>
      </w:tblGrid>
      <w:tr w:rsidR="00B44195" w:rsidTr="0082740F">
        <w:tc>
          <w:tcPr>
            <w:tcW w:w="1054" w:type="dxa"/>
          </w:tcPr>
          <w:p w:rsidR="00B44195" w:rsidRDefault="00B44195" w:rsidP="0082740F">
            <w:pPr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5467" w:type="dxa"/>
          </w:tcPr>
          <w:p w:rsidR="00B44195" w:rsidRDefault="00B44195" w:rsidP="0082740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092" w:type="dxa"/>
          </w:tcPr>
          <w:p w:rsidR="00B44195" w:rsidRDefault="00B44195" w:rsidP="0082740F">
            <w:pPr>
              <w:rPr>
                <w:b/>
              </w:rPr>
            </w:pPr>
            <w:r>
              <w:rPr>
                <w:b/>
              </w:rPr>
              <w:t>Casos de Uso</w:t>
            </w:r>
          </w:p>
        </w:tc>
      </w:tr>
      <w:tr w:rsidR="00B44195" w:rsidTr="0082740F">
        <w:tc>
          <w:tcPr>
            <w:tcW w:w="1054" w:type="dxa"/>
          </w:tcPr>
          <w:p w:rsidR="00B44195" w:rsidRPr="00857C4C" w:rsidRDefault="00B44195" w:rsidP="0082740F">
            <w:pPr>
              <w:rPr>
                <w:b/>
              </w:rPr>
            </w:pPr>
            <w:r w:rsidRPr="00857C4C">
              <w:rPr>
                <w:b/>
              </w:rPr>
              <w:t>RSUP</w:t>
            </w:r>
          </w:p>
        </w:tc>
        <w:tc>
          <w:tcPr>
            <w:tcW w:w="5467" w:type="dxa"/>
          </w:tcPr>
          <w:p w:rsidR="00B44195" w:rsidRDefault="00B44195" w:rsidP="0082740F">
            <w:r>
              <w:t xml:space="preserve">O software deverá ser desenvolvido com restrições e garantir total segurança, tal informações serão administrada por uma equipe responsável e administração ocorrera por responsabilidade única. </w:t>
            </w:r>
          </w:p>
        </w:tc>
        <w:tc>
          <w:tcPr>
            <w:tcW w:w="2092" w:type="dxa"/>
          </w:tcPr>
          <w:p w:rsidR="00B44195" w:rsidRDefault="00B44195" w:rsidP="0082740F">
            <w:r>
              <w:t>Todos</w:t>
            </w:r>
          </w:p>
        </w:tc>
      </w:tr>
    </w:tbl>
    <w:p w:rsidR="00B44195" w:rsidRDefault="00B44195" w:rsidP="00B44195"/>
    <w:p w:rsidR="00B44195" w:rsidRDefault="00B44195" w:rsidP="002802C5">
      <w:pPr>
        <w:pStyle w:val="Ttulo2"/>
        <w:numPr>
          <w:ilvl w:val="1"/>
          <w:numId w:val="71"/>
        </w:numPr>
        <w:tabs>
          <w:tab w:val="clear" w:pos="360"/>
          <w:tab w:val="num" w:pos="709"/>
        </w:tabs>
        <w:rPr>
          <w:bCs/>
          <w:sz w:val="28"/>
        </w:rPr>
      </w:pPr>
      <w:bookmarkStart w:id="26" w:name="_Toc119212858"/>
      <w:r>
        <w:rPr>
          <w:bCs/>
          <w:sz w:val="28"/>
        </w:rPr>
        <w:t xml:space="preserve"> Requisitos </w:t>
      </w:r>
      <w:r>
        <w:t>Qualidade de Software</w:t>
      </w:r>
      <w:r>
        <w:rPr>
          <w:bCs/>
          <w:sz w:val="28"/>
        </w:rPr>
        <w:t xml:space="preserve"> (RQS)</w:t>
      </w:r>
      <w:bookmarkEnd w:id="26"/>
    </w:p>
    <w:p w:rsidR="00B44195" w:rsidRDefault="00B44195" w:rsidP="00B44195">
      <w:r>
        <w:t xml:space="preserve">Garante qualidade do software. </w:t>
      </w:r>
    </w:p>
    <w:p w:rsidR="00B44195" w:rsidRDefault="00B44195" w:rsidP="00B44195">
      <w:pPr>
        <w:rPr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0"/>
        <w:gridCol w:w="5550"/>
        <w:gridCol w:w="2092"/>
      </w:tblGrid>
      <w:tr w:rsidR="00B44195" w:rsidTr="0082740F">
        <w:tc>
          <w:tcPr>
            <w:tcW w:w="970" w:type="dxa"/>
          </w:tcPr>
          <w:p w:rsidR="00B44195" w:rsidRDefault="00B44195" w:rsidP="0082740F">
            <w:pPr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5550" w:type="dxa"/>
          </w:tcPr>
          <w:p w:rsidR="00B44195" w:rsidRDefault="00B44195" w:rsidP="0082740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092" w:type="dxa"/>
          </w:tcPr>
          <w:p w:rsidR="00B44195" w:rsidRDefault="00B44195" w:rsidP="0082740F">
            <w:pPr>
              <w:rPr>
                <w:b/>
              </w:rPr>
            </w:pPr>
            <w:r>
              <w:rPr>
                <w:b/>
              </w:rPr>
              <w:t>Casos de Uso</w:t>
            </w:r>
          </w:p>
        </w:tc>
      </w:tr>
      <w:tr w:rsidR="00B44195" w:rsidTr="0082740F">
        <w:tc>
          <w:tcPr>
            <w:tcW w:w="970" w:type="dxa"/>
          </w:tcPr>
          <w:p w:rsidR="00B44195" w:rsidRPr="00C81F40" w:rsidRDefault="00B44195" w:rsidP="0082740F">
            <w:pPr>
              <w:rPr>
                <w:b/>
              </w:rPr>
            </w:pPr>
            <w:r w:rsidRPr="00C81F40">
              <w:rPr>
                <w:b/>
              </w:rPr>
              <w:t>RQS</w:t>
            </w:r>
          </w:p>
        </w:tc>
        <w:tc>
          <w:tcPr>
            <w:tcW w:w="5550" w:type="dxa"/>
          </w:tcPr>
          <w:p w:rsidR="00B44195" w:rsidRDefault="00B44195" w:rsidP="0082740F">
            <w:r>
              <w:t xml:space="preserve">O software devera garantir total qualidade de uso para manutenção, utilizações diversas, evitando assim a degradação lógica do sistema, recebendo melhorias antes de impactos negativos </w:t>
            </w:r>
            <w:proofErr w:type="gramStart"/>
            <w:r>
              <w:t>ocorrerem</w:t>
            </w:r>
            <w:proofErr w:type="gramEnd"/>
            <w:r>
              <w:t xml:space="preserve">. </w:t>
            </w:r>
          </w:p>
        </w:tc>
        <w:tc>
          <w:tcPr>
            <w:tcW w:w="2092" w:type="dxa"/>
          </w:tcPr>
          <w:p w:rsidR="00B44195" w:rsidRDefault="00B44195" w:rsidP="0082740F">
            <w:r>
              <w:t>Todos</w:t>
            </w:r>
          </w:p>
        </w:tc>
      </w:tr>
    </w:tbl>
    <w:p w:rsidR="00B44195" w:rsidRDefault="00B44195" w:rsidP="00B44195">
      <w:pPr>
        <w:ind w:left="720"/>
      </w:pPr>
    </w:p>
    <w:p w:rsidR="00B44195" w:rsidRDefault="00B44195" w:rsidP="002802C5">
      <w:pPr>
        <w:pStyle w:val="Ttulo2"/>
        <w:numPr>
          <w:ilvl w:val="1"/>
          <w:numId w:val="71"/>
        </w:numPr>
        <w:tabs>
          <w:tab w:val="clear" w:pos="360"/>
          <w:tab w:val="num" w:pos="709"/>
        </w:tabs>
        <w:rPr>
          <w:bCs/>
          <w:sz w:val="28"/>
        </w:rPr>
      </w:pPr>
      <w:bookmarkStart w:id="27" w:name="_Toc119212859"/>
      <w:r>
        <w:rPr>
          <w:bCs/>
          <w:sz w:val="28"/>
        </w:rPr>
        <w:t xml:space="preserve"> Requisitos </w:t>
      </w:r>
      <w:r>
        <w:t>Norma e Padrão</w:t>
      </w:r>
      <w:r>
        <w:rPr>
          <w:bCs/>
          <w:sz w:val="28"/>
        </w:rPr>
        <w:t xml:space="preserve"> (RNP)</w:t>
      </w:r>
      <w:bookmarkEnd w:id="27"/>
    </w:p>
    <w:p w:rsidR="00B44195" w:rsidRDefault="00B44195" w:rsidP="00B44195">
      <w:r>
        <w:t xml:space="preserve">Especificar padrão de desenvolvimento. </w:t>
      </w:r>
    </w:p>
    <w:p w:rsidR="00B44195" w:rsidRDefault="00B44195" w:rsidP="00B44195">
      <w:pPr>
        <w:rPr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3"/>
        <w:gridCol w:w="5438"/>
        <w:gridCol w:w="2092"/>
      </w:tblGrid>
      <w:tr w:rsidR="00B44195" w:rsidTr="0082740F">
        <w:tc>
          <w:tcPr>
            <w:tcW w:w="1083" w:type="dxa"/>
          </w:tcPr>
          <w:p w:rsidR="00B44195" w:rsidRDefault="00B44195" w:rsidP="0082740F">
            <w:pPr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5438" w:type="dxa"/>
          </w:tcPr>
          <w:p w:rsidR="00B44195" w:rsidRDefault="00B44195" w:rsidP="0082740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092" w:type="dxa"/>
          </w:tcPr>
          <w:p w:rsidR="00B44195" w:rsidRDefault="00B44195" w:rsidP="0082740F">
            <w:pPr>
              <w:rPr>
                <w:b/>
              </w:rPr>
            </w:pPr>
            <w:r>
              <w:rPr>
                <w:b/>
              </w:rPr>
              <w:t>Casos de Uso</w:t>
            </w:r>
          </w:p>
        </w:tc>
      </w:tr>
      <w:tr w:rsidR="00B44195" w:rsidTr="0082740F">
        <w:tc>
          <w:tcPr>
            <w:tcW w:w="1083" w:type="dxa"/>
          </w:tcPr>
          <w:p w:rsidR="00B44195" w:rsidRPr="00C81F40" w:rsidRDefault="00B44195" w:rsidP="0082740F">
            <w:pPr>
              <w:rPr>
                <w:b/>
              </w:rPr>
            </w:pPr>
            <w:r w:rsidRPr="00C81F40">
              <w:rPr>
                <w:b/>
              </w:rPr>
              <w:t>RNP</w:t>
            </w:r>
          </w:p>
        </w:tc>
        <w:tc>
          <w:tcPr>
            <w:tcW w:w="5438" w:type="dxa"/>
          </w:tcPr>
          <w:p w:rsidR="00B44195" w:rsidRDefault="00B44195" w:rsidP="0082740F">
            <w:r>
              <w:t xml:space="preserve">O software deverá garantir que todo seu desenvolvimento seguiu normas e padrões para o </w:t>
            </w:r>
            <w:r>
              <w:lastRenderedPageBreak/>
              <w:t xml:space="preserve">mesmo de forma fácil de compreensão e consultas diversas. </w:t>
            </w:r>
          </w:p>
        </w:tc>
        <w:tc>
          <w:tcPr>
            <w:tcW w:w="2092" w:type="dxa"/>
          </w:tcPr>
          <w:p w:rsidR="00B44195" w:rsidRDefault="00B44195" w:rsidP="0082740F">
            <w:r>
              <w:lastRenderedPageBreak/>
              <w:t>Todos</w:t>
            </w:r>
          </w:p>
        </w:tc>
      </w:tr>
    </w:tbl>
    <w:p w:rsidR="00B44195" w:rsidRDefault="00B44195" w:rsidP="002802C5">
      <w:pPr>
        <w:pStyle w:val="Ttulo2"/>
        <w:numPr>
          <w:ilvl w:val="1"/>
          <w:numId w:val="71"/>
        </w:numPr>
        <w:rPr>
          <w:bCs/>
          <w:sz w:val="28"/>
        </w:rPr>
      </w:pPr>
      <w:bookmarkStart w:id="28" w:name="_Toc119212860"/>
      <w:r>
        <w:rPr>
          <w:bCs/>
          <w:sz w:val="28"/>
        </w:rPr>
        <w:lastRenderedPageBreak/>
        <w:t xml:space="preserve"> Requisitos </w:t>
      </w:r>
      <w:r>
        <w:t>Documentação de Usuário</w:t>
      </w:r>
      <w:r>
        <w:rPr>
          <w:bCs/>
          <w:sz w:val="28"/>
        </w:rPr>
        <w:t xml:space="preserve"> (RDU)</w:t>
      </w:r>
      <w:bookmarkEnd w:id="28"/>
    </w:p>
    <w:p w:rsidR="00B44195" w:rsidRDefault="00B44195" w:rsidP="00B44195">
      <w:r>
        <w:t xml:space="preserve">Documentação do desenvolvimento e uso para o usuário final. </w:t>
      </w:r>
    </w:p>
    <w:p w:rsidR="00B44195" w:rsidRDefault="00B44195" w:rsidP="00B44195">
      <w:pPr>
        <w:rPr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0"/>
        <w:gridCol w:w="5915"/>
        <w:gridCol w:w="1667"/>
      </w:tblGrid>
      <w:tr w:rsidR="00B44195" w:rsidTr="0082740F">
        <w:tc>
          <w:tcPr>
            <w:tcW w:w="1030" w:type="dxa"/>
          </w:tcPr>
          <w:p w:rsidR="00B44195" w:rsidRDefault="00B44195" w:rsidP="0082740F">
            <w:pPr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5915" w:type="dxa"/>
          </w:tcPr>
          <w:p w:rsidR="00B44195" w:rsidRDefault="00B44195" w:rsidP="0082740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667" w:type="dxa"/>
          </w:tcPr>
          <w:p w:rsidR="00B44195" w:rsidRDefault="00B44195" w:rsidP="0082740F">
            <w:pPr>
              <w:rPr>
                <w:b/>
              </w:rPr>
            </w:pPr>
            <w:r>
              <w:rPr>
                <w:b/>
              </w:rPr>
              <w:t>Casos de Uso</w:t>
            </w:r>
          </w:p>
        </w:tc>
      </w:tr>
      <w:tr w:rsidR="00B44195" w:rsidTr="0082740F">
        <w:tc>
          <w:tcPr>
            <w:tcW w:w="1030" w:type="dxa"/>
          </w:tcPr>
          <w:p w:rsidR="00B44195" w:rsidRPr="00EE7068" w:rsidRDefault="00B44195" w:rsidP="0082740F">
            <w:pPr>
              <w:rPr>
                <w:b/>
              </w:rPr>
            </w:pPr>
            <w:r w:rsidRPr="00EE7068">
              <w:rPr>
                <w:b/>
              </w:rPr>
              <w:t>RDU</w:t>
            </w:r>
          </w:p>
        </w:tc>
        <w:tc>
          <w:tcPr>
            <w:tcW w:w="5915" w:type="dxa"/>
          </w:tcPr>
          <w:p w:rsidR="00B44195" w:rsidRDefault="00B44195" w:rsidP="0082740F">
            <w:r>
              <w:t>O software deverá estar documentado em todas as fazes de desenvolvimento, facilitando todas a necessidades futuras que produto posso necessitar de agregar ou ate</w:t>
            </w:r>
            <w:proofErr w:type="gramStart"/>
            <w:r>
              <w:t xml:space="preserve">  </w:t>
            </w:r>
            <w:proofErr w:type="gramEnd"/>
            <w:r>
              <w:t xml:space="preserve">mesmo retirar. </w:t>
            </w:r>
          </w:p>
        </w:tc>
        <w:tc>
          <w:tcPr>
            <w:tcW w:w="1667" w:type="dxa"/>
          </w:tcPr>
          <w:p w:rsidR="00B44195" w:rsidRDefault="00B44195" w:rsidP="0082740F">
            <w:r>
              <w:t>Todos</w:t>
            </w:r>
          </w:p>
        </w:tc>
      </w:tr>
    </w:tbl>
    <w:p w:rsidR="00B44195" w:rsidRDefault="00B44195" w:rsidP="00B44195"/>
    <w:p w:rsidR="003919E7" w:rsidRDefault="00764FFC" w:rsidP="00764FFC">
      <w:pPr>
        <w:pStyle w:val="Ttulo21"/>
        <w:tabs>
          <w:tab w:val="clear" w:pos="720"/>
          <w:tab w:val="left" w:pos="708"/>
        </w:tabs>
      </w:pPr>
      <w:r>
        <w:rPr>
          <w:sz w:val="28"/>
        </w:rPr>
        <w:t xml:space="preserve">4.9 </w:t>
      </w:r>
      <w:r>
        <w:rPr>
          <w:i w:val="0"/>
          <w:sz w:val="28"/>
        </w:rPr>
        <w:t xml:space="preserve">Requisitos de </w:t>
      </w:r>
      <w:proofErr w:type="spellStart"/>
      <w:r>
        <w:rPr>
          <w:i w:val="0"/>
          <w:sz w:val="28"/>
        </w:rPr>
        <w:t>Logs</w:t>
      </w:r>
      <w:proofErr w:type="spellEnd"/>
      <w:proofErr w:type="gramStart"/>
      <w:r w:rsidR="003919E7" w:rsidRPr="00764FFC">
        <w:rPr>
          <w:i w:val="0"/>
          <w:sz w:val="28"/>
        </w:rPr>
        <w:t xml:space="preserve">  </w:t>
      </w:r>
      <w:proofErr w:type="gramEnd"/>
      <w:r w:rsidR="003919E7">
        <w:rPr>
          <w:sz w:val="28"/>
        </w:rPr>
        <w:t>(RL)</w:t>
      </w:r>
    </w:p>
    <w:p w:rsidR="003919E7" w:rsidRDefault="003919E7" w:rsidP="003919E7">
      <w:pPr>
        <w:pStyle w:val="Corpodetexto1"/>
      </w:pPr>
      <w:r>
        <w:rPr>
          <w:bCs/>
          <w:sz w:val="28"/>
        </w:rPr>
        <w:t xml:space="preserve">Define os processos de execuções e acessos ao sistema. </w:t>
      </w:r>
    </w:p>
    <w:p w:rsidR="003919E7" w:rsidRDefault="003919E7" w:rsidP="003919E7">
      <w:pPr>
        <w:pStyle w:val="Corpodetexto1"/>
      </w:pP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/>
      </w:tblPr>
      <w:tblGrid>
        <w:gridCol w:w="1027"/>
        <w:gridCol w:w="5914"/>
        <w:gridCol w:w="1671"/>
      </w:tblGrid>
      <w:tr w:rsidR="003919E7" w:rsidTr="001F5B69"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19E7" w:rsidRDefault="003919E7" w:rsidP="001F5B69">
            <w:pPr>
              <w:pStyle w:val="Padro"/>
            </w:pPr>
            <w:r>
              <w:rPr>
                <w:b/>
              </w:rPr>
              <w:t>Ref.</w:t>
            </w:r>
          </w:p>
        </w:tc>
        <w:tc>
          <w:tcPr>
            <w:tcW w:w="5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19E7" w:rsidRDefault="003919E7" w:rsidP="001F5B69">
            <w:pPr>
              <w:pStyle w:val="Padro"/>
            </w:pPr>
            <w:r>
              <w:rPr>
                <w:b/>
              </w:rPr>
              <w:t>Descrição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19E7" w:rsidRDefault="003919E7" w:rsidP="001F5B69">
            <w:pPr>
              <w:pStyle w:val="Padro"/>
            </w:pPr>
            <w:r>
              <w:rPr>
                <w:b/>
              </w:rPr>
              <w:t>Casos de Uso</w:t>
            </w:r>
          </w:p>
        </w:tc>
      </w:tr>
      <w:tr w:rsidR="003919E7" w:rsidTr="001F5B69"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19E7" w:rsidRDefault="003919E7" w:rsidP="001F5B69">
            <w:pPr>
              <w:pStyle w:val="Padro"/>
            </w:pPr>
            <w:r>
              <w:rPr>
                <w:b/>
              </w:rPr>
              <w:t>RL</w:t>
            </w:r>
          </w:p>
        </w:tc>
        <w:tc>
          <w:tcPr>
            <w:tcW w:w="5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19E7" w:rsidRDefault="003919E7" w:rsidP="001F5B69">
            <w:pPr>
              <w:pStyle w:val="Padro"/>
            </w:pPr>
            <w:r>
              <w:t>O software deverá gerar relatórios de uso em todo o seu funcionamento sendo essas informações gravadas no BD, informando, hora, usuário, tipo de</w:t>
            </w:r>
            <w:proofErr w:type="gramStart"/>
            <w:r>
              <w:t xml:space="preserve">  </w:t>
            </w:r>
            <w:proofErr w:type="gramEnd"/>
            <w:r>
              <w:t>informações dentre outras;</w:t>
            </w:r>
          </w:p>
          <w:p w:rsidR="003919E7" w:rsidRDefault="003919E7" w:rsidP="001F5B69">
            <w:pPr>
              <w:pStyle w:val="Padro"/>
            </w:pPr>
            <w:r>
              <w:t xml:space="preserve">Login – Gera relatório de acesso e qual nível de acesso utilizado durante todo o tempo que estiver em uso. </w:t>
            </w:r>
          </w:p>
          <w:p w:rsidR="003919E7" w:rsidRDefault="003919E7" w:rsidP="001F5B69">
            <w:pPr>
              <w:pStyle w:val="Padro"/>
            </w:pPr>
            <w:bookmarkStart w:id="29" w:name="__DdeLink__314_1129978375"/>
            <w:bookmarkEnd w:id="29"/>
            <w:r>
              <w:t xml:space="preserve">Zona Eleitoral (Cadastrar, Alterar, Pesquisar, Excluir) – Para cada evento executado devera gerar relatório especifico das solicitações.  </w:t>
            </w:r>
          </w:p>
          <w:p w:rsidR="003919E7" w:rsidRDefault="003919E7" w:rsidP="001F5B69">
            <w:pPr>
              <w:pStyle w:val="Padro"/>
            </w:pPr>
            <w:r>
              <w:t xml:space="preserve">Seção Eleitoral (Cadastrar, Alterar, Pesquisar, Excluir) – Para cada evento executado devera gerar relatório especifico das solicitações.  </w:t>
            </w:r>
          </w:p>
          <w:p w:rsidR="003919E7" w:rsidRDefault="003919E7" w:rsidP="001F5B69">
            <w:pPr>
              <w:pStyle w:val="Padro"/>
            </w:pPr>
            <w:r>
              <w:t xml:space="preserve">Seção Candidato (Cadastrar, Alterar, Pesquisar, Excluir) – Para cada evento executado devera gerar relatório especifico das solicitações.  </w:t>
            </w:r>
          </w:p>
          <w:p w:rsidR="003919E7" w:rsidRDefault="003919E7" w:rsidP="001F5B69">
            <w:pPr>
              <w:pStyle w:val="Padro"/>
            </w:pPr>
            <w:r>
              <w:t xml:space="preserve">Seção Usuário (Cadastrar, Alterar, Pesquisar, Excluir) – Para cada evento executado devera gerar relatório especifico das solicitações.  </w:t>
            </w:r>
          </w:p>
          <w:p w:rsidR="003919E7" w:rsidRDefault="003919E7" w:rsidP="001F5B69">
            <w:pPr>
              <w:pStyle w:val="Padro"/>
            </w:pPr>
            <w:r>
              <w:t xml:space="preserve">Seção Coligação (Cadastrar, Alterar, Pesquisar, Excluir) – Para cada evento executado devera gerar relatório especifico das solicitações.  </w:t>
            </w:r>
          </w:p>
          <w:p w:rsidR="003919E7" w:rsidRDefault="003919E7" w:rsidP="001F5B69">
            <w:pPr>
              <w:pStyle w:val="Padro"/>
            </w:pPr>
            <w:r>
              <w:t xml:space="preserve">Zona Município (Cadastrar, Alterar, Pesquisar, Excluir) – Para cada evento executado devera gerar relatório especifico das solicitações.  </w:t>
            </w:r>
          </w:p>
          <w:p w:rsidR="003919E7" w:rsidRDefault="003919E7" w:rsidP="001F5B69">
            <w:pPr>
              <w:pStyle w:val="Padro"/>
            </w:pPr>
            <w:r>
              <w:t xml:space="preserve">Importação de dados – Gerar relatório de </w:t>
            </w:r>
            <w:proofErr w:type="gramStart"/>
            <w:r>
              <w:t>todas</w:t>
            </w:r>
            <w:proofErr w:type="gramEnd"/>
            <w:r>
              <w:t xml:space="preserve"> informações importadas com o nível de execução, com o </w:t>
            </w:r>
            <w:r>
              <w:lastRenderedPageBreak/>
              <w:t xml:space="preserve">tempo gasto para importação detalhado. </w:t>
            </w:r>
          </w:p>
          <w:p w:rsidR="003919E7" w:rsidRDefault="003919E7" w:rsidP="001F5B69">
            <w:pPr>
              <w:pStyle w:val="Corpodetexto1"/>
            </w:pPr>
            <w:r>
              <w:t xml:space="preserve">Interface WebService – Relatório devera ser gerado quando executado a interface de pesquisa destas informações, descrevendo detalhadamente todos os eventos ocorridos, busca o CEP e todas as informações atualizadas.  </w:t>
            </w:r>
          </w:p>
          <w:p w:rsidR="003919E7" w:rsidRDefault="003919E7" w:rsidP="001F5B69">
            <w:pPr>
              <w:pStyle w:val="Padro"/>
            </w:pPr>
          </w:p>
          <w:p w:rsidR="003919E7" w:rsidRDefault="003919E7" w:rsidP="001F5B69">
            <w:pPr>
              <w:pStyle w:val="Padro"/>
            </w:pP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19E7" w:rsidRDefault="003919E7" w:rsidP="001F5B69">
            <w:pPr>
              <w:pStyle w:val="Padro"/>
            </w:pPr>
            <w:r>
              <w:lastRenderedPageBreak/>
              <w:t>Todos</w:t>
            </w:r>
          </w:p>
        </w:tc>
      </w:tr>
    </w:tbl>
    <w:p w:rsidR="003919E7" w:rsidRDefault="003919E7" w:rsidP="00B44195"/>
    <w:p w:rsidR="003919E7" w:rsidRDefault="003919E7" w:rsidP="00B44195"/>
    <w:p w:rsidR="00B529C4" w:rsidRDefault="00B529C4" w:rsidP="00B529C4">
      <w:pPr>
        <w:pStyle w:val="Ttulo21"/>
        <w:numPr>
          <w:ilvl w:val="1"/>
          <w:numId w:val="83"/>
        </w:numPr>
        <w:tabs>
          <w:tab w:val="left" w:pos="709"/>
        </w:tabs>
      </w:pPr>
      <w:bookmarkStart w:id="30" w:name="_Toc1192128591"/>
      <w:r>
        <w:rPr>
          <w:sz w:val="28"/>
        </w:rPr>
        <w:t xml:space="preserve">Requisitos </w:t>
      </w:r>
      <w:bookmarkEnd w:id="30"/>
      <w:r>
        <w:rPr>
          <w:sz w:val="28"/>
        </w:rPr>
        <w:t xml:space="preserve">Interface </w:t>
      </w:r>
      <w:r w:rsidR="00BD20CB">
        <w:rPr>
          <w:sz w:val="28"/>
        </w:rPr>
        <w:t>Externa</w:t>
      </w:r>
      <w:r>
        <w:rPr>
          <w:sz w:val="28"/>
        </w:rPr>
        <w:t xml:space="preserve"> (RI</w:t>
      </w:r>
      <w:r w:rsidR="00BC08A6">
        <w:rPr>
          <w:sz w:val="28"/>
        </w:rPr>
        <w:t>E</w:t>
      </w:r>
      <w:r>
        <w:rPr>
          <w:sz w:val="28"/>
        </w:rPr>
        <w:t>)</w:t>
      </w:r>
    </w:p>
    <w:p w:rsidR="00B529C4" w:rsidRDefault="00B529C4" w:rsidP="00B529C4">
      <w:pPr>
        <w:pStyle w:val="Padro"/>
      </w:pPr>
      <w:r>
        <w:t xml:space="preserve">Responsável por fazer a ligação com interface externa. </w:t>
      </w:r>
    </w:p>
    <w:p w:rsidR="00B529C4" w:rsidRDefault="00B529C4" w:rsidP="00B529C4">
      <w:pPr>
        <w:pStyle w:val="Padro"/>
      </w:pP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/>
      </w:tblPr>
      <w:tblGrid>
        <w:gridCol w:w="1080"/>
        <w:gridCol w:w="5436"/>
        <w:gridCol w:w="2096"/>
      </w:tblGrid>
      <w:tr w:rsidR="00B529C4" w:rsidTr="001F5B69"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9C4" w:rsidRDefault="00B529C4" w:rsidP="001F5B69">
            <w:pPr>
              <w:pStyle w:val="Padro"/>
            </w:pPr>
            <w:r>
              <w:rPr>
                <w:b/>
              </w:rPr>
              <w:t>Ref.</w:t>
            </w:r>
          </w:p>
        </w:tc>
        <w:tc>
          <w:tcPr>
            <w:tcW w:w="5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9C4" w:rsidRDefault="00B529C4" w:rsidP="001F5B69">
            <w:pPr>
              <w:pStyle w:val="Padro"/>
            </w:pPr>
            <w:r>
              <w:rPr>
                <w:b/>
              </w:rPr>
              <w:t>Descrição</w:t>
            </w:r>
          </w:p>
        </w:tc>
        <w:tc>
          <w:tcPr>
            <w:tcW w:w="2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9C4" w:rsidRDefault="00B529C4" w:rsidP="001F5B69">
            <w:pPr>
              <w:pStyle w:val="Padro"/>
            </w:pPr>
            <w:r>
              <w:rPr>
                <w:b/>
              </w:rPr>
              <w:t>Casos de Uso</w:t>
            </w:r>
          </w:p>
        </w:tc>
      </w:tr>
      <w:tr w:rsidR="00B529C4" w:rsidTr="001F5B69"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9C4" w:rsidRDefault="00B529C4" w:rsidP="001F5B69">
            <w:pPr>
              <w:pStyle w:val="Padro"/>
            </w:pPr>
            <w:r>
              <w:rPr>
                <w:b/>
              </w:rPr>
              <w:t>RIWS</w:t>
            </w:r>
          </w:p>
        </w:tc>
        <w:tc>
          <w:tcPr>
            <w:tcW w:w="5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9C4" w:rsidRDefault="00B529C4" w:rsidP="001F5B69">
            <w:pPr>
              <w:pStyle w:val="Padro"/>
            </w:pPr>
            <w:r>
              <w:t xml:space="preserve">Interface executara pesquisa em base de dados externas, onde buscara informações atualizadas por CEP, caso já haja cadastrado o CEP na base e estando desatualizado, o sistema automaticamente realizara as atualizações. </w:t>
            </w:r>
          </w:p>
          <w:p w:rsidR="006F758E" w:rsidRDefault="006F758E" w:rsidP="001F5B69">
            <w:pPr>
              <w:pStyle w:val="Padro"/>
            </w:pPr>
            <w:r>
              <w:t>O sistema está disponível online no endereço:</w:t>
            </w:r>
          </w:p>
          <w:p w:rsidR="004D32CA" w:rsidRDefault="004D32CA" w:rsidP="001F5B69">
            <w:pPr>
              <w:pStyle w:val="Padro"/>
            </w:pPr>
            <w:r w:rsidRPr="004D32CA">
              <w:t>http://republicavirtual.com.br/cep/</w:t>
            </w:r>
          </w:p>
        </w:tc>
        <w:tc>
          <w:tcPr>
            <w:tcW w:w="2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9C4" w:rsidRDefault="0062553B" w:rsidP="001F5B69">
            <w:pPr>
              <w:pStyle w:val="Padro"/>
            </w:pPr>
            <w:r>
              <w:t>UC 40</w:t>
            </w:r>
          </w:p>
        </w:tc>
      </w:tr>
    </w:tbl>
    <w:p w:rsidR="00B529C4" w:rsidRDefault="00B529C4" w:rsidP="00B529C4">
      <w:pPr>
        <w:pStyle w:val="Padro"/>
      </w:pPr>
    </w:p>
    <w:p w:rsidR="00B529C4" w:rsidRDefault="00B529C4" w:rsidP="00B44195"/>
    <w:p w:rsidR="00B44195" w:rsidRPr="00B44195" w:rsidRDefault="00B44195" w:rsidP="00B44195"/>
    <w:p w:rsidR="004E3612" w:rsidRPr="001F5247" w:rsidRDefault="001865BD" w:rsidP="002802C5">
      <w:pPr>
        <w:pStyle w:val="Ttulo1"/>
        <w:numPr>
          <w:ilvl w:val="0"/>
          <w:numId w:val="3"/>
        </w:numPr>
        <w:tabs>
          <w:tab w:val="left" w:pos="42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br w:type="column"/>
      </w:r>
      <w:r w:rsidR="006D20B8" w:rsidRPr="001F5247">
        <w:rPr>
          <w:sz w:val="32"/>
          <w:szCs w:val="32"/>
        </w:rPr>
        <w:lastRenderedPageBreak/>
        <w:t>Referência</w:t>
      </w:r>
      <w:r w:rsidR="008856B9" w:rsidRPr="001F5247">
        <w:rPr>
          <w:sz w:val="32"/>
          <w:szCs w:val="32"/>
        </w:rPr>
        <w:t>s</w:t>
      </w:r>
      <w:r w:rsidR="006D20B8" w:rsidRPr="001F5247">
        <w:rPr>
          <w:sz w:val="32"/>
          <w:szCs w:val="32"/>
        </w:rPr>
        <w:t xml:space="preserve"> cruzada</w:t>
      </w:r>
      <w:r w:rsidR="008856B9" w:rsidRPr="001F5247">
        <w:rPr>
          <w:sz w:val="32"/>
          <w:szCs w:val="32"/>
        </w:rPr>
        <w:t>s</w:t>
      </w:r>
      <w:r w:rsidR="006D20B8" w:rsidRPr="001F5247">
        <w:rPr>
          <w:sz w:val="32"/>
          <w:szCs w:val="32"/>
        </w:rPr>
        <w:t xml:space="preserve"> </w:t>
      </w:r>
      <w:r w:rsidR="00FA2186" w:rsidRPr="001F5247">
        <w:rPr>
          <w:sz w:val="32"/>
          <w:szCs w:val="32"/>
        </w:rPr>
        <w:t>complementares</w:t>
      </w:r>
      <w:bookmarkEnd w:id="19"/>
    </w:p>
    <w:p w:rsidR="006F7FB6" w:rsidRDefault="006F7FB6" w:rsidP="00AB7935">
      <w:pPr>
        <w:pStyle w:val="Recuodecorpodetexto2"/>
        <w:spacing w:after="0"/>
        <w:ind w:left="0"/>
        <w:jc w:val="left"/>
      </w:pPr>
      <w:bookmarkStart w:id="31" w:name="_Toc523237674"/>
    </w:p>
    <w:p w:rsidR="005554C8" w:rsidRDefault="00AB7935" w:rsidP="00AB7935">
      <w:pPr>
        <w:pStyle w:val="Recuodecorpodetexto2"/>
        <w:spacing w:after="0"/>
        <w:ind w:left="0"/>
        <w:jc w:val="left"/>
      </w:pPr>
      <w:r>
        <w:t xml:space="preserve">Matriz de </w:t>
      </w:r>
      <w:proofErr w:type="spellStart"/>
      <w:r>
        <w:t>rastreabilidade</w:t>
      </w:r>
      <w:proofErr w:type="spellEnd"/>
      <w:r>
        <w:t xml:space="preserve"> em ane</w:t>
      </w:r>
      <w:r w:rsidR="000A514E">
        <w:t>xo</w:t>
      </w:r>
      <w:r w:rsidR="006C3852">
        <w:t>.</w:t>
      </w:r>
    </w:p>
    <w:p w:rsidR="00AB7935" w:rsidRDefault="00AB7935" w:rsidP="00AB7935">
      <w:pPr>
        <w:pStyle w:val="Recuodecorpodetexto2"/>
        <w:spacing w:after="0"/>
        <w:ind w:left="0"/>
        <w:jc w:val="left"/>
      </w:pPr>
    </w:p>
    <w:p w:rsidR="00AB7935" w:rsidRPr="000F4C91" w:rsidRDefault="001865BD" w:rsidP="001865BD">
      <w:pPr>
        <w:pStyle w:val="Ttulo1"/>
      </w:pPr>
      <w:r>
        <w:br w:type="column"/>
      </w:r>
      <w:r w:rsidR="00AB7935" w:rsidRPr="001865BD">
        <w:lastRenderedPageBreak/>
        <w:t>Bibliografia</w:t>
      </w:r>
    </w:p>
    <w:p w:rsidR="00AB7935" w:rsidRDefault="00AB7935" w:rsidP="00AB7935">
      <w:pPr>
        <w:jc w:val="left"/>
      </w:pPr>
    </w:p>
    <w:p w:rsidR="00AB7935" w:rsidRDefault="00AB7935" w:rsidP="00AB7935">
      <w:pPr>
        <w:jc w:val="left"/>
      </w:pPr>
      <w:r>
        <w:t xml:space="preserve">[1] </w:t>
      </w:r>
      <w:r w:rsidRPr="001F3BA5">
        <w:t xml:space="preserve">Cadastro de eleitor.   Disponível </w:t>
      </w:r>
      <w:proofErr w:type="gramStart"/>
      <w:r w:rsidRPr="001F3BA5">
        <w:t>em :</w:t>
      </w:r>
      <w:proofErr w:type="gramEnd"/>
      <w:r w:rsidRPr="001F3BA5">
        <w:t xml:space="preserve"> </w:t>
      </w:r>
    </w:p>
    <w:p w:rsidR="00AB7935" w:rsidRPr="001F3BA5" w:rsidRDefault="00AB7935" w:rsidP="00AB7935">
      <w:pPr>
        <w:jc w:val="left"/>
      </w:pPr>
      <w:r>
        <w:t xml:space="preserve">&lt; </w:t>
      </w:r>
      <w:hyperlink r:id="rId8" w:history="1">
        <w:r>
          <w:rPr>
            <w:rStyle w:val="Hyperlink"/>
          </w:rPr>
          <w:t>http://www.tre</w:t>
        </w:r>
        <w:r w:rsidRPr="001F3BA5">
          <w:rPr>
            <w:rStyle w:val="Hyperlink"/>
          </w:rPr>
          <w:t>sp.gov.br/legislacao/ResTSE22097.pdf</w:t>
        </w:r>
      </w:hyperlink>
      <w:r>
        <w:t xml:space="preserve"> </w:t>
      </w:r>
      <w:r w:rsidRPr="001F3BA5">
        <w:t>&gt;</w:t>
      </w:r>
      <w:proofErr w:type="gramStart"/>
      <w:r w:rsidRPr="001F3BA5">
        <w:t xml:space="preserve"> .</w:t>
      </w:r>
      <w:proofErr w:type="gramEnd"/>
      <w:r w:rsidRPr="001F3BA5">
        <w:t xml:space="preserve"> Acesso </w:t>
      </w:r>
      <w:proofErr w:type="gramStart"/>
      <w:r w:rsidRPr="001F3BA5">
        <w:t>em :</w:t>
      </w:r>
      <w:proofErr w:type="gramEnd"/>
      <w:r w:rsidRPr="001F3BA5">
        <w:t xml:space="preserve"> 27 set. 2012.</w:t>
      </w:r>
    </w:p>
    <w:p w:rsidR="00AB7935" w:rsidRDefault="00AB7935" w:rsidP="00AB7935">
      <w:pPr>
        <w:jc w:val="left"/>
      </w:pPr>
    </w:p>
    <w:p w:rsidR="00AB7935" w:rsidRDefault="00AB7935" w:rsidP="00AB7935">
      <w:pPr>
        <w:jc w:val="left"/>
      </w:pPr>
      <w:r>
        <w:t xml:space="preserve">[2] Zonas </w:t>
      </w:r>
      <w:proofErr w:type="gramStart"/>
      <w:r>
        <w:t>Eleitorais .</w:t>
      </w:r>
      <w:proofErr w:type="gramEnd"/>
      <w:r w:rsidRPr="00ED0FE5">
        <w:rPr>
          <w:rFonts w:cs="Cambria"/>
          <w:b/>
        </w:rPr>
        <w:t xml:space="preserve"> </w:t>
      </w:r>
      <w:r w:rsidRPr="00ED0FE5">
        <w:rPr>
          <w:rFonts w:cs="Cambria"/>
        </w:rPr>
        <w:t xml:space="preserve">Disponível </w:t>
      </w:r>
      <w:proofErr w:type="gramStart"/>
      <w:r w:rsidRPr="00ED0FE5">
        <w:rPr>
          <w:rFonts w:cs="Cambria"/>
        </w:rPr>
        <w:t>em :</w:t>
      </w:r>
      <w:proofErr w:type="gramEnd"/>
      <w:r w:rsidRPr="00ED0FE5">
        <w:rPr>
          <w:rFonts w:cs="Cambria"/>
        </w:rPr>
        <w:t xml:space="preserve"> &lt;</w:t>
      </w:r>
      <w:r w:rsidRPr="00ED0FE5">
        <w:rPr>
          <w:rFonts w:cs="Cambria"/>
          <w:b/>
        </w:rPr>
        <w:t xml:space="preserve"> </w:t>
      </w:r>
      <w:hyperlink r:id="rId9" w:history="1">
        <w:r w:rsidRPr="001F3BA5">
          <w:rPr>
            <w:rStyle w:val="Hyperlink"/>
          </w:rPr>
          <w:t>http://www.tse.jus.br/eleitor/zonas-eleitorais/zonas-eleitorais</w:t>
        </w:r>
      </w:hyperlink>
      <w:r>
        <w:t xml:space="preserve"> </w:t>
      </w:r>
      <w:r w:rsidRPr="001F3BA5">
        <w:t xml:space="preserve">&gt; . Acesso </w:t>
      </w:r>
      <w:proofErr w:type="gramStart"/>
      <w:r w:rsidRPr="001F3BA5">
        <w:t>em :</w:t>
      </w:r>
      <w:proofErr w:type="gramEnd"/>
      <w:r w:rsidRPr="001F3BA5">
        <w:t xml:space="preserve"> 27 set. 2012.</w:t>
      </w:r>
      <w:r w:rsidRPr="001F3BA5">
        <w:br/>
      </w:r>
      <w:r w:rsidRPr="001F3BA5">
        <w:br/>
      </w:r>
      <w:r>
        <w:t xml:space="preserve">[3] </w:t>
      </w:r>
      <w:r w:rsidRPr="001F3BA5">
        <w:t xml:space="preserve">Composição Partidária . Disponível </w:t>
      </w:r>
      <w:proofErr w:type="gramStart"/>
      <w:r w:rsidRPr="001F3BA5">
        <w:t>em :</w:t>
      </w:r>
      <w:proofErr w:type="gramEnd"/>
      <w:r w:rsidRPr="001F3BA5">
        <w:t xml:space="preserve"> &lt; </w:t>
      </w:r>
      <w:r>
        <w:t xml:space="preserve"> </w:t>
      </w:r>
      <w:hyperlink r:id="rId10" w:history="1">
        <w:r w:rsidRPr="001F3BA5">
          <w:rPr>
            <w:rStyle w:val="Hyperlink"/>
          </w:rPr>
          <w:t>http://www.tse.jus.br/eleitor/certidoes/certidao-composicao-partidaria</w:t>
        </w:r>
      </w:hyperlink>
      <w:r>
        <w:t xml:space="preserve"> &gt; . Acesso </w:t>
      </w:r>
      <w:proofErr w:type="gramStart"/>
      <w:r>
        <w:t>em :</w:t>
      </w:r>
      <w:proofErr w:type="gramEnd"/>
      <w:r>
        <w:t xml:space="preserve"> 27 set. 2012.</w:t>
      </w:r>
      <w:r w:rsidRPr="001F3BA5">
        <w:br/>
      </w:r>
    </w:p>
    <w:p w:rsidR="00AB7935" w:rsidRDefault="00AB7935" w:rsidP="00AB7935">
      <w:pPr>
        <w:jc w:val="left"/>
      </w:pPr>
      <w:r>
        <w:t xml:space="preserve">[4] </w:t>
      </w:r>
      <w:r w:rsidRPr="001F3BA5">
        <w:t xml:space="preserve">Glossário </w:t>
      </w:r>
      <w:proofErr w:type="gramStart"/>
      <w:r w:rsidRPr="001F3BA5">
        <w:t>Eleitoral .</w:t>
      </w:r>
      <w:proofErr w:type="gramEnd"/>
      <w:r w:rsidRPr="001F3BA5">
        <w:t xml:space="preserve"> Disponível </w:t>
      </w:r>
      <w:proofErr w:type="gramStart"/>
      <w:r w:rsidRPr="001F3BA5">
        <w:t>em :</w:t>
      </w:r>
      <w:proofErr w:type="gramEnd"/>
      <w:r w:rsidRPr="001F3BA5">
        <w:t xml:space="preserve"> &lt;  </w:t>
      </w:r>
      <w:hyperlink r:id="rId11" w:history="1">
        <w:r w:rsidRPr="001F3BA5">
          <w:rPr>
            <w:rStyle w:val="Hyperlink"/>
          </w:rPr>
          <w:t>http://www.tse.jus.br/eleitor/glossario/termos-iniciados-com-a-letra-c</w:t>
        </w:r>
      </w:hyperlink>
      <w:r>
        <w:t xml:space="preserve"> </w:t>
      </w:r>
      <w:r w:rsidRPr="001F3BA5">
        <w:t xml:space="preserve">&gt; . Acesso </w:t>
      </w:r>
      <w:proofErr w:type="gramStart"/>
      <w:r w:rsidRPr="001F3BA5">
        <w:t>em :</w:t>
      </w:r>
      <w:proofErr w:type="gramEnd"/>
      <w:r w:rsidRPr="001F3BA5">
        <w:t xml:space="preserve"> 27 set. 2012.</w:t>
      </w:r>
      <w:r w:rsidRPr="001F3BA5">
        <w:br/>
      </w:r>
      <w:r w:rsidRPr="001F3BA5">
        <w:br/>
      </w:r>
      <w:r>
        <w:t xml:space="preserve">[5] </w:t>
      </w:r>
      <w:r w:rsidRPr="001F3BA5">
        <w:t xml:space="preserve">Cadastro Eleitoral . Disponível </w:t>
      </w:r>
      <w:proofErr w:type="gramStart"/>
      <w:r w:rsidRPr="001F3BA5">
        <w:t>em :</w:t>
      </w:r>
      <w:proofErr w:type="gramEnd"/>
      <w:r w:rsidRPr="001F3BA5">
        <w:t xml:space="preserve"> &lt; </w:t>
      </w:r>
      <w:r>
        <w:t xml:space="preserve"> </w:t>
      </w:r>
      <w:hyperlink r:id="rId12" w:anchor="cadastro-eleitoral" w:history="1">
        <w:r w:rsidRPr="001F3BA5">
          <w:rPr>
            <w:rStyle w:val="Hyperlink"/>
          </w:rPr>
          <w:t>http://www.tse.jus.br/eleitor/glossario/termos-iniciados-com-a-letra c#cadastro-eleitoral</w:t>
        </w:r>
      </w:hyperlink>
      <w:r>
        <w:t xml:space="preserve"> </w:t>
      </w:r>
      <w:r w:rsidRPr="001F3BA5">
        <w:t xml:space="preserve">&gt; . Acesso </w:t>
      </w:r>
      <w:proofErr w:type="gramStart"/>
      <w:r w:rsidRPr="001F3BA5">
        <w:t>em :</w:t>
      </w:r>
      <w:proofErr w:type="gramEnd"/>
      <w:r w:rsidRPr="001F3BA5">
        <w:t xml:space="preserve"> 27 set. 2012.</w:t>
      </w:r>
      <w:r w:rsidRPr="001F3BA5">
        <w:br/>
      </w:r>
      <w:r w:rsidRPr="001F3BA5">
        <w:br/>
      </w:r>
      <w:r>
        <w:t xml:space="preserve">[6] </w:t>
      </w:r>
      <w:r w:rsidRPr="001F3BA5">
        <w:t xml:space="preserve">Calendário Eleitoral . Disponível </w:t>
      </w:r>
      <w:proofErr w:type="gramStart"/>
      <w:r w:rsidRPr="001F3BA5">
        <w:t>em :</w:t>
      </w:r>
      <w:proofErr w:type="gramEnd"/>
      <w:r w:rsidRPr="001F3BA5">
        <w:t xml:space="preserve"> &lt;  </w:t>
      </w:r>
      <w:hyperlink r:id="rId13" w:anchor="calendario-eleitoral" w:history="1">
        <w:r w:rsidRPr="001F3BA5">
          <w:rPr>
            <w:rStyle w:val="Hyperlink"/>
          </w:rPr>
          <w:t>http://www.tse.jus.br/eleitor/glossario/termos-iniciados-com-a-letra-c#calendario-eleitoral</w:t>
        </w:r>
      </w:hyperlink>
      <w:r>
        <w:t xml:space="preserve"> </w:t>
      </w:r>
      <w:r w:rsidRPr="001F3BA5">
        <w:t xml:space="preserve">&gt; . Acesso </w:t>
      </w:r>
      <w:proofErr w:type="gramStart"/>
      <w:r w:rsidRPr="001F3BA5">
        <w:t>em :</w:t>
      </w:r>
      <w:proofErr w:type="gramEnd"/>
      <w:r w:rsidRPr="001F3BA5">
        <w:t xml:space="preserve"> 27 set. 2012.</w:t>
      </w:r>
      <w:r w:rsidRPr="001F3BA5">
        <w:br/>
      </w:r>
      <w:r w:rsidRPr="001F3BA5">
        <w:br/>
      </w:r>
      <w:r>
        <w:t xml:space="preserve">[7] </w:t>
      </w:r>
      <w:r w:rsidRPr="001F3BA5">
        <w:t xml:space="preserve">Consulta de Zona Eleitoral . Disponível </w:t>
      </w:r>
      <w:proofErr w:type="gramStart"/>
      <w:r w:rsidRPr="001F3BA5">
        <w:t>em :</w:t>
      </w:r>
      <w:proofErr w:type="gramEnd"/>
      <w:r w:rsidRPr="001F3BA5">
        <w:t xml:space="preserve"> &lt;  </w:t>
      </w:r>
      <w:hyperlink r:id="rId14" w:history="1">
        <w:r w:rsidRPr="001F3BA5">
          <w:rPr>
            <w:rStyle w:val="Hyperlink"/>
          </w:rPr>
          <w:t>http://www.tse.jus.br/eleitor/zonas-eleitorais/zonas-eleitorais/pesquisa-a-zonas-eleitorais</w:t>
        </w:r>
      </w:hyperlink>
      <w:r>
        <w:t xml:space="preserve"> </w:t>
      </w:r>
      <w:r w:rsidRPr="001F3BA5">
        <w:t xml:space="preserve">&gt; . Acesso </w:t>
      </w:r>
      <w:proofErr w:type="gramStart"/>
      <w:r w:rsidRPr="001F3BA5">
        <w:t>em :</w:t>
      </w:r>
      <w:proofErr w:type="gramEnd"/>
      <w:r w:rsidRPr="001F3BA5">
        <w:t xml:space="preserve"> 27 set. 2012.</w:t>
      </w:r>
      <w:r w:rsidRPr="001F3BA5">
        <w:br/>
      </w:r>
      <w:r w:rsidRPr="001F3BA5">
        <w:br/>
      </w:r>
      <w:r>
        <w:t xml:space="preserve">[8] </w:t>
      </w:r>
      <w:r w:rsidRPr="001F3BA5">
        <w:t xml:space="preserve">Campanha Eleitoral . Disponível </w:t>
      </w:r>
      <w:proofErr w:type="gramStart"/>
      <w:r w:rsidRPr="001F3BA5">
        <w:t>em :</w:t>
      </w:r>
      <w:proofErr w:type="gramEnd"/>
      <w:r w:rsidRPr="001F3BA5">
        <w:t xml:space="preserve"> &lt;  </w:t>
      </w:r>
      <w:hyperlink r:id="rId15" w:anchor="campanha-eleitoral" w:history="1">
        <w:r w:rsidRPr="001F3BA5">
          <w:rPr>
            <w:rStyle w:val="Hyperlink"/>
          </w:rPr>
          <w:t>http://www.tse.jus.br/eleitor/glossario/termos-iniciados-com-a-letra-c#campanha-eleitoral</w:t>
        </w:r>
      </w:hyperlink>
      <w:r>
        <w:t xml:space="preserve"> </w:t>
      </w:r>
      <w:r w:rsidRPr="001F3BA5">
        <w:t xml:space="preserve">&gt; . Acesso </w:t>
      </w:r>
      <w:proofErr w:type="gramStart"/>
      <w:r w:rsidRPr="001F3BA5">
        <w:t>em :</w:t>
      </w:r>
      <w:proofErr w:type="gramEnd"/>
      <w:r w:rsidRPr="001F3BA5">
        <w:t xml:space="preserve"> 27 set. 2012.</w:t>
      </w:r>
      <w:r w:rsidRPr="001F3BA5">
        <w:br/>
      </w:r>
      <w:r w:rsidRPr="001F3BA5">
        <w:br/>
      </w:r>
      <w:r>
        <w:t xml:space="preserve">[9] </w:t>
      </w:r>
      <w:r w:rsidRPr="001F3BA5">
        <w:t xml:space="preserve">Contagem de Votos . Disponível </w:t>
      </w:r>
      <w:proofErr w:type="gramStart"/>
      <w:r w:rsidRPr="001F3BA5">
        <w:t>em :</w:t>
      </w:r>
      <w:proofErr w:type="gramEnd"/>
      <w:r w:rsidRPr="001F3BA5">
        <w:t xml:space="preserve"> &lt;</w:t>
      </w:r>
      <w:r>
        <w:t xml:space="preserve"> </w:t>
      </w:r>
      <w:r w:rsidRPr="001F3BA5">
        <w:t xml:space="preserve"> </w:t>
      </w:r>
      <w:hyperlink r:id="rId16" w:anchor="campanha-eleitoral" w:history="1">
        <w:r w:rsidRPr="001F3BA5">
          <w:rPr>
            <w:rStyle w:val="Hyperlink"/>
          </w:rPr>
          <w:t>http://www.tse.jus.br/eleitor/glossario/termos-iniciados-com-a-letra-c#campanha-eleitoral</w:t>
        </w:r>
      </w:hyperlink>
      <w:r>
        <w:t xml:space="preserve"> </w:t>
      </w:r>
      <w:r w:rsidRPr="001F3BA5">
        <w:t xml:space="preserve">&gt; . Acesso </w:t>
      </w:r>
      <w:proofErr w:type="gramStart"/>
      <w:r w:rsidRPr="001F3BA5">
        <w:t>em :</w:t>
      </w:r>
      <w:proofErr w:type="gramEnd"/>
      <w:r w:rsidRPr="001F3BA5">
        <w:t xml:space="preserve"> 27 set. 2012.</w:t>
      </w:r>
      <w:r w:rsidRPr="001F3BA5">
        <w:br/>
      </w:r>
      <w:r w:rsidRPr="001F3BA5">
        <w:br/>
      </w:r>
      <w:r>
        <w:t xml:space="preserve">[10] </w:t>
      </w:r>
      <w:r w:rsidRPr="001F3BA5">
        <w:t xml:space="preserve">Coligação Eleitoral . Disponível </w:t>
      </w:r>
      <w:proofErr w:type="gramStart"/>
      <w:r w:rsidRPr="001F3BA5">
        <w:t>em :</w:t>
      </w:r>
      <w:proofErr w:type="gramEnd"/>
      <w:r w:rsidRPr="001F3BA5">
        <w:t xml:space="preserve"> &lt;</w:t>
      </w:r>
      <w:r>
        <w:t xml:space="preserve"> </w:t>
      </w:r>
      <w:r w:rsidRPr="001F3BA5">
        <w:t xml:space="preserve"> </w:t>
      </w:r>
      <w:hyperlink r:id="rId17" w:anchor="coligacao-eleitoral" w:history="1">
        <w:r w:rsidRPr="001F3BA5">
          <w:rPr>
            <w:rStyle w:val="Hyperlink"/>
          </w:rPr>
          <w:t>http://www.tse.jus.br/eleitor/glossario/termos-iniciados-com-a-letra-c#coligacao-eleitoral</w:t>
        </w:r>
      </w:hyperlink>
      <w:r>
        <w:t xml:space="preserve"> </w:t>
      </w:r>
      <w:r w:rsidRPr="001F3BA5">
        <w:t xml:space="preserve">&gt; . Acesso </w:t>
      </w:r>
      <w:proofErr w:type="gramStart"/>
      <w:r w:rsidRPr="001F3BA5">
        <w:t>em :</w:t>
      </w:r>
      <w:proofErr w:type="gramEnd"/>
      <w:r w:rsidRPr="001F3BA5">
        <w:t xml:space="preserve"> 27 set. 2012.</w:t>
      </w:r>
      <w:r w:rsidRPr="001F3BA5">
        <w:br/>
      </w:r>
      <w:r w:rsidRPr="001F3BA5">
        <w:br/>
      </w:r>
      <w:r>
        <w:t xml:space="preserve">[11] </w:t>
      </w:r>
      <w:r w:rsidRPr="001F3BA5">
        <w:t xml:space="preserve">Coligação Partidária . Disponível </w:t>
      </w:r>
      <w:proofErr w:type="gramStart"/>
      <w:r w:rsidRPr="001F3BA5">
        <w:t>em :</w:t>
      </w:r>
      <w:proofErr w:type="gramEnd"/>
      <w:r w:rsidRPr="001F3BA5">
        <w:t xml:space="preserve"> &lt;  </w:t>
      </w:r>
      <w:hyperlink r:id="rId18" w:anchor="coligacao-partidaria" w:history="1">
        <w:r w:rsidRPr="001F3BA5">
          <w:rPr>
            <w:rStyle w:val="Hyperlink"/>
          </w:rPr>
          <w:t>http://www.tse.jus.br/eleitor/glossario/termos-iniciados-com-a-letra-c#coligacao-partidaria</w:t>
        </w:r>
      </w:hyperlink>
      <w:r>
        <w:t xml:space="preserve"> </w:t>
      </w:r>
      <w:r w:rsidRPr="001F3BA5">
        <w:t xml:space="preserve">&gt; . Acesso </w:t>
      </w:r>
      <w:proofErr w:type="gramStart"/>
      <w:r w:rsidRPr="001F3BA5">
        <w:t>em :</w:t>
      </w:r>
      <w:proofErr w:type="gramEnd"/>
      <w:r w:rsidRPr="001F3BA5">
        <w:t xml:space="preserve"> 27 set. 2012.</w:t>
      </w:r>
      <w:r w:rsidRPr="001F3BA5">
        <w:br/>
      </w:r>
      <w:r w:rsidRPr="001F3BA5">
        <w:br/>
      </w:r>
      <w:r>
        <w:t xml:space="preserve">[12] </w:t>
      </w:r>
      <w:r w:rsidRPr="001F3BA5">
        <w:t xml:space="preserve">Candidato . Disponível </w:t>
      </w:r>
      <w:proofErr w:type="gramStart"/>
      <w:r w:rsidRPr="001F3BA5">
        <w:t>em :</w:t>
      </w:r>
      <w:proofErr w:type="gramEnd"/>
      <w:r w:rsidRPr="001F3BA5">
        <w:t xml:space="preserve"> &lt;</w:t>
      </w:r>
      <w:r>
        <w:t xml:space="preserve"> </w:t>
      </w:r>
      <w:r w:rsidRPr="001F3BA5">
        <w:t xml:space="preserve"> </w:t>
      </w:r>
      <w:hyperlink r:id="rId19" w:anchor="candidato" w:history="1">
        <w:r w:rsidRPr="001F3BA5">
          <w:rPr>
            <w:rStyle w:val="Hyperlink"/>
          </w:rPr>
          <w:t>http://www.tse.jus.br/eleitor/glossario/termos-iniciados-com-a-letra-c#candidato</w:t>
        </w:r>
      </w:hyperlink>
      <w:r>
        <w:t xml:space="preserve">  </w:t>
      </w:r>
      <w:r w:rsidRPr="001F3BA5">
        <w:t xml:space="preserve">&gt; . Acesso </w:t>
      </w:r>
      <w:proofErr w:type="gramStart"/>
      <w:r w:rsidRPr="001F3BA5">
        <w:t>em :</w:t>
      </w:r>
      <w:proofErr w:type="gramEnd"/>
      <w:r w:rsidRPr="001F3BA5">
        <w:t xml:space="preserve"> 27 set. 2012.</w:t>
      </w:r>
      <w:r w:rsidRPr="001F3BA5">
        <w:br/>
      </w:r>
      <w:r w:rsidRPr="001F3BA5">
        <w:lastRenderedPageBreak/>
        <w:br/>
      </w:r>
      <w:r>
        <w:t xml:space="preserve">[13] </w:t>
      </w:r>
      <w:r w:rsidRPr="001F3BA5">
        <w:t xml:space="preserve">Legislação . Disponível </w:t>
      </w:r>
      <w:proofErr w:type="gramStart"/>
      <w:r w:rsidRPr="001F3BA5">
        <w:t>em :</w:t>
      </w:r>
      <w:proofErr w:type="gramEnd"/>
      <w:r w:rsidRPr="001F3BA5">
        <w:t xml:space="preserve"> &lt;  </w:t>
      </w:r>
      <w:hyperlink r:id="rId20" w:history="1">
        <w:r w:rsidRPr="001F3BA5">
          <w:rPr>
            <w:rStyle w:val="Hyperlink"/>
          </w:rPr>
          <w:t>http://www.tre-sp.gov.br/legislacao/legislacao.htm</w:t>
        </w:r>
      </w:hyperlink>
      <w:r>
        <w:t xml:space="preserve"> </w:t>
      </w:r>
      <w:r w:rsidRPr="001F3BA5">
        <w:t xml:space="preserve">&gt; . Acesso </w:t>
      </w:r>
      <w:proofErr w:type="gramStart"/>
      <w:r w:rsidRPr="001F3BA5">
        <w:t>em :</w:t>
      </w:r>
      <w:proofErr w:type="gramEnd"/>
      <w:r w:rsidRPr="001F3BA5">
        <w:t xml:space="preserve"> 27 set. 2012.</w:t>
      </w:r>
      <w:r w:rsidRPr="001F3BA5">
        <w:br/>
      </w:r>
      <w:r w:rsidRPr="001F3BA5">
        <w:br/>
      </w:r>
      <w:r>
        <w:t xml:space="preserve">[14] </w:t>
      </w:r>
      <w:r w:rsidRPr="001F3BA5">
        <w:t xml:space="preserve">Normas e documentações eleitorais . Disponível </w:t>
      </w:r>
      <w:proofErr w:type="gramStart"/>
      <w:r w:rsidRPr="001F3BA5">
        <w:t>em :</w:t>
      </w:r>
      <w:proofErr w:type="gramEnd"/>
      <w:r w:rsidRPr="001F3BA5">
        <w:t xml:space="preserve"> &lt;  </w:t>
      </w:r>
      <w:hyperlink r:id="rId21" w:history="1">
        <w:r w:rsidRPr="001F3BA5">
          <w:rPr>
            <w:rStyle w:val="Hyperlink"/>
          </w:rPr>
          <w:t>http://www.tse.jus.br/eleicoes/eleicoes-2012/normas-e-documentacoes-eleicoes-2012</w:t>
        </w:r>
      </w:hyperlink>
      <w:r>
        <w:t xml:space="preserve"> </w:t>
      </w:r>
      <w:r w:rsidRPr="001F3BA5">
        <w:t xml:space="preserve">&gt; . Acesso </w:t>
      </w:r>
      <w:proofErr w:type="gramStart"/>
      <w:r w:rsidRPr="001F3BA5">
        <w:t>em :</w:t>
      </w:r>
      <w:proofErr w:type="gramEnd"/>
      <w:r w:rsidRPr="001F3BA5">
        <w:t xml:space="preserve"> 27 set. 2012.</w:t>
      </w:r>
      <w:r w:rsidRPr="001F3BA5">
        <w:br/>
      </w:r>
      <w:r w:rsidRPr="001F3BA5">
        <w:br/>
      </w:r>
      <w:r>
        <w:t xml:space="preserve">[15] </w:t>
      </w:r>
      <w:r w:rsidRPr="001F3BA5">
        <w:t xml:space="preserve">Leis . Disponível </w:t>
      </w:r>
      <w:proofErr w:type="gramStart"/>
      <w:r w:rsidRPr="001F3BA5">
        <w:t>em :</w:t>
      </w:r>
      <w:proofErr w:type="gramEnd"/>
      <w:r w:rsidRPr="001F3BA5">
        <w:t xml:space="preserve"> &lt; </w:t>
      </w:r>
      <w:hyperlink r:id="rId22" w:history="1">
        <w:r w:rsidRPr="001F3BA5">
          <w:rPr>
            <w:rStyle w:val="Hyperlink"/>
          </w:rPr>
          <w:t>http://www.tre-go.jus.br/legislacao/leis</w:t>
        </w:r>
      </w:hyperlink>
      <w:r>
        <w:t xml:space="preserve"> &gt; . Acesso </w:t>
      </w:r>
      <w:proofErr w:type="gramStart"/>
      <w:r>
        <w:t>em :</w:t>
      </w:r>
      <w:proofErr w:type="gramEnd"/>
      <w:r>
        <w:t xml:space="preserve"> 27 set. 2012.</w:t>
      </w:r>
      <w:r w:rsidRPr="001F3BA5">
        <w:br/>
      </w:r>
    </w:p>
    <w:p w:rsidR="004E3612" w:rsidRPr="001F5247" w:rsidRDefault="00AB7935" w:rsidP="0078177E">
      <w:pPr>
        <w:jc w:val="left"/>
      </w:pPr>
      <w:r>
        <w:t xml:space="preserve">[16] </w:t>
      </w:r>
      <w:r w:rsidRPr="001F3BA5">
        <w:t xml:space="preserve">Partidos </w:t>
      </w:r>
      <w:proofErr w:type="gramStart"/>
      <w:r w:rsidRPr="001F3BA5">
        <w:t>Políticos .</w:t>
      </w:r>
      <w:proofErr w:type="gramEnd"/>
      <w:r w:rsidRPr="001F3BA5">
        <w:t xml:space="preserve"> Disponível </w:t>
      </w:r>
      <w:proofErr w:type="gramStart"/>
      <w:r w:rsidRPr="001F3BA5">
        <w:t>em :</w:t>
      </w:r>
      <w:proofErr w:type="gramEnd"/>
      <w:r w:rsidRPr="001F3BA5">
        <w:t xml:space="preserve"> &lt; </w:t>
      </w:r>
      <w:hyperlink r:id="rId23" w:anchor="page=302" w:history="1">
        <w:r w:rsidRPr="001F3BA5">
          <w:rPr>
            <w:rStyle w:val="Hyperlink"/>
          </w:rPr>
          <w:t>http://www.tse.jus.br/hotSites/CatalogoPublicacoes/pdf/codigo_eleitoral_2012/TSE-Codigo-Eleitoral-2012-Web.pdf#page=302</w:t>
        </w:r>
      </w:hyperlink>
      <w:r>
        <w:t xml:space="preserve"> &gt; . Acesso </w:t>
      </w:r>
      <w:proofErr w:type="gramStart"/>
      <w:r>
        <w:t>em :</w:t>
      </w:r>
      <w:proofErr w:type="gramEnd"/>
      <w:r>
        <w:t xml:space="preserve"> 27 set. 2012.</w:t>
      </w:r>
      <w:bookmarkEnd w:id="31"/>
      <w:r w:rsidR="0078177E" w:rsidRPr="001F5247">
        <w:t xml:space="preserve"> </w:t>
      </w:r>
    </w:p>
    <w:sectPr w:rsidR="004E3612" w:rsidRPr="001F5247" w:rsidSect="005554C8">
      <w:headerReference w:type="default" r:id="rId24"/>
      <w:footerReference w:type="default" r:id="rId25"/>
      <w:pgSz w:w="11907" w:h="16840" w:code="9"/>
      <w:pgMar w:top="1418" w:right="1701" w:bottom="1418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1C90" w:rsidRDefault="00B71C90">
      <w:pPr>
        <w:spacing w:before="0" w:after="0"/>
      </w:pPr>
      <w:r>
        <w:separator/>
      </w:r>
    </w:p>
  </w:endnote>
  <w:endnote w:type="continuationSeparator" w:id="0">
    <w:p w:rsidR="00B71C90" w:rsidRDefault="00B71C90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font43">
    <w:charset w:val="80"/>
    <w:family w:val="auto"/>
    <w:pitch w:val="variable"/>
    <w:sig w:usb0="00000000" w:usb1="00000000" w:usb2="00000000" w:usb3="00000000" w:csb0="00000000" w:csb1="00000000"/>
  </w:font>
  <w:font w:name="font292"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A26" w:rsidRDefault="00465D8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F0A2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C33A0">
      <w:rPr>
        <w:rStyle w:val="Nmerodepgina"/>
        <w:noProof/>
      </w:rPr>
      <w:t>27</w:t>
    </w:r>
    <w:r>
      <w:rPr>
        <w:rStyle w:val="Nmerodepgina"/>
      </w:rPr>
      <w:fldChar w:fldCharType="end"/>
    </w:r>
  </w:p>
  <w:p w:rsidR="00DF0A26" w:rsidRDefault="00DF0A26" w:rsidP="001C4D99">
    <w:pPr>
      <w:pStyle w:val="Rodap"/>
      <w:ind w:righ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1C90" w:rsidRDefault="00B71C90">
      <w:pPr>
        <w:spacing w:before="0" w:after="0"/>
      </w:pPr>
      <w:r>
        <w:separator/>
      </w:r>
    </w:p>
  </w:footnote>
  <w:footnote w:type="continuationSeparator" w:id="0">
    <w:p w:rsidR="00B71C90" w:rsidRDefault="00B71C90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4489"/>
      <w:gridCol w:w="4489"/>
    </w:tblGrid>
    <w:tr w:rsidR="00DF0A26">
      <w:tc>
        <w:tcPr>
          <w:tcW w:w="4489" w:type="dxa"/>
        </w:tcPr>
        <w:p w:rsidR="00DF0A26" w:rsidRPr="00EA20E0" w:rsidRDefault="00DF0A26">
          <w:r w:rsidRPr="00EA20E0">
            <w:t>Especificação de Objetivos e Requisitos</w:t>
          </w:r>
        </w:p>
      </w:tc>
      <w:tc>
        <w:tcPr>
          <w:tcW w:w="4489" w:type="dxa"/>
        </w:tcPr>
        <w:p w:rsidR="00DF0A26" w:rsidRDefault="00DF0A26">
          <w:r>
            <w:t>Versão: 2.0</w:t>
          </w:r>
        </w:p>
      </w:tc>
    </w:tr>
    <w:tr w:rsidR="00DF0A26">
      <w:tc>
        <w:tcPr>
          <w:tcW w:w="4489" w:type="dxa"/>
        </w:tcPr>
        <w:p w:rsidR="00DF0A26" w:rsidRDefault="00DF0A26">
          <w:r>
            <w:t>Nome do Software: Corruptos</w:t>
          </w:r>
        </w:p>
      </w:tc>
      <w:tc>
        <w:tcPr>
          <w:tcW w:w="4489" w:type="dxa"/>
        </w:tcPr>
        <w:p w:rsidR="00DF0A26" w:rsidRDefault="00DF0A26" w:rsidP="001E5CB4">
          <w:r>
            <w:t xml:space="preserve">Data/Hora: 27/09/2012 </w:t>
          </w:r>
          <w:proofErr w:type="gramStart"/>
          <w:r>
            <w:t>16:00</w:t>
          </w:r>
          <w:proofErr w:type="gramEnd"/>
        </w:p>
      </w:tc>
    </w:tr>
  </w:tbl>
  <w:p w:rsidR="00DF0A26" w:rsidRDefault="00DF0A2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7DD4B4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D7903F60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32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32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00000001"/>
    <w:multiLevelType w:val="single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74"/>
        </w:tabs>
        <w:ind w:left="1494" w:hanging="360"/>
      </w:pPr>
      <w:rPr>
        <w:rFonts w:cs="Times New Roman"/>
      </w:rPr>
    </w:lvl>
  </w:abstractNum>
  <w:abstractNum w:abstractNumId="4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2FF1EC9"/>
    <w:multiLevelType w:val="hybridMultilevel"/>
    <w:tmpl w:val="7BFE4BB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3E22734"/>
    <w:multiLevelType w:val="multilevel"/>
    <w:tmpl w:val="3DB0D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49C08F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06E93C6F"/>
    <w:multiLevelType w:val="multilevel"/>
    <w:tmpl w:val="697C4E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9">
    <w:nsid w:val="079101B0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font43"/>
      </w:r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10">
    <w:nsid w:val="09117A4F"/>
    <w:multiLevelType w:val="hybridMultilevel"/>
    <w:tmpl w:val="723E255A"/>
    <w:lvl w:ilvl="0" w:tplc="00000001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CAE3135"/>
    <w:multiLevelType w:val="multilevel"/>
    <w:tmpl w:val="068ECC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0CC93442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font43"/>
      </w:r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13">
    <w:nsid w:val="0F1C5C67"/>
    <w:multiLevelType w:val="multilevel"/>
    <w:tmpl w:val="E2F21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0F956FDE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37804DF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16">
    <w:nsid w:val="155222AB"/>
    <w:multiLevelType w:val="hybridMultilevel"/>
    <w:tmpl w:val="BD4CB72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78445634"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5934BB5"/>
    <w:multiLevelType w:val="multilevel"/>
    <w:tmpl w:val="3FCE21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15A521EF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19">
    <w:nsid w:val="16556C4D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font43"/>
      </w:r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20">
    <w:nsid w:val="180A5F88"/>
    <w:multiLevelType w:val="hybridMultilevel"/>
    <w:tmpl w:val="887C8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9923AA3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74"/>
        </w:tabs>
        <w:ind w:left="1494" w:hanging="360"/>
      </w:pPr>
      <w:rPr>
        <w:rFonts w:cs="Times New Roman"/>
      </w:rPr>
    </w:lvl>
  </w:abstractNum>
  <w:abstractNum w:abstractNumId="22">
    <w:nsid w:val="1C116072"/>
    <w:multiLevelType w:val="hybridMultilevel"/>
    <w:tmpl w:val="723E255A"/>
    <w:lvl w:ilvl="0" w:tplc="00000001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1D5A314A"/>
    <w:multiLevelType w:val="multilevel"/>
    <w:tmpl w:val="5468B1B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4">
    <w:nsid w:val="1EA8562F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1EAE3163"/>
    <w:multiLevelType w:val="multilevel"/>
    <w:tmpl w:val="D07830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207F51BB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font43"/>
      </w:r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27">
    <w:nsid w:val="21EC02E9"/>
    <w:multiLevelType w:val="hybridMultilevel"/>
    <w:tmpl w:val="9CA274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45640CD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74"/>
        </w:tabs>
        <w:ind w:left="1494" w:hanging="360"/>
      </w:pPr>
      <w:rPr>
        <w:rFonts w:cs="Times New Roman"/>
      </w:rPr>
    </w:lvl>
  </w:abstractNum>
  <w:abstractNum w:abstractNumId="29">
    <w:nsid w:val="267F028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font43"/>
      </w:r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30">
    <w:nsid w:val="26BC224D"/>
    <w:multiLevelType w:val="multilevel"/>
    <w:tmpl w:val="5BD8C8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28A6121D"/>
    <w:multiLevelType w:val="hybridMultilevel"/>
    <w:tmpl w:val="41E437E8"/>
    <w:lvl w:ilvl="0" w:tplc="5596DF7C">
      <w:start w:val="9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9710362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font43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">
    <w:nsid w:val="2A966AB8"/>
    <w:multiLevelType w:val="hybridMultilevel"/>
    <w:tmpl w:val="D634482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2B506397"/>
    <w:multiLevelType w:val="multilevel"/>
    <w:tmpl w:val="3DB0D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2B761815"/>
    <w:multiLevelType w:val="hybridMultilevel"/>
    <w:tmpl w:val="BD4CB72A"/>
    <w:lvl w:ilvl="0" w:tplc="0416000F">
      <w:start w:val="1"/>
      <w:numFmt w:val="decimal"/>
      <w:lvlText w:val="%1."/>
      <w:lvlJc w:val="left"/>
      <w:pPr>
        <w:ind w:left="361" w:hanging="360"/>
      </w:pPr>
    </w:lvl>
    <w:lvl w:ilvl="1" w:tplc="04160019">
      <w:start w:val="1"/>
      <w:numFmt w:val="lowerLetter"/>
      <w:lvlText w:val="%2."/>
      <w:lvlJc w:val="left"/>
      <w:pPr>
        <w:ind w:left="1081" w:hanging="360"/>
      </w:pPr>
    </w:lvl>
    <w:lvl w:ilvl="2" w:tplc="0416001B">
      <w:start w:val="1"/>
      <w:numFmt w:val="lowerRoman"/>
      <w:lvlText w:val="%3."/>
      <w:lvlJc w:val="right"/>
      <w:pPr>
        <w:ind w:left="1801" w:hanging="180"/>
      </w:pPr>
    </w:lvl>
    <w:lvl w:ilvl="3" w:tplc="78445634">
      <w:numFmt w:val="bullet"/>
      <w:lvlText w:val=""/>
      <w:lvlJc w:val="left"/>
      <w:pPr>
        <w:ind w:left="2521" w:hanging="360"/>
      </w:pPr>
      <w:rPr>
        <w:rFonts w:ascii="Symbol" w:eastAsia="Times New Roman" w:hAnsi="Symbol" w:cs="Times New Roman" w:hint="default"/>
      </w:r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6">
    <w:nsid w:val="2EE66213"/>
    <w:multiLevelType w:val="hybridMultilevel"/>
    <w:tmpl w:val="15F4B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2F504A9B"/>
    <w:multiLevelType w:val="hybridMultilevel"/>
    <w:tmpl w:val="96548B2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30003B77"/>
    <w:multiLevelType w:val="hybridMultilevel"/>
    <w:tmpl w:val="219815E2"/>
    <w:lvl w:ilvl="0" w:tplc="04160001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05" w:tentative="1">
      <w:start w:val="1"/>
      <w:numFmt w:val="lowerRoman"/>
      <w:lvlText w:val="%3."/>
      <w:lvlJc w:val="right"/>
      <w:pPr>
        <w:ind w:left="1800" w:hanging="180"/>
      </w:pPr>
    </w:lvl>
    <w:lvl w:ilvl="3" w:tplc="04160001" w:tentative="1">
      <w:start w:val="1"/>
      <w:numFmt w:val="decimal"/>
      <w:lvlText w:val="%4."/>
      <w:lvlJc w:val="left"/>
      <w:pPr>
        <w:ind w:left="2520" w:hanging="360"/>
      </w:pPr>
    </w:lvl>
    <w:lvl w:ilvl="4" w:tplc="04160003" w:tentative="1">
      <w:start w:val="1"/>
      <w:numFmt w:val="lowerLetter"/>
      <w:lvlText w:val="%5."/>
      <w:lvlJc w:val="left"/>
      <w:pPr>
        <w:ind w:left="3240" w:hanging="360"/>
      </w:pPr>
    </w:lvl>
    <w:lvl w:ilvl="5" w:tplc="04160005" w:tentative="1">
      <w:start w:val="1"/>
      <w:numFmt w:val="lowerRoman"/>
      <w:lvlText w:val="%6."/>
      <w:lvlJc w:val="right"/>
      <w:pPr>
        <w:ind w:left="3960" w:hanging="180"/>
      </w:pPr>
    </w:lvl>
    <w:lvl w:ilvl="6" w:tplc="04160001" w:tentative="1">
      <w:start w:val="1"/>
      <w:numFmt w:val="decimal"/>
      <w:lvlText w:val="%7."/>
      <w:lvlJc w:val="left"/>
      <w:pPr>
        <w:ind w:left="4680" w:hanging="360"/>
      </w:pPr>
    </w:lvl>
    <w:lvl w:ilvl="7" w:tplc="04160003" w:tentative="1">
      <w:start w:val="1"/>
      <w:numFmt w:val="lowerLetter"/>
      <w:lvlText w:val="%8."/>
      <w:lvlJc w:val="left"/>
      <w:pPr>
        <w:ind w:left="5400" w:hanging="360"/>
      </w:pPr>
    </w:lvl>
    <w:lvl w:ilvl="8" w:tplc="0416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33451C33"/>
    <w:multiLevelType w:val="hybridMultilevel"/>
    <w:tmpl w:val="F778797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78445634"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75A425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font43"/>
      </w:r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41">
    <w:nsid w:val="38AA139B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font43"/>
      </w:r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42">
    <w:nsid w:val="3B706690"/>
    <w:multiLevelType w:val="hybridMultilevel"/>
    <w:tmpl w:val="DAF6CD6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3D0F167C"/>
    <w:multiLevelType w:val="multilevel"/>
    <w:tmpl w:val="E2F21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>
    <w:nsid w:val="3E8F291A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font292"/>
      </w:r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45">
    <w:nsid w:val="40350488"/>
    <w:multiLevelType w:val="hybridMultilevel"/>
    <w:tmpl w:val="219815E2"/>
    <w:lvl w:ilvl="0" w:tplc="04160001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05" w:tentative="1">
      <w:start w:val="1"/>
      <w:numFmt w:val="lowerRoman"/>
      <w:lvlText w:val="%3."/>
      <w:lvlJc w:val="right"/>
      <w:pPr>
        <w:ind w:left="1800" w:hanging="180"/>
      </w:pPr>
    </w:lvl>
    <w:lvl w:ilvl="3" w:tplc="04160001" w:tentative="1">
      <w:start w:val="1"/>
      <w:numFmt w:val="decimal"/>
      <w:lvlText w:val="%4."/>
      <w:lvlJc w:val="left"/>
      <w:pPr>
        <w:ind w:left="2520" w:hanging="360"/>
      </w:pPr>
    </w:lvl>
    <w:lvl w:ilvl="4" w:tplc="04160003" w:tentative="1">
      <w:start w:val="1"/>
      <w:numFmt w:val="lowerLetter"/>
      <w:lvlText w:val="%5."/>
      <w:lvlJc w:val="left"/>
      <w:pPr>
        <w:ind w:left="3240" w:hanging="360"/>
      </w:pPr>
    </w:lvl>
    <w:lvl w:ilvl="5" w:tplc="04160005" w:tentative="1">
      <w:start w:val="1"/>
      <w:numFmt w:val="lowerRoman"/>
      <w:lvlText w:val="%6."/>
      <w:lvlJc w:val="right"/>
      <w:pPr>
        <w:ind w:left="3960" w:hanging="180"/>
      </w:pPr>
    </w:lvl>
    <w:lvl w:ilvl="6" w:tplc="04160001" w:tentative="1">
      <w:start w:val="1"/>
      <w:numFmt w:val="decimal"/>
      <w:lvlText w:val="%7."/>
      <w:lvlJc w:val="left"/>
      <w:pPr>
        <w:ind w:left="4680" w:hanging="360"/>
      </w:pPr>
    </w:lvl>
    <w:lvl w:ilvl="7" w:tplc="04160003" w:tentative="1">
      <w:start w:val="1"/>
      <w:numFmt w:val="lowerLetter"/>
      <w:lvlText w:val="%8."/>
      <w:lvlJc w:val="left"/>
      <w:pPr>
        <w:ind w:left="5400" w:hanging="360"/>
      </w:pPr>
    </w:lvl>
    <w:lvl w:ilvl="8" w:tplc="0416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42BC73A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font43"/>
      </w:r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47">
    <w:nsid w:val="44B928CA"/>
    <w:multiLevelType w:val="multilevel"/>
    <w:tmpl w:val="3DB0D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8">
    <w:nsid w:val="4BEB3417"/>
    <w:multiLevelType w:val="hybridMultilevel"/>
    <w:tmpl w:val="1DAE086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78445634"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EA26277"/>
    <w:multiLevelType w:val="hybridMultilevel"/>
    <w:tmpl w:val="7DFA4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4EB36785"/>
    <w:multiLevelType w:val="hybridMultilevel"/>
    <w:tmpl w:val="245E9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50BE517E"/>
    <w:multiLevelType w:val="hybridMultilevel"/>
    <w:tmpl w:val="BD4CB7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78445634"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18B78BB"/>
    <w:multiLevelType w:val="multilevel"/>
    <w:tmpl w:val="CB46D6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3">
    <w:nsid w:val="52136847"/>
    <w:multiLevelType w:val="hybridMultilevel"/>
    <w:tmpl w:val="2ED2B5D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78445634"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2AF3B7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font43"/>
      </w:r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55">
    <w:nsid w:val="58655180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56">
    <w:nsid w:val="597E72B4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57">
    <w:nsid w:val="5A357CF6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58">
    <w:nsid w:val="5A732C4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font43"/>
      </w:r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59">
    <w:nsid w:val="5A8913D3"/>
    <w:multiLevelType w:val="hybridMultilevel"/>
    <w:tmpl w:val="8F18FE2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5AD14F27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61">
    <w:nsid w:val="5AE54490"/>
    <w:multiLevelType w:val="hybridMultilevel"/>
    <w:tmpl w:val="723E255A"/>
    <w:lvl w:ilvl="0" w:tplc="00000001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5D6E0A2D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74"/>
        </w:tabs>
        <w:ind w:left="1494" w:hanging="360"/>
      </w:pPr>
      <w:rPr>
        <w:rFonts w:cs="Times New Roman"/>
      </w:rPr>
    </w:lvl>
  </w:abstractNum>
  <w:abstractNum w:abstractNumId="63">
    <w:nsid w:val="5EBE5C5A"/>
    <w:multiLevelType w:val="hybridMultilevel"/>
    <w:tmpl w:val="576C534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615309AA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font43"/>
      </w:r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65">
    <w:nsid w:val="6245349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font43"/>
      </w:r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66">
    <w:nsid w:val="62645BF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font43"/>
      </w:r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67">
    <w:nsid w:val="63591F9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font43"/>
      </w:r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68">
    <w:nsid w:val="64346EE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9">
    <w:nsid w:val="64393D3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font43"/>
      </w:r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70">
    <w:nsid w:val="64BA04A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1">
    <w:nsid w:val="65DE367A"/>
    <w:multiLevelType w:val="hybridMultilevel"/>
    <w:tmpl w:val="32C4F39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9A53487"/>
    <w:multiLevelType w:val="hybridMultilevel"/>
    <w:tmpl w:val="A0A8B47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6C61225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font43"/>
      </w:r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74">
    <w:nsid w:val="6C8921B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font43"/>
      </w:r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75">
    <w:nsid w:val="6CA24B6D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font292"/>
      </w:r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76">
    <w:nsid w:val="737D5E7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font292"/>
      </w:r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77">
    <w:nsid w:val="73B11C3B"/>
    <w:multiLevelType w:val="hybridMultilevel"/>
    <w:tmpl w:val="99E0AF4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760E4300"/>
    <w:multiLevelType w:val="multilevel"/>
    <w:tmpl w:val="2168D3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9">
    <w:nsid w:val="770130D0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74"/>
        </w:tabs>
        <w:ind w:left="1494" w:hanging="360"/>
      </w:pPr>
      <w:rPr>
        <w:rFonts w:cs="Times New Roman"/>
      </w:rPr>
    </w:lvl>
  </w:abstractNum>
  <w:abstractNum w:abstractNumId="80">
    <w:nsid w:val="7BD44A27"/>
    <w:multiLevelType w:val="hybridMultilevel"/>
    <w:tmpl w:val="E2B491C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59"/>
  </w:num>
  <w:num w:numId="6">
    <w:abstractNumId w:val="2"/>
  </w:num>
  <w:num w:numId="7">
    <w:abstractNumId w:val="3"/>
  </w:num>
  <w:num w:numId="8">
    <w:abstractNumId w:val="67"/>
  </w:num>
  <w:num w:numId="9">
    <w:abstractNumId w:val="24"/>
  </w:num>
  <w:num w:numId="10">
    <w:abstractNumId w:val="54"/>
  </w:num>
  <w:num w:numId="11">
    <w:abstractNumId w:val="45"/>
  </w:num>
  <w:num w:numId="12">
    <w:abstractNumId w:val="22"/>
  </w:num>
  <w:num w:numId="13">
    <w:abstractNumId w:val="25"/>
  </w:num>
  <w:num w:numId="14">
    <w:abstractNumId w:val="30"/>
  </w:num>
  <w:num w:numId="15">
    <w:abstractNumId w:val="46"/>
  </w:num>
  <w:num w:numId="16">
    <w:abstractNumId w:val="78"/>
  </w:num>
  <w:num w:numId="17">
    <w:abstractNumId w:val="71"/>
  </w:num>
  <w:num w:numId="18">
    <w:abstractNumId w:val="12"/>
  </w:num>
  <w:num w:numId="19">
    <w:abstractNumId w:val="26"/>
  </w:num>
  <w:num w:numId="20">
    <w:abstractNumId w:val="74"/>
  </w:num>
  <w:num w:numId="21">
    <w:abstractNumId w:val="43"/>
  </w:num>
  <w:num w:numId="22">
    <w:abstractNumId w:val="13"/>
  </w:num>
  <w:num w:numId="23">
    <w:abstractNumId w:val="9"/>
  </w:num>
  <w:num w:numId="24">
    <w:abstractNumId w:val="65"/>
  </w:num>
  <w:num w:numId="25">
    <w:abstractNumId w:val="14"/>
  </w:num>
  <w:num w:numId="26">
    <w:abstractNumId w:val="60"/>
  </w:num>
  <w:num w:numId="27">
    <w:abstractNumId w:val="73"/>
  </w:num>
  <w:num w:numId="28">
    <w:abstractNumId w:val="69"/>
  </w:num>
  <w:num w:numId="29">
    <w:abstractNumId w:val="11"/>
  </w:num>
  <w:num w:numId="30">
    <w:abstractNumId w:val="52"/>
  </w:num>
  <w:num w:numId="31">
    <w:abstractNumId w:val="55"/>
  </w:num>
  <w:num w:numId="32">
    <w:abstractNumId w:val="10"/>
  </w:num>
  <w:num w:numId="33">
    <w:abstractNumId w:val="58"/>
  </w:num>
  <w:num w:numId="34">
    <w:abstractNumId w:val="19"/>
  </w:num>
  <w:num w:numId="35">
    <w:abstractNumId w:val="66"/>
  </w:num>
  <w:num w:numId="36">
    <w:abstractNumId w:val="7"/>
  </w:num>
  <w:num w:numId="37">
    <w:abstractNumId w:val="75"/>
  </w:num>
  <w:num w:numId="38">
    <w:abstractNumId w:val="76"/>
  </w:num>
  <w:num w:numId="39">
    <w:abstractNumId w:val="56"/>
  </w:num>
  <w:num w:numId="40">
    <w:abstractNumId w:val="15"/>
  </w:num>
  <w:num w:numId="41">
    <w:abstractNumId w:val="57"/>
  </w:num>
  <w:num w:numId="42">
    <w:abstractNumId w:val="80"/>
  </w:num>
  <w:num w:numId="43">
    <w:abstractNumId w:val="77"/>
  </w:num>
  <w:num w:numId="44">
    <w:abstractNumId w:val="61"/>
  </w:num>
  <w:num w:numId="45">
    <w:abstractNumId w:val="51"/>
  </w:num>
  <w:num w:numId="46">
    <w:abstractNumId w:val="48"/>
  </w:num>
  <w:num w:numId="47">
    <w:abstractNumId w:val="35"/>
  </w:num>
  <w:num w:numId="48">
    <w:abstractNumId w:val="6"/>
  </w:num>
  <w:num w:numId="49">
    <w:abstractNumId w:val="53"/>
  </w:num>
  <w:num w:numId="50">
    <w:abstractNumId w:val="39"/>
  </w:num>
  <w:num w:numId="51">
    <w:abstractNumId w:val="18"/>
  </w:num>
  <w:num w:numId="52">
    <w:abstractNumId w:val="64"/>
  </w:num>
  <w:num w:numId="53">
    <w:abstractNumId w:val="29"/>
  </w:num>
  <w:num w:numId="54">
    <w:abstractNumId w:val="44"/>
  </w:num>
  <w:num w:numId="55">
    <w:abstractNumId w:val="40"/>
  </w:num>
  <w:num w:numId="56">
    <w:abstractNumId w:val="70"/>
  </w:num>
  <w:num w:numId="57">
    <w:abstractNumId w:val="47"/>
  </w:num>
  <w:num w:numId="58">
    <w:abstractNumId w:val="16"/>
  </w:num>
  <w:num w:numId="59">
    <w:abstractNumId w:val="41"/>
  </w:num>
  <w:num w:numId="60">
    <w:abstractNumId w:val="38"/>
  </w:num>
  <w:num w:numId="61">
    <w:abstractNumId w:val="34"/>
  </w:num>
  <w:num w:numId="62">
    <w:abstractNumId w:val="4"/>
  </w:num>
  <w:num w:numId="63">
    <w:abstractNumId w:val="20"/>
  </w:num>
  <w:num w:numId="64">
    <w:abstractNumId w:val="72"/>
  </w:num>
  <w:num w:numId="65">
    <w:abstractNumId w:val="5"/>
  </w:num>
  <w:num w:numId="66">
    <w:abstractNumId w:val="33"/>
  </w:num>
  <w:num w:numId="67">
    <w:abstractNumId w:val="42"/>
  </w:num>
  <w:num w:numId="68">
    <w:abstractNumId w:val="63"/>
  </w:num>
  <w:num w:numId="69">
    <w:abstractNumId w:val="28"/>
  </w:num>
  <w:num w:numId="70">
    <w:abstractNumId w:val="27"/>
  </w:num>
  <w:num w:numId="71">
    <w:abstractNumId w:val="23"/>
  </w:num>
  <w:num w:numId="72">
    <w:abstractNumId w:val="36"/>
  </w:num>
  <w:num w:numId="73">
    <w:abstractNumId w:val="37"/>
  </w:num>
  <w:num w:numId="74">
    <w:abstractNumId w:val="21"/>
  </w:num>
  <w:num w:numId="75">
    <w:abstractNumId w:val="50"/>
  </w:num>
  <w:num w:numId="76">
    <w:abstractNumId w:val="49"/>
  </w:num>
  <w:num w:numId="77">
    <w:abstractNumId w:val="32"/>
  </w:num>
  <w:num w:numId="78">
    <w:abstractNumId w:val="68"/>
  </w:num>
  <w:num w:numId="79">
    <w:abstractNumId w:val="62"/>
  </w:num>
  <w:num w:numId="80">
    <w:abstractNumId w:val="0"/>
  </w:num>
  <w:num w:numId="81">
    <w:abstractNumId w:val="79"/>
  </w:num>
  <w:num w:numId="82">
    <w:abstractNumId w:val="17"/>
  </w:num>
  <w:num w:numId="83">
    <w:abstractNumId w:val="8"/>
  </w:num>
  <w:num w:numId="84">
    <w:abstractNumId w:val="31"/>
  </w:num>
  <w:numIdMacAtCleanup w:val="7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GrammaticalErrors/>
  <w:proofState w:spelling="clean" w:grammar="clean"/>
  <w:attachedTemplate r:id="rId1"/>
  <w:stylePaneFormatFilter w:val="3F01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D37734"/>
    <w:rsid w:val="00000289"/>
    <w:rsid w:val="000031A2"/>
    <w:rsid w:val="00003ABF"/>
    <w:rsid w:val="00010D4B"/>
    <w:rsid w:val="00011B0B"/>
    <w:rsid w:val="00013803"/>
    <w:rsid w:val="00014ABF"/>
    <w:rsid w:val="00017B02"/>
    <w:rsid w:val="00020164"/>
    <w:rsid w:val="00020221"/>
    <w:rsid w:val="000210CE"/>
    <w:rsid w:val="00021493"/>
    <w:rsid w:val="00022B20"/>
    <w:rsid w:val="00023611"/>
    <w:rsid w:val="00026164"/>
    <w:rsid w:val="000273D2"/>
    <w:rsid w:val="000304C8"/>
    <w:rsid w:val="00031B52"/>
    <w:rsid w:val="00032B6D"/>
    <w:rsid w:val="000341D9"/>
    <w:rsid w:val="00035C5F"/>
    <w:rsid w:val="00036229"/>
    <w:rsid w:val="00036E35"/>
    <w:rsid w:val="000414CE"/>
    <w:rsid w:val="000437F3"/>
    <w:rsid w:val="00043B5C"/>
    <w:rsid w:val="00043DCE"/>
    <w:rsid w:val="00045C9B"/>
    <w:rsid w:val="00046215"/>
    <w:rsid w:val="00052463"/>
    <w:rsid w:val="00054101"/>
    <w:rsid w:val="000568DD"/>
    <w:rsid w:val="000570C2"/>
    <w:rsid w:val="000578A9"/>
    <w:rsid w:val="0006033F"/>
    <w:rsid w:val="00060705"/>
    <w:rsid w:val="00063F56"/>
    <w:rsid w:val="00067C8F"/>
    <w:rsid w:val="00070986"/>
    <w:rsid w:val="00070A10"/>
    <w:rsid w:val="000721C8"/>
    <w:rsid w:val="00077F3C"/>
    <w:rsid w:val="0008040C"/>
    <w:rsid w:val="00080BF8"/>
    <w:rsid w:val="0008279C"/>
    <w:rsid w:val="00084ABA"/>
    <w:rsid w:val="00085E0E"/>
    <w:rsid w:val="00085ED6"/>
    <w:rsid w:val="00092087"/>
    <w:rsid w:val="00093E4A"/>
    <w:rsid w:val="00093EC1"/>
    <w:rsid w:val="000943BD"/>
    <w:rsid w:val="00094CE4"/>
    <w:rsid w:val="00095080"/>
    <w:rsid w:val="000961FB"/>
    <w:rsid w:val="0009766F"/>
    <w:rsid w:val="00097C6C"/>
    <w:rsid w:val="000A2206"/>
    <w:rsid w:val="000A2B49"/>
    <w:rsid w:val="000A514E"/>
    <w:rsid w:val="000A5A1C"/>
    <w:rsid w:val="000A796D"/>
    <w:rsid w:val="000B0645"/>
    <w:rsid w:val="000B12DC"/>
    <w:rsid w:val="000B2908"/>
    <w:rsid w:val="000B6C73"/>
    <w:rsid w:val="000B7C25"/>
    <w:rsid w:val="000C1AA2"/>
    <w:rsid w:val="000C2071"/>
    <w:rsid w:val="000C4E4D"/>
    <w:rsid w:val="000C5397"/>
    <w:rsid w:val="000C59B7"/>
    <w:rsid w:val="000C6619"/>
    <w:rsid w:val="000D0AE3"/>
    <w:rsid w:val="000D1EC5"/>
    <w:rsid w:val="000D1F59"/>
    <w:rsid w:val="000D211F"/>
    <w:rsid w:val="000D2B97"/>
    <w:rsid w:val="000D69FB"/>
    <w:rsid w:val="000E24F4"/>
    <w:rsid w:val="000E41EB"/>
    <w:rsid w:val="000E5D12"/>
    <w:rsid w:val="000F1B2E"/>
    <w:rsid w:val="000F2F94"/>
    <w:rsid w:val="000F4C91"/>
    <w:rsid w:val="000F67CD"/>
    <w:rsid w:val="00100F99"/>
    <w:rsid w:val="0010178E"/>
    <w:rsid w:val="001035B5"/>
    <w:rsid w:val="00105EED"/>
    <w:rsid w:val="001166E4"/>
    <w:rsid w:val="00117CAD"/>
    <w:rsid w:val="00121B85"/>
    <w:rsid w:val="00121E41"/>
    <w:rsid w:val="001230D0"/>
    <w:rsid w:val="0012339A"/>
    <w:rsid w:val="00123EAA"/>
    <w:rsid w:val="001248DC"/>
    <w:rsid w:val="001304AE"/>
    <w:rsid w:val="0013124C"/>
    <w:rsid w:val="00134C32"/>
    <w:rsid w:val="00134FBC"/>
    <w:rsid w:val="001368CA"/>
    <w:rsid w:val="001412EF"/>
    <w:rsid w:val="001416B8"/>
    <w:rsid w:val="001455C7"/>
    <w:rsid w:val="00153801"/>
    <w:rsid w:val="001550D4"/>
    <w:rsid w:val="00155211"/>
    <w:rsid w:val="00155B1A"/>
    <w:rsid w:val="0015732F"/>
    <w:rsid w:val="00160D5F"/>
    <w:rsid w:val="00161F63"/>
    <w:rsid w:val="001630C1"/>
    <w:rsid w:val="00163C00"/>
    <w:rsid w:val="0017109A"/>
    <w:rsid w:val="00171843"/>
    <w:rsid w:val="00172376"/>
    <w:rsid w:val="0017393B"/>
    <w:rsid w:val="001778D7"/>
    <w:rsid w:val="00180A01"/>
    <w:rsid w:val="001811C5"/>
    <w:rsid w:val="001815CF"/>
    <w:rsid w:val="0018256B"/>
    <w:rsid w:val="00183C6C"/>
    <w:rsid w:val="001861D7"/>
    <w:rsid w:val="001865BD"/>
    <w:rsid w:val="00186EB5"/>
    <w:rsid w:val="00187E5B"/>
    <w:rsid w:val="00190B82"/>
    <w:rsid w:val="00193BF6"/>
    <w:rsid w:val="00194234"/>
    <w:rsid w:val="0019468B"/>
    <w:rsid w:val="001A3A0B"/>
    <w:rsid w:val="001A691D"/>
    <w:rsid w:val="001B0D93"/>
    <w:rsid w:val="001B42D2"/>
    <w:rsid w:val="001B554A"/>
    <w:rsid w:val="001C029A"/>
    <w:rsid w:val="001C2D7B"/>
    <w:rsid w:val="001C37F0"/>
    <w:rsid w:val="001C4D99"/>
    <w:rsid w:val="001C5640"/>
    <w:rsid w:val="001C649A"/>
    <w:rsid w:val="001C67A2"/>
    <w:rsid w:val="001C6E69"/>
    <w:rsid w:val="001C7933"/>
    <w:rsid w:val="001D0982"/>
    <w:rsid w:val="001D10AE"/>
    <w:rsid w:val="001D37F1"/>
    <w:rsid w:val="001D3B91"/>
    <w:rsid w:val="001D4585"/>
    <w:rsid w:val="001D5C62"/>
    <w:rsid w:val="001E008F"/>
    <w:rsid w:val="001E07DB"/>
    <w:rsid w:val="001E149E"/>
    <w:rsid w:val="001E26C9"/>
    <w:rsid w:val="001E3AF4"/>
    <w:rsid w:val="001E3B4E"/>
    <w:rsid w:val="001E5CB4"/>
    <w:rsid w:val="001E5FE9"/>
    <w:rsid w:val="001E6CA2"/>
    <w:rsid w:val="001F0C99"/>
    <w:rsid w:val="001F2809"/>
    <w:rsid w:val="001F2AAF"/>
    <w:rsid w:val="001F47D6"/>
    <w:rsid w:val="001F5247"/>
    <w:rsid w:val="001F5B69"/>
    <w:rsid w:val="0020089E"/>
    <w:rsid w:val="00200C48"/>
    <w:rsid w:val="00205C64"/>
    <w:rsid w:val="002124A9"/>
    <w:rsid w:val="0021626B"/>
    <w:rsid w:val="002210A5"/>
    <w:rsid w:val="0022268B"/>
    <w:rsid w:val="00222B94"/>
    <w:rsid w:val="0022466F"/>
    <w:rsid w:val="00226477"/>
    <w:rsid w:val="002266A4"/>
    <w:rsid w:val="00227D8C"/>
    <w:rsid w:val="00232622"/>
    <w:rsid w:val="0023284E"/>
    <w:rsid w:val="0023329E"/>
    <w:rsid w:val="00234487"/>
    <w:rsid w:val="002352A1"/>
    <w:rsid w:val="00237C78"/>
    <w:rsid w:val="00237DF8"/>
    <w:rsid w:val="00237FC8"/>
    <w:rsid w:val="00240592"/>
    <w:rsid w:val="002420FE"/>
    <w:rsid w:val="00242140"/>
    <w:rsid w:val="002448A2"/>
    <w:rsid w:val="00244C45"/>
    <w:rsid w:val="002461EB"/>
    <w:rsid w:val="00247778"/>
    <w:rsid w:val="00251AF4"/>
    <w:rsid w:val="002523B1"/>
    <w:rsid w:val="00252851"/>
    <w:rsid w:val="00252ED1"/>
    <w:rsid w:val="00254CD0"/>
    <w:rsid w:val="002569EE"/>
    <w:rsid w:val="00263249"/>
    <w:rsid w:val="002639CB"/>
    <w:rsid w:val="00263DC8"/>
    <w:rsid w:val="00266345"/>
    <w:rsid w:val="0026667E"/>
    <w:rsid w:val="002702BF"/>
    <w:rsid w:val="00275A09"/>
    <w:rsid w:val="002802C5"/>
    <w:rsid w:val="0028274B"/>
    <w:rsid w:val="0028371E"/>
    <w:rsid w:val="00285187"/>
    <w:rsid w:val="00287917"/>
    <w:rsid w:val="002911BA"/>
    <w:rsid w:val="002924E7"/>
    <w:rsid w:val="00292DD8"/>
    <w:rsid w:val="00293DE6"/>
    <w:rsid w:val="00294DB1"/>
    <w:rsid w:val="00295283"/>
    <w:rsid w:val="00295D0C"/>
    <w:rsid w:val="0029680B"/>
    <w:rsid w:val="002A002E"/>
    <w:rsid w:val="002A4391"/>
    <w:rsid w:val="002A57C7"/>
    <w:rsid w:val="002A78E6"/>
    <w:rsid w:val="002B3B1A"/>
    <w:rsid w:val="002B41E8"/>
    <w:rsid w:val="002B4EF5"/>
    <w:rsid w:val="002B7B67"/>
    <w:rsid w:val="002C3D13"/>
    <w:rsid w:val="002C6058"/>
    <w:rsid w:val="002D0E44"/>
    <w:rsid w:val="002D25AC"/>
    <w:rsid w:val="002D68A5"/>
    <w:rsid w:val="002D762E"/>
    <w:rsid w:val="002D78F4"/>
    <w:rsid w:val="002E0CE9"/>
    <w:rsid w:val="002E12C3"/>
    <w:rsid w:val="002E20AF"/>
    <w:rsid w:val="002E2FAE"/>
    <w:rsid w:val="002E4215"/>
    <w:rsid w:val="002E52DD"/>
    <w:rsid w:val="002E6167"/>
    <w:rsid w:val="002E68A8"/>
    <w:rsid w:val="002E6A0A"/>
    <w:rsid w:val="002E7DC7"/>
    <w:rsid w:val="002F129A"/>
    <w:rsid w:val="002F1367"/>
    <w:rsid w:val="002F2A0D"/>
    <w:rsid w:val="00301607"/>
    <w:rsid w:val="00302773"/>
    <w:rsid w:val="00305441"/>
    <w:rsid w:val="00306BA1"/>
    <w:rsid w:val="00310606"/>
    <w:rsid w:val="00313FBF"/>
    <w:rsid w:val="00314619"/>
    <w:rsid w:val="003160CC"/>
    <w:rsid w:val="00316214"/>
    <w:rsid w:val="003204B9"/>
    <w:rsid w:val="00321376"/>
    <w:rsid w:val="00322ACE"/>
    <w:rsid w:val="00323D1F"/>
    <w:rsid w:val="00326B7D"/>
    <w:rsid w:val="00336957"/>
    <w:rsid w:val="00340899"/>
    <w:rsid w:val="003425DC"/>
    <w:rsid w:val="00342D67"/>
    <w:rsid w:val="00343070"/>
    <w:rsid w:val="0034315A"/>
    <w:rsid w:val="00345FBC"/>
    <w:rsid w:val="00356BB4"/>
    <w:rsid w:val="00361051"/>
    <w:rsid w:val="003629EE"/>
    <w:rsid w:val="00364FBC"/>
    <w:rsid w:val="00365A6C"/>
    <w:rsid w:val="00366B26"/>
    <w:rsid w:val="003708E7"/>
    <w:rsid w:val="003765D6"/>
    <w:rsid w:val="00376700"/>
    <w:rsid w:val="003806CB"/>
    <w:rsid w:val="00384338"/>
    <w:rsid w:val="00384919"/>
    <w:rsid w:val="00384D66"/>
    <w:rsid w:val="00386685"/>
    <w:rsid w:val="00386F69"/>
    <w:rsid w:val="00391652"/>
    <w:rsid w:val="003917B1"/>
    <w:rsid w:val="003919E7"/>
    <w:rsid w:val="00392968"/>
    <w:rsid w:val="0039405E"/>
    <w:rsid w:val="0039549A"/>
    <w:rsid w:val="00395E8B"/>
    <w:rsid w:val="003979B0"/>
    <w:rsid w:val="003A14DF"/>
    <w:rsid w:val="003A225A"/>
    <w:rsid w:val="003A273C"/>
    <w:rsid w:val="003A49C4"/>
    <w:rsid w:val="003A5CF5"/>
    <w:rsid w:val="003A6302"/>
    <w:rsid w:val="003B6747"/>
    <w:rsid w:val="003C1EC0"/>
    <w:rsid w:val="003C2709"/>
    <w:rsid w:val="003C45AA"/>
    <w:rsid w:val="003C5ADE"/>
    <w:rsid w:val="003D04BD"/>
    <w:rsid w:val="003D1B4C"/>
    <w:rsid w:val="003D2FD5"/>
    <w:rsid w:val="003D3B8D"/>
    <w:rsid w:val="003D4CC4"/>
    <w:rsid w:val="003D529E"/>
    <w:rsid w:val="003D7B57"/>
    <w:rsid w:val="003D7EA2"/>
    <w:rsid w:val="003E1B04"/>
    <w:rsid w:val="003E1FF1"/>
    <w:rsid w:val="003E252E"/>
    <w:rsid w:val="003E26C2"/>
    <w:rsid w:val="003E327A"/>
    <w:rsid w:val="003E3381"/>
    <w:rsid w:val="003E391F"/>
    <w:rsid w:val="003E6C8F"/>
    <w:rsid w:val="003F08B2"/>
    <w:rsid w:val="003F2A5F"/>
    <w:rsid w:val="003F3223"/>
    <w:rsid w:val="003F3DC1"/>
    <w:rsid w:val="003F3E6A"/>
    <w:rsid w:val="003F5BCD"/>
    <w:rsid w:val="003F5CDF"/>
    <w:rsid w:val="00400AEB"/>
    <w:rsid w:val="004052F6"/>
    <w:rsid w:val="00406BF3"/>
    <w:rsid w:val="00412F4D"/>
    <w:rsid w:val="00415EF3"/>
    <w:rsid w:val="00416C9C"/>
    <w:rsid w:val="004201FA"/>
    <w:rsid w:val="0042037C"/>
    <w:rsid w:val="00422D5E"/>
    <w:rsid w:val="0042359F"/>
    <w:rsid w:val="00423BFA"/>
    <w:rsid w:val="004242A6"/>
    <w:rsid w:val="0043166F"/>
    <w:rsid w:val="00431B4C"/>
    <w:rsid w:val="00434421"/>
    <w:rsid w:val="00434C30"/>
    <w:rsid w:val="00435F9C"/>
    <w:rsid w:val="0043686B"/>
    <w:rsid w:val="00437EFE"/>
    <w:rsid w:val="0044045F"/>
    <w:rsid w:val="00440C35"/>
    <w:rsid w:val="00442645"/>
    <w:rsid w:val="00442987"/>
    <w:rsid w:val="00443170"/>
    <w:rsid w:val="00445FE8"/>
    <w:rsid w:val="00450860"/>
    <w:rsid w:val="00453F20"/>
    <w:rsid w:val="00454407"/>
    <w:rsid w:val="00455D72"/>
    <w:rsid w:val="0046006A"/>
    <w:rsid w:val="00462156"/>
    <w:rsid w:val="00465D84"/>
    <w:rsid w:val="004662CD"/>
    <w:rsid w:val="0046738E"/>
    <w:rsid w:val="00470767"/>
    <w:rsid w:val="004726C6"/>
    <w:rsid w:val="00472FA7"/>
    <w:rsid w:val="004733AC"/>
    <w:rsid w:val="004758A3"/>
    <w:rsid w:val="00476F33"/>
    <w:rsid w:val="0048509C"/>
    <w:rsid w:val="00485C60"/>
    <w:rsid w:val="00490C3A"/>
    <w:rsid w:val="00491290"/>
    <w:rsid w:val="00493396"/>
    <w:rsid w:val="004A1788"/>
    <w:rsid w:val="004A1EFC"/>
    <w:rsid w:val="004A3B0A"/>
    <w:rsid w:val="004A4D3F"/>
    <w:rsid w:val="004A588F"/>
    <w:rsid w:val="004A5A12"/>
    <w:rsid w:val="004A6A31"/>
    <w:rsid w:val="004B511B"/>
    <w:rsid w:val="004B56A6"/>
    <w:rsid w:val="004B7B61"/>
    <w:rsid w:val="004C143F"/>
    <w:rsid w:val="004C1961"/>
    <w:rsid w:val="004C1F52"/>
    <w:rsid w:val="004C211E"/>
    <w:rsid w:val="004C496A"/>
    <w:rsid w:val="004C5753"/>
    <w:rsid w:val="004D199F"/>
    <w:rsid w:val="004D32CA"/>
    <w:rsid w:val="004D3C7A"/>
    <w:rsid w:val="004D707F"/>
    <w:rsid w:val="004D765F"/>
    <w:rsid w:val="004E3612"/>
    <w:rsid w:val="004E6977"/>
    <w:rsid w:val="004F12B6"/>
    <w:rsid w:val="004F3A08"/>
    <w:rsid w:val="004F4E7C"/>
    <w:rsid w:val="004F6827"/>
    <w:rsid w:val="004F6C7D"/>
    <w:rsid w:val="004F76DB"/>
    <w:rsid w:val="004F79D4"/>
    <w:rsid w:val="00501C9F"/>
    <w:rsid w:val="00510B6A"/>
    <w:rsid w:val="00512EF1"/>
    <w:rsid w:val="0051706E"/>
    <w:rsid w:val="00520FE2"/>
    <w:rsid w:val="00524722"/>
    <w:rsid w:val="0052475F"/>
    <w:rsid w:val="005250CB"/>
    <w:rsid w:val="00531012"/>
    <w:rsid w:val="00533D30"/>
    <w:rsid w:val="0053493E"/>
    <w:rsid w:val="00535DAB"/>
    <w:rsid w:val="00536616"/>
    <w:rsid w:val="00537CDC"/>
    <w:rsid w:val="00537D15"/>
    <w:rsid w:val="00540518"/>
    <w:rsid w:val="00540D94"/>
    <w:rsid w:val="0054211B"/>
    <w:rsid w:val="00543646"/>
    <w:rsid w:val="00544053"/>
    <w:rsid w:val="00544F67"/>
    <w:rsid w:val="00552E34"/>
    <w:rsid w:val="00554F13"/>
    <w:rsid w:val="0055531E"/>
    <w:rsid w:val="005554C8"/>
    <w:rsid w:val="00555DAE"/>
    <w:rsid w:val="005609D5"/>
    <w:rsid w:val="0056465F"/>
    <w:rsid w:val="00564AA6"/>
    <w:rsid w:val="00564C4A"/>
    <w:rsid w:val="005737B1"/>
    <w:rsid w:val="00577B0A"/>
    <w:rsid w:val="005823ED"/>
    <w:rsid w:val="00583434"/>
    <w:rsid w:val="0058377F"/>
    <w:rsid w:val="00587288"/>
    <w:rsid w:val="00587574"/>
    <w:rsid w:val="005879D8"/>
    <w:rsid w:val="00591B11"/>
    <w:rsid w:val="00592907"/>
    <w:rsid w:val="00595388"/>
    <w:rsid w:val="0059633D"/>
    <w:rsid w:val="005A46D3"/>
    <w:rsid w:val="005A4C41"/>
    <w:rsid w:val="005A4D29"/>
    <w:rsid w:val="005A61E7"/>
    <w:rsid w:val="005A7307"/>
    <w:rsid w:val="005A7C39"/>
    <w:rsid w:val="005B4612"/>
    <w:rsid w:val="005B4E79"/>
    <w:rsid w:val="005B6143"/>
    <w:rsid w:val="005C3903"/>
    <w:rsid w:val="005C48C6"/>
    <w:rsid w:val="005C4945"/>
    <w:rsid w:val="005C675A"/>
    <w:rsid w:val="005C734D"/>
    <w:rsid w:val="005C76C7"/>
    <w:rsid w:val="005C7C6C"/>
    <w:rsid w:val="005D1C97"/>
    <w:rsid w:val="005D252B"/>
    <w:rsid w:val="005D5882"/>
    <w:rsid w:val="005D7831"/>
    <w:rsid w:val="005D7991"/>
    <w:rsid w:val="005D7CA4"/>
    <w:rsid w:val="005E2294"/>
    <w:rsid w:val="005E68A3"/>
    <w:rsid w:val="005E7477"/>
    <w:rsid w:val="005E7C45"/>
    <w:rsid w:val="005E7C4C"/>
    <w:rsid w:val="005F2BF5"/>
    <w:rsid w:val="005F544B"/>
    <w:rsid w:val="006014D3"/>
    <w:rsid w:val="00604F2B"/>
    <w:rsid w:val="006113F4"/>
    <w:rsid w:val="006146DF"/>
    <w:rsid w:val="00615473"/>
    <w:rsid w:val="00616D7D"/>
    <w:rsid w:val="006211DE"/>
    <w:rsid w:val="00621A48"/>
    <w:rsid w:val="00622C7D"/>
    <w:rsid w:val="00624CE5"/>
    <w:rsid w:val="0062553B"/>
    <w:rsid w:val="00627087"/>
    <w:rsid w:val="00627CF5"/>
    <w:rsid w:val="00631827"/>
    <w:rsid w:val="00632EA9"/>
    <w:rsid w:val="00635657"/>
    <w:rsid w:val="00636669"/>
    <w:rsid w:val="006401EB"/>
    <w:rsid w:val="00641B80"/>
    <w:rsid w:val="00641C83"/>
    <w:rsid w:val="00643590"/>
    <w:rsid w:val="00643E0E"/>
    <w:rsid w:val="00644104"/>
    <w:rsid w:val="00652C37"/>
    <w:rsid w:val="006533EE"/>
    <w:rsid w:val="006557E6"/>
    <w:rsid w:val="00660D22"/>
    <w:rsid w:val="00663548"/>
    <w:rsid w:val="00664DAC"/>
    <w:rsid w:val="006662E7"/>
    <w:rsid w:val="00666998"/>
    <w:rsid w:val="00670DF6"/>
    <w:rsid w:val="006725A2"/>
    <w:rsid w:val="00674745"/>
    <w:rsid w:val="00682AD4"/>
    <w:rsid w:val="00682CBB"/>
    <w:rsid w:val="006835FD"/>
    <w:rsid w:val="006837B4"/>
    <w:rsid w:val="00687F19"/>
    <w:rsid w:val="00690399"/>
    <w:rsid w:val="0069184F"/>
    <w:rsid w:val="00695576"/>
    <w:rsid w:val="00695DB2"/>
    <w:rsid w:val="00697A60"/>
    <w:rsid w:val="006A1B20"/>
    <w:rsid w:val="006A2050"/>
    <w:rsid w:val="006A3F33"/>
    <w:rsid w:val="006A4ABA"/>
    <w:rsid w:val="006A721C"/>
    <w:rsid w:val="006B0763"/>
    <w:rsid w:val="006B08AC"/>
    <w:rsid w:val="006B2913"/>
    <w:rsid w:val="006B4B46"/>
    <w:rsid w:val="006B4BC5"/>
    <w:rsid w:val="006C1419"/>
    <w:rsid w:val="006C26B6"/>
    <w:rsid w:val="006C3428"/>
    <w:rsid w:val="006C3852"/>
    <w:rsid w:val="006C4EA8"/>
    <w:rsid w:val="006C7738"/>
    <w:rsid w:val="006D20B8"/>
    <w:rsid w:val="006D513C"/>
    <w:rsid w:val="006D5332"/>
    <w:rsid w:val="006D53A5"/>
    <w:rsid w:val="006E166E"/>
    <w:rsid w:val="006E17D9"/>
    <w:rsid w:val="006E19A0"/>
    <w:rsid w:val="006E798A"/>
    <w:rsid w:val="006E7A1E"/>
    <w:rsid w:val="006E7F0A"/>
    <w:rsid w:val="006F6C70"/>
    <w:rsid w:val="006F758E"/>
    <w:rsid w:val="006F7FB6"/>
    <w:rsid w:val="00701FD5"/>
    <w:rsid w:val="00706E88"/>
    <w:rsid w:val="00706FC4"/>
    <w:rsid w:val="00711D6C"/>
    <w:rsid w:val="00712E58"/>
    <w:rsid w:val="00713F69"/>
    <w:rsid w:val="007163E9"/>
    <w:rsid w:val="00716B25"/>
    <w:rsid w:val="007205A0"/>
    <w:rsid w:val="007227BB"/>
    <w:rsid w:val="00722A3D"/>
    <w:rsid w:val="00723492"/>
    <w:rsid w:val="00730D58"/>
    <w:rsid w:val="007331D4"/>
    <w:rsid w:val="00734781"/>
    <w:rsid w:val="00734B21"/>
    <w:rsid w:val="00740160"/>
    <w:rsid w:val="0074305B"/>
    <w:rsid w:val="00746B0D"/>
    <w:rsid w:val="007477C6"/>
    <w:rsid w:val="00750BC6"/>
    <w:rsid w:val="0075100E"/>
    <w:rsid w:val="00754B19"/>
    <w:rsid w:val="00756786"/>
    <w:rsid w:val="007611AC"/>
    <w:rsid w:val="00761374"/>
    <w:rsid w:val="007617D9"/>
    <w:rsid w:val="00762D93"/>
    <w:rsid w:val="00762F0D"/>
    <w:rsid w:val="0076352A"/>
    <w:rsid w:val="00764538"/>
    <w:rsid w:val="00764FFC"/>
    <w:rsid w:val="007650E5"/>
    <w:rsid w:val="00765AF9"/>
    <w:rsid w:val="00766BA1"/>
    <w:rsid w:val="00767325"/>
    <w:rsid w:val="00767974"/>
    <w:rsid w:val="00773C46"/>
    <w:rsid w:val="0078177E"/>
    <w:rsid w:val="0078243B"/>
    <w:rsid w:val="0078573E"/>
    <w:rsid w:val="00792B11"/>
    <w:rsid w:val="0079348F"/>
    <w:rsid w:val="00796D19"/>
    <w:rsid w:val="007A2A17"/>
    <w:rsid w:val="007A2C33"/>
    <w:rsid w:val="007B07DB"/>
    <w:rsid w:val="007B2AA2"/>
    <w:rsid w:val="007B3609"/>
    <w:rsid w:val="007B464D"/>
    <w:rsid w:val="007B5553"/>
    <w:rsid w:val="007B60CF"/>
    <w:rsid w:val="007B7751"/>
    <w:rsid w:val="007C01D1"/>
    <w:rsid w:val="007C078F"/>
    <w:rsid w:val="007C25DC"/>
    <w:rsid w:val="007C5EFA"/>
    <w:rsid w:val="007C6090"/>
    <w:rsid w:val="007C790A"/>
    <w:rsid w:val="007D134E"/>
    <w:rsid w:val="007D1B26"/>
    <w:rsid w:val="007D1B3B"/>
    <w:rsid w:val="007D329F"/>
    <w:rsid w:val="007D7515"/>
    <w:rsid w:val="007E1E51"/>
    <w:rsid w:val="007E448B"/>
    <w:rsid w:val="007E56D8"/>
    <w:rsid w:val="007E79C4"/>
    <w:rsid w:val="007F0776"/>
    <w:rsid w:val="007F11A3"/>
    <w:rsid w:val="007F1635"/>
    <w:rsid w:val="007F4C18"/>
    <w:rsid w:val="007F5FAC"/>
    <w:rsid w:val="00800726"/>
    <w:rsid w:val="00806C99"/>
    <w:rsid w:val="0081202F"/>
    <w:rsid w:val="00820574"/>
    <w:rsid w:val="00824291"/>
    <w:rsid w:val="00825ECC"/>
    <w:rsid w:val="0082740F"/>
    <w:rsid w:val="0083281B"/>
    <w:rsid w:val="00833544"/>
    <w:rsid w:val="00835700"/>
    <w:rsid w:val="00837879"/>
    <w:rsid w:val="00837C46"/>
    <w:rsid w:val="00840EC6"/>
    <w:rsid w:val="00843635"/>
    <w:rsid w:val="00844143"/>
    <w:rsid w:val="0084442C"/>
    <w:rsid w:val="008448BD"/>
    <w:rsid w:val="00845074"/>
    <w:rsid w:val="00845CC2"/>
    <w:rsid w:val="008462C6"/>
    <w:rsid w:val="00854559"/>
    <w:rsid w:val="00854E38"/>
    <w:rsid w:val="00856768"/>
    <w:rsid w:val="008627DD"/>
    <w:rsid w:val="00864351"/>
    <w:rsid w:val="0086598B"/>
    <w:rsid w:val="00866BDA"/>
    <w:rsid w:val="00871398"/>
    <w:rsid w:val="00872EBD"/>
    <w:rsid w:val="00874066"/>
    <w:rsid w:val="00877225"/>
    <w:rsid w:val="008773FD"/>
    <w:rsid w:val="0087772B"/>
    <w:rsid w:val="0088227F"/>
    <w:rsid w:val="008838FA"/>
    <w:rsid w:val="008856B9"/>
    <w:rsid w:val="0089023C"/>
    <w:rsid w:val="00892B79"/>
    <w:rsid w:val="00893B3B"/>
    <w:rsid w:val="00895454"/>
    <w:rsid w:val="00897174"/>
    <w:rsid w:val="008A0A80"/>
    <w:rsid w:val="008A156D"/>
    <w:rsid w:val="008A19FF"/>
    <w:rsid w:val="008A6339"/>
    <w:rsid w:val="008A6AAD"/>
    <w:rsid w:val="008A7708"/>
    <w:rsid w:val="008B2E8D"/>
    <w:rsid w:val="008B56F3"/>
    <w:rsid w:val="008C28B1"/>
    <w:rsid w:val="008C5711"/>
    <w:rsid w:val="008C61EC"/>
    <w:rsid w:val="008C787F"/>
    <w:rsid w:val="008D04BA"/>
    <w:rsid w:val="008D0C70"/>
    <w:rsid w:val="008D15F3"/>
    <w:rsid w:val="008D425A"/>
    <w:rsid w:val="008D4296"/>
    <w:rsid w:val="008D7D9F"/>
    <w:rsid w:val="008E2D3D"/>
    <w:rsid w:val="008E42E0"/>
    <w:rsid w:val="008E55DD"/>
    <w:rsid w:val="008E6AFE"/>
    <w:rsid w:val="008E704A"/>
    <w:rsid w:val="008F012D"/>
    <w:rsid w:val="008F029B"/>
    <w:rsid w:val="008F03E1"/>
    <w:rsid w:val="008F15C5"/>
    <w:rsid w:val="008F18D9"/>
    <w:rsid w:val="008F35EE"/>
    <w:rsid w:val="008F41C0"/>
    <w:rsid w:val="008F5299"/>
    <w:rsid w:val="008F5DA6"/>
    <w:rsid w:val="008F67F6"/>
    <w:rsid w:val="008F7819"/>
    <w:rsid w:val="008F7B3E"/>
    <w:rsid w:val="009009D4"/>
    <w:rsid w:val="00901B73"/>
    <w:rsid w:val="009021EC"/>
    <w:rsid w:val="00907CF9"/>
    <w:rsid w:val="00907E14"/>
    <w:rsid w:val="00910FB5"/>
    <w:rsid w:val="00911607"/>
    <w:rsid w:val="00911D59"/>
    <w:rsid w:val="00917761"/>
    <w:rsid w:val="009177D0"/>
    <w:rsid w:val="0092061D"/>
    <w:rsid w:val="00930091"/>
    <w:rsid w:val="009311B9"/>
    <w:rsid w:val="00931F35"/>
    <w:rsid w:val="009322B1"/>
    <w:rsid w:val="00932A90"/>
    <w:rsid w:val="00934C51"/>
    <w:rsid w:val="00936805"/>
    <w:rsid w:val="0093723C"/>
    <w:rsid w:val="00937482"/>
    <w:rsid w:val="009417BD"/>
    <w:rsid w:val="00941E27"/>
    <w:rsid w:val="00942A85"/>
    <w:rsid w:val="00946DCF"/>
    <w:rsid w:val="0094793B"/>
    <w:rsid w:val="00947E1E"/>
    <w:rsid w:val="00950468"/>
    <w:rsid w:val="009504D8"/>
    <w:rsid w:val="009534F2"/>
    <w:rsid w:val="00955431"/>
    <w:rsid w:val="0095591B"/>
    <w:rsid w:val="009577E2"/>
    <w:rsid w:val="00957A2F"/>
    <w:rsid w:val="0096324B"/>
    <w:rsid w:val="00973375"/>
    <w:rsid w:val="00973A99"/>
    <w:rsid w:val="00976DD5"/>
    <w:rsid w:val="0097760E"/>
    <w:rsid w:val="00981F45"/>
    <w:rsid w:val="00982E6D"/>
    <w:rsid w:val="00984515"/>
    <w:rsid w:val="0098483A"/>
    <w:rsid w:val="0098723F"/>
    <w:rsid w:val="009875D4"/>
    <w:rsid w:val="00992FC6"/>
    <w:rsid w:val="00994C6F"/>
    <w:rsid w:val="00995FB5"/>
    <w:rsid w:val="00996EA0"/>
    <w:rsid w:val="009A32A5"/>
    <w:rsid w:val="009A4AE3"/>
    <w:rsid w:val="009A58AE"/>
    <w:rsid w:val="009A6F00"/>
    <w:rsid w:val="009A7712"/>
    <w:rsid w:val="009B09B6"/>
    <w:rsid w:val="009B0A82"/>
    <w:rsid w:val="009B4932"/>
    <w:rsid w:val="009B56CE"/>
    <w:rsid w:val="009B756E"/>
    <w:rsid w:val="009C0206"/>
    <w:rsid w:val="009C5163"/>
    <w:rsid w:val="009C6340"/>
    <w:rsid w:val="009C7238"/>
    <w:rsid w:val="009D148E"/>
    <w:rsid w:val="009D1631"/>
    <w:rsid w:val="009D2182"/>
    <w:rsid w:val="009D286F"/>
    <w:rsid w:val="009D2DA8"/>
    <w:rsid w:val="009D32AF"/>
    <w:rsid w:val="009D3C52"/>
    <w:rsid w:val="009D3D5B"/>
    <w:rsid w:val="009D7270"/>
    <w:rsid w:val="009E2B1C"/>
    <w:rsid w:val="009E57DD"/>
    <w:rsid w:val="009F1AF0"/>
    <w:rsid w:val="009F29A4"/>
    <w:rsid w:val="009F5DD0"/>
    <w:rsid w:val="009F711F"/>
    <w:rsid w:val="009F7CEC"/>
    <w:rsid w:val="00A00337"/>
    <w:rsid w:val="00A00631"/>
    <w:rsid w:val="00A0216F"/>
    <w:rsid w:val="00A0223A"/>
    <w:rsid w:val="00A065BE"/>
    <w:rsid w:val="00A072F1"/>
    <w:rsid w:val="00A11F92"/>
    <w:rsid w:val="00A12499"/>
    <w:rsid w:val="00A1351E"/>
    <w:rsid w:val="00A156B0"/>
    <w:rsid w:val="00A16B98"/>
    <w:rsid w:val="00A223DA"/>
    <w:rsid w:val="00A2249B"/>
    <w:rsid w:val="00A22533"/>
    <w:rsid w:val="00A24BB7"/>
    <w:rsid w:val="00A2790B"/>
    <w:rsid w:val="00A30127"/>
    <w:rsid w:val="00A30B89"/>
    <w:rsid w:val="00A3284C"/>
    <w:rsid w:val="00A32CC5"/>
    <w:rsid w:val="00A348F3"/>
    <w:rsid w:val="00A36499"/>
    <w:rsid w:val="00A4243E"/>
    <w:rsid w:val="00A45678"/>
    <w:rsid w:val="00A45C92"/>
    <w:rsid w:val="00A45F1F"/>
    <w:rsid w:val="00A4734B"/>
    <w:rsid w:val="00A50D7E"/>
    <w:rsid w:val="00A51BA9"/>
    <w:rsid w:val="00A5514B"/>
    <w:rsid w:val="00A55AB5"/>
    <w:rsid w:val="00A562B5"/>
    <w:rsid w:val="00A57DF7"/>
    <w:rsid w:val="00A627E4"/>
    <w:rsid w:val="00A62AB0"/>
    <w:rsid w:val="00A63C46"/>
    <w:rsid w:val="00A64642"/>
    <w:rsid w:val="00A65F4D"/>
    <w:rsid w:val="00A66051"/>
    <w:rsid w:val="00A6613B"/>
    <w:rsid w:val="00A70813"/>
    <w:rsid w:val="00A74AE4"/>
    <w:rsid w:val="00A74BBC"/>
    <w:rsid w:val="00A7678A"/>
    <w:rsid w:val="00A8355B"/>
    <w:rsid w:val="00A8581E"/>
    <w:rsid w:val="00A85C5D"/>
    <w:rsid w:val="00A8698E"/>
    <w:rsid w:val="00A86C7B"/>
    <w:rsid w:val="00A875C7"/>
    <w:rsid w:val="00A94566"/>
    <w:rsid w:val="00A961C5"/>
    <w:rsid w:val="00A970AC"/>
    <w:rsid w:val="00A97D12"/>
    <w:rsid w:val="00A97F21"/>
    <w:rsid w:val="00AA0296"/>
    <w:rsid w:val="00AA26B9"/>
    <w:rsid w:val="00AA658D"/>
    <w:rsid w:val="00AA6B75"/>
    <w:rsid w:val="00AB365A"/>
    <w:rsid w:val="00AB36F9"/>
    <w:rsid w:val="00AB40C8"/>
    <w:rsid w:val="00AB7935"/>
    <w:rsid w:val="00AC069A"/>
    <w:rsid w:val="00AC0CEF"/>
    <w:rsid w:val="00AC397D"/>
    <w:rsid w:val="00AC6E01"/>
    <w:rsid w:val="00AD07BF"/>
    <w:rsid w:val="00AD0B91"/>
    <w:rsid w:val="00AD1444"/>
    <w:rsid w:val="00AD182D"/>
    <w:rsid w:val="00AD1922"/>
    <w:rsid w:val="00AD3326"/>
    <w:rsid w:val="00AE07CF"/>
    <w:rsid w:val="00AE445C"/>
    <w:rsid w:val="00AF3861"/>
    <w:rsid w:val="00AF5102"/>
    <w:rsid w:val="00AF64B7"/>
    <w:rsid w:val="00B01B38"/>
    <w:rsid w:val="00B047C6"/>
    <w:rsid w:val="00B074CE"/>
    <w:rsid w:val="00B0768A"/>
    <w:rsid w:val="00B07D70"/>
    <w:rsid w:val="00B1036A"/>
    <w:rsid w:val="00B11309"/>
    <w:rsid w:val="00B13627"/>
    <w:rsid w:val="00B1632B"/>
    <w:rsid w:val="00B17D1D"/>
    <w:rsid w:val="00B20B5B"/>
    <w:rsid w:val="00B24340"/>
    <w:rsid w:val="00B27973"/>
    <w:rsid w:val="00B279F6"/>
    <w:rsid w:val="00B31545"/>
    <w:rsid w:val="00B31DA4"/>
    <w:rsid w:val="00B33C26"/>
    <w:rsid w:val="00B33E6F"/>
    <w:rsid w:val="00B3441A"/>
    <w:rsid w:val="00B36708"/>
    <w:rsid w:val="00B37C25"/>
    <w:rsid w:val="00B401E5"/>
    <w:rsid w:val="00B408F4"/>
    <w:rsid w:val="00B410A2"/>
    <w:rsid w:val="00B413FF"/>
    <w:rsid w:val="00B41600"/>
    <w:rsid w:val="00B41E01"/>
    <w:rsid w:val="00B42360"/>
    <w:rsid w:val="00B428BF"/>
    <w:rsid w:val="00B44195"/>
    <w:rsid w:val="00B50021"/>
    <w:rsid w:val="00B50D33"/>
    <w:rsid w:val="00B50DC9"/>
    <w:rsid w:val="00B515B7"/>
    <w:rsid w:val="00B5266A"/>
    <w:rsid w:val="00B529C4"/>
    <w:rsid w:val="00B53BAB"/>
    <w:rsid w:val="00B54DC7"/>
    <w:rsid w:val="00B5570A"/>
    <w:rsid w:val="00B55C4F"/>
    <w:rsid w:val="00B56479"/>
    <w:rsid w:val="00B5794B"/>
    <w:rsid w:val="00B610B8"/>
    <w:rsid w:val="00B627DC"/>
    <w:rsid w:val="00B70DCA"/>
    <w:rsid w:val="00B71C90"/>
    <w:rsid w:val="00B73476"/>
    <w:rsid w:val="00B75481"/>
    <w:rsid w:val="00B75B6D"/>
    <w:rsid w:val="00B801D4"/>
    <w:rsid w:val="00B8096F"/>
    <w:rsid w:val="00B82193"/>
    <w:rsid w:val="00B84D8D"/>
    <w:rsid w:val="00B86F4A"/>
    <w:rsid w:val="00B903C8"/>
    <w:rsid w:val="00B928B8"/>
    <w:rsid w:val="00B935D6"/>
    <w:rsid w:val="00B941B7"/>
    <w:rsid w:val="00B978BE"/>
    <w:rsid w:val="00BA1BE3"/>
    <w:rsid w:val="00BA2C57"/>
    <w:rsid w:val="00BA399A"/>
    <w:rsid w:val="00BA3CFF"/>
    <w:rsid w:val="00BA441C"/>
    <w:rsid w:val="00BA7C87"/>
    <w:rsid w:val="00BB142B"/>
    <w:rsid w:val="00BB1B33"/>
    <w:rsid w:val="00BB41B9"/>
    <w:rsid w:val="00BB692F"/>
    <w:rsid w:val="00BC08A6"/>
    <w:rsid w:val="00BC392E"/>
    <w:rsid w:val="00BC6341"/>
    <w:rsid w:val="00BC6830"/>
    <w:rsid w:val="00BD20CB"/>
    <w:rsid w:val="00BD3B52"/>
    <w:rsid w:val="00BD4410"/>
    <w:rsid w:val="00BD4ACD"/>
    <w:rsid w:val="00BD5529"/>
    <w:rsid w:val="00BD7437"/>
    <w:rsid w:val="00BD759F"/>
    <w:rsid w:val="00BE247A"/>
    <w:rsid w:val="00BE3818"/>
    <w:rsid w:val="00BE54D0"/>
    <w:rsid w:val="00BE5F9B"/>
    <w:rsid w:val="00BF110C"/>
    <w:rsid w:val="00BF15D8"/>
    <w:rsid w:val="00BF4BED"/>
    <w:rsid w:val="00BF562C"/>
    <w:rsid w:val="00BF62EE"/>
    <w:rsid w:val="00C00006"/>
    <w:rsid w:val="00C00925"/>
    <w:rsid w:val="00C01DFF"/>
    <w:rsid w:val="00C0452C"/>
    <w:rsid w:val="00C06276"/>
    <w:rsid w:val="00C067F3"/>
    <w:rsid w:val="00C06EA1"/>
    <w:rsid w:val="00C077A8"/>
    <w:rsid w:val="00C07C86"/>
    <w:rsid w:val="00C130BB"/>
    <w:rsid w:val="00C136C6"/>
    <w:rsid w:val="00C1378E"/>
    <w:rsid w:val="00C137D5"/>
    <w:rsid w:val="00C13902"/>
    <w:rsid w:val="00C14518"/>
    <w:rsid w:val="00C14B3D"/>
    <w:rsid w:val="00C176B2"/>
    <w:rsid w:val="00C17C15"/>
    <w:rsid w:val="00C23514"/>
    <w:rsid w:val="00C246B0"/>
    <w:rsid w:val="00C2587D"/>
    <w:rsid w:val="00C25FC7"/>
    <w:rsid w:val="00C27A0B"/>
    <w:rsid w:val="00C30E12"/>
    <w:rsid w:val="00C34218"/>
    <w:rsid w:val="00C34A7E"/>
    <w:rsid w:val="00C3559C"/>
    <w:rsid w:val="00C40516"/>
    <w:rsid w:val="00C436F7"/>
    <w:rsid w:val="00C44052"/>
    <w:rsid w:val="00C44C95"/>
    <w:rsid w:val="00C44E5C"/>
    <w:rsid w:val="00C46770"/>
    <w:rsid w:val="00C50C50"/>
    <w:rsid w:val="00C52409"/>
    <w:rsid w:val="00C52C53"/>
    <w:rsid w:val="00C56889"/>
    <w:rsid w:val="00C611DB"/>
    <w:rsid w:val="00C63795"/>
    <w:rsid w:val="00C66A60"/>
    <w:rsid w:val="00C6731B"/>
    <w:rsid w:val="00C679FE"/>
    <w:rsid w:val="00C711D6"/>
    <w:rsid w:val="00C72C3F"/>
    <w:rsid w:val="00C771E7"/>
    <w:rsid w:val="00C8210C"/>
    <w:rsid w:val="00C83032"/>
    <w:rsid w:val="00C836D4"/>
    <w:rsid w:val="00C84168"/>
    <w:rsid w:val="00C860F4"/>
    <w:rsid w:val="00C86B10"/>
    <w:rsid w:val="00C86D7F"/>
    <w:rsid w:val="00C87573"/>
    <w:rsid w:val="00C9329E"/>
    <w:rsid w:val="00C96D25"/>
    <w:rsid w:val="00CA0CA4"/>
    <w:rsid w:val="00CA1BCE"/>
    <w:rsid w:val="00CA3A0E"/>
    <w:rsid w:val="00CA4792"/>
    <w:rsid w:val="00CA518E"/>
    <w:rsid w:val="00CB08AC"/>
    <w:rsid w:val="00CB2367"/>
    <w:rsid w:val="00CB3965"/>
    <w:rsid w:val="00CB4D5F"/>
    <w:rsid w:val="00CB4F57"/>
    <w:rsid w:val="00CB6DB3"/>
    <w:rsid w:val="00CB72B5"/>
    <w:rsid w:val="00CC1A90"/>
    <w:rsid w:val="00CC2A63"/>
    <w:rsid w:val="00CC39E6"/>
    <w:rsid w:val="00CC51F8"/>
    <w:rsid w:val="00CD161C"/>
    <w:rsid w:val="00CD254E"/>
    <w:rsid w:val="00CD2A1B"/>
    <w:rsid w:val="00CD57FC"/>
    <w:rsid w:val="00CE0746"/>
    <w:rsid w:val="00CE0E58"/>
    <w:rsid w:val="00CE15BC"/>
    <w:rsid w:val="00CE26EA"/>
    <w:rsid w:val="00CE619C"/>
    <w:rsid w:val="00CE698E"/>
    <w:rsid w:val="00CF00D0"/>
    <w:rsid w:val="00CF0F5C"/>
    <w:rsid w:val="00CF3BBA"/>
    <w:rsid w:val="00CF435A"/>
    <w:rsid w:val="00CF49C5"/>
    <w:rsid w:val="00CF73E9"/>
    <w:rsid w:val="00CF7C93"/>
    <w:rsid w:val="00D00CE8"/>
    <w:rsid w:val="00D02631"/>
    <w:rsid w:val="00D037BC"/>
    <w:rsid w:val="00D071D7"/>
    <w:rsid w:val="00D121AB"/>
    <w:rsid w:val="00D13EEF"/>
    <w:rsid w:val="00D1557C"/>
    <w:rsid w:val="00D157AF"/>
    <w:rsid w:val="00D16150"/>
    <w:rsid w:val="00D1748B"/>
    <w:rsid w:val="00D20FE6"/>
    <w:rsid w:val="00D224F0"/>
    <w:rsid w:val="00D25A21"/>
    <w:rsid w:val="00D272F9"/>
    <w:rsid w:val="00D27375"/>
    <w:rsid w:val="00D31FDF"/>
    <w:rsid w:val="00D356CA"/>
    <w:rsid w:val="00D36517"/>
    <w:rsid w:val="00D3691D"/>
    <w:rsid w:val="00D36A08"/>
    <w:rsid w:val="00D37734"/>
    <w:rsid w:val="00D4131E"/>
    <w:rsid w:val="00D41B44"/>
    <w:rsid w:val="00D44799"/>
    <w:rsid w:val="00D47186"/>
    <w:rsid w:val="00D47FC7"/>
    <w:rsid w:val="00D53209"/>
    <w:rsid w:val="00D54332"/>
    <w:rsid w:val="00D63546"/>
    <w:rsid w:val="00D654DD"/>
    <w:rsid w:val="00D66197"/>
    <w:rsid w:val="00D66AD1"/>
    <w:rsid w:val="00D66D23"/>
    <w:rsid w:val="00D71F2D"/>
    <w:rsid w:val="00D7242B"/>
    <w:rsid w:val="00D724F6"/>
    <w:rsid w:val="00D72825"/>
    <w:rsid w:val="00D73FF3"/>
    <w:rsid w:val="00D75540"/>
    <w:rsid w:val="00D75A8E"/>
    <w:rsid w:val="00D8525D"/>
    <w:rsid w:val="00D901D9"/>
    <w:rsid w:val="00D91FD0"/>
    <w:rsid w:val="00D92A1D"/>
    <w:rsid w:val="00D93AB0"/>
    <w:rsid w:val="00D944BC"/>
    <w:rsid w:val="00D94B24"/>
    <w:rsid w:val="00D94F90"/>
    <w:rsid w:val="00DA012C"/>
    <w:rsid w:val="00DA64F2"/>
    <w:rsid w:val="00DA6589"/>
    <w:rsid w:val="00DA664B"/>
    <w:rsid w:val="00DA71B3"/>
    <w:rsid w:val="00DB0C4F"/>
    <w:rsid w:val="00DB5A26"/>
    <w:rsid w:val="00DC40EC"/>
    <w:rsid w:val="00DC4A7C"/>
    <w:rsid w:val="00DC5986"/>
    <w:rsid w:val="00DC6221"/>
    <w:rsid w:val="00DC655E"/>
    <w:rsid w:val="00DD06B1"/>
    <w:rsid w:val="00DD1E7E"/>
    <w:rsid w:val="00DD27F2"/>
    <w:rsid w:val="00DD36D0"/>
    <w:rsid w:val="00DD3D20"/>
    <w:rsid w:val="00DD402E"/>
    <w:rsid w:val="00DE1072"/>
    <w:rsid w:val="00DE12A3"/>
    <w:rsid w:val="00DE5671"/>
    <w:rsid w:val="00DF0A26"/>
    <w:rsid w:val="00DF1A7B"/>
    <w:rsid w:val="00DF1E08"/>
    <w:rsid w:val="00DF4D11"/>
    <w:rsid w:val="00DF5584"/>
    <w:rsid w:val="00DF6A80"/>
    <w:rsid w:val="00DF7D76"/>
    <w:rsid w:val="00E01E98"/>
    <w:rsid w:val="00E02147"/>
    <w:rsid w:val="00E02590"/>
    <w:rsid w:val="00E07C20"/>
    <w:rsid w:val="00E107AF"/>
    <w:rsid w:val="00E11486"/>
    <w:rsid w:val="00E125F8"/>
    <w:rsid w:val="00E21EFE"/>
    <w:rsid w:val="00E24F53"/>
    <w:rsid w:val="00E25CEF"/>
    <w:rsid w:val="00E267F5"/>
    <w:rsid w:val="00E26A12"/>
    <w:rsid w:val="00E27585"/>
    <w:rsid w:val="00E30EF8"/>
    <w:rsid w:val="00E32AFD"/>
    <w:rsid w:val="00E33869"/>
    <w:rsid w:val="00E344F2"/>
    <w:rsid w:val="00E34E94"/>
    <w:rsid w:val="00E3716C"/>
    <w:rsid w:val="00E402A3"/>
    <w:rsid w:val="00E42425"/>
    <w:rsid w:val="00E42B45"/>
    <w:rsid w:val="00E43269"/>
    <w:rsid w:val="00E44EA4"/>
    <w:rsid w:val="00E45F9B"/>
    <w:rsid w:val="00E47643"/>
    <w:rsid w:val="00E47C5A"/>
    <w:rsid w:val="00E537B5"/>
    <w:rsid w:val="00E5521D"/>
    <w:rsid w:val="00E56999"/>
    <w:rsid w:val="00E61011"/>
    <w:rsid w:val="00E61787"/>
    <w:rsid w:val="00E61DE2"/>
    <w:rsid w:val="00E652C6"/>
    <w:rsid w:val="00E65F5C"/>
    <w:rsid w:val="00E660DD"/>
    <w:rsid w:val="00E70CA9"/>
    <w:rsid w:val="00E70F92"/>
    <w:rsid w:val="00E745B7"/>
    <w:rsid w:val="00E74E27"/>
    <w:rsid w:val="00E772BA"/>
    <w:rsid w:val="00E8010A"/>
    <w:rsid w:val="00E83110"/>
    <w:rsid w:val="00E836C6"/>
    <w:rsid w:val="00E83FD2"/>
    <w:rsid w:val="00E87457"/>
    <w:rsid w:val="00E87F09"/>
    <w:rsid w:val="00E91EF0"/>
    <w:rsid w:val="00E97C72"/>
    <w:rsid w:val="00EA0402"/>
    <w:rsid w:val="00EA0D13"/>
    <w:rsid w:val="00EA1FD1"/>
    <w:rsid w:val="00EA2090"/>
    <w:rsid w:val="00EA20E0"/>
    <w:rsid w:val="00EA3FEC"/>
    <w:rsid w:val="00EA53DB"/>
    <w:rsid w:val="00EA59C3"/>
    <w:rsid w:val="00EA6442"/>
    <w:rsid w:val="00EA6703"/>
    <w:rsid w:val="00EA7766"/>
    <w:rsid w:val="00EB0001"/>
    <w:rsid w:val="00EB0856"/>
    <w:rsid w:val="00EB36E2"/>
    <w:rsid w:val="00EC6260"/>
    <w:rsid w:val="00EC69FC"/>
    <w:rsid w:val="00EC7A97"/>
    <w:rsid w:val="00ED0FE5"/>
    <w:rsid w:val="00ED1279"/>
    <w:rsid w:val="00ED23F3"/>
    <w:rsid w:val="00ED43E1"/>
    <w:rsid w:val="00ED680C"/>
    <w:rsid w:val="00ED6ACF"/>
    <w:rsid w:val="00ED6CC0"/>
    <w:rsid w:val="00EE16F3"/>
    <w:rsid w:val="00EE405A"/>
    <w:rsid w:val="00EE4842"/>
    <w:rsid w:val="00EE52EA"/>
    <w:rsid w:val="00EE5521"/>
    <w:rsid w:val="00EE6228"/>
    <w:rsid w:val="00EE68DD"/>
    <w:rsid w:val="00EF269A"/>
    <w:rsid w:val="00EF4A18"/>
    <w:rsid w:val="00EF668C"/>
    <w:rsid w:val="00EF6C48"/>
    <w:rsid w:val="00EF6D8B"/>
    <w:rsid w:val="00EF7702"/>
    <w:rsid w:val="00F005B9"/>
    <w:rsid w:val="00F03C52"/>
    <w:rsid w:val="00F05C34"/>
    <w:rsid w:val="00F169B7"/>
    <w:rsid w:val="00F21E6F"/>
    <w:rsid w:val="00F23F22"/>
    <w:rsid w:val="00F26518"/>
    <w:rsid w:val="00F26BB1"/>
    <w:rsid w:val="00F3014B"/>
    <w:rsid w:val="00F3734F"/>
    <w:rsid w:val="00F40256"/>
    <w:rsid w:val="00F4054E"/>
    <w:rsid w:val="00F407E9"/>
    <w:rsid w:val="00F41456"/>
    <w:rsid w:val="00F41ACB"/>
    <w:rsid w:val="00F44AB5"/>
    <w:rsid w:val="00F50793"/>
    <w:rsid w:val="00F507D3"/>
    <w:rsid w:val="00F516E3"/>
    <w:rsid w:val="00F51C83"/>
    <w:rsid w:val="00F51CC1"/>
    <w:rsid w:val="00F55D23"/>
    <w:rsid w:val="00F55F3C"/>
    <w:rsid w:val="00F57361"/>
    <w:rsid w:val="00F601B5"/>
    <w:rsid w:val="00F62DEA"/>
    <w:rsid w:val="00F63A6A"/>
    <w:rsid w:val="00F644BC"/>
    <w:rsid w:val="00F65D96"/>
    <w:rsid w:val="00F66832"/>
    <w:rsid w:val="00F7033B"/>
    <w:rsid w:val="00F71BFD"/>
    <w:rsid w:val="00F72BA7"/>
    <w:rsid w:val="00F73D62"/>
    <w:rsid w:val="00F778A0"/>
    <w:rsid w:val="00F80069"/>
    <w:rsid w:val="00F840B9"/>
    <w:rsid w:val="00F843A2"/>
    <w:rsid w:val="00F84D45"/>
    <w:rsid w:val="00F862F2"/>
    <w:rsid w:val="00F86F38"/>
    <w:rsid w:val="00F919E5"/>
    <w:rsid w:val="00F94E18"/>
    <w:rsid w:val="00F9606D"/>
    <w:rsid w:val="00F9702F"/>
    <w:rsid w:val="00FA127F"/>
    <w:rsid w:val="00FA2186"/>
    <w:rsid w:val="00FA26AB"/>
    <w:rsid w:val="00FA4DD0"/>
    <w:rsid w:val="00FA60B7"/>
    <w:rsid w:val="00FB0B70"/>
    <w:rsid w:val="00FB2236"/>
    <w:rsid w:val="00FB2B85"/>
    <w:rsid w:val="00FB2B9C"/>
    <w:rsid w:val="00FB3DFC"/>
    <w:rsid w:val="00FB4931"/>
    <w:rsid w:val="00FB5153"/>
    <w:rsid w:val="00FB721D"/>
    <w:rsid w:val="00FC134F"/>
    <w:rsid w:val="00FC164D"/>
    <w:rsid w:val="00FC33A0"/>
    <w:rsid w:val="00FC4B2A"/>
    <w:rsid w:val="00FC520E"/>
    <w:rsid w:val="00FD0B20"/>
    <w:rsid w:val="00FD2043"/>
    <w:rsid w:val="00FD2EFA"/>
    <w:rsid w:val="00FD51C5"/>
    <w:rsid w:val="00FD6703"/>
    <w:rsid w:val="00FD6DCF"/>
    <w:rsid w:val="00FD717B"/>
    <w:rsid w:val="00FD76CC"/>
    <w:rsid w:val="00FE3195"/>
    <w:rsid w:val="00FE32DC"/>
    <w:rsid w:val="00FE49B1"/>
    <w:rsid w:val="00FE579C"/>
    <w:rsid w:val="00FE5F74"/>
    <w:rsid w:val="00FE65C2"/>
    <w:rsid w:val="00FE65F7"/>
    <w:rsid w:val="00FE7B5E"/>
    <w:rsid w:val="00FE7CF1"/>
    <w:rsid w:val="00FF013C"/>
    <w:rsid w:val="00FF0BCB"/>
    <w:rsid w:val="00FF1024"/>
    <w:rsid w:val="00FF1917"/>
    <w:rsid w:val="00FF199A"/>
    <w:rsid w:val="00FF5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7BB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sz w:val="24"/>
      <w:lang w:val="pt-BR" w:eastAsia="pt-BR"/>
    </w:rPr>
  </w:style>
  <w:style w:type="paragraph" w:styleId="Ttulo1">
    <w:name w:val="heading 1"/>
    <w:basedOn w:val="Normal"/>
    <w:next w:val="Normal"/>
    <w:qFormat/>
    <w:rsid w:val="007227BB"/>
    <w:pPr>
      <w:keepNext/>
      <w:widowControl w:val="0"/>
      <w:numPr>
        <w:numId w:val="4"/>
      </w:numPr>
      <w:spacing w:before="240" w:after="12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rsid w:val="007227BB"/>
    <w:pPr>
      <w:keepNext/>
      <w:widowControl w:val="0"/>
      <w:numPr>
        <w:ilvl w:val="1"/>
        <w:numId w:val="4"/>
      </w:numPr>
      <w:spacing w:before="120" w:after="120"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rsid w:val="007227BB"/>
    <w:pPr>
      <w:keepNext/>
      <w:numPr>
        <w:ilvl w:val="2"/>
        <w:numId w:val="4"/>
      </w:numPr>
      <w:spacing w:before="120" w:after="120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rsid w:val="007227BB"/>
    <w:pPr>
      <w:keepNext/>
      <w:numPr>
        <w:ilvl w:val="3"/>
        <w:numId w:val="4"/>
      </w:numPr>
      <w:spacing w:before="120" w:after="120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7227BB"/>
    <w:pPr>
      <w:numPr>
        <w:ilvl w:val="4"/>
        <w:numId w:val="4"/>
      </w:numPr>
      <w:spacing w:before="120" w:after="120"/>
      <w:outlineLvl w:val="4"/>
    </w:pPr>
    <w:rPr>
      <w:b/>
      <w:sz w:val="28"/>
    </w:rPr>
  </w:style>
  <w:style w:type="paragraph" w:styleId="Ttulo6">
    <w:name w:val="heading 6"/>
    <w:basedOn w:val="Normal"/>
    <w:next w:val="Normal"/>
    <w:qFormat/>
    <w:rsid w:val="007227BB"/>
    <w:pPr>
      <w:numPr>
        <w:ilvl w:val="5"/>
        <w:numId w:val="4"/>
      </w:numPr>
      <w:spacing w:before="24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7227BB"/>
    <w:pPr>
      <w:numPr>
        <w:ilvl w:val="6"/>
        <w:numId w:val="4"/>
      </w:numPr>
      <w:spacing w:before="24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7227BB"/>
    <w:pPr>
      <w:numPr>
        <w:ilvl w:val="7"/>
        <w:numId w:val="4"/>
      </w:numPr>
      <w:spacing w:before="240"/>
      <w:outlineLvl w:val="7"/>
    </w:pPr>
    <w:rPr>
      <w:rFonts w:ascii="Arial" w:hAnsi="Arial"/>
      <w:i/>
      <w:sz w:val="20"/>
    </w:rPr>
  </w:style>
  <w:style w:type="paragraph" w:styleId="Ttulo9">
    <w:name w:val="heading 9"/>
    <w:aliases w:val="naoindice"/>
    <w:basedOn w:val="Normal"/>
    <w:next w:val="Normal"/>
    <w:qFormat/>
    <w:rsid w:val="007227BB"/>
    <w:pPr>
      <w:numPr>
        <w:ilvl w:val="8"/>
        <w:numId w:val="4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227B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7227BB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rsid w:val="007227BB"/>
    <w:pPr>
      <w:spacing w:before="120" w:after="120"/>
      <w:ind w:left="283"/>
    </w:pPr>
  </w:style>
  <w:style w:type="character" w:styleId="Nmerodepgina">
    <w:name w:val="page number"/>
    <w:basedOn w:val="Fontepargpadro"/>
    <w:rsid w:val="007227BB"/>
  </w:style>
  <w:style w:type="paragraph" w:customStyle="1" w:styleId="rosto">
    <w:name w:val="rosto"/>
    <w:basedOn w:val="Normal"/>
    <w:rsid w:val="007227BB"/>
    <w:pPr>
      <w:spacing w:before="0" w:after="0"/>
    </w:pPr>
  </w:style>
  <w:style w:type="paragraph" w:styleId="Sumrio1">
    <w:name w:val="toc 1"/>
    <w:basedOn w:val="Normal"/>
    <w:next w:val="Normal"/>
    <w:uiPriority w:val="39"/>
    <w:rsid w:val="007227BB"/>
    <w:pPr>
      <w:widowControl w:val="0"/>
      <w:tabs>
        <w:tab w:val="right" w:leader="dot" w:pos="8640"/>
      </w:tabs>
    </w:pPr>
  </w:style>
  <w:style w:type="paragraph" w:styleId="Sumrio2">
    <w:name w:val="toc 2"/>
    <w:basedOn w:val="Normal"/>
    <w:next w:val="Normal"/>
    <w:uiPriority w:val="39"/>
    <w:rsid w:val="007227BB"/>
    <w:pPr>
      <w:widowControl w:val="0"/>
      <w:tabs>
        <w:tab w:val="right" w:leader="dot" w:pos="8640"/>
      </w:tabs>
      <w:ind w:left="200"/>
    </w:pPr>
  </w:style>
  <w:style w:type="paragraph" w:styleId="Sumrio3">
    <w:name w:val="toc 3"/>
    <w:basedOn w:val="Normal"/>
    <w:next w:val="Normal"/>
    <w:semiHidden/>
    <w:rsid w:val="007227BB"/>
    <w:pPr>
      <w:widowControl w:val="0"/>
      <w:tabs>
        <w:tab w:val="right" w:leader="dot" w:pos="8640"/>
      </w:tabs>
      <w:ind w:left="400"/>
    </w:pPr>
  </w:style>
  <w:style w:type="paragraph" w:styleId="Sumrio4">
    <w:name w:val="toc 4"/>
    <w:basedOn w:val="Normal"/>
    <w:next w:val="Normal"/>
    <w:semiHidden/>
    <w:rsid w:val="007227BB"/>
    <w:pPr>
      <w:tabs>
        <w:tab w:val="right" w:leader="dot" w:pos="8640"/>
      </w:tabs>
      <w:ind w:left="720"/>
    </w:pPr>
  </w:style>
  <w:style w:type="paragraph" w:styleId="Sumrio5">
    <w:name w:val="toc 5"/>
    <w:basedOn w:val="Normal"/>
    <w:next w:val="Normal"/>
    <w:semiHidden/>
    <w:rsid w:val="007227BB"/>
    <w:pPr>
      <w:tabs>
        <w:tab w:val="right" w:leader="dot" w:pos="8640"/>
      </w:tabs>
      <w:ind w:left="960"/>
    </w:pPr>
  </w:style>
  <w:style w:type="paragraph" w:styleId="Sumrio6">
    <w:name w:val="toc 6"/>
    <w:basedOn w:val="Normal"/>
    <w:next w:val="Normal"/>
    <w:semiHidden/>
    <w:rsid w:val="007227BB"/>
    <w:pPr>
      <w:tabs>
        <w:tab w:val="right" w:leader="dot" w:pos="8640"/>
      </w:tabs>
      <w:ind w:left="1200"/>
    </w:pPr>
  </w:style>
  <w:style w:type="paragraph" w:styleId="Sumrio7">
    <w:name w:val="toc 7"/>
    <w:basedOn w:val="Normal"/>
    <w:next w:val="Normal"/>
    <w:semiHidden/>
    <w:rsid w:val="007227BB"/>
    <w:pPr>
      <w:tabs>
        <w:tab w:val="right" w:leader="dot" w:pos="8640"/>
      </w:tabs>
      <w:ind w:left="1440"/>
    </w:pPr>
  </w:style>
  <w:style w:type="paragraph" w:styleId="Sumrio8">
    <w:name w:val="toc 8"/>
    <w:basedOn w:val="Normal"/>
    <w:next w:val="Normal"/>
    <w:semiHidden/>
    <w:rsid w:val="007227BB"/>
    <w:pPr>
      <w:tabs>
        <w:tab w:val="right" w:leader="dot" w:pos="8640"/>
      </w:tabs>
      <w:ind w:left="1680"/>
    </w:pPr>
  </w:style>
  <w:style w:type="paragraph" w:styleId="Sumrio9">
    <w:name w:val="toc 9"/>
    <w:basedOn w:val="Normal"/>
    <w:next w:val="Normal"/>
    <w:semiHidden/>
    <w:rsid w:val="007227BB"/>
    <w:pPr>
      <w:tabs>
        <w:tab w:val="right" w:leader="dot" w:pos="8640"/>
      </w:tabs>
      <w:ind w:left="1920"/>
    </w:pPr>
  </w:style>
  <w:style w:type="paragraph" w:customStyle="1" w:styleId="Introduo">
    <w:name w:val="Introdução"/>
    <w:basedOn w:val="Normal"/>
    <w:next w:val="Normal"/>
    <w:rsid w:val="007227BB"/>
    <w:pPr>
      <w:keepNext/>
      <w:spacing w:before="240" w:after="120"/>
    </w:pPr>
    <w:rPr>
      <w:b/>
      <w:sz w:val="32"/>
    </w:rPr>
  </w:style>
  <w:style w:type="paragraph" w:customStyle="1" w:styleId="Intodru">
    <w:name w:val="Intodru"/>
    <w:basedOn w:val="Normal"/>
    <w:next w:val="Normal"/>
    <w:rsid w:val="007227BB"/>
    <w:pPr>
      <w:spacing w:before="120" w:after="120"/>
    </w:pPr>
    <w:rPr>
      <w:b/>
      <w:sz w:val="32"/>
    </w:rPr>
  </w:style>
  <w:style w:type="character" w:styleId="Refdecomentrio">
    <w:name w:val="annotation reference"/>
    <w:semiHidden/>
    <w:rsid w:val="007227BB"/>
    <w:rPr>
      <w:sz w:val="16"/>
    </w:rPr>
  </w:style>
  <w:style w:type="paragraph" w:styleId="Textodecomentrio">
    <w:name w:val="annotation text"/>
    <w:basedOn w:val="Normal"/>
    <w:semiHidden/>
    <w:rsid w:val="007227BB"/>
    <w:rPr>
      <w:sz w:val="20"/>
    </w:rPr>
  </w:style>
  <w:style w:type="paragraph" w:styleId="Textodenotaderodap">
    <w:name w:val="footnote text"/>
    <w:basedOn w:val="Normal"/>
    <w:semiHidden/>
    <w:rsid w:val="007227BB"/>
    <w:rPr>
      <w:sz w:val="20"/>
    </w:rPr>
  </w:style>
  <w:style w:type="character" w:styleId="Refdenotaderodap">
    <w:name w:val="footnote reference"/>
    <w:semiHidden/>
    <w:rsid w:val="007227BB"/>
    <w:rPr>
      <w:vertAlign w:val="superscript"/>
    </w:rPr>
  </w:style>
  <w:style w:type="paragraph" w:styleId="Textodenotadefim">
    <w:name w:val="endnote text"/>
    <w:basedOn w:val="Normal"/>
    <w:semiHidden/>
    <w:rsid w:val="007227BB"/>
    <w:rPr>
      <w:sz w:val="20"/>
    </w:rPr>
  </w:style>
  <w:style w:type="character" w:styleId="Refdenotadefim">
    <w:name w:val="endnote reference"/>
    <w:semiHidden/>
    <w:rsid w:val="007227BB"/>
    <w:rPr>
      <w:vertAlign w:val="superscript"/>
    </w:rPr>
  </w:style>
  <w:style w:type="paragraph" w:styleId="Recuodecorpodetexto3">
    <w:name w:val="Body Text Indent 3"/>
    <w:basedOn w:val="Normal"/>
    <w:rsid w:val="007227BB"/>
    <w:pPr>
      <w:overflowPunct/>
      <w:autoSpaceDE/>
      <w:autoSpaceDN/>
      <w:adjustRightInd/>
      <w:spacing w:before="0" w:after="0"/>
      <w:ind w:left="1416"/>
      <w:textAlignment w:val="auto"/>
    </w:pPr>
  </w:style>
  <w:style w:type="paragraph" w:styleId="Textoembloco">
    <w:name w:val="Block Text"/>
    <w:basedOn w:val="Normal"/>
    <w:rsid w:val="007227BB"/>
    <w:pPr>
      <w:ind w:left="720" w:right="3"/>
    </w:pPr>
  </w:style>
  <w:style w:type="paragraph" w:styleId="Recuodecorpodetexto2">
    <w:name w:val="Body Text Indent 2"/>
    <w:basedOn w:val="Normal"/>
    <w:rsid w:val="007227BB"/>
    <w:pPr>
      <w:ind w:left="720"/>
    </w:pPr>
  </w:style>
  <w:style w:type="paragraph" w:styleId="Corpodetexto">
    <w:name w:val="Body Text"/>
    <w:basedOn w:val="Normal"/>
    <w:rsid w:val="007227BB"/>
    <w:pPr>
      <w:tabs>
        <w:tab w:val="left" w:pos="8640"/>
      </w:tabs>
      <w:ind w:right="3"/>
    </w:pPr>
  </w:style>
  <w:style w:type="paragraph" w:styleId="MapadoDocumento">
    <w:name w:val="Document Map"/>
    <w:basedOn w:val="Normal"/>
    <w:semiHidden/>
    <w:rsid w:val="007227BB"/>
    <w:pPr>
      <w:shd w:val="clear" w:color="auto" w:fill="000080"/>
    </w:pPr>
    <w:rPr>
      <w:rFonts w:ascii="Tahoma" w:hAnsi="Tahoma"/>
    </w:rPr>
  </w:style>
  <w:style w:type="character" w:styleId="nfase">
    <w:name w:val="Emphasis"/>
    <w:qFormat/>
    <w:rsid w:val="007227BB"/>
    <w:rPr>
      <w:i/>
    </w:rPr>
  </w:style>
  <w:style w:type="paragraph" w:styleId="Ttulo">
    <w:name w:val="Title"/>
    <w:basedOn w:val="Normal"/>
    <w:qFormat/>
    <w:rsid w:val="007227BB"/>
    <w:pPr>
      <w:overflowPunct/>
      <w:autoSpaceDE/>
      <w:autoSpaceDN/>
      <w:adjustRightInd/>
      <w:spacing w:before="240"/>
      <w:jc w:val="center"/>
      <w:textAlignment w:val="auto"/>
    </w:pPr>
    <w:rPr>
      <w:rFonts w:ascii="Arial" w:hAnsi="Arial"/>
      <w:b/>
      <w:kern w:val="28"/>
      <w:sz w:val="32"/>
    </w:rPr>
  </w:style>
  <w:style w:type="paragraph" w:customStyle="1" w:styleId="Figura">
    <w:name w:val="Figura"/>
    <w:basedOn w:val="ndicedeilustraes"/>
    <w:next w:val="Normal"/>
    <w:rsid w:val="00DC6221"/>
    <w:rPr>
      <w:b/>
      <w:sz w:val="22"/>
    </w:rPr>
  </w:style>
  <w:style w:type="paragraph" w:styleId="ndicedeilustraes">
    <w:name w:val="table of figures"/>
    <w:basedOn w:val="Normal"/>
    <w:next w:val="Normal"/>
    <w:semiHidden/>
    <w:rsid w:val="00DC6221"/>
    <w:pPr>
      <w:ind w:left="480" w:hanging="480"/>
    </w:pPr>
  </w:style>
  <w:style w:type="paragraph" w:styleId="PargrafodaLista">
    <w:name w:val="List Paragraph"/>
    <w:basedOn w:val="Normal"/>
    <w:qFormat/>
    <w:rsid w:val="00093EC1"/>
    <w:pPr>
      <w:tabs>
        <w:tab w:val="left" w:pos="708"/>
      </w:tabs>
      <w:suppressAutoHyphens/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rFonts w:ascii="Calibri" w:eastAsia="Droid Sans Fallback" w:hAnsi="Calibri"/>
      <w:color w:val="00000A"/>
      <w:sz w:val="22"/>
      <w:szCs w:val="22"/>
      <w:lang w:eastAsia="en-US"/>
    </w:rPr>
  </w:style>
  <w:style w:type="paragraph" w:customStyle="1" w:styleId="ListParagraph1">
    <w:name w:val="List Paragraph1"/>
    <w:basedOn w:val="Normal"/>
    <w:rsid w:val="00A86C7B"/>
    <w:pPr>
      <w:widowControl w:val="0"/>
      <w:suppressAutoHyphens/>
      <w:overflowPunct/>
      <w:autoSpaceDE/>
      <w:autoSpaceDN/>
      <w:adjustRightInd/>
      <w:spacing w:before="0" w:after="0"/>
      <w:ind w:left="720"/>
      <w:jc w:val="left"/>
      <w:textAlignment w:val="auto"/>
    </w:pPr>
    <w:rPr>
      <w:rFonts w:eastAsia="Droid Sans Fallback" w:cs="Lohit Hindi"/>
      <w:kern w:val="1"/>
      <w:szCs w:val="24"/>
      <w:lang w:eastAsia="zh-CN" w:bidi="hi-IN"/>
    </w:rPr>
  </w:style>
  <w:style w:type="character" w:styleId="Hyperlink">
    <w:name w:val="Hyperlink"/>
    <w:uiPriority w:val="99"/>
    <w:unhideWhenUsed/>
    <w:rsid w:val="00ED0FE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06E88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21AB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1AB"/>
    <w:rPr>
      <w:rFonts w:ascii="Lucida Grande" w:hAnsi="Lucida Grande" w:cs="Lucida Grande"/>
      <w:sz w:val="18"/>
      <w:szCs w:val="18"/>
      <w:lang w:val="pt-BR" w:eastAsia="pt-BR"/>
    </w:rPr>
  </w:style>
  <w:style w:type="paragraph" w:customStyle="1" w:styleId="font5">
    <w:name w:val="font5"/>
    <w:basedOn w:val="Normal"/>
    <w:rsid w:val="00AB7935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color w:val="000000"/>
      <w:sz w:val="20"/>
      <w:lang w:val="en-US" w:eastAsia="en-US"/>
    </w:rPr>
  </w:style>
  <w:style w:type="paragraph" w:customStyle="1" w:styleId="font6">
    <w:name w:val="font6"/>
    <w:basedOn w:val="Normal"/>
    <w:rsid w:val="00AB7935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000000"/>
      <w:sz w:val="20"/>
      <w:lang w:val="en-US" w:eastAsia="en-US"/>
    </w:rPr>
  </w:style>
  <w:style w:type="paragraph" w:customStyle="1" w:styleId="font7">
    <w:name w:val="font7"/>
    <w:basedOn w:val="Normal"/>
    <w:rsid w:val="00AB7935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000000"/>
      <w:sz w:val="20"/>
      <w:lang w:val="en-US" w:eastAsia="en-US"/>
    </w:rPr>
  </w:style>
  <w:style w:type="paragraph" w:customStyle="1" w:styleId="font8">
    <w:name w:val="font8"/>
    <w:basedOn w:val="Normal"/>
    <w:rsid w:val="00AB7935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color w:val="000000"/>
      <w:sz w:val="16"/>
      <w:szCs w:val="16"/>
      <w:lang w:val="en-US" w:eastAsia="en-US"/>
    </w:rPr>
  </w:style>
  <w:style w:type="paragraph" w:customStyle="1" w:styleId="font9">
    <w:name w:val="font9"/>
    <w:basedOn w:val="Normal"/>
    <w:rsid w:val="00AB7935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000000"/>
      <w:sz w:val="16"/>
      <w:szCs w:val="16"/>
      <w:lang w:val="en-US" w:eastAsia="en-US"/>
    </w:rPr>
  </w:style>
  <w:style w:type="paragraph" w:customStyle="1" w:styleId="xl65">
    <w:name w:val="xl65"/>
    <w:basedOn w:val="Normal"/>
    <w:rsid w:val="00AB79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000000"/>
      <w:sz w:val="20"/>
      <w:lang w:val="en-US" w:eastAsia="en-US"/>
    </w:rPr>
  </w:style>
  <w:style w:type="paragraph" w:customStyle="1" w:styleId="xl66">
    <w:name w:val="xl66"/>
    <w:basedOn w:val="Normal"/>
    <w:rsid w:val="00AB79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00"/>
      <w:sz w:val="20"/>
      <w:lang w:val="en-US" w:eastAsia="en-US"/>
    </w:rPr>
  </w:style>
  <w:style w:type="paragraph" w:customStyle="1" w:styleId="xl67">
    <w:name w:val="xl67"/>
    <w:basedOn w:val="Normal"/>
    <w:rsid w:val="00AB79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000000"/>
      <w:sz w:val="20"/>
      <w:lang w:val="en-US" w:eastAsia="en-US"/>
    </w:rPr>
  </w:style>
  <w:style w:type="paragraph" w:customStyle="1" w:styleId="xl68">
    <w:name w:val="xl68"/>
    <w:basedOn w:val="Normal"/>
    <w:rsid w:val="00AB79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000000"/>
      <w:sz w:val="16"/>
      <w:szCs w:val="16"/>
      <w:lang w:val="en-US" w:eastAsia="en-US"/>
    </w:rPr>
  </w:style>
  <w:style w:type="paragraph" w:customStyle="1" w:styleId="xl69">
    <w:name w:val="xl69"/>
    <w:basedOn w:val="Normal"/>
    <w:rsid w:val="00AB7935"/>
    <w:pPr>
      <w:pBdr>
        <w:top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000000"/>
      <w:sz w:val="20"/>
      <w:lang w:val="en-US" w:eastAsia="en-US"/>
    </w:rPr>
  </w:style>
  <w:style w:type="paragraph" w:customStyle="1" w:styleId="xl70">
    <w:name w:val="xl70"/>
    <w:basedOn w:val="Normal"/>
    <w:rsid w:val="00AB7935"/>
    <w:pPr>
      <w:pBdr>
        <w:top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00"/>
      <w:sz w:val="20"/>
      <w:lang w:val="en-US" w:eastAsia="en-US"/>
    </w:rPr>
  </w:style>
  <w:style w:type="paragraph" w:customStyle="1" w:styleId="xl71">
    <w:name w:val="xl71"/>
    <w:basedOn w:val="Normal"/>
    <w:rsid w:val="00AB79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color w:val="000000"/>
      <w:sz w:val="16"/>
      <w:szCs w:val="16"/>
      <w:lang w:val="en-US" w:eastAsia="en-US"/>
    </w:rPr>
  </w:style>
  <w:style w:type="paragraph" w:customStyle="1" w:styleId="xl72">
    <w:name w:val="xl72"/>
    <w:basedOn w:val="Normal"/>
    <w:rsid w:val="00AB79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000000"/>
      <w:sz w:val="16"/>
      <w:szCs w:val="16"/>
      <w:lang w:val="en-US" w:eastAsia="en-US"/>
    </w:rPr>
  </w:style>
  <w:style w:type="paragraph" w:customStyle="1" w:styleId="xl73">
    <w:name w:val="xl73"/>
    <w:basedOn w:val="Normal"/>
    <w:rsid w:val="00AB7935"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00"/>
      <w:sz w:val="20"/>
      <w:lang w:val="en-US" w:eastAsia="en-US"/>
    </w:rPr>
  </w:style>
  <w:style w:type="paragraph" w:customStyle="1" w:styleId="xl74">
    <w:name w:val="xl74"/>
    <w:basedOn w:val="Normal"/>
    <w:rsid w:val="00AB79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000000"/>
      <w:sz w:val="16"/>
      <w:szCs w:val="16"/>
      <w:lang w:val="en-US" w:eastAsia="en-US"/>
    </w:rPr>
  </w:style>
  <w:style w:type="paragraph" w:customStyle="1" w:styleId="Padro">
    <w:name w:val="Padrão"/>
    <w:rsid w:val="00B529C4"/>
    <w:pPr>
      <w:tabs>
        <w:tab w:val="left" w:pos="708"/>
      </w:tabs>
      <w:suppressAutoHyphens/>
      <w:spacing w:before="60" w:after="60" w:line="100" w:lineRule="atLeast"/>
      <w:jc w:val="both"/>
    </w:pPr>
    <w:rPr>
      <w:color w:val="00000A"/>
      <w:sz w:val="24"/>
      <w:lang w:val="pt-BR" w:eastAsia="pt-BR"/>
    </w:rPr>
  </w:style>
  <w:style w:type="paragraph" w:customStyle="1" w:styleId="Ttulo21">
    <w:name w:val="Título 21"/>
    <w:basedOn w:val="Padro"/>
    <w:next w:val="Normal"/>
    <w:rsid w:val="00B529C4"/>
    <w:pPr>
      <w:keepNext/>
      <w:widowControl w:val="0"/>
      <w:tabs>
        <w:tab w:val="clear" w:pos="708"/>
        <w:tab w:val="num" w:pos="720"/>
      </w:tabs>
      <w:spacing w:before="120" w:after="120"/>
      <w:outlineLvl w:val="1"/>
    </w:pPr>
    <w:rPr>
      <w:b/>
      <w:bCs/>
      <w:i/>
      <w:iCs/>
      <w:sz w:val="32"/>
      <w:szCs w:val="28"/>
    </w:rPr>
  </w:style>
  <w:style w:type="paragraph" w:customStyle="1" w:styleId="Corpodetexto1">
    <w:name w:val="Corpo de texto1"/>
    <w:basedOn w:val="Padro"/>
    <w:rsid w:val="003919E7"/>
    <w:pPr>
      <w:spacing w:before="0"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sz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4"/>
      </w:numPr>
      <w:spacing w:before="240" w:after="12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widowControl w:val="0"/>
      <w:numPr>
        <w:ilvl w:val="1"/>
        <w:numId w:val="4"/>
      </w:numPr>
      <w:spacing w:before="120" w:after="120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4"/>
      </w:numPr>
      <w:spacing w:before="120" w:after="120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"/>
      </w:numPr>
      <w:spacing w:before="120" w:after="12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4"/>
      </w:numPr>
      <w:spacing w:before="120" w:after="120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24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spacing w:before="24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/>
      <w:outlineLvl w:val="7"/>
    </w:pPr>
    <w:rPr>
      <w:rFonts w:ascii="Arial" w:hAnsi="Arial"/>
      <w:i/>
      <w:sz w:val="20"/>
    </w:rPr>
  </w:style>
  <w:style w:type="paragraph" w:styleId="Heading9">
    <w:name w:val="heading 9"/>
    <w:aliases w:val="naoindice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before="120" w:after="120"/>
      <w:ind w:left="283"/>
    </w:pPr>
  </w:style>
  <w:style w:type="character" w:styleId="PageNumber">
    <w:name w:val="page number"/>
    <w:basedOn w:val="DefaultParagraphFont"/>
  </w:style>
  <w:style w:type="paragraph" w:customStyle="1" w:styleId="rosto">
    <w:name w:val="rosto"/>
    <w:basedOn w:val="Normal"/>
    <w:pPr>
      <w:spacing w:before="0" w:after="0"/>
    </w:pPr>
  </w:style>
  <w:style w:type="paragraph" w:styleId="TOC1">
    <w:name w:val="toc 1"/>
    <w:basedOn w:val="Normal"/>
    <w:next w:val="Normal"/>
    <w:uiPriority w:val="39"/>
    <w:pPr>
      <w:widowControl w:val="0"/>
      <w:tabs>
        <w:tab w:val="right" w:leader="dot" w:pos="8640"/>
      </w:tabs>
    </w:pPr>
  </w:style>
  <w:style w:type="paragraph" w:styleId="TOC2">
    <w:name w:val="toc 2"/>
    <w:basedOn w:val="Normal"/>
    <w:next w:val="Normal"/>
    <w:uiPriority w:val="39"/>
    <w:pPr>
      <w:widowControl w:val="0"/>
      <w:tabs>
        <w:tab w:val="right" w:leader="dot" w:pos="8640"/>
      </w:tabs>
      <w:ind w:left="200"/>
    </w:pPr>
  </w:style>
  <w:style w:type="paragraph" w:styleId="TOC3">
    <w:name w:val="toc 3"/>
    <w:basedOn w:val="Normal"/>
    <w:next w:val="Normal"/>
    <w:semiHidden/>
    <w:pPr>
      <w:widowControl w:val="0"/>
      <w:tabs>
        <w:tab w:val="right" w:leader="dot" w:pos="8640"/>
      </w:tabs>
      <w:ind w:left="400"/>
    </w:p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920"/>
    </w:pPr>
  </w:style>
  <w:style w:type="paragraph" w:customStyle="1" w:styleId="Introduo">
    <w:name w:val="Introdução"/>
    <w:basedOn w:val="Normal"/>
    <w:next w:val="Normal"/>
    <w:pPr>
      <w:keepNext/>
      <w:spacing w:before="240" w:after="120"/>
    </w:pPr>
    <w:rPr>
      <w:b/>
      <w:sz w:val="32"/>
    </w:rPr>
  </w:style>
  <w:style w:type="paragraph" w:customStyle="1" w:styleId="Intodru">
    <w:name w:val="Intodru"/>
    <w:basedOn w:val="Normal"/>
    <w:next w:val="Normal"/>
    <w:pPr>
      <w:spacing w:before="120" w:after="120"/>
    </w:pPr>
    <w:rPr>
      <w:b/>
      <w:sz w:val="3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pPr>
      <w:overflowPunct/>
      <w:autoSpaceDE/>
      <w:autoSpaceDN/>
      <w:adjustRightInd/>
      <w:spacing w:before="0" w:after="0"/>
      <w:ind w:left="1416"/>
      <w:textAlignment w:val="auto"/>
    </w:pPr>
  </w:style>
  <w:style w:type="paragraph" w:styleId="BlockText">
    <w:name w:val="Block Text"/>
    <w:basedOn w:val="Normal"/>
    <w:pPr>
      <w:ind w:left="720" w:right="3"/>
    </w:pPr>
  </w:style>
  <w:style w:type="paragraph" w:styleId="BodyTextIndent2">
    <w:name w:val="Body Text Indent 2"/>
    <w:basedOn w:val="Normal"/>
    <w:pPr>
      <w:ind w:left="720"/>
    </w:pPr>
  </w:style>
  <w:style w:type="paragraph" w:styleId="BodyText">
    <w:name w:val="Body Text"/>
    <w:basedOn w:val="Normal"/>
    <w:pPr>
      <w:tabs>
        <w:tab w:val="left" w:pos="8640"/>
      </w:tabs>
      <w:ind w:right="3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qFormat/>
    <w:rPr>
      <w:i/>
    </w:rPr>
  </w:style>
  <w:style w:type="paragraph" w:styleId="Title">
    <w:name w:val="Title"/>
    <w:basedOn w:val="Normal"/>
    <w:qFormat/>
    <w:pPr>
      <w:overflowPunct/>
      <w:autoSpaceDE/>
      <w:autoSpaceDN/>
      <w:adjustRightInd/>
      <w:spacing w:before="240"/>
      <w:jc w:val="center"/>
      <w:textAlignment w:val="auto"/>
    </w:pPr>
    <w:rPr>
      <w:rFonts w:ascii="Arial" w:hAnsi="Arial"/>
      <w:b/>
      <w:kern w:val="28"/>
      <w:sz w:val="32"/>
    </w:rPr>
  </w:style>
  <w:style w:type="paragraph" w:customStyle="1" w:styleId="Figura">
    <w:name w:val="Figura"/>
    <w:basedOn w:val="TableofFigures"/>
    <w:next w:val="Normal"/>
    <w:rsid w:val="00DC6221"/>
    <w:rPr>
      <w:b/>
      <w:sz w:val="22"/>
    </w:rPr>
  </w:style>
  <w:style w:type="paragraph" w:styleId="TableofFigures">
    <w:name w:val="table of figures"/>
    <w:basedOn w:val="Normal"/>
    <w:next w:val="Normal"/>
    <w:semiHidden/>
    <w:rsid w:val="00DC6221"/>
    <w:pPr>
      <w:ind w:left="480" w:hanging="480"/>
    </w:pPr>
  </w:style>
  <w:style w:type="paragraph" w:styleId="ListParagraph">
    <w:name w:val="List Paragraph"/>
    <w:basedOn w:val="Normal"/>
    <w:qFormat/>
    <w:rsid w:val="00093EC1"/>
    <w:pPr>
      <w:tabs>
        <w:tab w:val="left" w:pos="708"/>
      </w:tabs>
      <w:suppressAutoHyphens/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rFonts w:ascii="Calibri" w:eastAsia="Droid Sans Fallback" w:hAnsi="Calibri"/>
      <w:color w:val="00000A"/>
      <w:sz w:val="22"/>
      <w:szCs w:val="22"/>
      <w:lang w:eastAsia="en-US"/>
    </w:rPr>
  </w:style>
  <w:style w:type="paragraph" w:customStyle="1" w:styleId="ListParagraph1">
    <w:name w:val="List Paragraph1"/>
    <w:basedOn w:val="Normal"/>
    <w:rsid w:val="00A86C7B"/>
    <w:pPr>
      <w:widowControl w:val="0"/>
      <w:suppressAutoHyphens/>
      <w:overflowPunct/>
      <w:autoSpaceDE/>
      <w:autoSpaceDN/>
      <w:adjustRightInd/>
      <w:spacing w:before="0" w:after="0"/>
      <w:ind w:left="720"/>
      <w:jc w:val="left"/>
      <w:textAlignment w:val="auto"/>
    </w:pPr>
    <w:rPr>
      <w:rFonts w:eastAsia="Droid Sans Fallback" w:cs="Lohit Hindi"/>
      <w:kern w:val="1"/>
      <w:szCs w:val="24"/>
      <w:lang w:eastAsia="zh-CN" w:bidi="hi-IN"/>
    </w:rPr>
  </w:style>
  <w:style w:type="character" w:styleId="Hyperlink">
    <w:name w:val="Hyperlink"/>
    <w:uiPriority w:val="99"/>
    <w:unhideWhenUsed/>
    <w:rsid w:val="00ED0F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6E8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1AB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1AB"/>
    <w:rPr>
      <w:rFonts w:ascii="Lucida Grande" w:hAnsi="Lucida Grande" w:cs="Lucida Grande"/>
      <w:sz w:val="18"/>
      <w:szCs w:val="18"/>
      <w:lang w:val="pt-BR" w:eastAsia="pt-BR"/>
    </w:rPr>
  </w:style>
  <w:style w:type="paragraph" w:customStyle="1" w:styleId="font5">
    <w:name w:val="font5"/>
    <w:basedOn w:val="Normal"/>
    <w:rsid w:val="00AB7935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color w:val="000000"/>
      <w:sz w:val="20"/>
      <w:lang w:val="en-US" w:eastAsia="en-US"/>
    </w:rPr>
  </w:style>
  <w:style w:type="paragraph" w:customStyle="1" w:styleId="font6">
    <w:name w:val="font6"/>
    <w:basedOn w:val="Normal"/>
    <w:rsid w:val="00AB7935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000000"/>
      <w:sz w:val="20"/>
      <w:lang w:val="en-US" w:eastAsia="en-US"/>
    </w:rPr>
  </w:style>
  <w:style w:type="paragraph" w:customStyle="1" w:styleId="font7">
    <w:name w:val="font7"/>
    <w:basedOn w:val="Normal"/>
    <w:rsid w:val="00AB7935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000000"/>
      <w:sz w:val="20"/>
      <w:lang w:val="en-US" w:eastAsia="en-US"/>
    </w:rPr>
  </w:style>
  <w:style w:type="paragraph" w:customStyle="1" w:styleId="font8">
    <w:name w:val="font8"/>
    <w:basedOn w:val="Normal"/>
    <w:rsid w:val="00AB7935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color w:val="000000"/>
      <w:sz w:val="16"/>
      <w:szCs w:val="16"/>
      <w:lang w:val="en-US" w:eastAsia="en-US"/>
    </w:rPr>
  </w:style>
  <w:style w:type="paragraph" w:customStyle="1" w:styleId="font9">
    <w:name w:val="font9"/>
    <w:basedOn w:val="Normal"/>
    <w:rsid w:val="00AB7935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000000"/>
      <w:sz w:val="16"/>
      <w:szCs w:val="16"/>
      <w:lang w:val="en-US" w:eastAsia="en-US"/>
    </w:rPr>
  </w:style>
  <w:style w:type="paragraph" w:customStyle="1" w:styleId="xl65">
    <w:name w:val="xl65"/>
    <w:basedOn w:val="Normal"/>
    <w:rsid w:val="00AB79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000000"/>
      <w:sz w:val="20"/>
      <w:lang w:val="en-US" w:eastAsia="en-US"/>
    </w:rPr>
  </w:style>
  <w:style w:type="paragraph" w:customStyle="1" w:styleId="xl66">
    <w:name w:val="xl66"/>
    <w:basedOn w:val="Normal"/>
    <w:rsid w:val="00AB79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00"/>
      <w:sz w:val="20"/>
      <w:lang w:val="en-US" w:eastAsia="en-US"/>
    </w:rPr>
  </w:style>
  <w:style w:type="paragraph" w:customStyle="1" w:styleId="xl67">
    <w:name w:val="xl67"/>
    <w:basedOn w:val="Normal"/>
    <w:rsid w:val="00AB79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000000"/>
      <w:sz w:val="20"/>
      <w:lang w:val="en-US" w:eastAsia="en-US"/>
    </w:rPr>
  </w:style>
  <w:style w:type="paragraph" w:customStyle="1" w:styleId="xl68">
    <w:name w:val="xl68"/>
    <w:basedOn w:val="Normal"/>
    <w:rsid w:val="00AB79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000000"/>
      <w:sz w:val="16"/>
      <w:szCs w:val="16"/>
      <w:lang w:val="en-US" w:eastAsia="en-US"/>
    </w:rPr>
  </w:style>
  <w:style w:type="paragraph" w:customStyle="1" w:styleId="xl69">
    <w:name w:val="xl69"/>
    <w:basedOn w:val="Normal"/>
    <w:rsid w:val="00AB7935"/>
    <w:pPr>
      <w:pBdr>
        <w:top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000000"/>
      <w:sz w:val="20"/>
      <w:lang w:val="en-US" w:eastAsia="en-US"/>
    </w:rPr>
  </w:style>
  <w:style w:type="paragraph" w:customStyle="1" w:styleId="xl70">
    <w:name w:val="xl70"/>
    <w:basedOn w:val="Normal"/>
    <w:rsid w:val="00AB7935"/>
    <w:pPr>
      <w:pBdr>
        <w:top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00"/>
      <w:sz w:val="20"/>
      <w:lang w:val="en-US" w:eastAsia="en-US"/>
    </w:rPr>
  </w:style>
  <w:style w:type="paragraph" w:customStyle="1" w:styleId="xl71">
    <w:name w:val="xl71"/>
    <w:basedOn w:val="Normal"/>
    <w:rsid w:val="00AB79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color w:val="000000"/>
      <w:sz w:val="16"/>
      <w:szCs w:val="16"/>
      <w:lang w:val="en-US" w:eastAsia="en-US"/>
    </w:rPr>
  </w:style>
  <w:style w:type="paragraph" w:customStyle="1" w:styleId="xl72">
    <w:name w:val="xl72"/>
    <w:basedOn w:val="Normal"/>
    <w:rsid w:val="00AB79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000000"/>
      <w:sz w:val="16"/>
      <w:szCs w:val="16"/>
      <w:lang w:val="en-US" w:eastAsia="en-US"/>
    </w:rPr>
  </w:style>
  <w:style w:type="paragraph" w:customStyle="1" w:styleId="xl73">
    <w:name w:val="xl73"/>
    <w:basedOn w:val="Normal"/>
    <w:rsid w:val="00AB7935"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00"/>
      <w:sz w:val="20"/>
      <w:lang w:val="en-US" w:eastAsia="en-US"/>
    </w:rPr>
  </w:style>
  <w:style w:type="paragraph" w:customStyle="1" w:styleId="xl74">
    <w:name w:val="xl74"/>
    <w:basedOn w:val="Normal"/>
    <w:rsid w:val="00AB79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000000"/>
      <w:sz w:val="16"/>
      <w:szCs w:val="16"/>
      <w:lang w:val="en-US" w:eastAsia="en-US"/>
    </w:rPr>
  </w:style>
  <w:style w:type="paragraph" w:customStyle="1" w:styleId="Padro">
    <w:name w:val="Padrão"/>
    <w:rsid w:val="00B529C4"/>
    <w:pPr>
      <w:tabs>
        <w:tab w:val="left" w:pos="708"/>
      </w:tabs>
      <w:suppressAutoHyphens/>
      <w:spacing w:before="60" w:after="60" w:line="100" w:lineRule="atLeast"/>
      <w:jc w:val="both"/>
    </w:pPr>
    <w:rPr>
      <w:color w:val="00000A"/>
      <w:sz w:val="24"/>
      <w:lang w:val="pt-BR" w:eastAsia="pt-BR"/>
    </w:rPr>
  </w:style>
  <w:style w:type="paragraph" w:customStyle="1" w:styleId="Ttulo2">
    <w:name w:val="Título 2"/>
    <w:basedOn w:val="Padro"/>
    <w:next w:val="Normal"/>
    <w:rsid w:val="00B529C4"/>
    <w:pPr>
      <w:keepNext/>
      <w:widowControl w:val="0"/>
      <w:tabs>
        <w:tab w:val="clear" w:pos="708"/>
        <w:tab w:val="num" w:pos="720"/>
      </w:tabs>
      <w:spacing w:before="120" w:after="120"/>
      <w:outlineLvl w:val="1"/>
    </w:pPr>
    <w:rPr>
      <w:b/>
      <w:bCs/>
      <w:i/>
      <w:iCs/>
      <w:sz w:val="32"/>
      <w:szCs w:val="28"/>
    </w:rPr>
  </w:style>
  <w:style w:type="paragraph" w:customStyle="1" w:styleId="Corpodetexto">
    <w:name w:val="Corpo de texto"/>
    <w:basedOn w:val="Padro"/>
    <w:rsid w:val="003919E7"/>
    <w:pPr>
      <w:spacing w:before="0"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1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e-sp.gov.br/legislacao/ResTSE22097.pdf" TargetMode="External"/><Relationship Id="rId13" Type="http://schemas.openxmlformats.org/officeDocument/2006/relationships/hyperlink" Target="http://www.tse.jus.br/eleitor/glossario/termos-iniciados-com-a-letra-c" TargetMode="External"/><Relationship Id="rId18" Type="http://schemas.openxmlformats.org/officeDocument/2006/relationships/hyperlink" Target="http://www.tse.jus.br/eleitor/glossario/termos-iniciados-com-a-letra-c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tse.jus.br/eleicoes/eleicoes-2012/normas-e-documentacoes-eleicoes-2012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tse.jus.br/eleitor/glossario/termos-iniciados-com-a-letra-c" TargetMode="External"/><Relationship Id="rId17" Type="http://schemas.openxmlformats.org/officeDocument/2006/relationships/hyperlink" Target="http://www.tse.jus.br/eleitor/glossario/termos-iniciados-com-a-letra-c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tse.jus.br/eleitor/glossario/termos-iniciados-com-a-letra-c" TargetMode="External"/><Relationship Id="rId20" Type="http://schemas.openxmlformats.org/officeDocument/2006/relationships/hyperlink" Target="http://www.tre-sp.gov.br/legislacao/legislacao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se.jus.br/eleitor/glossario/termos-iniciados-com-a-letra-c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www.tse.jus.br/eleitor/glossario/termos-iniciados-com-a-letra-c" TargetMode="External"/><Relationship Id="rId23" Type="http://schemas.openxmlformats.org/officeDocument/2006/relationships/hyperlink" Target="http://www.tse.jus.br/hotSites/CatalogoPublicacoes/pdf/codigo_eleitoral_2012/TSE-Codigo-Eleitoral-2012-Web.pdf" TargetMode="External"/><Relationship Id="rId28" Type="http://schemas.microsoft.com/office/2007/relationships/stylesWithEffects" Target="stylesWithEffects.xml"/><Relationship Id="rId10" Type="http://schemas.openxmlformats.org/officeDocument/2006/relationships/hyperlink" Target="http://www.tse.jus.br/eleitor/certidoes/certidao-composicao-partidaria" TargetMode="External"/><Relationship Id="rId19" Type="http://schemas.openxmlformats.org/officeDocument/2006/relationships/hyperlink" Target="http://www.tse.jus.br/eleitor/glossario/termos-iniciados-com-a-letra-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se.jus.br/eleitor/zonas-eleitorais/zonas-eleitorais" TargetMode="External"/><Relationship Id="rId14" Type="http://schemas.openxmlformats.org/officeDocument/2006/relationships/hyperlink" Target="http://www.tse.jus.br/eleitor/zonas-eleitorais/zonas-eleitorais/pesquisa-a-zonas-eleitorais" TargetMode="External"/><Relationship Id="rId22" Type="http://schemas.openxmlformats.org/officeDocument/2006/relationships/hyperlink" Target="http://www.tre-go.jus.br/legislacao/leis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Empresa\trabalhos%20e%20propostas\Tron\Processo-definido\ORS-tr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ORS-tron</Template>
  <TotalTime>101</TotalTime>
  <Pages>68</Pages>
  <Words>13068</Words>
  <Characters>70569</Characters>
  <Application>Microsoft Office Word</Application>
  <DocSecurity>0</DocSecurity>
  <Lines>588</Lines>
  <Paragraphs>166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Objetivos e Requisitos</vt:lpstr>
      <vt:lpstr>Especificação de Objetivos e Requisitos</vt:lpstr>
    </vt:vector>
  </TitlesOfParts>
  <Company/>
  <LinksUpToDate>false</LinksUpToDate>
  <CharactersWithSpaces>83471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Objetivos e Requisitos</dc:title>
  <dc:creator>Ronaldo Lopes de Oliveira</dc:creator>
  <cp:lastModifiedBy>FILIPE</cp:lastModifiedBy>
  <cp:revision>11</cp:revision>
  <cp:lastPrinted>2001-08-29T03:10:00Z</cp:lastPrinted>
  <dcterms:created xsi:type="dcterms:W3CDTF">2012-10-11T02:35:00Z</dcterms:created>
  <dcterms:modified xsi:type="dcterms:W3CDTF">2012-10-17T22:07:00Z</dcterms:modified>
</cp:coreProperties>
</file>